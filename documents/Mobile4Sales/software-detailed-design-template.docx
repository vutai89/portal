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FDDEC" w14:textId="533586D2" w:rsidR="00E44B26" w:rsidRPr="008764CF" w:rsidRDefault="00E44B26" w:rsidP="00E44B26">
      <w:pPr>
        <w:rPr>
          <w:rFonts w:cs="Tahoma"/>
          <w:sz w:val="26"/>
          <w:szCs w:val="26"/>
        </w:rPr>
      </w:pPr>
      <w:bookmarkStart w:id="0" w:name="_Toc465677962"/>
      <w:bookmarkStart w:id="1" w:name="_Toc467738734"/>
    </w:p>
    <w:p w14:paraId="467188F7" w14:textId="77777777" w:rsidR="00E44B26" w:rsidRPr="008764CF" w:rsidRDefault="00E44B26" w:rsidP="00E44B26">
      <w:pPr>
        <w:rPr>
          <w:rFonts w:cs="Tahoma"/>
          <w:sz w:val="26"/>
          <w:szCs w:val="26"/>
        </w:rPr>
      </w:pPr>
    </w:p>
    <w:p w14:paraId="0CA04A98" w14:textId="77777777" w:rsidR="00E44B26" w:rsidRPr="008764CF" w:rsidRDefault="00E44B26" w:rsidP="00E44B26">
      <w:pPr>
        <w:rPr>
          <w:rFonts w:cs="Tahoma"/>
          <w:sz w:val="26"/>
          <w:szCs w:val="26"/>
        </w:rPr>
      </w:pPr>
    </w:p>
    <w:p w14:paraId="7C5A5B0B" w14:textId="77777777" w:rsidR="00E44B26" w:rsidRPr="008764CF" w:rsidRDefault="00E44B26" w:rsidP="00E44B26">
      <w:pPr>
        <w:rPr>
          <w:rFonts w:cs="Tahoma"/>
          <w:sz w:val="26"/>
          <w:szCs w:val="26"/>
        </w:rPr>
      </w:pPr>
    </w:p>
    <w:p w14:paraId="70BBD686" w14:textId="58D88B13" w:rsidR="00DB4862" w:rsidRPr="008764CF" w:rsidRDefault="00FD5552" w:rsidP="0058010B">
      <w:pPr>
        <w:pStyle w:val="HeadingBig"/>
        <w:jc w:val="right"/>
        <w:rPr>
          <w:rFonts w:ascii="Tahoma" w:hAnsi="Tahoma" w:cs="Tahoma"/>
          <w:b w:val="0"/>
          <w:color w:val="auto"/>
          <w:sz w:val="26"/>
          <w:szCs w:val="26"/>
        </w:rPr>
      </w:pPr>
      <w:r>
        <w:rPr>
          <w:rFonts w:ascii="Tahoma" w:hAnsi="Tahoma" w:cs="Tahoma"/>
          <w:b w:val="0"/>
          <w:color w:val="auto"/>
          <w:sz w:val="26"/>
          <w:szCs w:val="26"/>
        </w:rPr>
        <w:t>System</w:t>
      </w:r>
      <w:r w:rsidR="003159BF" w:rsidRPr="008764CF">
        <w:rPr>
          <w:rFonts w:ascii="Tahoma" w:hAnsi="Tahoma" w:cs="Tahoma"/>
          <w:b w:val="0"/>
          <w:color w:val="auto"/>
          <w:sz w:val="26"/>
          <w:szCs w:val="26"/>
        </w:rPr>
        <w:t xml:space="preserve"> XXX</w:t>
      </w:r>
    </w:p>
    <w:p w14:paraId="57F7A509" w14:textId="2C01AAB1" w:rsidR="0050513B" w:rsidRPr="008764CF" w:rsidRDefault="004C771C" w:rsidP="0058010B">
      <w:pPr>
        <w:pStyle w:val="HeadingBig"/>
        <w:jc w:val="right"/>
        <w:rPr>
          <w:rFonts w:ascii="Tahoma" w:hAnsi="Tahoma" w:cs="Tahoma"/>
          <w:color w:val="auto"/>
          <w:sz w:val="26"/>
          <w:szCs w:val="26"/>
        </w:rPr>
      </w:pPr>
      <w:r>
        <w:rPr>
          <w:rFonts w:ascii="Tahoma" w:hAnsi="Tahoma" w:cs="Tahoma"/>
          <w:color w:val="auto"/>
          <w:sz w:val="26"/>
          <w:szCs w:val="26"/>
        </w:rPr>
        <w:t>Detail design of xxx</w:t>
      </w:r>
    </w:p>
    <w:p w14:paraId="0ED317E7" w14:textId="314714F8" w:rsidR="0050513B" w:rsidRPr="008764CF" w:rsidRDefault="0050513B" w:rsidP="0058010B">
      <w:pPr>
        <w:pStyle w:val="HeadingBig"/>
        <w:jc w:val="right"/>
        <w:rPr>
          <w:rFonts w:ascii="Tahoma" w:hAnsi="Tahoma" w:cs="Tahoma"/>
          <w:color w:val="auto"/>
          <w:sz w:val="26"/>
          <w:szCs w:val="26"/>
        </w:rPr>
      </w:pPr>
    </w:p>
    <w:p w14:paraId="4A89733D" w14:textId="77777777" w:rsidR="00DB4862" w:rsidRPr="008764CF" w:rsidRDefault="00DB4862" w:rsidP="0058010B">
      <w:pPr>
        <w:pStyle w:val="NormalT"/>
        <w:jc w:val="right"/>
        <w:rPr>
          <w:rFonts w:cs="Tahoma"/>
          <w:sz w:val="26"/>
          <w:szCs w:val="26"/>
        </w:rPr>
      </w:pPr>
    </w:p>
    <w:p w14:paraId="00E6F5D1" w14:textId="77777777" w:rsidR="00DB4862" w:rsidRPr="008764CF" w:rsidRDefault="00DB4862" w:rsidP="0058010B">
      <w:pPr>
        <w:pStyle w:val="NormalT"/>
        <w:jc w:val="right"/>
        <w:rPr>
          <w:rFonts w:cs="Tahoma"/>
          <w:sz w:val="26"/>
          <w:szCs w:val="26"/>
        </w:rPr>
      </w:pPr>
    </w:p>
    <w:p w14:paraId="08C8BEE8" w14:textId="77777777" w:rsidR="00DB4862" w:rsidRPr="008764CF" w:rsidRDefault="00DB4862" w:rsidP="0058010B">
      <w:pPr>
        <w:pStyle w:val="NormalT"/>
        <w:jc w:val="right"/>
        <w:rPr>
          <w:rFonts w:cs="Tahoma"/>
          <w:sz w:val="26"/>
          <w:szCs w:val="26"/>
        </w:rPr>
      </w:pPr>
    </w:p>
    <w:p w14:paraId="0E4C3461" w14:textId="6C35B58B" w:rsidR="00484EA9" w:rsidRPr="008764CF" w:rsidRDefault="00037FB4" w:rsidP="0058010B">
      <w:pPr>
        <w:pStyle w:val="ListParagraph"/>
        <w:spacing w:line="360" w:lineRule="auto"/>
        <w:ind w:left="1440" w:hanging="731"/>
        <w:jc w:val="right"/>
        <w:rPr>
          <w:rFonts w:cs="Tahoma"/>
          <w:b/>
          <w:sz w:val="26"/>
          <w:szCs w:val="26"/>
        </w:rPr>
      </w:pPr>
      <w:r>
        <w:rPr>
          <w:rFonts w:cs="Tahoma"/>
          <w:b/>
          <w:sz w:val="26"/>
          <w:szCs w:val="26"/>
        </w:rPr>
        <w:t>Document Code</w:t>
      </w:r>
      <w:r w:rsidR="0050513B" w:rsidRPr="008764CF">
        <w:rPr>
          <w:rFonts w:cs="Tahoma"/>
          <w:b/>
          <w:sz w:val="26"/>
          <w:szCs w:val="26"/>
        </w:rPr>
        <w:t>:</w:t>
      </w:r>
    </w:p>
    <w:p w14:paraId="28A8323B" w14:textId="0BDC3719" w:rsidR="0050513B" w:rsidRPr="008764CF" w:rsidRDefault="003159BF" w:rsidP="003159BF">
      <w:pPr>
        <w:pStyle w:val="ListParagraph"/>
        <w:spacing w:line="360" w:lineRule="auto"/>
        <w:ind w:left="1440" w:hanging="731"/>
        <w:jc w:val="right"/>
        <w:rPr>
          <w:rFonts w:cs="Tahoma"/>
          <w:b/>
          <w:sz w:val="26"/>
          <w:szCs w:val="26"/>
        </w:rPr>
      </w:pPr>
      <w:r w:rsidRPr="008764CF">
        <w:rPr>
          <w:rFonts w:cs="Tahoma"/>
          <w:b/>
          <w:sz w:val="26"/>
          <w:szCs w:val="26"/>
        </w:rPr>
        <w:t>XXX-XXX</w:t>
      </w:r>
    </w:p>
    <w:p w14:paraId="10FB80D2" w14:textId="77777777" w:rsidR="0050513B" w:rsidRPr="008764CF" w:rsidRDefault="0050513B" w:rsidP="00101371">
      <w:pPr>
        <w:pStyle w:val="NormalT"/>
        <w:rPr>
          <w:rFonts w:cs="Tahoma"/>
          <w:sz w:val="26"/>
          <w:szCs w:val="26"/>
        </w:rPr>
      </w:pPr>
    </w:p>
    <w:p w14:paraId="1F2AF5E7" w14:textId="1D9784C7" w:rsidR="0090285E" w:rsidRPr="008764CF" w:rsidRDefault="00E01FBE" w:rsidP="0090285E">
      <w:pPr>
        <w:spacing w:before="0" w:after="0"/>
        <w:ind w:left="0"/>
        <w:rPr>
          <w:rFonts w:cs="Tahoma"/>
          <w:b/>
          <w:sz w:val="26"/>
          <w:szCs w:val="26"/>
        </w:rPr>
      </w:pPr>
      <w:r>
        <w:rPr>
          <w:rFonts w:cs="Tahoma"/>
          <w:b/>
          <w:sz w:val="26"/>
          <w:szCs w:val="26"/>
        </w:rPr>
        <w:t>Changes History</w:t>
      </w:r>
    </w:p>
    <w:p w14:paraId="4E28728A" w14:textId="2932CD73" w:rsidR="0090285E" w:rsidRPr="008764CF" w:rsidRDefault="001663B8" w:rsidP="0090285E">
      <w:pPr>
        <w:ind w:left="0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Change Type</w:t>
      </w:r>
      <w:r w:rsidR="0090285E" w:rsidRPr="008764CF">
        <w:rPr>
          <w:rFonts w:cs="Tahoma"/>
          <w:sz w:val="26"/>
          <w:szCs w:val="26"/>
        </w:rPr>
        <w:t>: A - Added M - Modified D – Deleted</w:t>
      </w:r>
    </w:p>
    <w:tbl>
      <w:tblPr>
        <w:tblStyle w:val="TableGrid"/>
        <w:tblW w:w="9853" w:type="dxa"/>
        <w:tblInd w:w="-5" w:type="dxa"/>
        <w:tblLook w:val="04A0" w:firstRow="1" w:lastRow="0" w:firstColumn="1" w:lastColumn="0" w:noHBand="0" w:noVBand="1"/>
      </w:tblPr>
      <w:tblGrid>
        <w:gridCol w:w="1689"/>
        <w:gridCol w:w="1930"/>
        <w:gridCol w:w="1550"/>
        <w:gridCol w:w="3481"/>
        <w:gridCol w:w="1203"/>
      </w:tblGrid>
      <w:tr w:rsidR="0090285E" w:rsidRPr="008764CF" w14:paraId="05096FA5" w14:textId="77777777" w:rsidTr="005410C3">
        <w:tc>
          <w:tcPr>
            <w:tcW w:w="1691" w:type="dxa"/>
            <w:vAlign w:val="center"/>
          </w:tcPr>
          <w:p w14:paraId="00BEE6E3" w14:textId="1E6915FF" w:rsidR="0090285E" w:rsidRPr="008764CF" w:rsidRDefault="00E01FBE" w:rsidP="005410C3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>
              <w:rPr>
                <w:rFonts w:cs="Tahoma"/>
                <w:b/>
                <w:sz w:val="26"/>
                <w:szCs w:val="26"/>
              </w:rPr>
              <w:t>Date</w:t>
            </w:r>
          </w:p>
        </w:tc>
        <w:tc>
          <w:tcPr>
            <w:tcW w:w="1853" w:type="dxa"/>
            <w:vAlign w:val="center"/>
          </w:tcPr>
          <w:p w14:paraId="36AC4245" w14:textId="3AA46C6A" w:rsidR="0090285E" w:rsidRPr="008764CF" w:rsidRDefault="00E01FBE" w:rsidP="005410C3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>
              <w:rPr>
                <w:rFonts w:cs="Tahoma"/>
                <w:b/>
                <w:sz w:val="26"/>
                <w:szCs w:val="26"/>
              </w:rPr>
              <w:t>Implementer</w:t>
            </w:r>
          </w:p>
        </w:tc>
        <w:tc>
          <w:tcPr>
            <w:tcW w:w="1559" w:type="dxa"/>
            <w:vAlign w:val="center"/>
          </w:tcPr>
          <w:p w14:paraId="09772690" w14:textId="09529943" w:rsidR="0090285E" w:rsidRPr="008764CF" w:rsidRDefault="00E01FBE" w:rsidP="009A41CC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>
              <w:rPr>
                <w:rFonts w:cs="Tahoma"/>
                <w:b/>
                <w:sz w:val="26"/>
                <w:szCs w:val="26"/>
              </w:rPr>
              <w:t xml:space="preserve">Change </w:t>
            </w:r>
            <w:r w:rsidR="009A41CC">
              <w:rPr>
                <w:rFonts w:cs="Tahoma"/>
                <w:b/>
                <w:sz w:val="26"/>
                <w:szCs w:val="26"/>
              </w:rPr>
              <w:t>T</w:t>
            </w:r>
            <w:r>
              <w:rPr>
                <w:rFonts w:cs="Tahoma"/>
                <w:b/>
                <w:sz w:val="26"/>
                <w:szCs w:val="26"/>
              </w:rPr>
              <w:t>ype</w:t>
            </w:r>
          </w:p>
        </w:tc>
        <w:tc>
          <w:tcPr>
            <w:tcW w:w="3547" w:type="dxa"/>
            <w:vAlign w:val="center"/>
          </w:tcPr>
          <w:p w14:paraId="3B0F2AEB" w14:textId="516528EF" w:rsidR="0090285E" w:rsidRPr="008764CF" w:rsidRDefault="005239C1" w:rsidP="005410C3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>
              <w:rPr>
                <w:rFonts w:cs="Tahoma"/>
                <w:b/>
                <w:sz w:val="26"/>
                <w:szCs w:val="26"/>
              </w:rPr>
              <w:t>Detail</w:t>
            </w:r>
          </w:p>
        </w:tc>
        <w:tc>
          <w:tcPr>
            <w:tcW w:w="1203" w:type="dxa"/>
            <w:vAlign w:val="center"/>
          </w:tcPr>
          <w:p w14:paraId="4FEE5396" w14:textId="77777777" w:rsidR="0090285E" w:rsidRPr="008764CF" w:rsidRDefault="0090285E" w:rsidP="005410C3">
            <w:pPr>
              <w:ind w:left="0"/>
              <w:jc w:val="center"/>
              <w:rPr>
                <w:rFonts w:cs="Tahoma"/>
                <w:b/>
                <w:sz w:val="26"/>
                <w:szCs w:val="26"/>
              </w:rPr>
            </w:pPr>
            <w:r w:rsidRPr="008764CF">
              <w:rPr>
                <w:rFonts w:cs="Tahoma"/>
                <w:b/>
                <w:sz w:val="26"/>
                <w:szCs w:val="26"/>
              </w:rPr>
              <w:t>Version</w:t>
            </w:r>
          </w:p>
        </w:tc>
      </w:tr>
      <w:tr w:rsidR="0090285E" w:rsidRPr="008764CF" w14:paraId="2C7BEB53" w14:textId="77777777" w:rsidTr="005410C3">
        <w:tc>
          <w:tcPr>
            <w:tcW w:w="1691" w:type="dxa"/>
          </w:tcPr>
          <w:p w14:paraId="560CD1B9" w14:textId="445AEE56" w:rsidR="0090285E" w:rsidRPr="008764CF" w:rsidRDefault="003159BF" w:rsidP="003159BF">
            <w:pPr>
              <w:ind w:left="0"/>
              <w:rPr>
                <w:rFonts w:cs="Tahoma"/>
                <w:sz w:val="26"/>
                <w:szCs w:val="26"/>
              </w:rPr>
            </w:pPr>
            <w:r w:rsidRPr="008764CF">
              <w:rPr>
                <w:rFonts w:cs="Tahoma"/>
                <w:sz w:val="26"/>
                <w:szCs w:val="26"/>
              </w:rPr>
              <w:t>dd/MM/yyyy</w:t>
            </w:r>
          </w:p>
        </w:tc>
        <w:tc>
          <w:tcPr>
            <w:tcW w:w="1853" w:type="dxa"/>
          </w:tcPr>
          <w:p w14:paraId="44D69CAB" w14:textId="71704BDB" w:rsidR="0090285E" w:rsidRPr="008764CF" w:rsidRDefault="00E439DC" w:rsidP="005410C3">
            <w:pPr>
              <w:ind w:left="0"/>
              <w:rPr>
                <w:rFonts w:cs="Tahoma"/>
                <w:sz w:val="26"/>
                <w:szCs w:val="26"/>
              </w:rPr>
            </w:pPr>
            <w:r w:rsidRPr="008764CF">
              <w:rPr>
                <w:rFonts w:cs="Tahoma"/>
                <w:sz w:val="26"/>
                <w:szCs w:val="26"/>
              </w:rPr>
              <w:t>Abc.ho</w:t>
            </w:r>
          </w:p>
        </w:tc>
        <w:tc>
          <w:tcPr>
            <w:tcW w:w="1559" w:type="dxa"/>
          </w:tcPr>
          <w:p w14:paraId="78452CA0" w14:textId="77777777" w:rsidR="0090285E" w:rsidRPr="008764CF" w:rsidRDefault="0090285E" w:rsidP="005410C3">
            <w:pPr>
              <w:ind w:left="0"/>
              <w:jc w:val="center"/>
              <w:rPr>
                <w:rFonts w:cs="Tahoma"/>
                <w:sz w:val="26"/>
                <w:szCs w:val="26"/>
              </w:rPr>
            </w:pPr>
            <w:r w:rsidRPr="008764CF">
              <w:rPr>
                <w:rFonts w:cs="Tahoma"/>
                <w:sz w:val="26"/>
                <w:szCs w:val="26"/>
              </w:rPr>
              <w:t>A</w:t>
            </w:r>
          </w:p>
        </w:tc>
        <w:tc>
          <w:tcPr>
            <w:tcW w:w="3547" w:type="dxa"/>
          </w:tcPr>
          <w:p w14:paraId="10CDF488" w14:textId="77777777" w:rsidR="0090285E" w:rsidRPr="008764CF" w:rsidRDefault="0090285E" w:rsidP="005410C3">
            <w:pPr>
              <w:ind w:left="0"/>
              <w:rPr>
                <w:rFonts w:cs="Tahoma"/>
                <w:sz w:val="26"/>
                <w:szCs w:val="26"/>
              </w:rPr>
            </w:pPr>
            <w:r w:rsidRPr="008764CF">
              <w:rPr>
                <w:rFonts w:cs="Tahoma"/>
                <w:sz w:val="26"/>
                <w:szCs w:val="26"/>
              </w:rPr>
              <w:t>Khởi tạo tài liệu</w:t>
            </w:r>
          </w:p>
        </w:tc>
        <w:tc>
          <w:tcPr>
            <w:tcW w:w="1203" w:type="dxa"/>
          </w:tcPr>
          <w:p w14:paraId="482AC95E" w14:textId="40F8242E" w:rsidR="0090285E" w:rsidRPr="008764CF" w:rsidRDefault="003159BF" w:rsidP="0025578D">
            <w:pPr>
              <w:ind w:left="0"/>
              <w:rPr>
                <w:rFonts w:cs="Tahoma"/>
                <w:sz w:val="26"/>
                <w:szCs w:val="26"/>
              </w:rPr>
            </w:pPr>
            <w:r w:rsidRPr="008764CF">
              <w:rPr>
                <w:rFonts w:cs="Tahoma"/>
                <w:sz w:val="26"/>
                <w:szCs w:val="26"/>
              </w:rPr>
              <w:t>1.0</w:t>
            </w:r>
          </w:p>
        </w:tc>
      </w:tr>
      <w:tr w:rsidR="00C81DA3" w:rsidRPr="008764CF" w14:paraId="77EE2F55" w14:textId="77777777" w:rsidTr="005410C3">
        <w:tc>
          <w:tcPr>
            <w:tcW w:w="1691" w:type="dxa"/>
          </w:tcPr>
          <w:p w14:paraId="4A329FBC" w14:textId="1C773071" w:rsidR="00C81DA3" w:rsidRPr="008764CF" w:rsidRDefault="00C81DA3" w:rsidP="005410C3">
            <w:pPr>
              <w:ind w:left="0"/>
              <w:rPr>
                <w:rFonts w:cs="Tahoma"/>
                <w:sz w:val="26"/>
                <w:szCs w:val="26"/>
              </w:rPr>
            </w:pPr>
          </w:p>
        </w:tc>
        <w:tc>
          <w:tcPr>
            <w:tcW w:w="1853" w:type="dxa"/>
          </w:tcPr>
          <w:p w14:paraId="1326C3AB" w14:textId="0C87C3C7" w:rsidR="00C81DA3" w:rsidRPr="008764CF" w:rsidRDefault="00C81DA3" w:rsidP="005410C3">
            <w:pPr>
              <w:ind w:left="0"/>
              <w:rPr>
                <w:rFonts w:cs="Tahoma"/>
                <w:sz w:val="26"/>
                <w:szCs w:val="26"/>
              </w:rPr>
            </w:pPr>
          </w:p>
        </w:tc>
        <w:tc>
          <w:tcPr>
            <w:tcW w:w="1559" w:type="dxa"/>
          </w:tcPr>
          <w:p w14:paraId="512D3ED4" w14:textId="1294D556" w:rsidR="00C81DA3" w:rsidRPr="008764CF" w:rsidRDefault="00C81DA3" w:rsidP="005410C3">
            <w:pPr>
              <w:ind w:left="0"/>
              <w:jc w:val="center"/>
              <w:rPr>
                <w:rFonts w:cs="Tahoma"/>
                <w:sz w:val="26"/>
                <w:szCs w:val="26"/>
              </w:rPr>
            </w:pPr>
          </w:p>
        </w:tc>
        <w:tc>
          <w:tcPr>
            <w:tcW w:w="3547" w:type="dxa"/>
          </w:tcPr>
          <w:p w14:paraId="4FD01E56" w14:textId="7D0CBC09" w:rsidR="00C81DA3" w:rsidRPr="008764CF" w:rsidRDefault="00C81DA3" w:rsidP="003159BF">
            <w:pPr>
              <w:ind w:left="0"/>
              <w:rPr>
                <w:rFonts w:cs="Tahoma"/>
                <w:sz w:val="26"/>
                <w:szCs w:val="26"/>
              </w:rPr>
            </w:pPr>
          </w:p>
        </w:tc>
        <w:tc>
          <w:tcPr>
            <w:tcW w:w="1203" w:type="dxa"/>
          </w:tcPr>
          <w:p w14:paraId="7E28A27A" w14:textId="7A0A5E5C" w:rsidR="00C81DA3" w:rsidRPr="008764CF" w:rsidRDefault="00C81DA3" w:rsidP="0025578D">
            <w:pPr>
              <w:ind w:left="0"/>
              <w:rPr>
                <w:rFonts w:cs="Tahoma"/>
                <w:sz w:val="26"/>
                <w:szCs w:val="26"/>
              </w:rPr>
            </w:pPr>
          </w:p>
        </w:tc>
      </w:tr>
      <w:bookmarkEnd w:id="0"/>
      <w:bookmarkEnd w:id="1"/>
    </w:tbl>
    <w:p w14:paraId="55EEE0DD" w14:textId="77777777" w:rsidR="001E59F1" w:rsidRPr="008764CF" w:rsidRDefault="001E59F1" w:rsidP="008A5218">
      <w:pPr>
        <w:ind w:left="0"/>
        <w:rPr>
          <w:rFonts w:cs="Tahoma"/>
          <w:color w:val="000000" w:themeColor="text1"/>
          <w:sz w:val="26"/>
          <w:szCs w:val="26"/>
        </w:rPr>
      </w:pPr>
    </w:p>
    <w:p w14:paraId="2AAF6847" w14:textId="66FCD5CD" w:rsidR="0050513B" w:rsidRPr="008764CF" w:rsidRDefault="0050513B" w:rsidP="00EA7900">
      <w:pPr>
        <w:pStyle w:val="NormalH"/>
        <w:rPr>
          <w:rFonts w:ascii="Tahoma" w:hAnsi="Tahoma" w:cs="Tahoma"/>
          <w:color w:val="auto"/>
          <w:sz w:val="26"/>
          <w:szCs w:val="26"/>
        </w:rPr>
      </w:pPr>
      <w:r w:rsidRPr="008764CF">
        <w:rPr>
          <w:rFonts w:ascii="Tahoma" w:hAnsi="Tahoma" w:cs="Tahoma"/>
          <w:color w:val="auto"/>
          <w:sz w:val="26"/>
          <w:szCs w:val="26"/>
        </w:rPr>
        <w:lastRenderedPageBreak/>
        <w:t>TABLE OF CONTENTS</w:t>
      </w:r>
    </w:p>
    <w:p w14:paraId="36D86BDC" w14:textId="77777777" w:rsidR="00C938F6" w:rsidRPr="008764CF" w:rsidRDefault="00CB1F7C" w:rsidP="00C938F6">
      <w:pPr>
        <w:pStyle w:val="TOC1"/>
        <w:tabs>
          <w:tab w:val="clear" w:pos="360"/>
          <w:tab w:val="left" w:pos="382"/>
        </w:tabs>
        <w:rPr>
          <w:b w:val="0"/>
          <w:bCs w:val="0"/>
          <w:lang w:val="fr-FR"/>
        </w:rPr>
      </w:pPr>
      <w:r w:rsidRPr="008764CF">
        <w:rPr>
          <w:b w:val="0"/>
          <w:bCs w:val="0"/>
          <w:caps w:val="0"/>
          <w:sz w:val="26"/>
          <w:szCs w:val="26"/>
          <w:lang w:val="en-GB"/>
        </w:rPr>
        <w:fldChar w:fldCharType="begin"/>
      </w:r>
      <w:r w:rsidR="00642204" w:rsidRPr="008764CF">
        <w:rPr>
          <w:b w:val="0"/>
          <w:bCs w:val="0"/>
          <w:caps w:val="0"/>
          <w:sz w:val="26"/>
          <w:szCs w:val="26"/>
          <w:lang w:val="en-GB"/>
        </w:rPr>
        <w:instrText xml:space="preserve"> TOC \o "1-2" \h \z </w:instrText>
      </w:r>
      <w:r w:rsidRPr="008764CF">
        <w:rPr>
          <w:b w:val="0"/>
          <w:bCs w:val="0"/>
          <w:caps w:val="0"/>
          <w:sz w:val="26"/>
          <w:szCs w:val="26"/>
          <w:lang w:val="en-GB"/>
        </w:rPr>
        <w:fldChar w:fldCharType="separate"/>
      </w:r>
      <w:r w:rsidR="00C938F6" w:rsidRPr="008764CF">
        <w:fldChar w:fldCharType="begin"/>
      </w:r>
      <w:r w:rsidR="00C938F6" w:rsidRPr="008764CF">
        <w:instrText xml:space="preserve"> TOC \o "1-3" </w:instrText>
      </w:r>
      <w:r w:rsidR="00C938F6" w:rsidRPr="008764CF">
        <w:fldChar w:fldCharType="separate"/>
      </w:r>
      <w:r w:rsidR="00C938F6" w:rsidRPr="008764CF">
        <w:t>1</w:t>
      </w:r>
      <w:r w:rsidR="00C938F6" w:rsidRPr="008764CF">
        <w:rPr>
          <w:b w:val="0"/>
          <w:bCs w:val="0"/>
          <w:lang w:val="fr-FR"/>
        </w:rPr>
        <w:tab/>
      </w:r>
      <w:r w:rsidR="00C938F6" w:rsidRPr="008764CF">
        <w:t>Introduction</w:t>
      </w:r>
      <w:r w:rsidR="00C938F6" w:rsidRPr="008764CF">
        <w:tab/>
      </w:r>
      <w:r w:rsidR="00C938F6" w:rsidRPr="008764CF">
        <w:fldChar w:fldCharType="begin"/>
      </w:r>
      <w:r w:rsidR="00C938F6" w:rsidRPr="008764CF">
        <w:instrText xml:space="preserve"> PAGEREF _Toc200963287 \h </w:instrText>
      </w:r>
      <w:r w:rsidR="00C938F6" w:rsidRPr="008764CF">
        <w:fldChar w:fldCharType="separate"/>
      </w:r>
      <w:r w:rsidR="00C938F6" w:rsidRPr="008764CF">
        <w:t>1</w:t>
      </w:r>
      <w:r w:rsidR="00C938F6" w:rsidRPr="008764CF">
        <w:fldChar w:fldCharType="end"/>
      </w:r>
    </w:p>
    <w:p w14:paraId="27AEACA4" w14:textId="77777777" w:rsidR="00C938F6" w:rsidRPr="008764CF" w:rsidRDefault="00C938F6" w:rsidP="00C938F6">
      <w:pPr>
        <w:pStyle w:val="TOC2"/>
        <w:tabs>
          <w:tab w:val="left" w:pos="734"/>
          <w:tab w:val="right" w:pos="9058"/>
        </w:tabs>
        <w:rPr>
          <w:b/>
          <w:i/>
          <w:iCs/>
          <w:sz w:val="24"/>
          <w:lang w:val="fr-FR"/>
        </w:rPr>
      </w:pPr>
      <w:r w:rsidRPr="008764CF">
        <w:t>1.1</w:t>
      </w:r>
      <w:r w:rsidRPr="008764CF">
        <w:rPr>
          <w:b/>
          <w:i/>
          <w:iCs/>
          <w:sz w:val="24"/>
          <w:lang w:val="fr-FR"/>
        </w:rPr>
        <w:tab/>
      </w:r>
      <w:r w:rsidRPr="008764CF">
        <w:t>Document overview</w:t>
      </w:r>
      <w:r w:rsidRPr="008764CF">
        <w:tab/>
      </w:r>
      <w:r w:rsidRPr="008764CF">
        <w:fldChar w:fldCharType="begin"/>
      </w:r>
      <w:r w:rsidRPr="008764CF">
        <w:instrText xml:space="preserve"> PAGEREF _Toc200963288 \h </w:instrText>
      </w:r>
      <w:r w:rsidRPr="008764CF">
        <w:fldChar w:fldCharType="separate"/>
      </w:r>
      <w:r w:rsidRPr="008764CF">
        <w:t>1</w:t>
      </w:r>
      <w:r w:rsidRPr="008764CF">
        <w:fldChar w:fldCharType="end"/>
      </w:r>
    </w:p>
    <w:p w14:paraId="7321E19F" w14:textId="77777777" w:rsidR="00C938F6" w:rsidRPr="008764CF" w:rsidRDefault="00C938F6" w:rsidP="00C938F6">
      <w:pPr>
        <w:pStyle w:val="TOC2"/>
        <w:tabs>
          <w:tab w:val="left" w:pos="734"/>
          <w:tab w:val="right" w:pos="9058"/>
        </w:tabs>
        <w:rPr>
          <w:b/>
          <w:i/>
          <w:iCs/>
          <w:sz w:val="24"/>
          <w:lang w:val="fr-FR"/>
        </w:rPr>
      </w:pPr>
      <w:r w:rsidRPr="008764CF">
        <w:t>1.2</w:t>
      </w:r>
      <w:r w:rsidRPr="008764CF">
        <w:rPr>
          <w:b/>
          <w:i/>
          <w:iCs/>
          <w:sz w:val="24"/>
          <w:lang w:val="fr-FR"/>
        </w:rPr>
        <w:tab/>
      </w:r>
      <w:r w:rsidRPr="008764CF">
        <w:t>References</w:t>
      </w:r>
      <w:r w:rsidRPr="008764CF">
        <w:tab/>
      </w:r>
      <w:r w:rsidRPr="008764CF">
        <w:fldChar w:fldCharType="begin"/>
      </w:r>
      <w:r w:rsidRPr="008764CF">
        <w:instrText xml:space="preserve"> PAGEREF _Toc200963289 \h </w:instrText>
      </w:r>
      <w:r w:rsidRPr="008764CF">
        <w:fldChar w:fldCharType="separate"/>
      </w:r>
      <w:r w:rsidRPr="008764CF">
        <w:t>1</w:t>
      </w:r>
      <w:r w:rsidRPr="008764CF">
        <w:fldChar w:fldCharType="end"/>
      </w:r>
    </w:p>
    <w:p w14:paraId="75D98CFD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1.2.1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Project References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_Toc200963290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1</w:t>
      </w:r>
      <w:r w:rsidRPr="008764CF">
        <w:rPr>
          <w:rFonts w:cs="Tahoma"/>
        </w:rPr>
        <w:fldChar w:fldCharType="end"/>
      </w:r>
    </w:p>
    <w:p w14:paraId="3602CC68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1.2.2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Standard and regulatory References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_Toc200963291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1</w:t>
      </w:r>
      <w:r w:rsidRPr="008764CF">
        <w:rPr>
          <w:rFonts w:cs="Tahoma"/>
        </w:rPr>
        <w:fldChar w:fldCharType="end"/>
      </w:r>
    </w:p>
    <w:p w14:paraId="24688D6C" w14:textId="77777777" w:rsidR="00C938F6" w:rsidRPr="008764CF" w:rsidRDefault="00C938F6" w:rsidP="00C938F6">
      <w:pPr>
        <w:pStyle w:val="TOC1"/>
        <w:tabs>
          <w:tab w:val="clear" w:pos="360"/>
          <w:tab w:val="left" w:pos="382"/>
        </w:tabs>
        <w:rPr>
          <w:b w:val="0"/>
          <w:bCs w:val="0"/>
          <w:lang w:val="fr-FR"/>
        </w:rPr>
      </w:pPr>
      <w:r w:rsidRPr="008764CF">
        <w:t>2</w:t>
      </w:r>
      <w:r w:rsidRPr="008764CF">
        <w:rPr>
          <w:b w:val="0"/>
          <w:bCs w:val="0"/>
          <w:lang w:val="fr-FR"/>
        </w:rPr>
        <w:tab/>
      </w:r>
      <w:r w:rsidRPr="008764CF">
        <w:t>Software Architecture overview</w:t>
      </w:r>
      <w:r w:rsidRPr="008764CF">
        <w:tab/>
      </w:r>
      <w:r w:rsidRPr="008764CF">
        <w:fldChar w:fldCharType="begin"/>
      </w:r>
      <w:r w:rsidRPr="008764CF">
        <w:instrText xml:space="preserve"> PAGEREF _Toc200963292 \h </w:instrText>
      </w:r>
      <w:r w:rsidRPr="008764CF">
        <w:fldChar w:fldCharType="separate"/>
      </w:r>
      <w:r w:rsidRPr="008764CF">
        <w:t>2</w:t>
      </w:r>
      <w:r w:rsidRPr="008764CF">
        <w:fldChar w:fldCharType="end"/>
      </w:r>
    </w:p>
    <w:p w14:paraId="5A062154" w14:textId="77777777" w:rsidR="00C938F6" w:rsidRPr="008764CF" w:rsidRDefault="00C938F6" w:rsidP="00C938F6">
      <w:pPr>
        <w:pStyle w:val="TOC1"/>
        <w:tabs>
          <w:tab w:val="clear" w:pos="360"/>
          <w:tab w:val="left" w:pos="382"/>
        </w:tabs>
        <w:rPr>
          <w:b w:val="0"/>
          <w:bCs w:val="0"/>
          <w:lang w:val="fr-FR"/>
        </w:rPr>
      </w:pPr>
      <w:r w:rsidRPr="008764CF">
        <w:t>3</w:t>
      </w:r>
      <w:r w:rsidRPr="008764CF">
        <w:rPr>
          <w:b w:val="0"/>
          <w:bCs w:val="0"/>
          <w:lang w:val="fr-FR"/>
        </w:rPr>
        <w:tab/>
      </w:r>
      <w:r w:rsidRPr="008764CF">
        <w:t>Software design description</w:t>
      </w:r>
      <w:r w:rsidRPr="008764CF">
        <w:tab/>
      </w:r>
      <w:r w:rsidRPr="008764CF">
        <w:fldChar w:fldCharType="begin"/>
      </w:r>
      <w:r w:rsidRPr="008764CF">
        <w:instrText xml:space="preserve"> PAGEREF _Toc200963293 \h </w:instrText>
      </w:r>
      <w:r w:rsidRPr="008764CF">
        <w:fldChar w:fldCharType="separate"/>
      </w:r>
      <w:r w:rsidRPr="008764CF">
        <w:t>2</w:t>
      </w:r>
      <w:r w:rsidRPr="008764CF">
        <w:fldChar w:fldCharType="end"/>
      </w:r>
    </w:p>
    <w:p w14:paraId="38397D17" w14:textId="77777777" w:rsidR="00C938F6" w:rsidRPr="008764CF" w:rsidRDefault="00C938F6" w:rsidP="00C938F6">
      <w:pPr>
        <w:pStyle w:val="TOC2"/>
        <w:tabs>
          <w:tab w:val="left" w:pos="734"/>
          <w:tab w:val="right" w:pos="9058"/>
        </w:tabs>
        <w:rPr>
          <w:b/>
          <w:i/>
          <w:iCs/>
          <w:sz w:val="24"/>
          <w:lang w:val="fr-FR"/>
        </w:rPr>
      </w:pPr>
      <w:r w:rsidRPr="008764CF">
        <w:t>3.1</w:t>
      </w:r>
      <w:r w:rsidRPr="008764CF">
        <w:rPr>
          <w:b/>
          <w:i/>
          <w:iCs/>
          <w:sz w:val="24"/>
          <w:lang w:val="fr-FR"/>
        </w:rPr>
        <w:tab/>
      </w:r>
      <w:r w:rsidRPr="008764CF">
        <w:t>Component 1</w:t>
      </w:r>
      <w:r w:rsidRPr="008764CF">
        <w:tab/>
      </w:r>
      <w:r w:rsidRPr="008764CF">
        <w:fldChar w:fldCharType="begin"/>
      </w:r>
      <w:r w:rsidRPr="008764CF">
        <w:instrText xml:space="preserve"> PAGEREF _Toc200963294 \h </w:instrText>
      </w:r>
      <w:r w:rsidRPr="008764CF">
        <w:fldChar w:fldCharType="separate"/>
      </w:r>
      <w:r w:rsidRPr="008764CF">
        <w:t>2</w:t>
      </w:r>
      <w:r w:rsidRPr="008764CF">
        <w:fldChar w:fldCharType="end"/>
      </w:r>
    </w:p>
    <w:p w14:paraId="1080B293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3.1.1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Component interfaces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_Toc200963295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2</w:t>
      </w:r>
      <w:r w:rsidRPr="008764CF">
        <w:rPr>
          <w:rFonts w:cs="Tahoma"/>
        </w:rPr>
        <w:fldChar w:fldCharType="end"/>
      </w:r>
    </w:p>
    <w:p w14:paraId="344F755D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3.1.2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Component design description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_Toc200963296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2</w:t>
      </w:r>
      <w:r w:rsidRPr="008764CF">
        <w:rPr>
          <w:rFonts w:cs="Tahoma"/>
        </w:rPr>
        <w:fldChar w:fldCharType="end"/>
      </w:r>
    </w:p>
    <w:p w14:paraId="675640F5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3.1.3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Workflows and algorithms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_Toc200963297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2</w:t>
      </w:r>
      <w:r w:rsidRPr="008764CF">
        <w:rPr>
          <w:rFonts w:cs="Tahoma"/>
        </w:rPr>
        <w:fldChar w:fldCharType="end"/>
      </w:r>
    </w:p>
    <w:p w14:paraId="7306DE7A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3.1.4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Software requirements mapping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_Toc200963298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2</w:t>
      </w:r>
      <w:r w:rsidRPr="008764CF">
        <w:rPr>
          <w:rFonts w:cs="Tahoma"/>
        </w:rPr>
        <w:fldChar w:fldCharType="end"/>
      </w:r>
    </w:p>
    <w:p w14:paraId="6991E89A" w14:textId="77777777" w:rsidR="00C938F6" w:rsidRPr="008764CF" w:rsidRDefault="00C938F6" w:rsidP="00C938F6">
      <w:pPr>
        <w:pStyle w:val="TOC2"/>
        <w:tabs>
          <w:tab w:val="left" w:pos="734"/>
          <w:tab w:val="right" w:pos="9058"/>
        </w:tabs>
        <w:rPr>
          <w:b/>
          <w:i/>
          <w:iCs/>
          <w:sz w:val="24"/>
          <w:lang w:val="fr-FR"/>
        </w:rPr>
      </w:pPr>
      <w:r w:rsidRPr="008764CF">
        <w:t>3.2</w:t>
      </w:r>
      <w:r w:rsidRPr="008764CF">
        <w:rPr>
          <w:b/>
          <w:i/>
          <w:iCs/>
          <w:sz w:val="24"/>
          <w:lang w:val="fr-FR"/>
        </w:rPr>
        <w:tab/>
      </w:r>
      <w:r w:rsidRPr="008764CF">
        <w:t>Component 2</w:t>
      </w:r>
      <w:r w:rsidRPr="008764CF">
        <w:tab/>
      </w:r>
      <w:r w:rsidRPr="008764CF">
        <w:fldChar w:fldCharType="begin"/>
      </w:r>
      <w:r w:rsidRPr="008764CF">
        <w:instrText xml:space="preserve"> PAGEREF _Toc200963299 \h </w:instrText>
      </w:r>
      <w:r w:rsidRPr="008764CF">
        <w:fldChar w:fldCharType="separate"/>
      </w:r>
      <w:r w:rsidRPr="008764CF">
        <w:t>2</w:t>
      </w:r>
      <w:r w:rsidRPr="008764CF">
        <w:fldChar w:fldCharType="end"/>
      </w:r>
    </w:p>
    <w:p w14:paraId="1D954692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3.2.1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Component interfaces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_Toc200963300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2</w:t>
      </w:r>
      <w:r w:rsidRPr="008764CF">
        <w:rPr>
          <w:rFonts w:cs="Tahoma"/>
        </w:rPr>
        <w:fldChar w:fldCharType="end"/>
      </w:r>
    </w:p>
    <w:p w14:paraId="02C114BA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3.2.2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Component design description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_Toc200963301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2</w:t>
      </w:r>
      <w:r w:rsidRPr="008764CF">
        <w:rPr>
          <w:rFonts w:cs="Tahoma"/>
        </w:rPr>
        <w:fldChar w:fldCharType="end"/>
      </w:r>
    </w:p>
    <w:p w14:paraId="4444D433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3.2.3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Workflows and algorithms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_Toc200963302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3</w:t>
      </w:r>
      <w:r w:rsidRPr="008764CF">
        <w:rPr>
          <w:rFonts w:cs="Tahoma"/>
        </w:rPr>
        <w:fldChar w:fldCharType="end"/>
      </w:r>
    </w:p>
    <w:p w14:paraId="1F8D7DF3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3.2.4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Software requirements mapping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_Toc200963303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3</w:t>
      </w:r>
      <w:r w:rsidRPr="008764CF">
        <w:rPr>
          <w:rFonts w:cs="Tahoma"/>
        </w:rPr>
        <w:fldChar w:fldCharType="end"/>
      </w:r>
    </w:p>
    <w:p w14:paraId="1225A075" w14:textId="77777777" w:rsidR="00C938F6" w:rsidRPr="008764CF" w:rsidRDefault="00C938F6" w:rsidP="00C938F6">
      <w:pPr>
        <w:pStyle w:val="TOC2"/>
        <w:tabs>
          <w:tab w:val="left" w:pos="734"/>
          <w:tab w:val="right" w:pos="9058"/>
        </w:tabs>
        <w:rPr>
          <w:b/>
          <w:i/>
          <w:iCs/>
          <w:sz w:val="24"/>
          <w:lang w:val="fr-FR"/>
        </w:rPr>
      </w:pPr>
      <w:r w:rsidRPr="008764CF">
        <w:t>3.3</w:t>
      </w:r>
      <w:r w:rsidRPr="008764CF">
        <w:rPr>
          <w:b/>
          <w:i/>
          <w:iCs/>
          <w:sz w:val="24"/>
          <w:lang w:val="fr-FR"/>
        </w:rPr>
        <w:tab/>
      </w:r>
      <w:r w:rsidRPr="008764CF">
        <w:t>Component 3</w:t>
      </w:r>
      <w:r w:rsidRPr="008764CF">
        <w:tab/>
      </w:r>
      <w:r w:rsidRPr="008764CF">
        <w:fldChar w:fldCharType="begin"/>
      </w:r>
      <w:r w:rsidRPr="008764CF">
        <w:instrText xml:space="preserve"> PAGEREF _Toc200963304 \h </w:instrText>
      </w:r>
      <w:r w:rsidRPr="008764CF">
        <w:fldChar w:fldCharType="separate"/>
      </w:r>
      <w:r w:rsidRPr="008764CF">
        <w:t>3</w:t>
      </w:r>
      <w:r w:rsidRPr="008764CF">
        <w:fldChar w:fldCharType="end"/>
      </w:r>
    </w:p>
    <w:p w14:paraId="48895F6D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3.3.1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Component interfaces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_Toc200963305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3</w:t>
      </w:r>
      <w:r w:rsidRPr="008764CF">
        <w:rPr>
          <w:rFonts w:cs="Tahoma"/>
        </w:rPr>
        <w:fldChar w:fldCharType="end"/>
      </w:r>
    </w:p>
    <w:p w14:paraId="591EB7E8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3.3.2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Component design description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_Toc200963306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3</w:t>
      </w:r>
      <w:r w:rsidRPr="008764CF">
        <w:rPr>
          <w:rFonts w:cs="Tahoma"/>
        </w:rPr>
        <w:fldChar w:fldCharType="end"/>
      </w:r>
    </w:p>
    <w:p w14:paraId="0A821AEC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3.3.3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Workflows and algorithms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_Toc200963307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3</w:t>
      </w:r>
      <w:r w:rsidRPr="008764CF">
        <w:rPr>
          <w:rFonts w:cs="Tahoma"/>
        </w:rPr>
        <w:fldChar w:fldCharType="end"/>
      </w:r>
    </w:p>
    <w:p w14:paraId="3C4F88D5" w14:textId="77777777" w:rsidR="00C938F6" w:rsidRPr="008764CF" w:rsidRDefault="00C938F6" w:rsidP="00C938F6">
      <w:pPr>
        <w:pStyle w:val="TOC3"/>
        <w:tabs>
          <w:tab w:val="left" w:pos="1094"/>
          <w:tab w:val="right" w:pos="9058"/>
        </w:tabs>
        <w:rPr>
          <w:rFonts w:cs="Tahoma"/>
          <w:sz w:val="24"/>
          <w:lang w:val="fr-FR"/>
        </w:rPr>
      </w:pPr>
      <w:r w:rsidRPr="008764CF">
        <w:rPr>
          <w:rFonts w:cs="Tahoma"/>
        </w:rPr>
        <w:t>3.3.4</w:t>
      </w:r>
      <w:r w:rsidRPr="008764CF">
        <w:rPr>
          <w:rFonts w:cs="Tahoma"/>
          <w:sz w:val="24"/>
          <w:lang w:val="fr-FR"/>
        </w:rPr>
        <w:tab/>
      </w:r>
      <w:r w:rsidRPr="008764CF">
        <w:rPr>
          <w:rFonts w:cs="Tahoma"/>
        </w:rPr>
        <w:t>Software requirements mapping</w:t>
      </w:r>
      <w:r w:rsidRPr="008764CF">
        <w:rPr>
          <w:rFonts w:cs="Tahoma"/>
        </w:rPr>
        <w:tab/>
      </w:r>
      <w:r w:rsidRPr="008764CF">
        <w:rPr>
          <w:rFonts w:cs="Tahoma"/>
        </w:rPr>
        <w:fldChar w:fldCharType="begin"/>
      </w:r>
      <w:r w:rsidRPr="008764CF">
        <w:rPr>
          <w:rFonts w:cs="Tahoma"/>
        </w:rPr>
        <w:instrText xml:space="preserve"> PAGEREF _Toc200963308 \h </w:instrText>
      </w:r>
      <w:r w:rsidRPr="008764CF">
        <w:rPr>
          <w:rFonts w:cs="Tahoma"/>
        </w:rPr>
      </w:r>
      <w:r w:rsidRPr="008764CF">
        <w:rPr>
          <w:rFonts w:cs="Tahoma"/>
        </w:rPr>
        <w:fldChar w:fldCharType="separate"/>
      </w:r>
      <w:r w:rsidRPr="008764CF">
        <w:rPr>
          <w:rFonts w:cs="Tahoma"/>
        </w:rPr>
        <w:t>3</w:t>
      </w:r>
      <w:r w:rsidRPr="008764CF">
        <w:rPr>
          <w:rFonts w:cs="Tahoma"/>
        </w:rPr>
        <w:fldChar w:fldCharType="end"/>
      </w:r>
    </w:p>
    <w:p w14:paraId="260C7613" w14:textId="30560EBD" w:rsidR="00C938F6" w:rsidRPr="008764CF" w:rsidRDefault="00F8281C" w:rsidP="00C938F6">
      <w:pPr>
        <w:pStyle w:val="TOC1"/>
        <w:tabs>
          <w:tab w:val="clear" w:pos="360"/>
          <w:tab w:val="left" w:pos="382"/>
        </w:tabs>
        <w:rPr>
          <w:b w:val="0"/>
          <w:bCs w:val="0"/>
          <w:lang w:val="fr-FR"/>
        </w:rPr>
      </w:pPr>
      <w:r>
        <w:t>4</w:t>
      </w:r>
      <w:r w:rsidR="00C938F6" w:rsidRPr="008764CF">
        <w:rPr>
          <w:b w:val="0"/>
          <w:bCs w:val="0"/>
          <w:lang w:val="fr-FR"/>
        </w:rPr>
        <w:tab/>
      </w:r>
      <w:r w:rsidR="00C938F6" w:rsidRPr="008764CF">
        <w:t>Critical Requirements</w:t>
      </w:r>
      <w:r w:rsidR="00C938F6" w:rsidRPr="008764CF">
        <w:tab/>
      </w:r>
      <w:r w:rsidR="00C938F6" w:rsidRPr="008764CF">
        <w:fldChar w:fldCharType="begin"/>
      </w:r>
      <w:r w:rsidR="00C938F6" w:rsidRPr="008764CF">
        <w:instrText xml:space="preserve"> PAGEREF _Toc200963310 \h </w:instrText>
      </w:r>
      <w:r w:rsidR="00C938F6" w:rsidRPr="008764CF">
        <w:fldChar w:fldCharType="separate"/>
      </w:r>
      <w:r w:rsidR="00C938F6" w:rsidRPr="008764CF">
        <w:t>3</w:t>
      </w:r>
      <w:r w:rsidR="00C938F6" w:rsidRPr="008764CF">
        <w:fldChar w:fldCharType="end"/>
      </w:r>
    </w:p>
    <w:p w14:paraId="471A7ADD" w14:textId="77777777" w:rsidR="00C938F6" w:rsidRPr="008764CF" w:rsidRDefault="00C938F6" w:rsidP="00C938F6">
      <w:pPr>
        <w:rPr>
          <w:rFonts w:cs="Tahoma"/>
          <w:b/>
          <w:bCs/>
          <w:u w:val="single"/>
        </w:rPr>
      </w:pPr>
      <w:r w:rsidRPr="008764CF">
        <w:rPr>
          <w:rFonts w:cs="Tahoma"/>
          <w:b/>
          <w:bCs/>
        </w:rPr>
        <w:fldChar w:fldCharType="end"/>
      </w:r>
    </w:p>
    <w:p w14:paraId="259AF166" w14:textId="4CE42A47" w:rsidR="00655BD9" w:rsidRPr="008764CF" w:rsidRDefault="00655BD9" w:rsidP="00C938F6">
      <w:pPr>
        <w:pStyle w:val="TOC1"/>
        <w:rPr>
          <w:rFonts w:eastAsiaTheme="minorEastAsia"/>
          <w:b w:val="0"/>
          <w:bCs w:val="0"/>
          <w:caps w:val="0"/>
          <w:szCs w:val="22"/>
        </w:rPr>
      </w:pPr>
    </w:p>
    <w:p w14:paraId="761DD71E" w14:textId="56F4296D" w:rsidR="0050513B" w:rsidRPr="008764CF" w:rsidRDefault="00CB1F7C" w:rsidP="007E0A1C">
      <w:pPr>
        <w:ind w:left="0"/>
        <w:rPr>
          <w:rFonts w:cs="Tahoma"/>
          <w:sz w:val="26"/>
          <w:szCs w:val="26"/>
          <w:lang w:val="en-GB"/>
        </w:rPr>
        <w:sectPr w:rsidR="0050513B" w:rsidRPr="008764CF" w:rsidSect="00A7267B"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 w:code="9"/>
          <w:pgMar w:top="1440" w:right="1080" w:bottom="1440" w:left="1080" w:header="720" w:footer="720" w:gutter="0"/>
          <w:cols w:space="720"/>
          <w:titlePg/>
          <w:docGrid w:linePitch="272"/>
        </w:sectPr>
      </w:pPr>
      <w:r w:rsidRPr="008764CF">
        <w:rPr>
          <w:rFonts w:cs="Tahoma"/>
          <w:b/>
          <w:bCs/>
          <w:caps/>
          <w:noProof/>
          <w:sz w:val="26"/>
          <w:szCs w:val="26"/>
          <w:lang w:val="en-GB"/>
        </w:rPr>
        <w:fldChar w:fldCharType="end"/>
      </w:r>
      <w:r w:rsidR="007E0A1C" w:rsidRPr="008764CF">
        <w:rPr>
          <w:rFonts w:cs="Tahoma"/>
          <w:sz w:val="26"/>
          <w:szCs w:val="26"/>
          <w:lang w:val="en-GB"/>
        </w:rPr>
        <w:tab/>
      </w:r>
      <w:r w:rsidR="007E0A1C" w:rsidRPr="008764CF">
        <w:rPr>
          <w:rFonts w:cs="Tahoma"/>
          <w:sz w:val="26"/>
          <w:szCs w:val="26"/>
          <w:lang w:val="en-GB"/>
        </w:rPr>
        <w:tab/>
      </w:r>
      <w:r w:rsidR="007E0A1C" w:rsidRPr="008764CF">
        <w:rPr>
          <w:rFonts w:cs="Tahoma"/>
          <w:sz w:val="26"/>
          <w:szCs w:val="26"/>
          <w:lang w:val="en-GB"/>
        </w:rPr>
        <w:tab/>
      </w:r>
    </w:p>
    <w:p w14:paraId="4CCB05D7" w14:textId="77777777" w:rsidR="001C62CE" w:rsidRDefault="001C62CE" w:rsidP="001C62CE">
      <w:pPr>
        <w:pStyle w:val="Heading1"/>
        <w:widowControl/>
        <w:numPr>
          <w:ilvl w:val="0"/>
          <w:numId w:val="13"/>
        </w:numPr>
        <w:tabs>
          <w:tab w:val="clear" w:pos="720"/>
          <w:tab w:val="num" w:pos="432"/>
        </w:tabs>
        <w:adjustRightInd/>
        <w:snapToGrid/>
        <w:spacing w:after="60" w:line="240" w:lineRule="auto"/>
        <w:ind w:left="431" w:hanging="431"/>
        <w:textAlignment w:val="auto"/>
      </w:pPr>
      <w:bookmarkStart w:id="2" w:name="_Toc200963287"/>
      <w:r w:rsidRPr="00640D10">
        <w:lastRenderedPageBreak/>
        <w:t>Introduction</w:t>
      </w:r>
      <w:bookmarkEnd w:id="2"/>
    </w:p>
    <w:p w14:paraId="23ABF348" w14:textId="77777777" w:rsidR="001C62CE" w:rsidRDefault="001C62CE" w:rsidP="001C62CE"/>
    <w:p w14:paraId="16A0D365" w14:textId="77777777" w:rsidR="001C62CE" w:rsidRPr="00ED0CFB" w:rsidRDefault="001C62CE" w:rsidP="001C62CE">
      <w:r w:rsidRPr="00ED0CFB">
        <w:rPr>
          <w:highlight w:val="lightGray"/>
        </w:rPr>
        <w:t xml:space="preserve">You may have all the description of the design of your software in a single instance of this document or </w:t>
      </w:r>
      <w:r>
        <w:rPr>
          <w:highlight w:val="lightGray"/>
        </w:rPr>
        <w:t>have</w:t>
      </w:r>
      <w:r w:rsidRPr="00ED0CFB">
        <w:rPr>
          <w:highlight w:val="lightGray"/>
        </w:rPr>
        <w:t xml:space="preserve"> the design of each component/package/element in many instances of this document. This is your choice, </w:t>
      </w:r>
      <w:r>
        <w:rPr>
          <w:highlight w:val="lightGray"/>
        </w:rPr>
        <w:t xml:space="preserve">which depends </w:t>
      </w:r>
      <w:r w:rsidRPr="00ED0CFB">
        <w:rPr>
          <w:highlight w:val="lightGray"/>
        </w:rPr>
        <w:t>on the size of your software.</w:t>
      </w:r>
    </w:p>
    <w:p w14:paraId="32DA930C" w14:textId="77777777" w:rsidR="001C62CE" w:rsidRPr="00640D10" w:rsidRDefault="001C62CE" w:rsidP="001C62CE">
      <w:pPr>
        <w:pStyle w:val="Heading2"/>
        <w:tabs>
          <w:tab w:val="clear" w:pos="936"/>
          <w:tab w:val="num" w:pos="576"/>
        </w:tabs>
        <w:spacing w:before="240" w:after="60"/>
        <w:ind w:left="576"/>
        <w:jc w:val="both"/>
      </w:pPr>
      <w:bookmarkStart w:id="3" w:name="_Toc511458419"/>
      <w:bookmarkStart w:id="4" w:name="_Toc115956196"/>
      <w:bookmarkStart w:id="5" w:name="_Toc200963288"/>
      <w:r w:rsidRPr="00640D10">
        <w:t>Document overview</w:t>
      </w:r>
      <w:bookmarkEnd w:id="3"/>
      <w:bookmarkEnd w:id="4"/>
      <w:bookmarkEnd w:id="5"/>
    </w:p>
    <w:p w14:paraId="06480689" w14:textId="77777777" w:rsidR="001C62CE" w:rsidRPr="00640D10" w:rsidRDefault="001C62CE" w:rsidP="001C62CE">
      <w:r w:rsidRPr="00640D10">
        <w:t xml:space="preserve">This document </w:t>
      </w:r>
      <w:r>
        <w:t>describes the design of XXX component/package/element</w:t>
      </w:r>
      <w:r w:rsidRPr="00640D10">
        <w:t xml:space="preserve"> of XXX device, </w:t>
      </w:r>
      <w:r>
        <w:t>part of</w:t>
      </w:r>
      <w:r w:rsidRPr="00640D10">
        <w:t xml:space="preserve"> XXX software development project.</w:t>
      </w:r>
    </w:p>
    <w:p w14:paraId="142F5AB6" w14:textId="77777777" w:rsidR="001C62CE" w:rsidRPr="00640D10" w:rsidRDefault="001C62CE" w:rsidP="001C62CE">
      <w:pPr>
        <w:pStyle w:val="Heading2"/>
        <w:tabs>
          <w:tab w:val="clear" w:pos="936"/>
          <w:tab w:val="num" w:pos="576"/>
        </w:tabs>
        <w:spacing w:before="240" w:after="60"/>
        <w:ind w:left="576"/>
        <w:jc w:val="both"/>
      </w:pPr>
      <w:bookmarkStart w:id="6" w:name="_Toc115956199"/>
      <w:bookmarkStart w:id="7" w:name="_Toc126126697"/>
      <w:bookmarkStart w:id="8" w:name="_Toc200963289"/>
      <w:r w:rsidRPr="00640D10">
        <w:t>References</w:t>
      </w:r>
      <w:bookmarkEnd w:id="6"/>
      <w:bookmarkEnd w:id="7"/>
      <w:bookmarkEnd w:id="8"/>
    </w:p>
    <w:p w14:paraId="77B7C0A5" w14:textId="77777777" w:rsidR="001C62CE" w:rsidRPr="00640D10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9" w:name="_Toc200963290"/>
      <w:r w:rsidRPr="00640D10">
        <w:t>Project References</w:t>
      </w:r>
      <w:bookmarkEnd w:id="9"/>
    </w:p>
    <w:p w14:paraId="5F66738C" w14:textId="77777777" w:rsidR="001C62CE" w:rsidRPr="00640D10" w:rsidRDefault="001C62CE" w:rsidP="001C62C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47"/>
        <w:gridCol w:w="2229"/>
        <w:gridCol w:w="5804"/>
      </w:tblGrid>
      <w:tr w:rsidR="001C62CE" w:rsidRPr="00640D10" w14:paraId="494AF161" w14:textId="77777777" w:rsidTr="00E1252C">
        <w:trPr>
          <w:tblHeader/>
        </w:trPr>
        <w:tc>
          <w:tcPr>
            <w:tcW w:w="808" w:type="dxa"/>
            <w:shd w:val="clear" w:color="auto" w:fill="CCCCCC"/>
          </w:tcPr>
          <w:p w14:paraId="786BBA91" w14:textId="77777777" w:rsidR="001C62CE" w:rsidRPr="00640D10" w:rsidRDefault="001C62CE" w:rsidP="00E1252C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57E13E6A" w14:textId="77777777" w:rsidR="001C62CE" w:rsidRPr="00640D10" w:rsidRDefault="001C62CE" w:rsidP="00E1252C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77245E84" w14:textId="77777777" w:rsidR="001C62CE" w:rsidRPr="00640D10" w:rsidRDefault="001C62CE" w:rsidP="00E1252C">
            <w:r w:rsidRPr="00640D10">
              <w:t>Document Title</w:t>
            </w:r>
          </w:p>
        </w:tc>
      </w:tr>
      <w:tr w:rsidR="001C62CE" w:rsidRPr="00640D10" w14:paraId="7C3EBBBF" w14:textId="77777777" w:rsidTr="00E1252C">
        <w:tc>
          <w:tcPr>
            <w:tcW w:w="808" w:type="dxa"/>
          </w:tcPr>
          <w:p w14:paraId="5B1AE0CA" w14:textId="77777777" w:rsidR="001C62CE" w:rsidRPr="00640D10" w:rsidRDefault="001C62CE" w:rsidP="00E1252C">
            <w:pPr>
              <w:rPr>
                <w:highlight w:val="lightGray"/>
              </w:rPr>
            </w:pPr>
            <w:bookmarkStart w:id="10" w:name="_Ref210901804"/>
            <w:r w:rsidRPr="00640D10">
              <w:rPr>
                <w:highlight w:val="lightGray"/>
              </w:rPr>
              <w:t>[R1]</w:t>
            </w:r>
          </w:p>
        </w:tc>
        <w:bookmarkEnd w:id="10"/>
        <w:tc>
          <w:tcPr>
            <w:tcW w:w="2271" w:type="dxa"/>
          </w:tcPr>
          <w:p w14:paraId="312E9B52" w14:textId="77777777" w:rsidR="001C62CE" w:rsidRPr="00640D10" w:rsidRDefault="001C62CE" w:rsidP="00E1252C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14:paraId="64096EE1" w14:textId="77777777" w:rsidR="001C62CE" w:rsidRPr="00640D10" w:rsidRDefault="001C62CE" w:rsidP="00E1252C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14:paraId="58EFA2A0" w14:textId="77777777" w:rsidR="001C62CE" w:rsidRPr="00640D10" w:rsidRDefault="001C62CE" w:rsidP="00E1252C">
            <w:r w:rsidRPr="00640D10">
              <w:rPr>
                <w:highlight w:val="lightGray"/>
              </w:rPr>
              <w:t>One line per document</w:t>
            </w:r>
          </w:p>
        </w:tc>
      </w:tr>
    </w:tbl>
    <w:p w14:paraId="0DB5969C" w14:textId="77777777" w:rsidR="001C62CE" w:rsidRPr="00640D10" w:rsidRDefault="001C62CE" w:rsidP="001C62CE"/>
    <w:p w14:paraId="0A5F9AD8" w14:textId="77777777" w:rsidR="001C62CE" w:rsidRPr="00640D10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11" w:name="_Toc200963291"/>
      <w:r w:rsidRPr="00640D10">
        <w:t>Standard and regulatory References</w:t>
      </w:r>
      <w:bookmarkEnd w:id="11"/>
    </w:p>
    <w:p w14:paraId="10C3FE7A" w14:textId="77777777" w:rsidR="001C62CE" w:rsidRPr="00640D10" w:rsidRDefault="001C62CE" w:rsidP="001C62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387"/>
        <w:gridCol w:w="2208"/>
        <w:gridCol w:w="6119"/>
      </w:tblGrid>
      <w:tr w:rsidR="001C62CE" w:rsidRPr="00640D10" w14:paraId="71547B67" w14:textId="77777777" w:rsidTr="00E1252C">
        <w:tc>
          <w:tcPr>
            <w:tcW w:w="877" w:type="dxa"/>
            <w:shd w:val="clear" w:color="auto" w:fill="CCCCCC"/>
          </w:tcPr>
          <w:p w14:paraId="4A065607" w14:textId="77777777" w:rsidR="001C62CE" w:rsidRPr="00640D10" w:rsidRDefault="001C62CE" w:rsidP="00E1252C">
            <w:r w:rsidRPr="00640D10">
              <w:t>#</w:t>
            </w:r>
          </w:p>
        </w:tc>
        <w:tc>
          <w:tcPr>
            <w:tcW w:w="2208" w:type="dxa"/>
            <w:shd w:val="clear" w:color="auto" w:fill="CCCCCC"/>
          </w:tcPr>
          <w:p w14:paraId="701F1DDC" w14:textId="77777777" w:rsidR="001C62CE" w:rsidRPr="00640D10" w:rsidRDefault="001C62CE" w:rsidP="00E1252C">
            <w:r w:rsidRPr="00640D10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14:paraId="74C98086" w14:textId="77777777" w:rsidR="001C62CE" w:rsidRPr="00640D10" w:rsidRDefault="001C62CE" w:rsidP="00E1252C">
            <w:r w:rsidRPr="00640D10">
              <w:t>Document Title</w:t>
            </w:r>
          </w:p>
        </w:tc>
      </w:tr>
      <w:tr w:rsidR="001C62CE" w:rsidRPr="00640D10" w14:paraId="5BB80DB0" w14:textId="77777777" w:rsidTr="00E1252C">
        <w:tc>
          <w:tcPr>
            <w:tcW w:w="877" w:type="dxa"/>
          </w:tcPr>
          <w:p w14:paraId="510F1FD2" w14:textId="77777777" w:rsidR="001C62CE" w:rsidRPr="00640D10" w:rsidRDefault="001C62CE" w:rsidP="00E1252C">
            <w:r w:rsidRPr="00640D10">
              <w:t>[STD1]</w:t>
            </w:r>
          </w:p>
        </w:tc>
        <w:tc>
          <w:tcPr>
            <w:tcW w:w="2208" w:type="dxa"/>
          </w:tcPr>
          <w:p w14:paraId="4C448970" w14:textId="77777777" w:rsidR="001C62CE" w:rsidRPr="00640D10" w:rsidRDefault="001C62CE" w:rsidP="00E1252C"/>
        </w:tc>
        <w:tc>
          <w:tcPr>
            <w:tcW w:w="6119" w:type="dxa"/>
          </w:tcPr>
          <w:p w14:paraId="7C5978D5" w14:textId="77777777" w:rsidR="001C62CE" w:rsidRPr="00640D10" w:rsidRDefault="001C62CE" w:rsidP="00E1252C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14:paraId="0F7D79D8" w14:textId="77777777" w:rsidR="001C62CE" w:rsidRPr="00640D10" w:rsidRDefault="001C62CE" w:rsidP="00E1252C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One line per document</w:t>
            </w:r>
          </w:p>
        </w:tc>
      </w:tr>
    </w:tbl>
    <w:p w14:paraId="3EF1F7F2" w14:textId="77777777" w:rsidR="001C62CE" w:rsidRPr="00640D10" w:rsidRDefault="001C62CE" w:rsidP="001C62CE"/>
    <w:p w14:paraId="63C1E50A" w14:textId="77777777" w:rsidR="001C62CE" w:rsidRPr="00640D10" w:rsidRDefault="001C62CE" w:rsidP="001C62CE">
      <w:r w:rsidRPr="00640D10">
        <w:rPr>
          <w:highlight w:val="lightGray"/>
        </w:rPr>
        <w:t>Add the standard references to the table above. It may include ISO 14971, ISO 13485, IEC/TR 80002-1, IEC 62304, amongst others.</w:t>
      </w:r>
    </w:p>
    <w:p w14:paraId="207CA094" w14:textId="77777777" w:rsidR="001C62CE" w:rsidRDefault="001C62CE" w:rsidP="001C62CE"/>
    <w:p w14:paraId="68290F7A" w14:textId="77777777" w:rsidR="001C62CE" w:rsidRPr="00ED0CFB" w:rsidRDefault="001C62CE" w:rsidP="001C62CE">
      <w:pPr>
        <w:pStyle w:val="Heading1"/>
        <w:widowControl/>
        <w:numPr>
          <w:ilvl w:val="0"/>
          <w:numId w:val="13"/>
        </w:numPr>
        <w:tabs>
          <w:tab w:val="clear" w:pos="720"/>
          <w:tab w:val="num" w:pos="432"/>
        </w:tabs>
        <w:adjustRightInd/>
        <w:snapToGrid/>
        <w:spacing w:after="60" w:line="240" w:lineRule="auto"/>
        <w:ind w:left="431" w:hanging="431"/>
        <w:textAlignment w:val="auto"/>
      </w:pPr>
      <w:bookmarkStart w:id="12" w:name="_Toc200963292"/>
      <w:r>
        <w:t>Software Architecture overview</w:t>
      </w:r>
      <w:bookmarkEnd w:id="12"/>
    </w:p>
    <w:p w14:paraId="0A43A0A1" w14:textId="77777777" w:rsidR="001C62CE" w:rsidRPr="005C7433" w:rsidRDefault="001C62CE" w:rsidP="001C62CE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14:paraId="5F75E3C7" w14:textId="77777777" w:rsidR="001C62CE" w:rsidRPr="005C7433" w:rsidRDefault="001C62CE" w:rsidP="001C62CE">
      <w:pPr>
        <w:rPr>
          <w:highlight w:val="lightGray"/>
        </w:rPr>
      </w:pPr>
      <w:r w:rsidRPr="005C7433">
        <w:rPr>
          <w:highlight w:val="lightGray"/>
        </w:rPr>
        <w:t>Use UML package diagrams and/or layer diagrams and/or interface diagrams.</w:t>
      </w:r>
    </w:p>
    <w:p w14:paraId="48B03856" w14:textId="77777777" w:rsidR="001C62CE" w:rsidRDefault="001C62CE" w:rsidP="001C62CE">
      <w:r w:rsidRPr="005C7433">
        <w:rPr>
          <w:highlight w:val="lightGray"/>
        </w:rPr>
        <w:t>Describe also the operating systems on which the software runs.</w:t>
      </w:r>
    </w:p>
    <w:p w14:paraId="2B6E1C6D" w14:textId="77777777" w:rsidR="001C62CE" w:rsidRDefault="001C62CE" w:rsidP="001C62CE">
      <w:r w:rsidRPr="00DC5A2F">
        <w:rPr>
          <w:highlight w:val="lightGray"/>
        </w:rPr>
        <w:t xml:space="preserve">You may reference the system architecture document, if you have one in your project, which already explains </w:t>
      </w:r>
      <w:r>
        <w:rPr>
          <w:highlight w:val="lightGray"/>
        </w:rPr>
        <w:t>the software architecture</w:t>
      </w:r>
      <w:r w:rsidRPr="00DC5A2F">
        <w:rPr>
          <w:highlight w:val="lightGray"/>
        </w:rPr>
        <w:t>.</w:t>
      </w:r>
    </w:p>
    <w:p w14:paraId="3A454BA1" w14:textId="77777777" w:rsidR="001C62CE" w:rsidRPr="00ED0CFB" w:rsidRDefault="001C62CE" w:rsidP="001C62CE">
      <w:pPr>
        <w:pStyle w:val="Heading1"/>
        <w:widowControl/>
        <w:numPr>
          <w:ilvl w:val="0"/>
          <w:numId w:val="13"/>
        </w:numPr>
        <w:tabs>
          <w:tab w:val="clear" w:pos="720"/>
          <w:tab w:val="num" w:pos="432"/>
        </w:tabs>
        <w:adjustRightInd/>
        <w:snapToGrid/>
        <w:spacing w:after="60" w:line="240" w:lineRule="auto"/>
        <w:ind w:left="431" w:hanging="431"/>
        <w:textAlignment w:val="auto"/>
      </w:pPr>
      <w:bookmarkStart w:id="13" w:name="_Toc126390257"/>
      <w:bookmarkStart w:id="14" w:name="_Toc200963293"/>
      <w:r w:rsidRPr="00ED0CFB">
        <w:t>Software design description</w:t>
      </w:r>
      <w:bookmarkEnd w:id="13"/>
      <w:bookmarkEnd w:id="14"/>
    </w:p>
    <w:p w14:paraId="0F7324A6" w14:textId="77777777" w:rsidR="001C62CE" w:rsidRDefault="001C62CE" w:rsidP="001C62CE">
      <w:pPr>
        <w:rPr>
          <w:highlight w:val="lightGray"/>
        </w:rPr>
      </w:pPr>
      <w:r>
        <w:rPr>
          <w:highlight w:val="lightGray"/>
        </w:rPr>
        <w:t>If you have a single design document, d</w:t>
      </w:r>
      <w:r w:rsidRPr="00D0712D">
        <w:rPr>
          <w:highlight w:val="lightGray"/>
        </w:rPr>
        <w:t xml:space="preserve">escribe each </w:t>
      </w:r>
      <w:r>
        <w:rPr>
          <w:highlight w:val="lightGray"/>
        </w:rPr>
        <w:t>top level package/</w:t>
      </w:r>
      <w:r w:rsidRPr="00D0712D">
        <w:rPr>
          <w:highlight w:val="lightGray"/>
        </w:rPr>
        <w:t xml:space="preserve">component </w:t>
      </w:r>
      <w:r>
        <w:rPr>
          <w:highlight w:val="lightGray"/>
        </w:rPr>
        <w:t>of your software and if necessary sub-components/sub packages.</w:t>
      </w:r>
    </w:p>
    <w:p w14:paraId="4F51C0E1" w14:textId="77777777" w:rsidR="001C62CE" w:rsidRDefault="001C62CE" w:rsidP="001C62CE">
      <w:pPr>
        <w:rPr>
          <w:highlight w:val="lightGray"/>
        </w:rPr>
      </w:pPr>
      <w:r>
        <w:rPr>
          <w:highlight w:val="lightGray"/>
        </w:rPr>
        <w:t>If you have one design document for each top level package/component, d</w:t>
      </w:r>
      <w:r w:rsidRPr="00D0712D">
        <w:rPr>
          <w:highlight w:val="lightGray"/>
        </w:rPr>
        <w:t xml:space="preserve">escribe </w:t>
      </w:r>
      <w:r>
        <w:rPr>
          <w:highlight w:val="lightGray"/>
        </w:rPr>
        <w:t>the content (sub components, sub packages) of each top level package/component.</w:t>
      </w:r>
    </w:p>
    <w:p w14:paraId="0E616A02" w14:textId="77777777" w:rsidR="001C62CE" w:rsidRPr="00D0712D" w:rsidRDefault="001C62CE" w:rsidP="001C62CE">
      <w:pPr>
        <w:rPr>
          <w:highlight w:val="lightGray"/>
        </w:rPr>
      </w:pPr>
    </w:p>
    <w:p w14:paraId="4A2C8247" w14:textId="77777777" w:rsidR="001C62CE" w:rsidRPr="00D0712D" w:rsidRDefault="001C62CE" w:rsidP="001C62CE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Collaboration / sequence diagrams</w:t>
      </w:r>
      <w:r>
        <w:rPr>
          <w:highlight w:val="lightGray"/>
        </w:rPr>
        <w:t>, Deployment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288EB66F" w14:textId="77777777" w:rsidR="001C62CE" w:rsidRPr="00D0712D" w:rsidRDefault="001C62CE" w:rsidP="001C62CE"/>
    <w:p w14:paraId="05F99599" w14:textId="77777777" w:rsidR="001C62CE" w:rsidRPr="00ED0CFB" w:rsidRDefault="001C62CE" w:rsidP="001C62CE">
      <w:pPr>
        <w:pStyle w:val="Heading2"/>
        <w:tabs>
          <w:tab w:val="clear" w:pos="936"/>
          <w:tab w:val="num" w:pos="576"/>
        </w:tabs>
        <w:spacing w:before="240" w:after="60"/>
        <w:ind w:left="576"/>
        <w:jc w:val="both"/>
      </w:pPr>
      <w:bookmarkStart w:id="15" w:name="_Toc126390259"/>
      <w:bookmarkStart w:id="16" w:name="_Toc200963294"/>
      <w:r w:rsidRPr="00ED0CFB">
        <w:t>Component 1</w:t>
      </w:r>
      <w:bookmarkEnd w:id="15"/>
      <w:bookmarkEnd w:id="16"/>
    </w:p>
    <w:p w14:paraId="52ECB6D1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17" w:name="_Toc126390261"/>
      <w:bookmarkStart w:id="18" w:name="_Toc200963295"/>
      <w:r>
        <w:t>Component</w:t>
      </w:r>
      <w:r w:rsidRPr="00ED0CFB">
        <w:t xml:space="preserve"> </w:t>
      </w:r>
      <w:r>
        <w:t>interfaces</w:t>
      </w:r>
      <w:bookmarkEnd w:id="17"/>
      <w:bookmarkEnd w:id="18"/>
    </w:p>
    <w:p w14:paraId="5E2E5E85" w14:textId="77777777" w:rsidR="001C62CE" w:rsidRPr="00ED0CFB" w:rsidRDefault="001C62CE" w:rsidP="001C62CE">
      <w:r w:rsidRPr="0072287E">
        <w:rPr>
          <w:highlight w:val="lightGray"/>
        </w:rPr>
        <w:t>Describe the interfaces of the component and input output data</w:t>
      </w:r>
    </w:p>
    <w:p w14:paraId="33ECF20E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19" w:name="_Toc200963296"/>
      <w:r>
        <w:t>Component design description</w:t>
      </w:r>
      <w:bookmarkEnd w:id="19"/>
    </w:p>
    <w:p w14:paraId="240EBF7B" w14:textId="77777777" w:rsidR="001C62CE" w:rsidRPr="00ED0CFB" w:rsidRDefault="001C62CE" w:rsidP="001C62CE">
      <w:r w:rsidRPr="0072287E">
        <w:rPr>
          <w:highlight w:val="lightGray"/>
        </w:rPr>
        <w:t>Describe the design of the component, Use package diagrams and/or class diagrams to show the links between sub-components/sub-packages and or classes inside the component.</w:t>
      </w:r>
    </w:p>
    <w:p w14:paraId="64D49498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r w:rsidRPr="00ED0CFB">
        <w:t xml:space="preserve"> </w:t>
      </w:r>
      <w:bookmarkStart w:id="20" w:name="_Toc200963297"/>
      <w:r>
        <w:t>Workflows and algorithms</w:t>
      </w:r>
      <w:bookmarkEnd w:id="20"/>
    </w:p>
    <w:p w14:paraId="4A556CED" w14:textId="77777777" w:rsidR="001C62CE" w:rsidRPr="0072287E" w:rsidRDefault="001C62CE" w:rsidP="001C62CE">
      <w:pPr>
        <w:rPr>
          <w:highlight w:val="lightGray"/>
        </w:rPr>
      </w:pPr>
      <w:r w:rsidRPr="0072287E">
        <w:rPr>
          <w:highlight w:val="lightGray"/>
        </w:rPr>
        <w:t xml:space="preserve">Use collaboration </w:t>
      </w:r>
      <w:proofErr w:type="gramStart"/>
      <w:r w:rsidRPr="0072287E">
        <w:rPr>
          <w:highlight w:val="lightGray"/>
        </w:rPr>
        <w:t>diagrams  and</w:t>
      </w:r>
      <w:proofErr w:type="gramEnd"/>
      <w:r w:rsidRPr="0072287E">
        <w:rPr>
          <w:highlight w:val="lightGray"/>
        </w:rPr>
        <w:t>/or sequence diagrams to show the workflows of components/packages/classes inside the component.</w:t>
      </w:r>
    </w:p>
    <w:p w14:paraId="4A40948B" w14:textId="77777777" w:rsidR="001C62CE" w:rsidRPr="00D0712D" w:rsidRDefault="001C62CE" w:rsidP="001C62CE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2A8F672C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21" w:name="_Toc126390264"/>
      <w:bookmarkStart w:id="22" w:name="_Toc126390260"/>
      <w:bookmarkStart w:id="23" w:name="_Toc200963298"/>
      <w:r w:rsidRPr="00ED0CFB">
        <w:t xml:space="preserve">Software requirements </w:t>
      </w:r>
      <w:bookmarkEnd w:id="22"/>
      <w:r>
        <w:t>mapping</w:t>
      </w:r>
      <w:bookmarkEnd w:id="23"/>
    </w:p>
    <w:p w14:paraId="5A75D22F" w14:textId="77777777" w:rsidR="001C62CE" w:rsidRDefault="001C62CE" w:rsidP="001C62CE">
      <w:r w:rsidRPr="0072287E">
        <w:rPr>
          <w:highlight w:val="lightGray"/>
        </w:rPr>
        <w:t>Class C software only, list the SRS requirements handled by this component</w:t>
      </w:r>
    </w:p>
    <w:p w14:paraId="750D2EAF" w14:textId="77777777" w:rsidR="001C62CE" w:rsidRDefault="001C62CE" w:rsidP="001C62CE">
      <w:pPr>
        <w:pStyle w:val="Heading2"/>
        <w:tabs>
          <w:tab w:val="clear" w:pos="936"/>
          <w:tab w:val="num" w:pos="576"/>
        </w:tabs>
        <w:spacing w:before="240" w:after="60"/>
        <w:ind w:left="576"/>
        <w:jc w:val="both"/>
      </w:pPr>
      <w:bookmarkStart w:id="24" w:name="_Toc200963299"/>
      <w:r>
        <w:t>Component 2</w:t>
      </w:r>
      <w:bookmarkEnd w:id="24"/>
    </w:p>
    <w:p w14:paraId="15C4F912" w14:textId="77777777" w:rsidR="001C62CE" w:rsidRPr="0072287E" w:rsidRDefault="001C62CE" w:rsidP="001C62CE">
      <w:r w:rsidRPr="0072287E">
        <w:rPr>
          <w:highlight w:val="darkGray"/>
        </w:rPr>
        <w:t>Repeat the pattern for each component.</w:t>
      </w:r>
    </w:p>
    <w:p w14:paraId="4093E701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25" w:name="_Toc200963300"/>
      <w:r>
        <w:t>Component</w:t>
      </w:r>
      <w:r w:rsidRPr="00ED0CFB">
        <w:t xml:space="preserve"> </w:t>
      </w:r>
      <w:r>
        <w:t>interfaces</w:t>
      </w:r>
      <w:bookmarkEnd w:id="25"/>
    </w:p>
    <w:p w14:paraId="0511E570" w14:textId="77777777" w:rsidR="001C62CE" w:rsidRPr="00ED0CFB" w:rsidRDefault="001C62CE" w:rsidP="001C62CE">
      <w:r w:rsidRPr="0072287E">
        <w:rPr>
          <w:highlight w:val="darkGray"/>
        </w:rPr>
        <w:t>Describe the interfaces of the component and input output data</w:t>
      </w:r>
    </w:p>
    <w:p w14:paraId="1A9BA586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26" w:name="_Toc200963301"/>
      <w:r>
        <w:t>Component design description</w:t>
      </w:r>
      <w:bookmarkEnd w:id="26"/>
    </w:p>
    <w:p w14:paraId="6029C31F" w14:textId="77777777" w:rsidR="001C62CE" w:rsidRPr="00ED0CFB" w:rsidRDefault="001C62CE" w:rsidP="001C62CE">
      <w:r w:rsidRPr="0072287E">
        <w:rPr>
          <w:highlight w:val="darkGray"/>
        </w:rPr>
        <w:t>Describe the design of the component, Use package diagrams and/or class diagrams to show the links between sub-components/sub-packages and or classes inside the component.</w:t>
      </w:r>
    </w:p>
    <w:p w14:paraId="3D2F5401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r w:rsidRPr="00ED0CFB">
        <w:t xml:space="preserve"> </w:t>
      </w:r>
      <w:bookmarkStart w:id="27" w:name="_Toc200963302"/>
      <w:r>
        <w:t>Workflows and algorithms</w:t>
      </w:r>
      <w:bookmarkEnd w:id="27"/>
    </w:p>
    <w:p w14:paraId="5BB678BD" w14:textId="77777777" w:rsidR="001C62CE" w:rsidRPr="0072287E" w:rsidRDefault="001C62CE" w:rsidP="001C62CE">
      <w:pPr>
        <w:rPr>
          <w:highlight w:val="darkGray"/>
        </w:rPr>
      </w:pPr>
      <w:r w:rsidRPr="0072287E">
        <w:rPr>
          <w:highlight w:val="darkGray"/>
        </w:rPr>
        <w:t xml:space="preserve">Use collaboration </w:t>
      </w:r>
      <w:proofErr w:type="gramStart"/>
      <w:r w:rsidRPr="0072287E">
        <w:rPr>
          <w:highlight w:val="darkGray"/>
        </w:rPr>
        <w:t>diagrams  and</w:t>
      </w:r>
      <w:proofErr w:type="gramEnd"/>
      <w:r w:rsidRPr="0072287E">
        <w:rPr>
          <w:highlight w:val="darkGray"/>
        </w:rPr>
        <w:t>/or sequence diagrams to show the workflows of components/packages/classes inside the component.</w:t>
      </w:r>
    </w:p>
    <w:p w14:paraId="0242C45A" w14:textId="77777777" w:rsidR="001C62CE" w:rsidRPr="00D0712D" w:rsidRDefault="001C62CE" w:rsidP="001C62CE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5673746E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28" w:name="_Toc200963303"/>
      <w:r w:rsidRPr="00ED0CFB">
        <w:t xml:space="preserve">Software requirements </w:t>
      </w:r>
      <w:r>
        <w:t>mapping</w:t>
      </w:r>
      <w:bookmarkEnd w:id="28"/>
    </w:p>
    <w:p w14:paraId="26468199" w14:textId="77777777" w:rsidR="001C62CE" w:rsidRPr="00ED0CFB" w:rsidRDefault="001C62CE" w:rsidP="001C62CE">
      <w:r w:rsidRPr="0072287E">
        <w:rPr>
          <w:highlight w:val="darkGray"/>
        </w:rPr>
        <w:t>Class C software only, list the SRS requirements handled by this component</w:t>
      </w:r>
    </w:p>
    <w:p w14:paraId="79E688B2" w14:textId="77777777" w:rsidR="001C62CE" w:rsidRPr="00ED0CFB" w:rsidRDefault="001C62CE" w:rsidP="001C62CE">
      <w:pPr>
        <w:pStyle w:val="Heading2"/>
        <w:tabs>
          <w:tab w:val="clear" w:pos="936"/>
          <w:tab w:val="num" w:pos="576"/>
        </w:tabs>
        <w:spacing w:before="240" w:after="60"/>
        <w:ind w:left="576"/>
        <w:jc w:val="both"/>
      </w:pPr>
      <w:bookmarkStart w:id="29" w:name="_Toc200963304"/>
      <w:bookmarkEnd w:id="21"/>
      <w:r>
        <w:t>Component 3</w:t>
      </w:r>
      <w:bookmarkEnd w:id="29"/>
    </w:p>
    <w:p w14:paraId="1C1704C2" w14:textId="77777777" w:rsidR="001C62CE" w:rsidRPr="0072287E" w:rsidRDefault="001C62CE" w:rsidP="001C62CE">
      <w:r w:rsidRPr="0072287E">
        <w:rPr>
          <w:highlight w:val="lightGray"/>
        </w:rPr>
        <w:t>Repeat the pattern for each component.</w:t>
      </w:r>
    </w:p>
    <w:p w14:paraId="3A1E5620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30" w:name="_Toc200963305"/>
      <w:r>
        <w:t>Component</w:t>
      </w:r>
      <w:r w:rsidRPr="00ED0CFB">
        <w:t xml:space="preserve"> </w:t>
      </w:r>
      <w:r>
        <w:t>interfaces</w:t>
      </w:r>
      <w:bookmarkEnd w:id="30"/>
    </w:p>
    <w:p w14:paraId="38DAE6B0" w14:textId="77777777" w:rsidR="001C62CE" w:rsidRPr="00ED0CFB" w:rsidRDefault="001C62CE" w:rsidP="001C62CE">
      <w:r w:rsidRPr="0072287E">
        <w:rPr>
          <w:highlight w:val="lightGray"/>
        </w:rPr>
        <w:t>Describe the interfaces of the component and input output data</w:t>
      </w:r>
    </w:p>
    <w:p w14:paraId="40D0B857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31" w:name="_Toc200963306"/>
      <w:r>
        <w:lastRenderedPageBreak/>
        <w:t>Component design description</w:t>
      </w:r>
      <w:bookmarkEnd w:id="31"/>
    </w:p>
    <w:p w14:paraId="223CC99C" w14:textId="77777777" w:rsidR="001C62CE" w:rsidRPr="00ED0CFB" w:rsidRDefault="001C62CE" w:rsidP="001C62CE">
      <w:r w:rsidRPr="0072287E">
        <w:rPr>
          <w:highlight w:val="lightGray"/>
        </w:rPr>
        <w:t>Describe the design of the component, Use package diagrams and/or class diagrams to show the links between sub-components/sub-packages and or classes inside the component.</w:t>
      </w:r>
    </w:p>
    <w:p w14:paraId="110F1DA6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r w:rsidRPr="00ED0CFB">
        <w:t xml:space="preserve"> </w:t>
      </w:r>
      <w:bookmarkStart w:id="32" w:name="_Toc200963307"/>
      <w:r>
        <w:t>Workflows and algorithms</w:t>
      </w:r>
      <w:bookmarkEnd w:id="32"/>
    </w:p>
    <w:p w14:paraId="0BF110B8" w14:textId="77777777" w:rsidR="001C62CE" w:rsidRPr="0072287E" w:rsidRDefault="001C62CE" w:rsidP="001C62CE">
      <w:pPr>
        <w:rPr>
          <w:highlight w:val="lightGray"/>
        </w:rPr>
      </w:pPr>
      <w:r w:rsidRPr="0072287E">
        <w:rPr>
          <w:highlight w:val="lightGray"/>
        </w:rPr>
        <w:t xml:space="preserve">Use collaboration </w:t>
      </w:r>
      <w:proofErr w:type="gramStart"/>
      <w:r w:rsidRPr="0072287E">
        <w:rPr>
          <w:highlight w:val="lightGray"/>
        </w:rPr>
        <w:t>diagrams  and</w:t>
      </w:r>
      <w:proofErr w:type="gramEnd"/>
      <w:r w:rsidRPr="0072287E">
        <w:rPr>
          <w:highlight w:val="lightGray"/>
        </w:rPr>
        <w:t>/or sequence diagrams to show the workflows of components/packages/classes inside the component.</w:t>
      </w:r>
    </w:p>
    <w:p w14:paraId="3A1B2B26" w14:textId="77777777" w:rsidR="001C62CE" w:rsidRPr="00D0712D" w:rsidRDefault="001C62CE" w:rsidP="001C62CE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F533582" w14:textId="77777777" w:rsidR="001C62CE" w:rsidRPr="00ED0CFB" w:rsidRDefault="001C62CE" w:rsidP="001C62CE">
      <w:pPr>
        <w:pStyle w:val="Heading3"/>
        <w:tabs>
          <w:tab w:val="clear" w:pos="1080"/>
          <w:tab w:val="num" w:pos="720"/>
        </w:tabs>
        <w:spacing w:before="240" w:after="60"/>
        <w:ind w:left="720"/>
        <w:jc w:val="both"/>
      </w:pPr>
      <w:bookmarkStart w:id="33" w:name="_Toc200963308"/>
      <w:r w:rsidRPr="00ED0CFB">
        <w:t xml:space="preserve">Software requirements </w:t>
      </w:r>
      <w:r>
        <w:t>mapping</w:t>
      </w:r>
      <w:bookmarkEnd w:id="33"/>
    </w:p>
    <w:p w14:paraId="76389ADC" w14:textId="77777777" w:rsidR="001C62CE" w:rsidRDefault="001C62CE" w:rsidP="001C62CE">
      <w:r w:rsidRPr="0072287E">
        <w:rPr>
          <w:highlight w:val="lightGray"/>
        </w:rPr>
        <w:t>Class C software only, list the SRS requirements handled by this component</w:t>
      </w:r>
    </w:p>
    <w:p w14:paraId="16F1B365" w14:textId="77777777" w:rsidR="001C62CE" w:rsidRDefault="001C62CE" w:rsidP="001C62CE">
      <w:pPr>
        <w:pStyle w:val="Heading1"/>
        <w:widowControl/>
        <w:numPr>
          <w:ilvl w:val="0"/>
          <w:numId w:val="13"/>
        </w:numPr>
        <w:tabs>
          <w:tab w:val="clear" w:pos="720"/>
          <w:tab w:val="num" w:pos="432"/>
        </w:tabs>
        <w:adjustRightInd/>
        <w:snapToGrid/>
        <w:spacing w:after="60" w:line="240" w:lineRule="auto"/>
        <w:ind w:left="431" w:hanging="431"/>
        <w:textAlignment w:val="auto"/>
      </w:pPr>
      <w:bookmarkStart w:id="34" w:name="_Toc200963310"/>
      <w:r>
        <w:t>Critical Requirements</w:t>
      </w:r>
      <w:bookmarkEnd w:id="34"/>
    </w:p>
    <w:p w14:paraId="517BEB67" w14:textId="77777777" w:rsidR="001C62CE" w:rsidRDefault="001C62CE" w:rsidP="001C62CE">
      <w:r w:rsidRPr="00394A01">
        <w:rPr>
          <w:highlight w:val="lightGray"/>
        </w:rPr>
        <w:t>If requirement were tagged as critical in the SRS, add here the traceability between these requirements and the components described in this document</w:t>
      </w:r>
      <w:r w:rsidRPr="006945B1">
        <w:rPr>
          <w:highlight w:val="lightGray"/>
        </w:rPr>
        <w:t xml:space="preserve">. Critical requirement may be those added </w:t>
      </w:r>
      <w:r>
        <w:rPr>
          <w:highlight w:val="lightGray"/>
        </w:rPr>
        <w:t>after</w:t>
      </w:r>
      <w:r w:rsidRPr="006945B1">
        <w:rPr>
          <w:highlight w:val="lightGray"/>
        </w:rPr>
        <w:t xml:space="preserve"> risk analysis.</w:t>
      </w:r>
    </w:p>
    <w:p w14:paraId="1A02B3B9" w14:textId="77777777" w:rsidR="001C62CE" w:rsidRDefault="001C62CE" w:rsidP="001C62CE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02"/>
        <w:gridCol w:w="2302"/>
        <w:gridCol w:w="2302"/>
        <w:gridCol w:w="2302"/>
      </w:tblGrid>
      <w:tr w:rsidR="001C62CE" w14:paraId="25EBE272" w14:textId="77777777" w:rsidTr="00B438A7">
        <w:trPr>
          <w:jc w:val="right"/>
        </w:trPr>
        <w:tc>
          <w:tcPr>
            <w:tcW w:w="2302" w:type="dxa"/>
            <w:tcBorders>
              <w:bottom w:val="single" w:sz="4" w:space="0" w:color="auto"/>
            </w:tcBorders>
          </w:tcPr>
          <w:p w14:paraId="74B589DC" w14:textId="77777777" w:rsidR="001C62CE" w:rsidRDefault="001C62CE" w:rsidP="00E1252C">
            <w:r>
              <w:t>Requirement ID</w:t>
            </w: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376ABF6" w14:textId="77777777" w:rsidR="001C62CE" w:rsidRDefault="001C62CE" w:rsidP="00E1252C">
            <w:r>
              <w:t>Requirement title</w:t>
            </w:r>
          </w:p>
        </w:tc>
        <w:tc>
          <w:tcPr>
            <w:tcW w:w="2302" w:type="dxa"/>
          </w:tcPr>
          <w:p w14:paraId="2AB00410" w14:textId="77777777" w:rsidR="001C62CE" w:rsidRDefault="001C62CE" w:rsidP="00E1252C">
            <w:r>
              <w:t>Component</w:t>
            </w:r>
          </w:p>
        </w:tc>
        <w:tc>
          <w:tcPr>
            <w:tcW w:w="2302" w:type="dxa"/>
          </w:tcPr>
          <w:p w14:paraId="3D98B1DB" w14:textId="77777777" w:rsidR="001C62CE" w:rsidRDefault="001C62CE" w:rsidP="00E1252C">
            <w:r>
              <w:t>Comment</w:t>
            </w:r>
          </w:p>
        </w:tc>
      </w:tr>
      <w:tr w:rsidR="001C62CE" w14:paraId="21881FB8" w14:textId="77777777" w:rsidTr="00B438A7">
        <w:trPr>
          <w:jc w:val="right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5AF89E" w14:textId="77777777" w:rsidR="001C62CE" w:rsidRDefault="001C62CE" w:rsidP="00E1252C">
            <w:r>
              <w:t>REQ-001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00B0FE" w14:textId="77777777" w:rsidR="001C62CE" w:rsidRDefault="001C62CE" w:rsidP="00E1252C">
            <w:r>
              <w:t>Software shall have an abort button</w:t>
            </w:r>
          </w:p>
        </w:tc>
        <w:tc>
          <w:tcPr>
            <w:tcW w:w="2302" w:type="dxa"/>
            <w:tcBorders>
              <w:left w:val="single" w:sz="4" w:space="0" w:color="auto"/>
            </w:tcBorders>
          </w:tcPr>
          <w:p w14:paraId="2B92FA2F" w14:textId="77777777" w:rsidR="001C62CE" w:rsidRDefault="001C62CE" w:rsidP="00E1252C">
            <w:r>
              <w:t>Main window</w:t>
            </w:r>
          </w:p>
        </w:tc>
        <w:tc>
          <w:tcPr>
            <w:tcW w:w="2302" w:type="dxa"/>
          </w:tcPr>
          <w:p w14:paraId="4094A4EE" w14:textId="77777777" w:rsidR="001C62CE" w:rsidRDefault="001C62CE" w:rsidP="00E1252C">
            <w:r>
              <w:t>Widget added in the window layout</w:t>
            </w:r>
          </w:p>
        </w:tc>
      </w:tr>
      <w:tr w:rsidR="001C62CE" w14:paraId="6B17BFE5" w14:textId="77777777" w:rsidTr="00B438A7">
        <w:trPr>
          <w:jc w:val="right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A6D6" w14:textId="77777777" w:rsidR="001C62CE" w:rsidRDefault="001C62CE" w:rsidP="00E1252C"/>
        </w:tc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6D81" w14:textId="77777777" w:rsidR="001C62CE" w:rsidRDefault="001C62CE" w:rsidP="00E1252C"/>
        </w:tc>
        <w:tc>
          <w:tcPr>
            <w:tcW w:w="2302" w:type="dxa"/>
            <w:tcBorders>
              <w:left w:val="single" w:sz="4" w:space="0" w:color="auto"/>
            </w:tcBorders>
          </w:tcPr>
          <w:p w14:paraId="3ACBE12E" w14:textId="77777777" w:rsidR="001C62CE" w:rsidRDefault="001C62CE" w:rsidP="00E1252C">
            <w:r>
              <w:t>Main window controller</w:t>
            </w:r>
          </w:p>
        </w:tc>
        <w:tc>
          <w:tcPr>
            <w:tcW w:w="2302" w:type="dxa"/>
          </w:tcPr>
          <w:p w14:paraId="3A8A6A2B" w14:textId="77777777" w:rsidR="001C62CE" w:rsidRDefault="001C62CE" w:rsidP="00E1252C">
            <w:r>
              <w:t>Controller aborts the operation</w:t>
            </w:r>
          </w:p>
        </w:tc>
      </w:tr>
    </w:tbl>
    <w:p w14:paraId="49F55718" w14:textId="77777777" w:rsidR="00000B65" w:rsidRPr="008764CF" w:rsidRDefault="00000B65" w:rsidP="001C62CE">
      <w:pPr>
        <w:pStyle w:val="Heading1"/>
        <w:numPr>
          <w:ilvl w:val="0"/>
          <w:numId w:val="0"/>
        </w:numPr>
        <w:ind w:left="720"/>
        <w:rPr>
          <w:rFonts w:ascii="Tahoma" w:hAnsi="Tahoma" w:cs="Tahoma"/>
          <w:b w:val="0"/>
          <w:sz w:val="26"/>
          <w:szCs w:val="26"/>
          <w:lang w:eastAsia="en-AU"/>
        </w:rPr>
      </w:pPr>
      <w:bookmarkStart w:id="35" w:name="_GoBack"/>
      <w:bookmarkEnd w:id="35"/>
    </w:p>
    <w:sectPr w:rsidR="00000B65" w:rsidRPr="008764CF" w:rsidSect="001C62CE">
      <w:footerReference w:type="default" r:id="rId16"/>
      <w:pgSz w:w="11906" w:h="16838" w:code="9"/>
      <w:pgMar w:top="1440" w:right="1080" w:bottom="1440" w:left="1080" w:header="284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4177A" w14:textId="77777777" w:rsidR="00BB6895" w:rsidRDefault="00BB6895" w:rsidP="00EA7900">
      <w:r>
        <w:separator/>
      </w:r>
    </w:p>
  </w:endnote>
  <w:endnote w:type="continuationSeparator" w:id="0">
    <w:p w14:paraId="456A3D50" w14:textId="77777777" w:rsidR="00BB6895" w:rsidRDefault="00BB6895" w:rsidP="00EA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H">
    <w:altName w:val="Arial"/>
    <w:charset w:val="00"/>
    <w:family w:val="swiss"/>
    <w:pitch w:val="variable"/>
    <w:sig w:usb0="00000001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Tahoma"/>
    <w:charset w:val="00"/>
    <w:family w:val="swiss"/>
    <w:pitch w:val="variable"/>
    <w:sig w:usb0="00000007" w:usb1="00000000" w:usb2="00000000" w:usb3="00000000" w:csb0="0000001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EB058" w14:textId="77777777" w:rsidR="00D17481" w:rsidRDefault="00D17481" w:rsidP="00555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88142" w14:textId="7E1FB471" w:rsidR="00D17481" w:rsidRDefault="00D17481" w:rsidP="00555DDA">
    <w:pPr>
      <w:pStyle w:val="Footer"/>
    </w:pPr>
    <w:r>
      <w:t>MCredit</w:t>
    </w:r>
    <w:r>
      <w:tab/>
    </w:r>
    <w:r>
      <w:tab/>
      <w:t xml:space="preserve">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38A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38A7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3738B" w14:textId="77777777" w:rsidR="00D17481" w:rsidRDefault="00D17481" w:rsidP="00555D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EA32D" w14:textId="7323652A" w:rsidR="00D17481" w:rsidRDefault="00D17481" w:rsidP="00555DDA">
    <w:pPr>
      <w:pStyle w:val="Footer"/>
    </w:pPr>
    <w:r>
      <w:t>MCredit</w:t>
    </w:r>
    <w:r>
      <w:tab/>
      <w:t xml:space="preserve">                                                                                                                     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38A7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38A7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A9A74" w14:textId="77777777" w:rsidR="00BB6895" w:rsidRDefault="00BB6895" w:rsidP="00EA7900">
      <w:r>
        <w:separator/>
      </w:r>
    </w:p>
  </w:footnote>
  <w:footnote w:type="continuationSeparator" w:id="0">
    <w:p w14:paraId="3D180926" w14:textId="77777777" w:rsidR="00BB6895" w:rsidRDefault="00BB6895" w:rsidP="00EA7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99E01" w14:textId="6E03F104" w:rsidR="00D17481" w:rsidRDefault="00D17481" w:rsidP="00343D5A">
    <w:pPr>
      <w:pStyle w:val="Header"/>
    </w:pPr>
    <w:r w:rsidRPr="0058010B">
      <w:rPr>
        <w:rFonts w:ascii="Times New Roman" w:hAnsi="Times New Roman" w:cs="Times New Roman"/>
        <w:b/>
        <w:sz w:val="26"/>
        <w:szCs w:val="26"/>
      </w:rPr>
      <w:t>T</w:t>
    </w:r>
    <w:r>
      <w:rPr>
        <w:rFonts w:ascii="Times New Roman" w:hAnsi="Times New Roman" w:cs="Times New Roman"/>
        <w:b/>
        <w:sz w:val="26"/>
        <w:szCs w:val="26"/>
      </w:rPr>
      <w:t>ool hỗ trợ sản phẩm LeadGen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 w15:restartNumberingAfterBreak="0">
    <w:nsid w:val="00B72AD4"/>
    <w:multiLevelType w:val="multilevel"/>
    <w:tmpl w:val="97E46CA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2" w15:restartNumberingAfterBreak="0">
    <w:nsid w:val="013802E2"/>
    <w:multiLevelType w:val="multilevel"/>
    <w:tmpl w:val="E45AEABE"/>
    <w:name w:val="InternalNumbers7923313"/>
    <w:lvl w:ilvl="0">
      <w:start w:val="1"/>
      <w:numFmt w:val="decimal"/>
      <w:lvlRestart w:val="0"/>
      <w:pStyle w:val="ListNumber1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52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" w15:restartNumberingAfterBreak="0">
    <w:nsid w:val="0670146A"/>
    <w:multiLevelType w:val="singleLevel"/>
    <w:tmpl w:val="A2B453D0"/>
    <w:name w:val="InternalNumbers288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" w15:restartNumberingAfterBreak="0">
    <w:nsid w:val="075E5705"/>
    <w:multiLevelType w:val="hybridMultilevel"/>
    <w:tmpl w:val="2F2646C0"/>
    <w:name w:val="InternalTabBull2"/>
    <w:lvl w:ilvl="0" w:tplc="3F4CA7F6">
      <w:start w:val="1"/>
      <w:numFmt w:val="lowerLetter"/>
      <w:lvlText w:val="%1."/>
      <w:lvlJc w:val="left"/>
      <w:pPr>
        <w:ind w:left="1571" w:hanging="360"/>
      </w:pPr>
    </w:lvl>
    <w:lvl w:ilvl="1" w:tplc="04090003" w:tentative="1">
      <w:start w:val="1"/>
      <w:numFmt w:val="lowerLetter"/>
      <w:lvlText w:val="%2."/>
      <w:lvlJc w:val="left"/>
      <w:pPr>
        <w:ind w:left="2291" w:hanging="360"/>
      </w:pPr>
    </w:lvl>
    <w:lvl w:ilvl="2" w:tplc="04090005" w:tentative="1">
      <w:start w:val="1"/>
      <w:numFmt w:val="lowerRoman"/>
      <w:lvlText w:val="%3."/>
      <w:lvlJc w:val="right"/>
      <w:pPr>
        <w:ind w:left="3011" w:hanging="180"/>
      </w:pPr>
    </w:lvl>
    <w:lvl w:ilvl="3" w:tplc="04090001" w:tentative="1">
      <w:start w:val="1"/>
      <w:numFmt w:val="decimal"/>
      <w:lvlText w:val="%4."/>
      <w:lvlJc w:val="left"/>
      <w:pPr>
        <w:ind w:left="3731" w:hanging="360"/>
      </w:pPr>
    </w:lvl>
    <w:lvl w:ilvl="4" w:tplc="04090003" w:tentative="1">
      <w:start w:val="1"/>
      <w:numFmt w:val="lowerLetter"/>
      <w:lvlText w:val="%5."/>
      <w:lvlJc w:val="left"/>
      <w:pPr>
        <w:ind w:left="4451" w:hanging="360"/>
      </w:pPr>
    </w:lvl>
    <w:lvl w:ilvl="5" w:tplc="04090005" w:tentative="1">
      <w:start w:val="1"/>
      <w:numFmt w:val="lowerRoman"/>
      <w:lvlText w:val="%6."/>
      <w:lvlJc w:val="right"/>
      <w:pPr>
        <w:ind w:left="5171" w:hanging="180"/>
      </w:pPr>
    </w:lvl>
    <w:lvl w:ilvl="6" w:tplc="04090001" w:tentative="1">
      <w:start w:val="1"/>
      <w:numFmt w:val="decimal"/>
      <w:lvlText w:val="%7."/>
      <w:lvlJc w:val="left"/>
      <w:pPr>
        <w:ind w:left="5891" w:hanging="360"/>
      </w:pPr>
    </w:lvl>
    <w:lvl w:ilvl="7" w:tplc="04090003" w:tentative="1">
      <w:start w:val="1"/>
      <w:numFmt w:val="lowerLetter"/>
      <w:lvlText w:val="%8."/>
      <w:lvlJc w:val="left"/>
      <w:pPr>
        <w:ind w:left="6611" w:hanging="360"/>
      </w:pPr>
    </w:lvl>
    <w:lvl w:ilvl="8" w:tplc="0409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9081944"/>
    <w:multiLevelType w:val="singleLevel"/>
    <w:tmpl w:val="E94C8798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Times New Roman" w:hint="default"/>
      </w:rPr>
    </w:lvl>
  </w:abstractNum>
  <w:abstractNum w:abstractNumId="6" w15:restartNumberingAfterBreak="0">
    <w:nsid w:val="09B5272F"/>
    <w:multiLevelType w:val="hybridMultilevel"/>
    <w:tmpl w:val="A74ED4D2"/>
    <w:lvl w:ilvl="0" w:tplc="833ABAE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EA87648"/>
    <w:multiLevelType w:val="hybridMultilevel"/>
    <w:tmpl w:val="44A4CBC2"/>
    <w:name w:val="5222222"/>
    <w:lvl w:ilvl="0" w:tplc="1E8C47A6">
      <w:numFmt w:val="bullet"/>
      <w:lvlText w:val="-"/>
      <w:lvlJc w:val="left"/>
      <w:pPr>
        <w:ind w:left="1211" w:hanging="360"/>
      </w:pPr>
      <w:rPr>
        <w:rFonts w:ascii="Tahoma" w:eastAsia="MS Mincho" w:hAnsi="Tahoma" w:cs="Tahoma" w:hint="default"/>
      </w:rPr>
    </w:lvl>
    <w:lvl w:ilvl="1" w:tplc="3B5E0CAA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4606A68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956A8952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99C6E9F4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D26AEBB2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4BE852A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087D6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54E731E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2A034D2"/>
    <w:multiLevelType w:val="hybridMultilevel"/>
    <w:tmpl w:val="447004C4"/>
    <w:name w:val="InternalNumbers"/>
    <w:lvl w:ilvl="0" w:tplc="0B82E70A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eastAsia="Times New Roman" w:hAnsi="Symbol" w:cs="Times New Roman" w:hint="default"/>
      </w:rPr>
    </w:lvl>
    <w:lvl w:ilvl="1" w:tplc="2EF00B14">
      <w:start w:val="1"/>
      <w:numFmt w:val="bullet"/>
      <w:lvlText w:val="o"/>
      <w:lvlJc w:val="left"/>
      <w:pPr>
        <w:tabs>
          <w:tab w:val="num" w:pos="949"/>
        </w:tabs>
        <w:ind w:left="949" w:hanging="360"/>
      </w:pPr>
      <w:rPr>
        <w:rFonts w:ascii="Courier New" w:hAnsi="Courier New" w:cs="Courier New" w:hint="default"/>
      </w:rPr>
    </w:lvl>
    <w:lvl w:ilvl="2" w:tplc="8312E710" w:tentative="1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3" w:tplc="E59C3B5A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4FB8B20E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cs="Courier New" w:hint="default"/>
      </w:rPr>
    </w:lvl>
    <w:lvl w:ilvl="5" w:tplc="4588BDBE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C80ABAF0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163A17A6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cs="Courier New" w:hint="default"/>
      </w:rPr>
    </w:lvl>
    <w:lvl w:ilvl="8" w:tplc="B2B8DB7E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1517598F"/>
    <w:multiLevelType w:val="hybridMultilevel"/>
    <w:tmpl w:val="C9B4A84E"/>
    <w:name w:val="InternalTabBull222222222"/>
    <w:lvl w:ilvl="0" w:tplc="592EC4B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0522A"/>
    <w:multiLevelType w:val="hybridMultilevel"/>
    <w:tmpl w:val="74B60B16"/>
    <w:name w:val="52222222222222222222"/>
    <w:lvl w:ilvl="0" w:tplc="BD4A6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0"/>
        <w:szCs w:val="20"/>
      </w:rPr>
    </w:lvl>
    <w:lvl w:ilvl="1" w:tplc="B81CB5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3839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665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899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275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1AF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E58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3443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9770EA"/>
    <w:multiLevelType w:val="singleLevel"/>
    <w:tmpl w:val="A2B453D0"/>
    <w:name w:val="InternalTabBull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 w15:restartNumberingAfterBreak="0">
    <w:nsid w:val="19A61B0C"/>
    <w:multiLevelType w:val="multilevel"/>
    <w:tmpl w:val="BF4662EE"/>
    <w:name w:val="InternalTabBull2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1A590AA7"/>
    <w:multiLevelType w:val="multilevel"/>
    <w:tmpl w:val="BF4662EE"/>
    <w:name w:val="InternalNumbers2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AC417EB"/>
    <w:multiLevelType w:val="multilevel"/>
    <w:tmpl w:val="F81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pStyle w:val="Heading1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1CDC645D"/>
    <w:multiLevelType w:val="multilevel"/>
    <w:tmpl w:val="BF4662EE"/>
    <w:name w:val="InternalNumbers534222222222222107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E3930E4"/>
    <w:multiLevelType w:val="hybridMultilevel"/>
    <w:tmpl w:val="9A4605CE"/>
    <w:name w:val="InternalTabBull222222222222"/>
    <w:lvl w:ilvl="0" w:tplc="BEDA3BB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BD0A99F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7C7C3CA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0B6E5D2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0AC699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5AA82BA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E30FB6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B10E006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096CCD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20E226AC"/>
    <w:multiLevelType w:val="hybridMultilevel"/>
    <w:tmpl w:val="E15AD6D8"/>
    <w:name w:val="522222222222222222222"/>
    <w:lvl w:ilvl="0" w:tplc="8A7EA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0"/>
        <w:szCs w:val="20"/>
      </w:rPr>
    </w:lvl>
    <w:lvl w:ilvl="1" w:tplc="D78EE3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06AB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A22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0BB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F27C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B0D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EC5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9E97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DF63FE"/>
    <w:multiLevelType w:val="singleLevel"/>
    <w:tmpl w:val="A2B453D0"/>
    <w:name w:val="InternalNumbers534222222222222107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245B763C"/>
    <w:multiLevelType w:val="hybridMultilevel"/>
    <w:tmpl w:val="577A5150"/>
    <w:name w:val="52"/>
    <w:lvl w:ilvl="0" w:tplc="E2940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2BE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BCB9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E2F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07E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A8DD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E26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E8A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064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4A4F5E"/>
    <w:multiLevelType w:val="singleLevel"/>
    <w:tmpl w:val="9B1ABC72"/>
    <w:name w:val="InternalNumbers552224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2" w15:restartNumberingAfterBreak="0">
    <w:nsid w:val="27FB7F08"/>
    <w:multiLevelType w:val="multilevel"/>
    <w:tmpl w:val="DCD218F2"/>
    <w:name w:val="InternalTabBull222222"/>
    <w:lvl w:ilvl="0">
      <w:start w:val="1"/>
      <w:numFmt w:val="decimal"/>
      <w:lvlRestart w:val="0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none"/>
      <w:suff w:val="nothing"/>
      <w:lvlText w:val=""/>
      <w:lvlJc w:val="left"/>
      <w:pPr>
        <w:ind w:left="-360" w:firstLine="0"/>
      </w:pPr>
    </w:lvl>
    <w:lvl w:ilvl="4">
      <w:start w:val="1"/>
      <w:numFmt w:val="none"/>
      <w:suff w:val="nothing"/>
      <w:lvlText w:val="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3" w15:restartNumberingAfterBreak="0">
    <w:nsid w:val="2BAC2A25"/>
    <w:multiLevelType w:val="multilevel"/>
    <w:tmpl w:val="BF4662EE"/>
    <w:name w:val="InternalNumbers53432223324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2FDB2AC2"/>
    <w:multiLevelType w:val="hybridMultilevel"/>
    <w:tmpl w:val="1634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BB22B0"/>
    <w:multiLevelType w:val="hybridMultilevel"/>
    <w:tmpl w:val="CBC86BB0"/>
    <w:name w:val="52222222222"/>
    <w:lvl w:ilvl="0" w:tplc="BA2A968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401CFAE2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5E601422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B40480F2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5002F052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17C89FFC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2C16D642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30DCEB62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BA98E7F0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6" w15:restartNumberingAfterBreak="0">
    <w:nsid w:val="31A118AC"/>
    <w:multiLevelType w:val="hybridMultilevel"/>
    <w:tmpl w:val="6C62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A59F8"/>
    <w:multiLevelType w:val="hybridMultilevel"/>
    <w:tmpl w:val="BACA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C3BD5"/>
    <w:multiLevelType w:val="multilevel"/>
    <w:tmpl w:val="BF4662EE"/>
    <w:name w:val="5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3CD922D9"/>
    <w:multiLevelType w:val="singleLevel"/>
    <w:tmpl w:val="A4283304"/>
    <w:name w:val="InternalNumbers288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D4B39F7"/>
    <w:multiLevelType w:val="singleLevel"/>
    <w:tmpl w:val="A2B453D0"/>
    <w:name w:val="InternalTabBull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3ED65DBB"/>
    <w:multiLevelType w:val="multilevel"/>
    <w:tmpl w:val="D0F4DC8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lang w:val="en-AU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lowerLetter"/>
      <w:pStyle w:val="Heading5"/>
      <w:lvlText w:val="%5."/>
      <w:lvlJc w:val="left"/>
      <w:pPr>
        <w:tabs>
          <w:tab w:val="num" w:pos="1368"/>
        </w:tabs>
        <w:ind w:left="136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2" w15:restartNumberingAfterBreak="0">
    <w:nsid w:val="400C55E7"/>
    <w:multiLevelType w:val="multilevel"/>
    <w:tmpl w:val="21704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3600969"/>
    <w:multiLevelType w:val="hybridMultilevel"/>
    <w:tmpl w:val="50CE5BD4"/>
    <w:name w:val="InternalTabBull22222222222"/>
    <w:lvl w:ilvl="0" w:tplc="FC9ED632">
      <w:start w:val="1"/>
      <w:numFmt w:val="lowerLetter"/>
      <w:lvlText w:val="%1."/>
      <w:lvlJc w:val="left"/>
      <w:pPr>
        <w:ind w:left="720" w:hanging="360"/>
      </w:pPr>
    </w:lvl>
    <w:lvl w:ilvl="1" w:tplc="FDC2AF7E" w:tentative="1">
      <w:start w:val="1"/>
      <w:numFmt w:val="lowerLetter"/>
      <w:lvlText w:val="%2."/>
      <w:lvlJc w:val="left"/>
      <w:pPr>
        <w:ind w:left="1440" w:hanging="360"/>
      </w:pPr>
    </w:lvl>
    <w:lvl w:ilvl="2" w:tplc="283E4FB2" w:tentative="1">
      <w:start w:val="1"/>
      <w:numFmt w:val="lowerRoman"/>
      <w:lvlText w:val="%3."/>
      <w:lvlJc w:val="right"/>
      <w:pPr>
        <w:ind w:left="2160" w:hanging="180"/>
      </w:pPr>
    </w:lvl>
    <w:lvl w:ilvl="3" w:tplc="B99AF620" w:tentative="1">
      <w:start w:val="1"/>
      <w:numFmt w:val="decimal"/>
      <w:lvlText w:val="%4."/>
      <w:lvlJc w:val="left"/>
      <w:pPr>
        <w:ind w:left="2880" w:hanging="360"/>
      </w:pPr>
    </w:lvl>
    <w:lvl w:ilvl="4" w:tplc="AFC81390" w:tentative="1">
      <w:start w:val="1"/>
      <w:numFmt w:val="lowerLetter"/>
      <w:lvlText w:val="%5."/>
      <w:lvlJc w:val="left"/>
      <w:pPr>
        <w:ind w:left="3600" w:hanging="360"/>
      </w:pPr>
    </w:lvl>
    <w:lvl w:ilvl="5" w:tplc="D7AECC42" w:tentative="1">
      <w:start w:val="1"/>
      <w:numFmt w:val="lowerRoman"/>
      <w:lvlText w:val="%6."/>
      <w:lvlJc w:val="right"/>
      <w:pPr>
        <w:ind w:left="4320" w:hanging="180"/>
      </w:pPr>
    </w:lvl>
    <w:lvl w:ilvl="6" w:tplc="A7305B7E" w:tentative="1">
      <w:start w:val="1"/>
      <w:numFmt w:val="decimal"/>
      <w:lvlText w:val="%7."/>
      <w:lvlJc w:val="left"/>
      <w:pPr>
        <w:ind w:left="5040" w:hanging="360"/>
      </w:pPr>
    </w:lvl>
    <w:lvl w:ilvl="7" w:tplc="614AEFF8" w:tentative="1">
      <w:start w:val="1"/>
      <w:numFmt w:val="lowerLetter"/>
      <w:lvlText w:val="%8."/>
      <w:lvlJc w:val="left"/>
      <w:pPr>
        <w:ind w:left="5760" w:hanging="360"/>
      </w:pPr>
    </w:lvl>
    <w:lvl w:ilvl="8" w:tplc="AA3AEF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7D0F4E"/>
    <w:multiLevelType w:val="hybridMultilevel"/>
    <w:tmpl w:val="272899D2"/>
    <w:name w:val="InternalTabBull22222"/>
    <w:lvl w:ilvl="0" w:tplc="0409000F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4857798A"/>
    <w:multiLevelType w:val="multilevel"/>
    <w:tmpl w:val="DB64454E"/>
    <w:lvl w:ilvl="0">
      <w:start w:val="1"/>
      <w:numFmt w:val="decimal"/>
      <w:lvlRestart w:val="0"/>
      <w:pStyle w:val="TableNumber1"/>
      <w:lvlText w:val="%1."/>
      <w:lvlJc w:val="left"/>
      <w:pPr>
        <w:tabs>
          <w:tab w:val="num" w:pos="431"/>
        </w:tabs>
        <w:ind w:left="431" w:hanging="288"/>
      </w:pPr>
    </w:lvl>
    <w:lvl w:ilvl="1">
      <w:start w:val="1"/>
      <w:numFmt w:val="lowerLetter"/>
      <w:pStyle w:val="TableNumber2"/>
      <w:lvlText w:val="%2."/>
      <w:lvlJc w:val="left"/>
      <w:pPr>
        <w:tabs>
          <w:tab w:val="num" w:pos="576"/>
        </w:tabs>
        <w:ind w:left="576" w:hanging="288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4A9E4EAF"/>
    <w:multiLevelType w:val="multilevel"/>
    <w:tmpl w:val="BF4662EE"/>
    <w:name w:val="5222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56A247C4"/>
    <w:multiLevelType w:val="hybridMultilevel"/>
    <w:tmpl w:val="E07C7E92"/>
    <w:lvl w:ilvl="0" w:tplc="C41608F4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9" w15:restartNumberingAfterBreak="0">
    <w:nsid w:val="58711F1C"/>
    <w:multiLevelType w:val="hybridMultilevel"/>
    <w:tmpl w:val="2AC095C6"/>
    <w:name w:val="52222222222222"/>
    <w:lvl w:ilvl="0" w:tplc="26F25B7E">
      <w:start w:val="1"/>
      <w:numFmt w:val="lowerLetter"/>
      <w:lvlText w:val="%1."/>
      <w:lvlJc w:val="left"/>
      <w:pPr>
        <w:ind w:left="1571" w:hanging="360"/>
      </w:pPr>
    </w:lvl>
    <w:lvl w:ilvl="1" w:tplc="708081F0" w:tentative="1">
      <w:start w:val="1"/>
      <w:numFmt w:val="lowerLetter"/>
      <w:lvlText w:val="%2."/>
      <w:lvlJc w:val="left"/>
      <w:pPr>
        <w:ind w:left="2291" w:hanging="360"/>
      </w:pPr>
    </w:lvl>
    <w:lvl w:ilvl="2" w:tplc="4D4A8D08" w:tentative="1">
      <w:start w:val="1"/>
      <w:numFmt w:val="lowerRoman"/>
      <w:lvlText w:val="%3."/>
      <w:lvlJc w:val="right"/>
      <w:pPr>
        <w:ind w:left="3011" w:hanging="180"/>
      </w:pPr>
    </w:lvl>
    <w:lvl w:ilvl="3" w:tplc="F8987C02" w:tentative="1">
      <w:start w:val="1"/>
      <w:numFmt w:val="decimal"/>
      <w:lvlText w:val="%4."/>
      <w:lvlJc w:val="left"/>
      <w:pPr>
        <w:ind w:left="3731" w:hanging="360"/>
      </w:pPr>
    </w:lvl>
    <w:lvl w:ilvl="4" w:tplc="E2F46FB2" w:tentative="1">
      <w:start w:val="1"/>
      <w:numFmt w:val="lowerLetter"/>
      <w:lvlText w:val="%5."/>
      <w:lvlJc w:val="left"/>
      <w:pPr>
        <w:ind w:left="4451" w:hanging="360"/>
      </w:pPr>
    </w:lvl>
    <w:lvl w:ilvl="5" w:tplc="9F96C7A4" w:tentative="1">
      <w:start w:val="1"/>
      <w:numFmt w:val="lowerRoman"/>
      <w:lvlText w:val="%6."/>
      <w:lvlJc w:val="right"/>
      <w:pPr>
        <w:ind w:left="5171" w:hanging="180"/>
      </w:pPr>
    </w:lvl>
    <w:lvl w:ilvl="6" w:tplc="6A42ED04" w:tentative="1">
      <w:start w:val="1"/>
      <w:numFmt w:val="decimal"/>
      <w:lvlText w:val="%7."/>
      <w:lvlJc w:val="left"/>
      <w:pPr>
        <w:ind w:left="5891" w:hanging="360"/>
      </w:pPr>
    </w:lvl>
    <w:lvl w:ilvl="7" w:tplc="3474C692" w:tentative="1">
      <w:start w:val="1"/>
      <w:numFmt w:val="lowerLetter"/>
      <w:lvlText w:val="%8."/>
      <w:lvlJc w:val="left"/>
      <w:pPr>
        <w:ind w:left="6611" w:hanging="360"/>
      </w:pPr>
    </w:lvl>
    <w:lvl w:ilvl="8" w:tplc="7046B6A4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C647B9"/>
    <w:multiLevelType w:val="hybridMultilevel"/>
    <w:tmpl w:val="C2DC1168"/>
    <w:lvl w:ilvl="0" w:tplc="EE721422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5EA5329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62A6354D"/>
    <w:multiLevelType w:val="multilevel"/>
    <w:tmpl w:val="BF4662EE"/>
    <w:name w:val="5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63D531BA"/>
    <w:multiLevelType w:val="multilevel"/>
    <w:tmpl w:val="BF4662EE"/>
    <w:name w:val="522222222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 w15:restartNumberingAfterBreak="0">
    <w:nsid w:val="647D6221"/>
    <w:multiLevelType w:val="multilevel"/>
    <w:tmpl w:val="477248A4"/>
    <w:lvl w:ilvl="0">
      <w:start w:val="1"/>
      <w:numFmt w:val="decimal"/>
      <w:lvlRestart w:val="0"/>
      <w:pStyle w:val="ListBullet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-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pStyle w:val="ListBullet3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47" w15:restartNumberingAfterBreak="0">
    <w:nsid w:val="70AE0D18"/>
    <w:multiLevelType w:val="hybridMultilevel"/>
    <w:tmpl w:val="2DAC6B98"/>
    <w:name w:val="5222222222222222"/>
    <w:lvl w:ilvl="0" w:tplc="D60ACF60">
      <w:start w:val="1"/>
      <w:numFmt w:val="lowerLetter"/>
      <w:lvlText w:val="%1."/>
      <w:lvlJc w:val="left"/>
      <w:pPr>
        <w:ind w:left="1571" w:hanging="360"/>
      </w:pPr>
    </w:lvl>
    <w:lvl w:ilvl="1" w:tplc="2894FD86" w:tentative="1">
      <w:start w:val="1"/>
      <w:numFmt w:val="lowerLetter"/>
      <w:lvlText w:val="%2."/>
      <w:lvlJc w:val="left"/>
      <w:pPr>
        <w:ind w:left="2291" w:hanging="360"/>
      </w:pPr>
    </w:lvl>
    <w:lvl w:ilvl="2" w:tplc="A6523A32" w:tentative="1">
      <w:start w:val="1"/>
      <w:numFmt w:val="lowerRoman"/>
      <w:lvlText w:val="%3."/>
      <w:lvlJc w:val="right"/>
      <w:pPr>
        <w:ind w:left="3011" w:hanging="180"/>
      </w:pPr>
    </w:lvl>
    <w:lvl w:ilvl="3" w:tplc="F50210DA" w:tentative="1">
      <w:start w:val="1"/>
      <w:numFmt w:val="decimal"/>
      <w:lvlText w:val="%4."/>
      <w:lvlJc w:val="left"/>
      <w:pPr>
        <w:ind w:left="3731" w:hanging="360"/>
      </w:pPr>
    </w:lvl>
    <w:lvl w:ilvl="4" w:tplc="BF86EF1C" w:tentative="1">
      <w:start w:val="1"/>
      <w:numFmt w:val="lowerLetter"/>
      <w:lvlText w:val="%5."/>
      <w:lvlJc w:val="left"/>
      <w:pPr>
        <w:ind w:left="4451" w:hanging="360"/>
      </w:pPr>
    </w:lvl>
    <w:lvl w:ilvl="5" w:tplc="90189640" w:tentative="1">
      <w:start w:val="1"/>
      <w:numFmt w:val="lowerRoman"/>
      <w:lvlText w:val="%6."/>
      <w:lvlJc w:val="right"/>
      <w:pPr>
        <w:ind w:left="5171" w:hanging="180"/>
      </w:pPr>
    </w:lvl>
    <w:lvl w:ilvl="6" w:tplc="C1E61022" w:tentative="1">
      <w:start w:val="1"/>
      <w:numFmt w:val="decimal"/>
      <w:lvlText w:val="%7."/>
      <w:lvlJc w:val="left"/>
      <w:pPr>
        <w:ind w:left="5891" w:hanging="360"/>
      </w:pPr>
    </w:lvl>
    <w:lvl w:ilvl="7" w:tplc="52005A62" w:tentative="1">
      <w:start w:val="1"/>
      <w:numFmt w:val="lowerLetter"/>
      <w:lvlText w:val="%8."/>
      <w:lvlJc w:val="left"/>
      <w:pPr>
        <w:ind w:left="6611" w:hanging="360"/>
      </w:pPr>
    </w:lvl>
    <w:lvl w:ilvl="8" w:tplc="EB4C88F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9" w15:restartNumberingAfterBreak="0">
    <w:nsid w:val="72493245"/>
    <w:multiLevelType w:val="multilevel"/>
    <w:tmpl w:val="0A18B84E"/>
    <w:lvl w:ilvl="0">
      <w:start w:val="1"/>
      <w:numFmt w:val="decimal"/>
      <w:lvlRestart w:val="0"/>
      <w:pStyle w:val="TableBullet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lowerLetter"/>
      <w:pStyle w:val="TableBullet2"/>
      <w:lvlText w:val="-"/>
      <w:lvlJc w:val="left"/>
      <w:pPr>
        <w:tabs>
          <w:tab w:val="num" w:pos="576"/>
        </w:tabs>
        <w:ind w:left="576" w:hanging="288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0" w15:restartNumberingAfterBreak="0">
    <w:nsid w:val="74C15C4C"/>
    <w:multiLevelType w:val="hybridMultilevel"/>
    <w:tmpl w:val="03CC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9C7BBB"/>
    <w:multiLevelType w:val="hybridMultilevel"/>
    <w:tmpl w:val="1634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3" w15:restartNumberingAfterBreak="0">
    <w:nsid w:val="7C8253CD"/>
    <w:multiLevelType w:val="hybridMultilevel"/>
    <w:tmpl w:val="EF8C5EEE"/>
    <w:name w:val="InternalTabBull222222222222"/>
    <w:lvl w:ilvl="0" w:tplc="80049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0"/>
        <w:szCs w:val="20"/>
      </w:rPr>
    </w:lvl>
    <w:lvl w:ilvl="1" w:tplc="22C8D5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2F4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F83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AAA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E8D6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98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291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7A2A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D895457"/>
    <w:multiLevelType w:val="hybridMultilevel"/>
    <w:tmpl w:val="3C2E3552"/>
    <w:name w:val="InternalTabBull22"/>
    <w:lvl w:ilvl="0" w:tplc="592EC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F7510A0"/>
    <w:multiLevelType w:val="multilevel"/>
    <w:tmpl w:val="ED488308"/>
    <w:name w:val="InternalNumbers534322233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2"/>
  </w:num>
  <w:num w:numId="2">
    <w:abstractNumId w:val="29"/>
  </w:num>
  <w:num w:numId="3">
    <w:abstractNumId w:val="42"/>
  </w:num>
  <w:num w:numId="4">
    <w:abstractNumId w:val="21"/>
  </w:num>
  <w:num w:numId="5">
    <w:abstractNumId w:val="48"/>
  </w:num>
  <w:num w:numId="6">
    <w:abstractNumId w:val="31"/>
  </w:num>
  <w:num w:numId="7">
    <w:abstractNumId w:val="49"/>
  </w:num>
  <w:num w:numId="8">
    <w:abstractNumId w:val="35"/>
  </w:num>
  <w:num w:numId="9">
    <w:abstractNumId w:val="46"/>
  </w:num>
  <w:num w:numId="10">
    <w:abstractNumId w:val="2"/>
  </w:num>
  <w:num w:numId="11">
    <w:abstractNumId w:val="43"/>
  </w:num>
  <w:num w:numId="12">
    <w:abstractNumId w:val="55"/>
  </w:num>
  <w:num w:numId="13">
    <w:abstractNumId w:val="15"/>
  </w:num>
  <w:num w:numId="14">
    <w:abstractNumId w:val="1"/>
  </w:num>
  <w:num w:numId="15">
    <w:abstractNumId w:val="32"/>
  </w:num>
  <w:num w:numId="16">
    <w:abstractNumId w:val="41"/>
  </w:num>
  <w:num w:numId="17">
    <w:abstractNumId w:val="51"/>
  </w:num>
  <w:num w:numId="18">
    <w:abstractNumId w:val="24"/>
  </w:num>
  <w:num w:numId="19">
    <w:abstractNumId w:val="26"/>
  </w:num>
  <w:num w:numId="20">
    <w:abstractNumId w:val="38"/>
  </w:num>
  <w:num w:numId="21">
    <w:abstractNumId w:val="6"/>
  </w:num>
  <w:num w:numId="22">
    <w:abstractNumId w:val="50"/>
  </w:num>
  <w:num w:numId="23">
    <w:abstractNumId w:val="27"/>
  </w:num>
  <w:num w:numId="24">
    <w:abstractNumId w:val="7"/>
  </w:num>
  <w:num w:numId="25">
    <w:abstractNumId w:val="0"/>
  </w:num>
  <w:num w:numId="26">
    <w:abstractNumId w:val="36"/>
  </w:num>
  <w:num w:numId="27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26"/>
    <w:rsid w:val="0000007E"/>
    <w:rsid w:val="00000A22"/>
    <w:rsid w:val="00000B65"/>
    <w:rsid w:val="00000F5B"/>
    <w:rsid w:val="00001670"/>
    <w:rsid w:val="00001CB5"/>
    <w:rsid w:val="000024BB"/>
    <w:rsid w:val="000027FC"/>
    <w:rsid w:val="00002D33"/>
    <w:rsid w:val="00002E20"/>
    <w:rsid w:val="0000375C"/>
    <w:rsid w:val="00003C61"/>
    <w:rsid w:val="00003F5C"/>
    <w:rsid w:val="000041F2"/>
    <w:rsid w:val="000046A8"/>
    <w:rsid w:val="00004754"/>
    <w:rsid w:val="00004ABC"/>
    <w:rsid w:val="00004DD8"/>
    <w:rsid w:val="000054AE"/>
    <w:rsid w:val="0000574E"/>
    <w:rsid w:val="00005904"/>
    <w:rsid w:val="00005948"/>
    <w:rsid w:val="00005A04"/>
    <w:rsid w:val="00005F90"/>
    <w:rsid w:val="000062A1"/>
    <w:rsid w:val="000063F8"/>
    <w:rsid w:val="00006618"/>
    <w:rsid w:val="0000692C"/>
    <w:rsid w:val="00007185"/>
    <w:rsid w:val="00007371"/>
    <w:rsid w:val="00007421"/>
    <w:rsid w:val="000102C5"/>
    <w:rsid w:val="0001033F"/>
    <w:rsid w:val="000103B1"/>
    <w:rsid w:val="00010C9C"/>
    <w:rsid w:val="0001122A"/>
    <w:rsid w:val="000115FD"/>
    <w:rsid w:val="00011C9E"/>
    <w:rsid w:val="00012B5E"/>
    <w:rsid w:val="00013145"/>
    <w:rsid w:val="00013C1F"/>
    <w:rsid w:val="000148C6"/>
    <w:rsid w:val="00014BD6"/>
    <w:rsid w:val="00014FB7"/>
    <w:rsid w:val="000155F7"/>
    <w:rsid w:val="000158F8"/>
    <w:rsid w:val="00015B63"/>
    <w:rsid w:val="00015C0B"/>
    <w:rsid w:val="00015CFF"/>
    <w:rsid w:val="00016B7D"/>
    <w:rsid w:val="0001704B"/>
    <w:rsid w:val="000175BB"/>
    <w:rsid w:val="00017988"/>
    <w:rsid w:val="00017DDE"/>
    <w:rsid w:val="0002034A"/>
    <w:rsid w:val="00020B5B"/>
    <w:rsid w:val="00020EDE"/>
    <w:rsid w:val="000210BA"/>
    <w:rsid w:val="000215A7"/>
    <w:rsid w:val="00021DA7"/>
    <w:rsid w:val="00022274"/>
    <w:rsid w:val="00022B2D"/>
    <w:rsid w:val="00023353"/>
    <w:rsid w:val="000235DF"/>
    <w:rsid w:val="00023932"/>
    <w:rsid w:val="00023A0A"/>
    <w:rsid w:val="000244B9"/>
    <w:rsid w:val="000256CE"/>
    <w:rsid w:val="00025851"/>
    <w:rsid w:val="00026360"/>
    <w:rsid w:val="00026CB1"/>
    <w:rsid w:val="000271D5"/>
    <w:rsid w:val="00027DE2"/>
    <w:rsid w:val="00027EA2"/>
    <w:rsid w:val="00027EC5"/>
    <w:rsid w:val="0003082F"/>
    <w:rsid w:val="00030F14"/>
    <w:rsid w:val="0003240B"/>
    <w:rsid w:val="000327EC"/>
    <w:rsid w:val="0003283D"/>
    <w:rsid w:val="00032E92"/>
    <w:rsid w:val="0003324E"/>
    <w:rsid w:val="00033957"/>
    <w:rsid w:val="00033AE9"/>
    <w:rsid w:val="00033E26"/>
    <w:rsid w:val="000341F2"/>
    <w:rsid w:val="00034411"/>
    <w:rsid w:val="00034890"/>
    <w:rsid w:val="000349F0"/>
    <w:rsid w:val="00035CCC"/>
    <w:rsid w:val="00035EC1"/>
    <w:rsid w:val="00036176"/>
    <w:rsid w:val="00036451"/>
    <w:rsid w:val="0003772E"/>
    <w:rsid w:val="0003775A"/>
    <w:rsid w:val="00037D25"/>
    <w:rsid w:val="00037FB4"/>
    <w:rsid w:val="00040FA3"/>
    <w:rsid w:val="000410EC"/>
    <w:rsid w:val="000416A0"/>
    <w:rsid w:val="000429F7"/>
    <w:rsid w:val="00043A3F"/>
    <w:rsid w:val="00044430"/>
    <w:rsid w:val="000448DF"/>
    <w:rsid w:val="000448E7"/>
    <w:rsid w:val="00044AA4"/>
    <w:rsid w:val="00045290"/>
    <w:rsid w:val="00045AC9"/>
    <w:rsid w:val="00045C1F"/>
    <w:rsid w:val="00045D94"/>
    <w:rsid w:val="0004600D"/>
    <w:rsid w:val="0004610E"/>
    <w:rsid w:val="000463EB"/>
    <w:rsid w:val="000472D9"/>
    <w:rsid w:val="000507BC"/>
    <w:rsid w:val="000513D1"/>
    <w:rsid w:val="000516D2"/>
    <w:rsid w:val="00051A9E"/>
    <w:rsid w:val="00051BFC"/>
    <w:rsid w:val="00051C4D"/>
    <w:rsid w:val="00052134"/>
    <w:rsid w:val="00052949"/>
    <w:rsid w:val="00052A1C"/>
    <w:rsid w:val="00053CDB"/>
    <w:rsid w:val="00053D5E"/>
    <w:rsid w:val="00054853"/>
    <w:rsid w:val="0005572F"/>
    <w:rsid w:val="00055BE5"/>
    <w:rsid w:val="00055EA4"/>
    <w:rsid w:val="000566DB"/>
    <w:rsid w:val="000567C6"/>
    <w:rsid w:val="00057524"/>
    <w:rsid w:val="00057F9E"/>
    <w:rsid w:val="0006023C"/>
    <w:rsid w:val="00060489"/>
    <w:rsid w:val="000606EE"/>
    <w:rsid w:val="000607D1"/>
    <w:rsid w:val="00060F90"/>
    <w:rsid w:val="00061031"/>
    <w:rsid w:val="000610D6"/>
    <w:rsid w:val="00061161"/>
    <w:rsid w:val="00061593"/>
    <w:rsid w:val="00061B17"/>
    <w:rsid w:val="00062022"/>
    <w:rsid w:val="000621B2"/>
    <w:rsid w:val="0006289D"/>
    <w:rsid w:val="00062B2C"/>
    <w:rsid w:val="00062EF2"/>
    <w:rsid w:val="00062F10"/>
    <w:rsid w:val="00062F21"/>
    <w:rsid w:val="00063208"/>
    <w:rsid w:val="00063760"/>
    <w:rsid w:val="00063763"/>
    <w:rsid w:val="00064292"/>
    <w:rsid w:val="000645B2"/>
    <w:rsid w:val="00064EC2"/>
    <w:rsid w:val="00065A0C"/>
    <w:rsid w:val="00066338"/>
    <w:rsid w:val="000664BD"/>
    <w:rsid w:val="000678F4"/>
    <w:rsid w:val="00070495"/>
    <w:rsid w:val="0007051E"/>
    <w:rsid w:val="00070687"/>
    <w:rsid w:val="000708BC"/>
    <w:rsid w:val="00071C40"/>
    <w:rsid w:val="00071F09"/>
    <w:rsid w:val="000727A7"/>
    <w:rsid w:val="00072BDE"/>
    <w:rsid w:val="00072CE2"/>
    <w:rsid w:val="0007365F"/>
    <w:rsid w:val="00073948"/>
    <w:rsid w:val="000745DB"/>
    <w:rsid w:val="00074790"/>
    <w:rsid w:val="00074C7A"/>
    <w:rsid w:val="00074CEC"/>
    <w:rsid w:val="000750F3"/>
    <w:rsid w:val="000752F0"/>
    <w:rsid w:val="0007567C"/>
    <w:rsid w:val="00075E79"/>
    <w:rsid w:val="00076FB0"/>
    <w:rsid w:val="0007791A"/>
    <w:rsid w:val="00077984"/>
    <w:rsid w:val="00080958"/>
    <w:rsid w:val="00080E8F"/>
    <w:rsid w:val="000816C2"/>
    <w:rsid w:val="00082099"/>
    <w:rsid w:val="00082390"/>
    <w:rsid w:val="00082B40"/>
    <w:rsid w:val="0008408C"/>
    <w:rsid w:val="00084099"/>
    <w:rsid w:val="000842CB"/>
    <w:rsid w:val="0008432A"/>
    <w:rsid w:val="00084DEB"/>
    <w:rsid w:val="00085F2F"/>
    <w:rsid w:val="0008613D"/>
    <w:rsid w:val="00086A3D"/>
    <w:rsid w:val="000876D8"/>
    <w:rsid w:val="00087FF3"/>
    <w:rsid w:val="000901E6"/>
    <w:rsid w:val="000905C4"/>
    <w:rsid w:val="0009084B"/>
    <w:rsid w:val="00090D83"/>
    <w:rsid w:val="00090F5C"/>
    <w:rsid w:val="00091EDC"/>
    <w:rsid w:val="00092057"/>
    <w:rsid w:val="0009309E"/>
    <w:rsid w:val="000930CD"/>
    <w:rsid w:val="00093146"/>
    <w:rsid w:val="00093228"/>
    <w:rsid w:val="00093816"/>
    <w:rsid w:val="00093B0C"/>
    <w:rsid w:val="000940DF"/>
    <w:rsid w:val="00094168"/>
    <w:rsid w:val="000945DE"/>
    <w:rsid w:val="00094B44"/>
    <w:rsid w:val="00094F67"/>
    <w:rsid w:val="000950B7"/>
    <w:rsid w:val="000952B5"/>
    <w:rsid w:val="00095723"/>
    <w:rsid w:val="00095778"/>
    <w:rsid w:val="00095859"/>
    <w:rsid w:val="00095F92"/>
    <w:rsid w:val="00096091"/>
    <w:rsid w:val="00096C1E"/>
    <w:rsid w:val="00096CDB"/>
    <w:rsid w:val="0009767D"/>
    <w:rsid w:val="00097766"/>
    <w:rsid w:val="00097886"/>
    <w:rsid w:val="000A04E9"/>
    <w:rsid w:val="000A05BE"/>
    <w:rsid w:val="000A0810"/>
    <w:rsid w:val="000A1149"/>
    <w:rsid w:val="000A11A6"/>
    <w:rsid w:val="000A130D"/>
    <w:rsid w:val="000A1EA6"/>
    <w:rsid w:val="000A1F01"/>
    <w:rsid w:val="000A1F92"/>
    <w:rsid w:val="000A2147"/>
    <w:rsid w:val="000A2934"/>
    <w:rsid w:val="000A2BDB"/>
    <w:rsid w:val="000A2CB1"/>
    <w:rsid w:val="000A301D"/>
    <w:rsid w:val="000A347B"/>
    <w:rsid w:val="000A35CD"/>
    <w:rsid w:val="000A3BD8"/>
    <w:rsid w:val="000A538C"/>
    <w:rsid w:val="000A5B92"/>
    <w:rsid w:val="000A5BE6"/>
    <w:rsid w:val="000A5BE8"/>
    <w:rsid w:val="000A5CFA"/>
    <w:rsid w:val="000A6331"/>
    <w:rsid w:val="000A67B1"/>
    <w:rsid w:val="000A6CF4"/>
    <w:rsid w:val="000A79AC"/>
    <w:rsid w:val="000A7D39"/>
    <w:rsid w:val="000B006E"/>
    <w:rsid w:val="000B053A"/>
    <w:rsid w:val="000B06D8"/>
    <w:rsid w:val="000B101D"/>
    <w:rsid w:val="000B10A4"/>
    <w:rsid w:val="000B11BB"/>
    <w:rsid w:val="000B132C"/>
    <w:rsid w:val="000B1A8B"/>
    <w:rsid w:val="000B1BDC"/>
    <w:rsid w:val="000B2C05"/>
    <w:rsid w:val="000B3105"/>
    <w:rsid w:val="000B31C6"/>
    <w:rsid w:val="000B328E"/>
    <w:rsid w:val="000B3CB4"/>
    <w:rsid w:val="000B3ED3"/>
    <w:rsid w:val="000B40FA"/>
    <w:rsid w:val="000B41EB"/>
    <w:rsid w:val="000B4C72"/>
    <w:rsid w:val="000B5115"/>
    <w:rsid w:val="000B5586"/>
    <w:rsid w:val="000B5F04"/>
    <w:rsid w:val="000B625C"/>
    <w:rsid w:val="000B671B"/>
    <w:rsid w:val="000B6C41"/>
    <w:rsid w:val="000B70BE"/>
    <w:rsid w:val="000B7EDE"/>
    <w:rsid w:val="000C01FB"/>
    <w:rsid w:val="000C0F35"/>
    <w:rsid w:val="000C1221"/>
    <w:rsid w:val="000C138B"/>
    <w:rsid w:val="000C17BC"/>
    <w:rsid w:val="000C1E02"/>
    <w:rsid w:val="000C2D8D"/>
    <w:rsid w:val="000C3107"/>
    <w:rsid w:val="000C411C"/>
    <w:rsid w:val="000C44B1"/>
    <w:rsid w:val="000C4C4D"/>
    <w:rsid w:val="000C4CB2"/>
    <w:rsid w:val="000C50F0"/>
    <w:rsid w:val="000C5737"/>
    <w:rsid w:val="000C58AA"/>
    <w:rsid w:val="000C6582"/>
    <w:rsid w:val="000C65B9"/>
    <w:rsid w:val="000C6825"/>
    <w:rsid w:val="000C6949"/>
    <w:rsid w:val="000C74F8"/>
    <w:rsid w:val="000C7E2F"/>
    <w:rsid w:val="000D1F2A"/>
    <w:rsid w:val="000D30F3"/>
    <w:rsid w:val="000D3174"/>
    <w:rsid w:val="000D33B2"/>
    <w:rsid w:val="000D40CA"/>
    <w:rsid w:val="000D4535"/>
    <w:rsid w:val="000D46B0"/>
    <w:rsid w:val="000D4B30"/>
    <w:rsid w:val="000D4BB2"/>
    <w:rsid w:val="000D50C4"/>
    <w:rsid w:val="000D56A3"/>
    <w:rsid w:val="000D5809"/>
    <w:rsid w:val="000D5B96"/>
    <w:rsid w:val="000D6BB0"/>
    <w:rsid w:val="000D7B18"/>
    <w:rsid w:val="000E0878"/>
    <w:rsid w:val="000E093A"/>
    <w:rsid w:val="000E0B56"/>
    <w:rsid w:val="000E0FF0"/>
    <w:rsid w:val="000E1385"/>
    <w:rsid w:val="000E13FB"/>
    <w:rsid w:val="000E22B4"/>
    <w:rsid w:val="000E2A70"/>
    <w:rsid w:val="000E2E49"/>
    <w:rsid w:val="000E3187"/>
    <w:rsid w:val="000E3194"/>
    <w:rsid w:val="000E3CE9"/>
    <w:rsid w:val="000E3D33"/>
    <w:rsid w:val="000E3FF0"/>
    <w:rsid w:val="000E4AC9"/>
    <w:rsid w:val="000E4CF7"/>
    <w:rsid w:val="000E5A73"/>
    <w:rsid w:val="000E5FD0"/>
    <w:rsid w:val="000E60EE"/>
    <w:rsid w:val="000E6516"/>
    <w:rsid w:val="000E6D46"/>
    <w:rsid w:val="000E752F"/>
    <w:rsid w:val="000E7822"/>
    <w:rsid w:val="000F02E3"/>
    <w:rsid w:val="000F0965"/>
    <w:rsid w:val="000F0FED"/>
    <w:rsid w:val="000F10E1"/>
    <w:rsid w:val="000F2682"/>
    <w:rsid w:val="000F2FF3"/>
    <w:rsid w:val="000F310A"/>
    <w:rsid w:val="000F3EE1"/>
    <w:rsid w:val="000F42DB"/>
    <w:rsid w:val="000F431F"/>
    <w:rsid w:val="000F4918"/>
    <w:rsid w:val="000F5941"/>
    <w:rsid w:val="000F5A17"/>
    <w:rsid w:val="000F5D11"/>
    <w:rsid w:val="000F60B8"/>
    <w:rsid w:val="000F6B06"/>
    <w:rsid w:val="000F6B4B"/>
    <w:rsid w:val="000F6EAC"/>
    <w:rsid w:val="000F6F7A"/>
    <w:rsid w:val="000F7A7A"/>
    <w:rsid w:val="001005A8"/>
    <w:rsid w:val="001006C8"/>
    <w:rsid w:val="00100B33"/>
    <w:rsid w:val="0010121C"/>
    <w:rsid w:val="00101371"/>
    <w:rsid w:val="001013EE"/>
    <w:rsid w:val="001018D6"/>
    <w:rsid w:val="00101A8D"/>
    <w:rsid w:val="00101A98"/>
    <w:rsid w:val="00101B25"/>
    <w:rsid w:val="001022F4"/>
    <w:rsid w:val="00103FFB"/>
    <w:rsid w:val="00104D62"/>
    <w:rsid w:val="00105059"/>
    <w:rsid w:val="001051E1"/>
    <w:rsid w:val="00105F01"/>
    <w:rsid w:val="00106C67"/>
    <w:rsid w:val="001071FF"/>
    <w:rsid w:val="00107255"/>
    <w:rsid w:val="00107398"/>
    <w:rsid w:val="00107507"/>
    <w:rsid w:val="001076B8"/>
    <w:rsid w:val="00107A75"/>
    <w:rsid w:val="00107D33"/>
    <w:rsid w:val="0011002F"/>
    <w:rsid w:val="001103DB"/>
    <w:rsid w:val="00110A29"/>
    <w:rsid w:val="00111393"/>
    <w:rsid w:val="00111C38"/>
    <w:rsid w:val="001125CC"/>
    <w:rsid w:val="00112851"/>
    <w:rsid w:val="00112879"/>
    <w:rsid w:val="00112E70"/>
    <w:rsid w:val="001131A6"/>
    <w:rsid w:val="001132E7"/>
    <w:rsid w:val="0011346C"/>
    <w:rsid w:val="00114903"/>
    <w:rsid w:val="00114D87"/>
    <w:rsid w:val="00115577"/>
    <w:rsid w:val="00115617"/>
    <w:rsid w:val="00115630"/>
    <w:rsid w:val="00115CBE"/>
    <w:rsid w:val="0011635D"/>
    <w:rsid w:val="00116CAB"/>
    <w:rsid w:val="00116D39"/>
    <w:rsid w:val="0011732D"/>
    <w:rsid w:val="00117AF3"/>
    <w:rsid w:val="00117B36"/>
    <w:rsid w:val="00117B6F"/>
    <w:rsid w:val="00117DD2"/>
    <w:rsid w:val="00117E39"/>
    <w:rsid w:val="00117EA9"/>
    <w:rsid w:val="0012005B"/>
    <w:rsid w:val="00120202"/>
    <w:rsid w:val="001205D4"/>
    <w:rsid w:val="00120ABF"/>
    <w:rsid w:val="00121143"/>
    <w:rsid w:val="0012125B"/>
    <w:rsid w:val="001215E6"/>
    <w:rsid w:val="00121920"/>
    <w:rsid w:val="00121C4D"/>
    <w:rsid w:val="00121D2B"/>
    <w:rsid w:val="00122888"/>
    <w:rsid w:val="00122C01"/>
    <w:rsid w:val="00122C2E"/>
    <w:rsid w:val="00122C72"/>
    <w:rsid w:val="00122DD2"/>
    <w:rsid w:val="00122FD5"/>
    <w:rsid w:val="0012487E"/>
    <w:rsid w:val="00125102"/>
    <w:rsid w:val="00125288"/>
    <w:rsid w:val="001255F8"/>
    <w:rsid w:val="00125841"/>
    <w:rsid w:val="00125A8D"/>
    <w:rsid w:val="001262CC"/>
    <w:rsid w:val="00126C98"/>
    <w:rsid w:val="00126FA8"/>
    <w:rsid w:val="00127062"/>
    <w:rsid w:val="00127626"/>
    <w:rsid w:val="001278A4"/>
    <w:rsid w:val="00127E27"/>
    <w:rsid w:val="00131269"/>
    <w:rsid w:val="00131727"/>
    <w:rsid w:val="0013187D"/>
    <w:rsid w:val="001318CC"/>
    <w:rsid w:val="0013205C"/>
    <w:rsid w:val="001325B6"/>
    <w:rsid w:val="0013262E"/>
    <w:rsid w:val="001327BF"/>
    <w:rsid w:val="00132858"/>
    <w:rsid w:val="00132977"/>
    <w:rsid w:val="0013331A"/>
    <w:rsid w:val="00134CA3"/>
    <w:rsid w:val="00135FC4"/>
    <w:rsid w:val="0013616C"/>
    <w:rsid w:val="00136AA4"/>
    <w:rsid w:val="00136AAE"/>
    <w:rsid w:val="00136C3B"/>
    <w:rsid w:val="001371C7"/>
    <w:rsid w:val="0013724B"/>
    <w:rsid w:val="00137B95"/>
    <w:rsid w:val="00137B9F"/>
    <w:rsid w:val="00140141"/>
    <w:rsid w:val="0014063E"/>
    <w:rsid w:val="00140879"/>
    <w:rsid w:val="0014142D"/>
    <w:rsid w:val="00141F15"/>
    <w:rsid w:val="00142861"/>
    <w:rsid w:val="00143353"/>
    <w:rsid w:val="00143820"/>
    <w:rsid w:val="00144334"/>
    <w:rsid w:val="0014451F"/>
    <w:rsid w:val="00144820"/>
    <w:rsid w:val="0014484F"/>
    <w:rsid w:val="00144A38"/>
    <w:rsid w:val="0014581E"/>
    <w:rsid w:val="0014595B"/>
    <w:rsid w:val="0014603D"/>
    <w:rsid w:val="001467AD"/>
    <w:rsid w:val="00147F53"/>
    <w:rsid w:val="00151415"/>
    <w:rsid w:val="00151FA6"/>
    <w:rsid w:val="0015276C"/>
    <w:rsid w:val="0015394D"/>
    <w:rsid w:val="00154081"/>
    <w:rsid w:val="00154AC4"/>
    <w:rsid w:val="00154C69"/>
    <w:rsid w:val="00154D96"/>
    <w:rsid w:val="00154DEC"/>
    <w:rsid w:val="00155977"/>
    <w:rsid w:val="001562D6"/>
    <w:rsid w:val="00156307"/>
    <w:rsid w:val="001605EE"/>
    <w:rsid w:val="0016068C"/>
    <w:rsid w:val="00160D4A"/>
    <w:rsid w:val="00160D50"/>
    <w:rsid w:val="00161C62"/>
    <w:rsid w:val="00162060"/>
    <w:rsid w:val="00162DE9"/>
    <w:rsid w:val="00162E7A"/>
    <w:rsid w:val="00162E8B"/>
    <w:rsid w:val="0016309D"/>
    <w:rsid w:val="00163B7A"/>
    <w:rsid w:val="00163C8C"/>
    <w:rsid w:val="00163D75"/>
    <w:rsid w:val="001640AA"/>
    <w:rsid w:val="00164609"/>
    <w:rsid w:val="00164B84"/>
    <w:rsid w:val="001663B8"/>
    <w:rsid w:val="00166CA2"/>
    <w:rsid w:val="00166DB1"/>
    <w:rsid w:val="00167172"/>
    <w:rsid w:val="001677B0"/>
    <w:rsid w:val="001678DA"/>
    <w:rsid w:val="00167A6E"/>
    <w:rsid w:val="00167C13"/>
    <w:rsid w:val="00167FE4"/>
    <w:rsid w:val="001707D0"/>
    <w:rsid w:val="00170CBF"/>
    <w:rsid w:val="001710A2"/>
    <w:rsid w:val="00171281"/>
    <w:rsid w:val="0017149B"/>
    <w:rsid w:val="00171828"/>
    <w:rsid w:val="0017186E"/>
    <w:rsid w:val="00171DD8"/>
    <w:rsid w:val="00171F07"/>
    <w:rsid w:val="00172B6B"/>
    <w:rsid w:val="0017358E"/>
    <w:rsid w:val="00173B3B"/>
    <w:rsid w:val="00173BF3"/>
    <w:rsid w:val="00174200"/>
    <w:rsid w:val="00174485"/>
    <w:rsid w:val="001751F5"/>
    <w:rsid w:val="001752E8"/>
    <w:rsid w:val="0017571B"/>
    <w:rsid w:val="00175918"/>
    <w:rsid w:val="00175B80"/>
    <w:rsid w:val="00175E69"/>
    <w:rsid w:val="001763C0"/>
    <w:rsid w:val="001764C0"/>
    <w:rsid w:val="0017670B"/>
    <w:rsid w:val="001767CD"/>
    <w:rsid w:val="001769AE"/>
    <w:rsid w:val="00176BCF"/>
    <w:rsid w:val="00176D77"/>
    <w:rsid w:val="00177750"/>
    <w:rsid w:val="001778DC"/>
    <w:rsid w:val="001808BB"/>
    <w:rsid w:val="00180920"/>
    <w:rsid w:val="00180D2B"/>
    <w:rsid w:val="00181EE5"/>
    <w:rsid w:val="001824D1"/>
    <w:rsid w:val="001824DE"/>
    <w:rsid w:val="001832CE"/>
    <w:rsid w:val="001836EA"/>
    <w:rsid w:val="00183BD2"/>
    <w:rsid w:val="00183F1A"/>
    <w:rsid w:val="001842CF"/>
    <w:rsid w:val="00184DBA"/>
    <w:rsid w:val="00185272"/>
    <w:rsid w:val="001852F4"/>
    <w:rsid w:val="001859F0"/>
    <w:rsid w:val="0018625E"/>
    <w:rsid w:val="001865A0"/>
    <w:rsid w:val="0018762A"/>
    <w:rsid w:val="00187680"/>
    <w:rsid w:val="001877A6"/>
    <w:rsid w:val="001877BB"/>
    <w:rsid w:val="00187844"/>
    <w:rsid w:val="00190104"/>
    <w:rsid w:val="0019028B"/>
    <w:rsid w:val="0019057D"/>
    <w:rsid w:val="00190598"/>
    <w:rsid w:val="00190A7D"/>
    <w:rsid w:val="00190B01"/>
    <w:rsid w:val="00190BFF"/>
    <w:rsid w:val="00191228"/>
    <w:rsid w:val="00191585"/>
    <w:rsid w:val="00191590"/>
    <w:rsid w:val="00191B9C"/>
    <w:rsid w:val="001923AA"/>
    <w:rsid w:val="00192784"/>
    <w:rsid w:val="00192F24"/>
    <w:rsid w:val="001933BE"/>
    <w:rsid w:val="00195401"/>
    <w:rsid w:val="0019580A"/>
    <w:rsid w:val="00195D03"/>
    <w:rsid w:val="00195F5D"/>
    <w:rsid w:val="00196784"/>
    <w:rsid w:val="00196AA1"/>
    <w:rsid w:val="00197378"/>
    <w:rsid w:val="001973D0"/>
    <w:rsid w:val="00197412"/>
    <w:rsid w:val="00197C4A"/>
    <w:rsid w:val="001A0A2A"/>
    <w:rsid w:val="001A139A"/>
    <w:rsid w:val="001A160D"/>
    <w:rsid w:val="001A1E94"/>
    <w:rsid w:val="001A2016"/>
    <w:rsid w:val="001A21CB"/>
    <w:rsid w:val="001A24E0"/>
    <w:rsid w:val="001A2B1B"/>
    <w:rsid w:val="001A35D6"/>
    <w:rsid w:val="001A43C5"/>
    <w:rsid w:val="001A4FA6"/>
    <w:rsid w:val="001A5BD5"/>
    <w:rsid w:val="001A60C9"/>
    <w:rsid w:val="001A650B"/>
    <w:rsid w:val="001A69DB"/>
    <w:rsid w:val="001B0538"/>
    <w:rsid w:val="001B2E15"/>
    <w:rsid w:val="001B30C0"/>
    <w:rsid w:val="001B3364"/>
    <w:rsid w:val="001B3437"/>
    <w:rsid w:val="001B351A"/>
    <w:rsid w:val="001B3F93"/>
    <w:rsid w:val="001B45A7"/>
    <w:rsid w:val="001B481A"/>
    <w:rsid w:val="001B4BD1"/>
    <w:rsid w:val="001B4C08"/>
    <w:rsid w:val="001B4CBE"/>
    <w:rsid w:val="001B540F"/>
    <w:rsid w:val="001B5460"/>
    <w:rsid w:val="001B5611"/>
    <w:rsid w:val="001B5624"/>
    <w:rsid w:val="001B6437"/>
    <w:rsid w:val="001B6AC5"/>
    <w:rsid w:val="001B6ED0"/>
    <w:rsid w:val="001B6F8C"/>
    <w:rsid w:val="001B7011"/>
    <w:rsid w:val="001B75EB"/>
    <w:rsid w:val="001B7811"/>
    <w:rsid w:val="001C005D"/>
    <w:rsid w:val="001C015B"/>
    <w:rsid w:val="001C059C"/>
    <w:rsid w:val="001C0F4A"/>
    <w:rsid w:val="001C11A8"/>
    <w:rsid w:val="001C1222"/>
    <w:rsid w:val="001C1D8F"/>
    <w:rsid w:val="001C258C"/>
    <w:rsid w:val="001C2DAE"/>
    <w:rsid w:val="001C2FB4"/>
    <w:rsid w:val="001C341A"/>
    <w:rsid w:val="001C3459"/>
    <w:rsid w:val="001C365D"/>
    <w:rsid w:val="001C3E90"/>
    <w:rsid w:val="001C44F8"/>
    <w:rsid w:val="001C4C2F"/>
    <w:rsid w:val="001C55D2"/>
    <w:rsid w:val="001C5849"/>
    <w:rsid w:val="001C58BC"/>
    <w:rsid w:val="001C5BFE"/>
    <w:rsid w:val="001C6006"/>
    <w:rsid w:val="001C61F9"/>
    <w:rsid w:val="001C62CE"/>
    <w:rsid w:val="001C6429"/>
    <w:rsid w:val="001C67CD"/>
    <w:rsid w:val="001C6F23"/>
    <w:rsid w:val="001C706D"/>
    <w:rsid w:val="001C709C"/>
    <w:rsid w:val="001C724C"/>
    <w:rsid w:val="001C7388"/>
    <w:rsid w:val="001C7D5D"/>
    <w:rsid w:val="001C7D8B"/>
    <w:rsid w:val="001D0BC9"/>
    <w:rsid w:val="001D0FA6"/>
    <w:rsid w:val="001D1F54"/>
    <w:rsid w:val="001D24BB"/>
    <w:rsid w:val="001D3AA7"/>
    <w:rsid w:val="001D3EF6"/>
    <w:rsid w:val="001D40BF"/>
    <w:rsid w:val="001D40C2"/>
    <w:rsid w:val="001D4B21"/>
    <w:rsid w:val="001D525C"/>
    <w:rsid w:val="001D6883"/>
    <w:rsid w:val="001D6B54"/>
    <w:rsid w:val="001D6BC5"/>
    <w:rsid w:val="001D6C2F"/>
    <w:rsid w:val="001D71B3"/>
    <w:rsid w:val="001E0997"/>
    <w:rsid w:val="001E1117"/>
    <w:rsid w:val="001E2603"/>
    <w:rsid w:val="001E27AF"/>
    <w:rsid w:val="001E28A5"/>
    <w:rsid w:val="001E28FC"/>
    <w:rsid w:val="001E2DC1"/>
    <w:rsid w:val="001E4A43"/>
    <w:rsid w:val="001E5278"/>
    <w:rsid w:val="001E5763"/>
    <w:rsid w:val="001E59F1"/>
    <w:rsid w:val="001E5A1B"/>
    <w:rsid w:val="001E5A7D"/>
    <w:rsid w:val="001E611A"/>
    <w:rsid w:val="001E65B1"/>
    <w:rsid w:val="001E6C75"/>
    <w:rsid w:val="001E7076"/>
    <w:rsid w:val="001E71FF"/>
    <w:rsid w:val="001E7593"/>
    <w:rsid w:val="001E7790"/>
    <w:rsid w:val="001E7D24"/>
    <w:rsid w:val="001F0244"/>
    <w:rsid w:val="001F0314"/>
    <w:rsid w:val="001F045C"/>
    <w:rsid w:val="001F06F4"/>
    <w:rsid w:val="001F0F51"/>
    <w:rsid w:val="001F1B73"/>
    <w:rsid w:val="001F22F9"/>
    <w:rsid w:val="001F2408"/>
    <w:rsid w:val="001F2972"/>
    <w:rsid w:val="001F3043"/>
    <w:rsid w:val="001F313C"/>
    <w:rsid w:val="001F3377"/>
    <w:rsid w:val="001F3537"/>
    <w:rsid w:val="001F3CF1"/>
    <w:rsid w:val="001F4177"/>
    <w:rsid w:val="001F429C"/>
    <w:rsid w:val="001F4980"/>
    <w:rsid w:val="001F4F6E"/>
    <w:rsid w:val="001F5018"/>
    <w:rsid w:val="001F5369"/>
    <w:rsid w:val="001F6021"/>
    <w:rsid w:val="001F62C5"/>
    <w:rsid w:val="001F6666"/>
    <w:rsid w:val="001F6CF1"/>
    <w:rsid w:val="001F6D56"/>
    <w:rsid w:val="001F6F62"/>
    <w:rsid w:val="001F7043"/>
    <w:rsid w:val="001F7850"/>
    <w:rsid w:val="001F78E6"/>
    <w:rsid w:val="001F7F6F"/>
    <w:rsid w:val="00201A73"/>
    <w:rsid w:val="00201B05"/>
    <w:rsid w:val="00201EAD"/>
    <w:rsid w:val="002023B5"/>
    <w:rsid w:val="002029C1"/>
    <w:rsid w:val="00203ECA"/>
    <w:rsid w:val="00203FF2"/>
    <w:rsid w:val="00204464"/>
    <w:rsid w:val="00204907"/>
    <w:rsid w:val="00204B3F"/>
    <w:rsid w:val="00204D79"/>
    <w:rsid w:val="00204F0A"/>
    <w:rsid w:val="00204F8D"/>
    <w:rsid w:val="002051E2"/>
    <w:rsid w:val="00205B55"/>
    <w:rsid w:val="00207A2A"/>
    <w:rsid w:val="00207DBD"/>
    <w:rsid w:val="002102B7"/>
    <w:rsid w:val="002103D0"/>
    <w:rsid w:val="00210816"/>
    <w:rsid w:val="00211437"/>
    <w:rsid w:val="00211627"/>
    <w:rsid w:val="00211970"/>
    <w:rsid w:val="00211E21"/>
    <w:rsid w:val="0021202B"/>
    <w:rsid w:val="00212173"/>
    <w:rsid w:val="0021262A"/>
    <w:rsid w:val="00212B25"/>
    <w:rsid w:val="0021341E"/>
    <w:rsid w:val="002136AF"/>
    <w:rsid w:val="002138AB"/>
    <w:rsid w:val="00214042"/>
    <w:rsid w:val="0021417D"/>
    <w:rsid w:val="00214523"/>
    <w:rsid w:val="00214DC3"/>
    <w:rsid w:val="0021552F"/>
    <w:rsid w:val="00215903"/>
    <w:rsid w:val="002159A2"/>
    <w:rsid w:val="00215AA1"/>
    <w:rsid w:val="00215BB2"/>
    <w:rsid w:val="002162F2"/>
    <w:rsid w:val="00216353"/>
    <w:rsid w:val="002166FD"/>
    <w:rsid w:val="00216AA7"/>
    <w:rsid w:val="00216CF6"/>
    <w:rsid w:val="0021716C"/>
    <w:rsid w:val="00217A74"/>
    <w:rsid w:val="00220319"/>
    <w:rsid w:val="00220653"/>
    <w:rsid w:val="00220715"/>
    <w:rsid w:val="00220811"/>
    <w:rsid w:val="00220FE6"/>
    <w:rsid w:val="00221999"/>
    <w:rsid w:val="00221A6C"/>
    <w:rsid w:val="00221A8E"/>
    <w:rsid w:val="00221EFB"/>
    <w:rsid w:val="00222CAF"/>
    <w:rsid w:val="00223F62"/>
    <w:rsid w:val="0022408F"/>
    <w:rsid w:val="0022425F"/>
    <w:rsid w:val="0022441C"/>
    <w:rsid w:val="00224584"/>
    <w:rsid w:val="002247AC"/>
    <w:rsid w:val="002250C2"/>
    <w:rsid w:val="00225F4C"/>
    <w:rsid w:val="002263B7"/>
    <w:rsid w:val="002263D2"/>
    <w:rsid w:val="002264F6"/>
    <w:rsid w:val="002266D6"/>
    <w:rsid w:val="00226B6A"/>
    <w:rsid w:val="00226C0A"/>
    <w:rsid w:val="0022761E"/>
    <w:rsid w:val="0022795F"/>
    <w:rsid w:val="00227C6B"/>
    <w:rsid w:val="00230154"/>
    <w:rsid w:val="002304B1"/>
    <w:rsid w:val="00230970"/>
    <w:rsid w:val="00230B0D"/>
    <w:rsid w:val="00230E55"/>
    <w:rsid w:val="00231364"/>
    <w:rsid w:val="00231B93"/>
    <w:rsid w:val="00231DA1"/>
    <w:rsid w:val="002336DB"/>
    <w:rsid w:val="00233921"/>
    <w:rsid w:val="00233C38"/>
    <w:rsid w:val="00233F9F"/>
    <w:rsid w:val="0023418D"/>
    <w:rsid w:val="0023480A"/>
    <w:rsid w:val="00234967"/>
    <w:rsid w:val="00234CFE"/>
    <w:rsid w:val="00234E0C"/>
    <w:rsid w:val="002358CA"/>
    <w:rsid w:val="002359FE"/>
    <w:rsid w:val="00235B06"/>
    <w:rsid w:val="00236070"/>
    <w:rsid w:val="002367D4"/>
    <w:rsid w:val="00237022"/>
    <w:rsid w:val="002372DE"/>
    <w:rsid w:val="002377C9"/>
    <w:rsid w:val="00237AEB"/>
    <w:rsid w:val="00237BC7"/>
    <w:rsid w:val="00241148"/>
    <w:rsid w:val="002411CE"/>
    <w:rsid w:val="0024263A"/>
    <w:rsid w:val="00242717"/>
    <w:rsid w:val="00242A8E"/>
    <w:rsid w:val="00243331"/>
    <w:rsid w:val="0024366E"/>
    <w:rsid w:val="00243DE9"/>
    <w:rsid w:val="002441E2"/>
    <w:rsid w:val="0024466C"/>
    <w:rsid w:val="00244995"/>
    <w:rsid w:val="00244A5E"/>
    <w:rsid w:val="00245544"/>
    <w:rsid w:val="002456BD"/>
    <w:rsid w:val="00246560"/>
    <w:rsid w:val="00246917"/>
    <w:rsid w:val="00246AB9"/>
    <w:rsid w:val="00246D80"/>
    <w:rsid w:val="00247173"/>
    <w:rsid w:val="00247DFE"/>
    <w:rsid w:val="002506A3"/>
    <w:rsid w:val="002507AC"/>
    <w:rsid w:val="002511BE"/>
    <w:rsid w:val="002511E8"/>
    <w:rsid w:val="002515DE"/>
    <w:rsid w:val="00251ABF"/>
    <w:rsid w:val="00251F1B"/>
    <w:rsid w:val="00252129"/>
    <w:rsid w:val="00252866"/>
    <w:rsid w:val="00252A42"/>
    <w:rsid w:val="00252AB5"/>
    <w:rsid w:val="00253265"/>
    <w:rsid w:val="0025386C"/>
    <w:rsid w:val="0025386E"/>
    <w:rsid w:val="00254754"/>
    <w:rsid w:val="00254B59"/>
    <w:rsid w:val="00255315"/>
    <w:rsid w:val="0025578D"/>
    <w:rsid w:val="00255B69"/>
    <w:rsid w:val="00255CBB"/>
    <w:rsid w:val="00255E7B"/>
    <w:rsid w:val="0025627A"/>
    <w:rsid w:val="00256281"/>
    <w:rsid w:val="0025654A"/>
    <w:rsid w:val="0025659B"/>
    <w:rsid w:val="002568A5"/>
    <w:rsid w:val="00256CE2"/>
    <w:rsid w:val="00257453"/>
    <w:rsid w:val="00257936"/>
    <w:rsid w:val="00257BA4"/>
    <w:rsid w:val="00257F5D"/>
    <w:rsid w:val="002601D8"/>
    <w:rsid w:val="002606CE"/>
    <w:rsid w:val="00260D82"/>
    <w:rsid w:val="002612F5"/>
    <w:rsid w:val="002613F0"/>
    <w:rsid w:val="00261992"/>
    <w:rsid w:val="00261C8D"/>
    <w:rsid w:val="0026272D"/>
    <w:rsid w:val="0026274D"/>
    <w:rsid w:val="00262B94"/>
    <w:rsid w:val="00262F3C"/>
    <w:rsid w:val="00263A61"/>
    <w:rsid w:val="0026494A"/>
    <w:rsid w:val="0026545E"/>
    <w:rsid w:val="00265C38"/>
    <w:rsid w:val="0026618F"/>
    <w:rsid w:val="00266F1C"/>
    <w:rsid w:val="00266F3E"/>
    <w:rsid w:val="0026769C"/>
    <w:rsid w:val="00267A49"/>
    <w:rsid w:val="00267C06"/>
    <w:rsid w:val="0027040D"/>
    <w:rsid w:val="00270597"/>
    <w:rsid w:val="00270E5E"/>
    <w:rsid w:val="002712C8"/>
    <w:rsid w:val="00271646"/>
    <w:rsid w:val="002717C2"/>
    <w:rsid w:val="00271ECF"/>
    <w:rsid w:val="00271EEA"/>
    <w:rsid w:val="00272910"/>
    <w:rsid w:val="00272B4C"/>
    <w:rsid w:val="00272DC9"/>
    <w:rsid w:val="002736F5"/>
    <w:rsid w:val="0027388B"/>
    <w:rsid w:val="00273DE1"/>
    <w:rsid w:val="00274014"/>
    <w:rsid w:val="00274777"/>
    <w:rsid w:val="0027555D"/>
    <w:rsid w:val="002755A1"/>
    <w:rsid w:val="00275676"/>
    <w:rsid w:val="0027656A"/>
    <w:rsid w:val="0027772A"/>
    <w:rsid w:val="00277F45"/>
    <w:rsid w:val="00280AA9"/>
    <w:rsid w:val="00280B96"/>
    <w:rsid w:val="00280F7C"/>
    <w:rsid w:val="0028113E"/>
    <w:rsid w:val="00282182"/>
    <w:rsid w:val="00282185"/>
    <w:rsid w:val="002827C1"/>
    <w:rsid w:val="00282C77"/>
    <w:rsid w:val="00282CC0"/>
    <w:rsid w:val="00283253"/>
    <w:rsid w:val="00283788"/>
    <w:rsid w:val="00283D9C"/>
    <w:rsid w:val="00283E4E"/>
    <w:rsid w:val="00284463"/>
    <w:rsid w:val="002849BD"/>
    <w:rsid w:val="00284DDF"/>
    <w:rsid w:val="00284E03"/>
    <w:rsid w:val="002851CC"/>
    <w:rsid w:val="00285511"/>
    <w:rsid w:val="0028590A"/>
    <w:rsid w:val="00285932"/>
    <w:rsid w:val="0028599F"/>
    <w:rsid w:val="00285CD2"/>
    <w:rsid w:val="00286072"/>
    <w:rsid w:val="00286480"/>
    <w:rsid w:val="0028673F"/>
    <w:rsid w:val="0028793D"/>
    <w:rsid w:val="00287F14"/>
    <w:rsid w:val="00290738"/>
    <w:rsid w:val="00290D54"/>
    <w:rsid w:val="00290F04"/>
    <w:rsid w:val="00291FE0"/>
    <w:rsid w:val="00292472"/>
    <w:rsid w:val="0029275D"/>
    <w:rsid w:val="002928D8"/>
    <w:rsid w:val="00292BB3"/>
    <w:rsid w:val="00293E9E"/>
    <w:rsid w:val="002944A6"/>
    <w:rsid w:val="0029498F"/>
    <w:rsid w:val="002949B0"/>
    <w:rsid w:val="00294CF5"/>
    <w:rsid w:val="00294EA2"/>
    <w:rsid w:val="0029564D"/>
    <w:rsid w:val="00295A5C"/>
    <w:rsid w:val="00295E98"/>
    <w:rsid w:val="0029672B"/>
    <w:rsid w:val="00296BAF"/>
    <w:rsid w:val="00296C15"/>
    <w:rsid w:val="00296DBD"/>
    <w:rsid w:val="002970F9"/>
    <w:rsid w:val="00297165"/>
    <w:rsid w:val="00297662"/>
    <w:rsid w:val="00297922"/>
    <w:rsid w:val="00297B1B"/>
    <w:rsid w:val="00297C1A"/>
    <w:rsid w:val="00297C2F"/>
    <w:rsid w:val="002A05FC"/>
    <w:rsid w:val="002A0E78"/>
    <w:rsid w:val="002A12C4"/>
    <w:rsid w:val="002A1B9C"/>
    <w:rsid w:val="002A29D3"/>
    <w:rsid w:val="002A2FC9"/>
    <w:rsid w:val="002A3587"/>
    <w:rsid w:val="002A3BD0"/>
    <w:rsid w:val="002A416F"/>
    <w:rsid w:val="002A45AE"/>
    <w:rsid w:val="002A4A65"/>
    <w:rsid w:val="002A4AD5"/>
    <w:rsid w:val="002A4F24"/>
    <w:rsid w:val="002A5500"/>
    <w:rsid w:val="002A5D85"/>
    <w:rsid w:val="002A5ED0"/>
    <w:rsid w:val="002A6112"/>
    <w:rsid w:val="002A6451"/>
    <w:rsid w:val="002A657D"/>
    <w:rsid w:val="002A68D1"/>
    <w:rsid w:val="002A6A64"/>
    <w:rsid w:val="002A6B26"/>
    <w:rsid w:val="002A71BF"/>
    <w:rsid w:val="002A76C3"/>
    <w:rsid w:val="002A7E8F"/>
    <w:rsid w:val="002A7EA1"/>
    <w:rsid w:val="002A7EFF"/>
    <w:rsid w:val="002B0259"/>
    <w:rsid w:val="002B0429"/>
    <w:rsid w:val="002B058C"/>
    <w:rsid w:val="002B09A3"/>
    <w:rsid w:val="002B1179"/>
    <w:rsid w:val="002B134B"/>
    <w:rsid w:val="002B13E7"/>
    <w:rsid w:val="002B1803"/>
    <w:rsid w:val="002B1A32"/>
    <w:rsid w:val="002B1C61"/>
    <w:rsid w:val="002B1C94"/>
    <w:rsid w:val="002B1ED8"/>
    <w:rsid w:val="002B1F56"/>
    <w:rsid w:val="002B210B"/>
    <w:rsid w:val="002B217B"/>
    <w:rsid w:val="002B247D"/>
    <w:rsid w:val="002B2B79"/>
    <w:rsid w:val="002B2E30"/>
    <w:rsid w:val="002B2F32"/>
    <w:rsid w:val="002B38CA"/>
    <w:rsid w:val="002B4020"/>
    <w:rsid w:val="002B40D9"/>
    <w:rsid w:val="002B40ED"/>
    <w:rsid w:val="002B4312"/>
    <w:rsid w:val="002B44B1"/>
    <w:rsid w:val="002B4DFF"/>
    <w:rsid w:val="002B6085"/>
    <w:rsid w:val="002B6119"/>
    <w:rsid w:val="002B6471"/>
    <w:rsid w:val="002B682B"/>
    <w:rsid w:val="002C01A5"/>
    <w:rsid w:val="002C0BEF"/>
    <w:rsid w:val="002C1CAD"/>
    <w:rsid w:val="002C1DD0"/>
    <w:rsid w:val="002C1E29"/>
    <w:rsid w:val="002C1F30"/>
    <w:rsid w:val="002C24BF"/>
    <w:rsid w:val="002C2FE8"/>
    <w:rsid w:val="002C338F"/>
    <w:rsid w:val="002C3A60"/>
    <w:rsid w:val="002C3D38"/>
    <w:rsid w:val="002C4DB3"/>
    <w:rsid w:val="002C4DCE"/>
    <w:rsid w:val="002C4EAC"/>
    <w:rsid w:val="002C5DB6"/>
    <w:rsid w:val="002C6B7B"/>
    <w:rsid w:val="002C769D"/>
    <w:rsid w:val="002C7ADB"/>
    <w:rsid w:val="002D04E2"/>
    <w:rsid w:val="002D08E7"/>
    <w:rsid w:val="002D0EFE"/>
    <w:rsid w:val="002D1D75"/>
    <w:rsid w:val="002D219C"/>
    <w:rsid w:val="002D2464"/>
    <w:rsid w:val="002D2476"/>
    <w:rsid w:val="002D2552"/>
    <w:rsid w:val="002D2DE2"/>
    <w:rsid w:val="002D33BA"/>
    <w:rsid w:val="002D3828"/>
    <w:rsid w:val="002D3836"/>
    <w:rsid w:val="002D4A09"/>
    <w:rsid w:val="002D520A"/>
    <w:rsid w:val="002D5291"/>
    <w:rsid w:val="002D54E7"/>
    <w:rsid w:val="002D579A"/>
    <w:rsid w:val="002D58A1"/>
    <w:rsid w:val="002D595B"/>
    <w:rsid w:val="002D6437"/>
    <w:rsid w:val="002D6BDB"/>
    <w:rsid w:val="002D7033"/>
    <w:rsid w:val="002D706B"/>
    <w:rsid w:val="002D74C3"/>
    <w:rsid w:val="002D7757"/>
    <w:rsid w:val="002D7974"/>
    <w:rsid w:val="002D7A25"/>
    <w:rsid w:val="002D7A3C"/>
    <w:rsid w:val="002D7BA1"/>
    <w:rsid w:val="002E0F2F"/>
    <w:rsid w:val="002E1043"/>
    <w:rsid w:val="002E1087"/>
    <w:rsid w:val="002E12E1"/>
    <w:rsid w:val="002E18ED"/>
    <w:rsid w:val="002E1FB1"/>
    <w:rsid w:val="002E2631"/>
    <w:rsid w:val="002E31B6"/>
    <w:rsid w:val="002E36D1"/>
    <w:rsid w:val="002E4C68"/>
    <w:rsid w:val="002E515F"/>
    <w:rsid w:val="002E53EF"/>
    <w:rsid w:val="002E54F8"/>
    <w:rsid w:val="002E5AF4"/>
    <w:rsid w:val="002E5D8E"/>
    <w:rsid w:val="002E5FC0"/>
    <w:rsid w:val="002E6634"/>
    <w:rsid w:val="002E663F"/>
    <w:rsid w:val="002E66AA"/>
    <w:rsid w:val="002E6BB7"/>
    <w:rsid w:val="002E6F15"/>
    <w:rsid w:val="002E7A83"/>
    <w:rsid w:val="002E7B5D"/>
    <w:rsid w:val="002E7F7E"/>
    <w:rsid w:val="002F0086"/>
    <w:rsid w:val="002F0AF2"/>
    <w:rsid w:val="002F16EE"/>
    <w:rsid w:val="002F1CE5"/>
    <w:rsid w:val="002F1F5B"/>
    <w:rsid w:val="002F24ED"/>
    <w:rsid w:val="002F2A57"/>
    <w:rsid w:val="002F2AEC"/>
    <w:rsid w:val="002F2C2E"/>
    <w:rsid w:val="002F2C99"/>
    <w:rsid w:val="002F2F92"/>
    <w:rsid w:val="002F326B"/>
    <w:rsid w:val="002F32D5"/>
    <w:rsid w:val="002F39F6"/>
    <w:rsid w:val="002F4165"/>
    <w:rsid w:val="002F5667"/>
    <w:rsid w:val="002F5FA0"/>
    <w:rsid w:val="002F635A"/>
    <w:rsid w:val="002F6B13"/>
    <w:rsid w:val="002F6C43"/>
    <w:rsid w:val="002F763B"/>
    <w:rsid w:val="0030127D"/>
    <w:rsid w:val="00301985"/>
    <w:rsid w:val="00302183"/>
    <w:rsid w:val="003024A2"/>
    <w:rsid w:val="003024B7"/>
    <w:rsid w:val="0030369B"/>
    <w:rsid w:val="0030385E"/>
    <w:rsid w:val="003038EF"/>
    <w:rsid w:val="00303D01"/>
    <w:rsid w:val="00303E46"/>
    <w:rsid w:val="0030415A"/>
    <w:rsid w:val="00304A37"/>
    <w:rsid w:val="003052AC"/>
    <w:rsid w:val="00305A8D"/>
    <w:rsid w:val="00306444"/>
    <w:rsid w:val="0030693E"/>
    <w:rsid w:val="00306C49"/>
    <w:rsid w:val="00306CD6"/>
    <w:rsid w:val="00306EC4"/>
    <w:rsid w:val="00306ECD"/>
    <w:rsid w:val="00306F88"/>
    <w:rsid w:val="0030755F"/>
    <w:rsid w:val="00307C10"/>
    <w:rsid w:val="00307D66"/>
    <w:rsid w:val="00310395"/>
    <w:rsid w:val="003103E7"/>
    <w:rsid w:val="00310564"/>
    <w:rsid w:val="00310E5D"/>
    <w:rsid w:val="00311254"/>
    <w:rsid w:val="0031169C"/>
    <w:rsid w:val="00311777"/>
    <w:rsid w:val="00311F3F"/>
    <w:rsid w:val="0031208D"/>
    <w:rsid w:val="0031210B"/>
    <w:rsid w:val="0031222F"/>
    <w:rsid w:val="0031248D"/>
    <w:rsid w:val="00312ADB"/>
    <w:rsid w:val="00312E6F"/>
    <w:rsid w:val="00314F24"/>
    <w:rsid w:val="00315690"/>
    <w:rsid w:val="003158C2"/>
    <w:rsid w:val="003159BF"/>
    <w:rsid w:val="003163A5"/>
    <w:rsid w:val="003167D6"/>
    <w:rsid w:val="00316A4F"/>
    <w:rsid w:val="00317C9C"/>
    <w:rsid w:val="0032009A"/>
    <w:rsid w:val="00320196"/>
    <w:rsid w:val="0032247E"/>
    <w:rsid w:val="003226DF"/>
    <w:rsid w:val="003229ED"/>
    <w:rsid w:val="00323774"/>
    <w:rsid w:val="00324091"/>
    <w:rsid w:val="00324233"/>
    <w:rsid w:val="00324A68"/>
    <w:rsid w:val="00324FD0"/>
    <w:rsid w:val="0032511F"/>
    <w:rsid w:val="0032534C"/>
    <w:rsid w:val="003253BE"/>
    <w:rsid w:val="00325A32"/>
    <w:rsid w:val="00325F61"/>
    <w:rsid w:val="003265E4"/>
    <w:rsid w:val="00326FBE"/>
    <w:rsid w:val="00326FE1"/>
    <w:rsid w:val="00327263"/>
    <w:rsid w:val="0032739A"/>
    <w:rsid w:val="00327A62"/>
    <w:rsid w:val="00327E21"/>
    <w:rsid w:val="003314FA"/>
    <w:rsid w:val="00331727"/>
    <w:rsid w:val="0033202F"/>
    <w:rsid w:val="003322A4"/>
    <w:rsid w:val="003323BC"/>
    <w:rsid w:val="003334C7"/>
    <w:rsid w:val="003335ED"/>
    <w:rsid w:val="00333B19"/>
    <w:rsid w:val="00333D39"/>
    <w:rsid w:val="003346CB"/>
    <w:rsid w:val="0033489D"/>
    <w:rsid w:val="00334D6B"/>
    <w:rsid w:val="0033526F"/>
    <w:rsid w:val="003352A8"/>
    <w:rsid w:val="00335C54"/>
    <w:rsid w:val="00336B3A"/>
    <w:rsid w:val="00336C4F"/>
    <w:rsid w:val="00336FAE"/>
    <w:rsid w:val="00337572"/>
    <w:rsid w:val="00337B7B"/>
    <w:rsid w:val="00337C0B"/>
    <w:rsid w:val="00340915"/>
    <w:rsid w:val="00340E34"/>
    <w:rsid w:val="00340F08"/>
    <w:rsid w:val="003429F1"/>
    <w:rsid w:val="00342B7F"/>
    <w:rsid w:val="003439FF"/>
    <w:rsid w:val="00343D5A"/>
    <w:rsid w:val="00344344"/>
    <w:rsid w:val="00344477"/>
    <w:rsid w:val="003446FF"/>
    <w:rsid w:val="00344CFE"/>
    <w:rsid w:val="00345C58"/>
    <w:rsid w:val="003462AA"/>
    <w:rsid w:val="003468B0"/>
    <w:rsid w:val="00347B03"/>
    <w:rsid w:val="0035027D"/>
    <w:rsid w:val="003503C1"/>
    <w:rsid w:val="003508C6"/>
    <w:rsid w:val="00350D90"/>
    <w:rsid w:val="00350F0C"/>
    <w:rsid w:val="00351BDE"/>
    <w:rsid w:val="00351CA1"/>
    <w:rsid w:val="00351F7D"/>
    <w:rsid w:val="00352634"/>
    <w:rsid w:val="00352D74"/>
    <w:rsid w:val="00353F77"/>
    <w:rsid w:val="00354BF3"/>
    <w:rsid w:val="00354D03"/>
    <w:rsid w:val="003553BA"/>
    <w:rsid w:val="003555A5"/>
    <w:rsid w:val="003555F5"/>
    <w:rsid w:val="00355738"/>
    <w:rsid w:val="0035598D"/>
    <w:rsid w:val="00356586"/>
    <w:rsid w:val="003567CC"/>
    <w:rsid w:val="003569DC"/>
    <w:rsid w:val="00357330"/>
    <w:rsid w:val="003576CA"/>
    <w:rsid w:val="00360151"/>
    <w:rsid w:val="00360887"/>
    <w:rsid w:val="00361125"/>
    <w:rsid w:val="00361657"/>
    <w:rsid w:val="003617BE"/>
    <w:rsid w:val="00361840"/>
    <w:rsid w:val="0036246D"/>
    <w:rsid w:val="00363132"/>
    <w:rsid w:val="00363370"/>
    <w:rsid w:val="00363514"/>
    <w:rsid w:val="0036369C"/>
    <w:rsid w:val="00363A22"/>
    <w:rsid w:val="00363E2E"/>
    <w:rsid w:val="00363E8A"/>
    <w:rsid w:val="003641CF"/>
    <w:rsid w:val="00364663"/>
    <w:rsid w:val="003652D3"/>
    <w:rsid w:val="00365F69"/>
    <w:rsid w:val="0036670A"/>
    <w:rsid w:val="00366837"/>
    <w:rsid w:val="00366D43"/>
    <w:rsid w:val="003670C0"/>
    <w:rsid w:val="0036761F"/>
    <w:rsid w:val="00367B0F"/>
    <w:rsid w:val="00367DC5"/>
    <w:rsid w:val="00367F59"/>
    <w:rsid w:val="0037080E"/>
    <w:rsid w:val="003712D1"/>
    <w:rsid w:val="003719A5"/>
    <w:rsid w:val="0037214C"/>
    <w:rsid w:val="0037276E"/>
    <w:rsid w:val="00372B3B"/>
    <w:rsid w:val="00372F67"/>
    <w:rsid w:val="00373373"/>
    <w:rsid w:val="003734D3"/>
    <w:rsid w:val="00373E57"/>
    <w:rsid w:val="00374ECE"/>
    <w:rsid w:val="00375264"/>
    <w:rsid w:val="003753E7"/>
    <w:rsid w:val="00375516"/>
    <w:rsid w:val="00375C6B"/>
    <w:rsid w:val="003762B2"/>
    <w:rsid w:val="003773DD"/>
    <w:rsid w:val="0037772C"/>
    <w:rsid w:val="00380050"/>
    <w:rsid w:val="0038021C"/>
    <w:rsid w:val="003803A3"/>
    <w:rsid w:val="003803E0"/>
    <w:rsid w:val="00380784"/>
    <w:rsid w:val="003811BF"/>
    <w:rsid w:val="00381F0F"/>
    <w:rsid w:val="00381F16"/>
    <w:rsid w:val="003823CC"/>
    <w:rsid w:val="00382C50"/>
    <w:rsid w:val="00382F51"/>
    <w:rsid w:val="00383329"/>
    <w:rsid w:val="003837F8"/>
    <w:rsid w:val="003839F7"/>
    <w:rsid w:val="0038436F"/>
    <w:rsid w:val="00384630"/>
    <w:rsid w:val="00384D2C"/>
    <w:rsid w:val="00384DE8"/>
    <w:rsid w:val="003850FC"/>
    <w:rsid w:val="00385605"/>
    <w:rsid w:val="00385D6D"/>
    <w:rsid w:val="00385F2D"/>
    <w:rsid w:val="00385F3C"/>
    <w:rsid w:val="00386378"/>
    <w:rsid w:val="00386621"/>
    <w:rsid w:val="00386932"/>
    <w:rsid w:val="00386B7B"/>
    <w:rsid w:val="00386C87"/>
    <w:rsid w:val="0038707D"/>
    <w:rsid w:val="0038742E"/>
    <w:rsid w:val="0038746E"/>
    <w:rsid w:val="0038776F"/>
    <w:rsid w:val="003879F1"/>
    <w:rsid w:val="00387E27"/>
    <w:rsid w:val="00387FCE"/>
    <w:rsid w:val="00393C9A"/>
    <w:rsid w:val="003945A0"/>
    <w:rsid w:val="0039476A"/>
    <w:rsid w:val="00395921"/>
    <w:rsid w:val="00395E5C"/>
    <w:rsid w:val="00395F8E"/>
    <w:rsid w:val="00396175"/>
    <w:rsid w:val="00396EE9"/>
    <w:rsid w:val="003972BA"/>
    <w:rsid w:val="003979FF"/>
    <w:rsid w:val="003A0116"/>
    <w:rsid w:val="003A0DBC"/>
    <w:rsid w:val="003A1027"/>
    <w:rsid w:val="003A1A83"/>
    <w:rsid w:val="003A2284"/>
    <w:rsid w:val="003A22F6"/>
    <w:rsid w:val="003A270F"/>
    <w:rsid w:val="003A2A77"/>
    <w:rsid w:val="003A2D97"/>
    <w:rsid w:val="003A33F5"/>
    <w:rsid w:val="003A46C2"/>
    <w:rsid w:val="003A4A71"/>
    <w:rsid w:val="003A5438"/>
    <w:rsid w:val="003A5C76"/>
    <w:rsid w:val="003A6FD5"/>
    <w:rsid w:val="003A70CA"/>
    <w:rsid w:val="003A71A9"/>
    <w:rsid w:val="003A74B5"/>
    <w:rsid w:val="003A779C"/>
    <w:rsid w:val="003B0F8D"/>
    <w:rsid w:val="003B125C"/>
    <w:rsid w:val="003B141B"/>
    <w:rsid w:val="003B1641"/>
    <w:rsid w:val="003B1679"/>
    <w:rsid w:val="003B18FA"/>
    <w:rsid w:val="003B296E"/>
    <w:rsid w:val="003B29F5"/>
    <w:rsid w:val="003B2A85"/>
    <w:rsid w:val="003B3345"/>
    <w:rsid w:val="003B33BE"/>
    <w:rsid w:val="003B342D"/>
    <w:rsid w:val="003B3D30"/>
    <w:rsid w:val="003B3E44"/>
    <w:rsid w:val="003B46A0"/>
    <w:rsid w:val="003B4A1A"/>
    <w:rsid w:val="003B4FB8"/>
    <w:rsid w:val="003B52B0"/>
    <w:rsid w:val="003B5FCC"/>
    <w:rsid w:val="003B674F"/>
    <w:rsid w:val="003B69F9"/>
    <w:rsid w:val="003B7B22"/>
    <w:rsid w:val="003C02DF"/>
    <w:rsid w:val="003C0629"/>
    <w:rsid w:val="003C084D"/>
    <w:rsid w:val="003C0AA7"/>
    <w:rsid w:val="003C0FC2"/>
    <w:rsid w:val="003C1134"/>
    <w:rsid w:val="003C118E"/>
    <w:rsid w:val="003C1CE7"/>
    <w:rsid w:val="003C1EAE"/>
    <w:rsid w:val="003C1FAF"/>
    <w:rsid w:val="003C2363"/>
    <w:rsid w:val="003C2D56"/>
    <w:rsid w:val="003C32DC"/>
    <w:rsid w:val="003C37E5"/>
    <w:rsid w:val="003C38D5"/>
    <w:rsid w:val="003C392A"/>
    <w:rsid w:val="003C3DA0"/>
    <w:rsid w:val="003C4860"/>
    <w:rsid w:val="003C4D3A"/>
    <w:rsid w:val="003C4DD4"/>
    <w:rsid w:val="003C4EF1"/>
    <w:rsid w:val="003C50C0"/>
    <w:rsid w:val="003C5D18"/>
    <w:rsid w:val="003C64A3"/>
    <w:rsid w:val="003C6630"/>
    <w:rsid w:val="003C669D"/>
    <w:rsid w:val="003C6BC5"/>
    <w:rsid w:val="003C6D0A"/>
    <w:rsid w:val="003C790D"/>
    <w:rsid w:val="003C7C7B"/>
    <w:rsid w:val="003D0079"/>
    <w:rsid w:val="003D093E"/>
    <w:rsid w:val="003D1072"/>
    <w:rsid w:val="003D12AB"/>
    <w:rsid w:val="003D1304"/>
    <w:rsid w:val="003D232F"/>
    <w:rsid w:val="003D3A0A"/>
    <w:rsid w:val="003D3B9A"/>
    <w:rsid w:val="003D4B0F"/>
    <w:rsid w:val="003D5E65"/>
    <w:rsid w:val="003D6035"/>
    <w:rsid w:val="003D62DC"/>
    <w:rsid w:val="003D6563"/>
    <w:rsid w:val="003D6F13"/>
    <w:rsid w:val="003D7003"/>
    <w:rsid w:val="003D70C8"/>
    <w:rsid w:val="003D73C8"/>
    <w:rsid w:val="003D768D"/>
    <w:rsid w:val="003D773F"/>
    <w:rsid w:val="003D7C3C"/>
    <w:rsid w:val="003E013F"/>
    <w:rsid w:val="003E0196"/>
    <w:rsid w:val="003E0626"/>
    <w:rsid w:val="003E0A99"/>
    <w:rsid w:val="003E0C13"/>
    <w:rsid w:val="003E15D0"/>
    <w:rsid w:val="003E1670"/>
    <w:rsid w:val="003E1706"/>
    <w:rsid w:val="003E1744"/>
    <w:rsid w:val="003E1A22"/>
    <w:rsid w:val="003E2F02"/>
    <w:rsid w:val="003E2F28"/>
    <w:rsid w:val="003E32B5"/>
    <w:rsid w:val="003E32BB"/>
    <w:rsid w:val="003E3780"/>
    <w:rsid w:val="003E3A43"/>
    <w:rsid w:val="003E3D37"/>
    <w:rsid w:val="003E488E"/>
    <w:rsid w:val="003E4B23"/>
    <w:rsid w:val="003E4E68"/>
    <w:rsid w:val="003E5C1B"/>
    <w:rsid w:val="003E5C2C"/>
    <w:rsid w:val="003E5DD6"/>
    <w:rsid w:val="003E5E85"/>
    <w:rsid w:val="003E6146"/>
    <w:rsid w:val="003E6923"/>
    <w:rsid w:val="003E6AA9"/>
    <w:rsid w:val="003E6EC5"/>
    <w:rsid w:val="003E6F24"/>
    <w:rsid w:val="003E7303"/>
    <w:rsid w:val="003E7A14"/>
    <w:rsid w:val="003F001D"/>
    <w:rsid w:val="003F049D"/>
    <w:rsid w:val="003F12AB"/>
    <w:rsid w:val="003F26EB"/>
    <w:rsid w:val="003F2F90"/>
    <w:rsid w:val="003F4A17"/>
    <w:rsid w:val="003F4EF9"/>
    <w:rsid w:val="003F5E54"/>
    <w:rsid w:val="003F6894"/>
    <w:rsid w:val="003F6B66"/>
    <w:rsid w:val="003F6BAA"/>
    <w:rsid w:val="003F6D2C"/>
    <w:rsid w:val="003F6D42"/>
    <w:rsid w:val="003F6F54"/>
    <w:rsid w:val="003F7BAB"/>
    <w:rsid w:val="004000AD"/>
    <w:rsid w:val="0040031D"/>
    <w:rsid w:val="00400F1A"/>
    <w:rsid w:val="0040115A"/>
    <w:rsid w:val="00401607"/>
    <w:rsid w:val="00401644"/>
    <w:rsid w:val="00401FF0"/>
    <w:rsid w:val="004022B4"/>
    <w:rsid w:val="00403132"/>
    <w:rsid w:val="00404008"/>
    <w:rsid w:val="0040447F"/>
    <w:rsid w:val="0040550F"/>
    <w:rsid w:val="004059CF"/>
    <w:rsid w:val="00405BF8"/>
    <w:rsid w:val="004062DC"/>
    <w:rsid w:val="00406866"/>
    <w:rsid w:val="00406EE6"/>
    <w:rsid w:val="00407DCC"/>
    <w:rsid w:val="004100D3"/>
    <w:rsid w:val="004102C8"/>
    <w:rsid w:val="0041053C"/>
    <w:rsid w:val="00410CFD"/>
    <w:rsid w:val="00410D19"/>
    <w:rsid w:val="00410D66"/>
    <w:rsid w:val="00411046"/>
    <w:rsid w:val="00411615"/>
    <w:rsid w:val="00411FEB"/>
    <w:rsid w:val="00412339"/>
    <w:rsid w:val="0041245E"/>
    <w:rsid w:val="0041283B"/>
    <w:rsid w:val="00412E61"/>
    <w:rsid w:val="00412F20"/>
    <w:rsid w:val="00412FC5"/>
    <w:rsid w:val="0041373B"/>
    <w:rsid w:val="0041416F"/>
    <w:rsid w:val="00414AE2"/>
    <w:rsid w:val="00414B59"/>
    <w:rsid w:val="0041509E"/>
    <w:rsid w:val="00415264"/>
    <w:rsid w:val="004158A1"/>
    <w:rsid w:val="0041591A"/>
    <w:rsid w:val="00415A3D"/>
    <w:rsid w:val="00415A87"/>
    <w:rsid w:val="00415A9D"/>
    <w:rsid w:val="00416399"/>
    <w:rsid w:val="00416407"/>
    <w:rsid w:val="00416AB8"/>
    <w:rsid w:val="00416DA5"/>
    <w:rsid w:val="00417287"/>
    <w:rsid w:val="004176B7"/>
    <w:rsid w:val="00417DB4"/>
    <w:rsid w:val="004203DB"/>
    <w:rsid w:val="00421069"/>
    <w:rsid w:val="004215BB"/>
    <w:rsid w:val="00421662"/>
    <w:rsid w:val="00421AD1"/>
    <w:rsid w:val="00421C67"/>
    <w:rsid w:val="0042218A"/>
    <w:rsid w:val="004223A7"/>
    <w:rsid w:val="0042255D"/>
    <w:rsid w:val="004229B0"/>
    <w:rsid w:val="00422C3F"/>
    <w:rsid w:val="00422F9A"/>
    <w:rsid w:val="0042468B"/>
    <w:rsid w:val="004246F5"/>
    <w:rsid w:val="004249F6"/>
    <w:rsid w:val="00425183"/>
    <w:rsid w:val="0042582E"/>
    <w:rsid w:val="004258B4"/>
    <w:rsid w:val="00426466"/>
    <w:rsid w:val="004268D0"/>
    <w:rsid w:val="00426F2C"/>
    <w:rsid w:val="004278D0"/>
    <w:rsid w:val="004305FC"/>
    <w:rsid w:val="00430D9A"/>
    <w:rsid w:val="00431520"/>
    <w:rsid w:val="004322ED"/>
    <w:rsid w:val="004322EF"/>
    <w:rsid w:val="00432731"/>
    <w:rsid w:val="00433728"/>
    <w:rsid w:val="004338DB"/>
    <w:rsid w:val="00434353"/>
    <w:rsid w:val="0043507A"/>
    <w:rsid w:val="004363B5"/>
    <w:rsid w:val="004364A7"/>
    <w:rsid w:val="0043695B"/>
    <w:rsid w:val="00436C92"/>
    <w:rsid w:val="00436DE7"/>
    <w:rsid w:val="00436F0E"/>
    <w:rsid w:val="00437113"/>
    <w:rsid w:val="004373B5"/>
    <w:rsid w:val="00437820"/>
    <w:rsid w:val="00437DDE"/>
    <w:rsid w:val="00437FE6"/>
    <w:rsid w:val="004401B8"/>
    <w:rsid w:val="004405F4"/>
    <w:rsid w:val="00440B07"/>
    <w:rsid w:val="00440F47"/>
    <w:rsid w:val="00441A8E"/>
    <w:rsid w:val="00441D9F"/>
    <w:rsid w:val="004422C5"/>
    <w:rsid w:val="00442473"/>
    <w:rsid w:val="004428BA"/>
    <w:rsid w:val="00442B38"/>
    <w:rsid w:val="00442ECD"/>
    <w:rsid w:val="00443117"/>
    <w:rsid w:val="00443540"/>
    <w:rsid w:val="00443619"/>
    <w:rsid w:val="0044365C"/>
    <w:rsid w:val="00444426"/>
    <w:rsid w:val="004445F9"/>
    <w:rsid w:val="00444ACF"/>
    <w:rsid w:val="00444D47"/>
    <w:rsid w:val="00445740"/>
    <w:rsid w:val="00445B54"/>
    <w:rsid w:val="00447788"/>
    <w:rsid w:val="00447843"/>
    <w:rsid w:val="00447B4A"/>
    <w:rsid w:val="00450245"/>
    <w:rsid w:val="00450BF8"/>
    <w:rsid w:val="00450E17"/>
    <w:rsid w:val="00450E9A"/>
    <w:rsid w:val="00450FAC"/>
    <w:rsid w:val="00451036"/>
    <w:rsid w:val="004519C2"/>
    <w:rsid w:val="00451CA1"/>
    <w:rsid w:val="00451CC2"/>
    <w:rsid w:val="004520D1"/>
    <w:rsid w:val="00452B79"/>
    <w:rsid w:val="00452F4F"/>
    <w:rsid w:val="00453AB0"/>
    <w:rsid w:val="004542CF"/>
    <w:rsid w:val="004543F2"/>
    <w:rsid w:val="004553F2"/>
    <w:rsid w:val="004556D6"/>
    <w:rsid w:val="0045591E"/>
    <w:rsid w:val="00456503"/>
    <w:rsid w:val="00457374"/>
    <w:rsid w:val="004574CF"/>
    <w:rsid w:val="00457794"/>
    <w:rsid w:val="004578D8"/>
    <w:rsid w:val="00457DA3"/>
    <w:rsid w:val="004600CA"/>
    <w:rsid w:val="004603DF"/>
    <w:rsid w:val="00460C1B"/>
    <w:rsid w:val="00461EAD"/>
    <w:rsid w:val="00461FAF"/>
    <w:rsid w:val="00462111"/>
    <w:rsid w:val="00462652"/>
    <w:rsid w:val="004628FD"/>
    <w:rsid w:val="00462A02"/>
    <w:rsid w:val="00462DD1"/>
    <w:rsid w:val="004631E8"/>
    <w:rsid w:val="004632E9"/>
    <w:rsid w:val="0046352D"/>
    <w:rsid w:val="00463FB1"/>
    <w:rsid w:val="004641D1"/>
    <w:rsid w:val="00464301"/>
    <w:rsid w:val="00464380"/>
    <w:rsid w:val="00465176"/>
    <w:rsid w:val="004651F9"/>
    <w:rsid w:val="004656BA"/>
    <w:rsid w:val="0046628A"/>
    <w:rsid w:val="0046642E"/>
    <w:rsid w:val="00466783"/>
    <w:rsid w:val="004667D9"/>
    <w:rsid w:val="004668D8"/>
    <w:rsid w:val="00466EDE"/>
    <w:rsid w:val="00467DF2"/>
    <w:rsid w:val="00470E11"/>
    <w:rsid w:val="00470E1A"/>
    <w:rsid w:val="00471429"/>
    <w:rsid w:val="004723E4"/>
    <w:rsid w:val="004724C3"/>
    <w:rsid w:val="00472AD4"/>
    <w:rsid w:val="00474BDC"/>
    <w:rsid w:val="0047513D"/>
    <w:rsid w:val="00475536"/>
    <w:rsid w:val="004759CD"/>
    <w:rsid w:val="00476264"/>
    <w:rsid w:val="00476416"/>
    <w:rsid w:val="004766E1"/>
    <w:rsid w:val="0047706E"/>
    <w:rsid w:val="00477620"/>
    <w:rsid w:val="00477DB0"/>
    <w:rsid w:val="00477FC2"/>
    <w:rsid w:val="004807A4"/>
    <w:rsid w:val="004808F3"/>
    <w:rsid w:val="00481644"/>
    <w:rsid w:val="00481DCB"/>
    <w:rsid w:val="00481F5B"/>
    <w:rsid w:val="0048250B"/>
    <w:rsid w:val="004833E3"/>
    <w:rsid w:val="0048356A"/>
    <w:rsid w:val="0048372B"/>
    <w:rsid w:val="0048437E"/>
    <w:rsid w:val="0048441F"/>
    <w:rsid w:val="004847AB"/>
    <w:rsid w:val="0048487A"/>
    <w:rsid w:val="00484EA9"/>
    <w:rsid w:val="00484F90"/>
    <w:rsid w:val="00485279"/>
    <w:rsid w:val="004854F8"/>
    <w:rsid w:val="00485504"/>
    <w:rsid w:val="00487616"/>
    <w:rsid w:val="00487647"/>
    <w:rsid w:val="00487853"/>
    <w:rsid w:val="004879DE"/>
    <w:rsid w:val="00487FD8"/>
    <w:rsid w:val="00490133"/>
    <w:rsid w:val="00490210"/>
    <w:rsid w:val="004905A6"/>
    <w:rsid w:val="0049066F"/>
    <w:rsid w:val="00490B57"/>
    <w:rsid w:val="0049114D"/>
    <w:rsid w:val="0049131B"/>
    <w:rsid w:val="0049187C"/>
    <w:rsid w:val="0049197F"/>
    <w:rsid w:val="00491A4D"/>
    <w:rsid w:val="004924F8"/>
    <w:rsid w:val="0049253F"/>
    <w:rsid w:val="0049265C"/>
    <w:rsid w:val="004926EB"/>
    <w:rsid w:val="004928A9"/>
    <w:rsid w:val="00492ABD"/>
    <w:rsid w:val="00492B6E"/>
    <w:rsid w:val="00492EA7"/>
    <w:rsid w:val="004933CF"/>
    <w:rsid w:val="004938A0"/>
    <w:rsid w:val="00493934"/>
    <w:rsid w:val="004942AC"/>
    <w:rsid w:val="00494B3B"/>
    <w:rsid w:val="00494C52"/>
    <w:rsid w:val="00494E9A"/>
    <w:rsid w:val="004958F2"/>
    <w:rsid w:val="00496309"/>
    <w:rsid w:val="0049655C"/>
    <w:rsid w:val="004974DF"/>
    <w:rsid w:val="00497616"/>
    <w:rsid w:val="00497845"/>
    <w:rsid w:val="00497D7E"/>
    <w:rsid w:val="004A0350"/>
    <w:rsid w:val="004A039E"/>
    <w:rsid w:val="004A0493"/>
    <w:rsid w:val="004A05D6"/>
    <w:rsid w:val="004A0774"/>
    <w:rsid w:val="004A07ED"/>
    <w:rsid w:val="004A0A31"/>
    <w:rsid w:val="004A0CD1"/>
    <w:rsid w:val="004A141B"/>
    <w:rsid w:val="004A1599"/>
    <w:rsid w:val="004A16ED"/>
    <w:rsid w:val="004A271D"/>
    <w:rsid w:val="004A2A6F"/>
    <w:rsid w:val="004A2A7B"/>
    <w:rsid w:val="004A2D97"/>
    <w:rsid w:val="004A2EC8"/>
    <w:rsid w:val="004A2FA9"/>
    <w:rsid w:val="004A3AD9"/>
    <w:rsid w:val="004A3CE7"/>
    <w:rsid w:val="004A4055"/>
    <w:rsid w:val="004A58FD"/>
    <w:rsid w:val="004A5B55"/>
    <w:rsid w:val="004A5E31"/>
    <w:rsid w:val="004A6471"/>
    <w:rsid w:val="004A65EA"/>
    <w:rsid w:val="004A6BD7"/>
    <w:rsid w:val="004A7345"/>
    <w:rsid w:val="004A791C"/>
    <w:rsid w:val="004A7EA5"/>
    <w:rsid w:val="004B02C4"/>
    <w:rsid w:val="004B1982"/>
    <w:rsid w:val="004B2178"/>
    <w:rsid w:val="004B27C1"/>
    <w:rsid w:val="004B2BCD"/>
    <w:rsid w:val="004B2EDB"/>
    <w:rsid w:val="004B33C0"/>
    <w:rsid w:val="004B3547"/>
    <w:rsid w:val="004B35FC"/>
    <w:rsid w:val="004B3928"/>
    <w:rsid w:val="004B42A3"/>
    <w:rsid w:val="004B4763"/>
    <w:rsid w:val="004B4C05"/>
    <w:rsid w:val="004B4DD4"/>
    <w:rsid w:val="004B511C"/>
    <w:rsid w:val="004B5344"/>
    <w:rsid w:val="004B547D"/>
    <w:rsid w:val="004B55AA"/>
    <w:rsid w:val="004B5954"/>
    <w:rsid w:val="004B7203"/>
    <w:rsid w:val="004B7359"/>
    <w:rsid w:val="004B77AF"/>
    <w:rsid w:val="004B77D3"/>
    <w:rsid w:val="004B7CAB"/>
    <w:rsid w:val="004B7D89"/>
    <w:rsid w:val="004C02E3"/>
    <w:rsid w:val="004C10E0"/>
    <w:rsid w:val="004C1332"/>
    <w:rsid w:val="004C16CE"/>
    <w:rsid w:val="004C1781"/>
    <w:rsid w:val="004C1AD4"/>
    <w:rsid w:val="004C20CA"/>
    <w:rsid w:val="004C22E5"/>
    <w:rsid w:val="004C255C"/>
    <w:rsid w:val="004C2EC5"/>
    <w:rsid w:val="004C2F48"/>
    <w:rsid w:val="004C3A68"/>
    <w:rsid w:val="004C3AB3"/>
    <w:rsid w:val="004C4447"/>
    <w:rsid w:val="004C4497"/>
    <w:rsid w:val="004C45D0"/>
    <w:rsid w:val="004C635B"/>
    <w:rsid w:val="004C66DF"/>
    <w:rsid w:val="004C6815"/>
    <w:rsid w:val="004C74CA"/>
    <w:rsid w:val="004C74E8"/>
    <w:rsid w:val="004C771C"/>
    <w:rsid w:val="004D0ACB"/>
    <w:rsid w:val="004D0C9A"/>
    <w:rsid w:val="004D1056"/>
    <w:rsid w:val="004D10CE"/>
    <w:rsid w:val="004D1980"/>
    <w:rsid w:val="004D1A17"/>
    <w:rsid w:val="004D212A"/>
    <w:rsid w:val="004D2C86"/>
    <w:rsid w:val="004D30E5"/>
    <w:rsid w:val="004D33D9"/>
    <w:rsid w:val="004D3605"/>
    <w:rsid w:val="004D377A"/>
    <w:rsid w:val="004D3967"/>
    <w:rsid w:val="004D3C78"/>
    <w:rsid w:val="004D3C89"/>
    <w:rsid w:val="004D3F0C"/>
    <w:rsid w:val="004D3FD7"/>
    <w:rsid w:val="004D4121"/>
    <w:rsid w:val="004D4335"/>
    <w:rsid w:val="004D4384"/>
    <w:rsid w:val="004D5289"/>
    <w:rsid w:val="004D54FE"/>
    <w:rsid w:val="004D5525"/>
    <w:rsid w:val="004D5946"/>
    <w:rsid w:val="004D5FFC"/>
    <w:rsid w:val="004D6990"/>
    <w:rsid w:val="004D6D54"/>
    <w:rsid w:val="004D7302"/>
    <w:rsid w:val="004E0A7B"/>
    <w:rsid w:val="004E0AE2"/>
    <w:rsid w:val="004E0B59"/>
    <w:rsid w:val="004E0DA2"/>
    <w:rsid w:val="004E1881"/>
    <w:rsid w:val="004E1CAD"/>
    <w:rsid w:val="004E1F80"/>
    <w:rsid w:val="004E2969"/>
    <w:rsid w:val="004E3B80"/>
    <w:rsid w:val="004E4235"/>
    <w:rsid w:val="004E4B91"/>
    <w:rsid w:val="004E5E71"/>
    <w:rsid w:val="004E6325"/>
    <w:rsid w:val="004E6E73"/>
    <w:rsid w:val="004E716B"/>
    <w:rsid w:val="004E7348"/>
    <w:rsid w:val="004E7631"/>
    <w:rsid w:val="004E7752"/>
    <w:rsid w:val="004E7AFC"/>
    <w:rsid w:val="004F049B"/>
    <w:rsid w:val="004F0A04"/>
    <w:rsid w:val="004F1260"/>
    <w:rsid w:val="004F12D4"/>
    <w:rsid w:val="004F194B"/>
    <w:rsid w:val="004F2167"/>
    <w:rsid w:val="004F2226"/>
    <w:rsid w:val="004F2631"/>
    <w:rsid w:val="004F2C49"/>
    <w:rsid w:val="004F300D"/>
    <w:rsid w:val="004F3571"/>
    <w:rsid w:val="004F418B"/>
    <w:rsid w:val="004F41BF"/>
    <w:rsid w:val="004F4506"/>
    <w:rsid w:val="004F4BD1"/>
    <w:rsid w:val="004F4CB2"/>
    <w:rsid w:val="004F5469"/>
    <w:rsid w:val="004F5561"/>
    <w:rsid w:val="004F75DF"/>
    <w:rsid w:val="004F7771"/>
    <w:rsid w:val="005002CC"/>
    <w:rsid w:val="005003F2"/>
    <w:rsid w:val="0050075B"/>
    <w:rsid w:val="005008AD"/>
    <w:rsid w:val="0050116F"/>
    <w:rsid w:val="0050175F"/>
    <w:rsid w:val="005017FE"/>
    <w:rsid w:val="00501A86"/>
    <w:rsid w:val="00501E89"/>
    <w:rsid w:val="00502180"/>
    <w:rsid w:val="0050273D"/>
    <w:rsid w:val="00502A3C"/>
    <w:rsid w:val="00502F60"/>
    <w:rsid w:val="00503333"/>
    <w:rsid w:val="00503602"/>
    <w:rsid w:val="0050375A"/>
    <w:rsid w:val="005037B4"/>
    <w:rsid w:val="00504CD5"/>
    <w:rsid w:val="00504FDF"/>
    <w:rsid w:val="0050513B"/>
    <w:rsid w:val="005057A5"/>
    <w:rsid w:val="00505D2A"/>
    <w:rsid w:val="005060F3"/>
    <w:rsid w:val="00510261"/>
    <w:rsid w:val="0051050C"/>
    <w:rsid w:val="00510669"/>
    <w:rsid w:val="00510FB8"/>
    <w:rsid w:val="00511CBE"/>
    <w:rsid w:val="00511E5B"/>
    <w:rsid w:val="00512B32"/>
    <w:rsid w:val="00513130"/>
    <w:rsid w:val="00513298"/>
    <w:rsid w:val="0051339B"/>
    <w:rsid w:val="005148EC"/>
    <w:rsid w:val="00515354"/>
    <w:rsid w:val="005155DC"/>
    <w:rsid w:val="00515CC7"/>
    <w:rsid w:val="00516746"/>
    <w:rsid w:val="005167CA"/>
    <w:rsid w:val="0051684B"/>
    <w:rsid w:val="00516F94"/>
    <w:rsid w:val="005174FC"/>
    <w:rsid w:val="00517557"/>
    <w:rsid w:val="00517CBE"/>
    <w:rsid w:val="005203DE"/>
    <w:rsid w:val="005205EA"/>
    <w:rsid w:val="0052085C"/>
    <w:rsid w:val="005211AB"/>
    <w:rsid w:val="0052129B"/>
    <w:rsid w:val="0052164F"/>
    <w:rsid w:val="00521745"/>
    <w:rsid w:val="005225C9"/>
    <w:rsid w:val="00522CAE"/>
    <w:rsid w:val="005230A7"/>
    <w:rsid w:val="005233A5"/>
    <w:rsid w:val="005239C1"/>
    <w:rsid w:val="00523EBC"/>
    <w:rsid w:val="005258C3"/>
    <w:rsid w:val="00525A79"/>
    <w:rsid w:val="005264A4"/>
    <w:rsid w:val="005264F4"/>
    <w:rsid w:val="0052677D"/>
    <w:rsid w:val="0052698C"/>
    <w:rsid w:val="00526D53"/>
    <w:rsid w:val="00526D7D"/>
    <w:rsid w:val="00526E97"/>
    <w:rsid w:val="00526F70"/>
    <w:rsid w:val="005279D7"/>
    <w:rsid w:val="00527C98"/>
    <w:rsid w:val="00527D0B"/>
    <w:rsid w:val="00527FAD"/>
    <w:rsid w:val="00527FE8"/>
    <w:rsid w:val="00530069"/>
    <w:rsid w:val="005301DF"/>
    <w:rsid w:val="00530F45"/>
    <w:rsid w:val="005315F0"/>
    <w:rsid w:val="005316A3"/>
    <w:rsid w:val="00531B3C"/>
    <w:rsid w:val="005320E6"/>
    <w:rsid w:val="00532305"/>
    <w:rsid w:val="00532478"/>
    <w:rsid w:val="005324EF"/>
    <w:rsid w:val="00532817"/>
    <w:rsid w:val="0053358E"/>
    <w:rsid w:val="00533D95"/>
    <w:rsid w:val="0053483A"/>
    <w:rsid w:val="00534974"/>
    <w:rsid w:val="00534BEC"/>
    <w:rsid w:val="0053552E"/>
    <w:rsid w:val="00535823"/>
    <w:rsid w:val="00535A29"/>
    <w:rsid w:val="00535C87"/>
    <w:rsid w:val="00536C0D"/>
    <w:rsid w:val="00536CE2"/>
    <w:rsid w:val="00537CCC"/>
    <w:rsid w:val="00540566"/>
    <w:rsid w:val="005408CC"/>
    <w:rsid w:val="00540FAE"/>
    <w:rsid w:val="005410C3"/>
    <w:rsid w:val="00541136"/>
    <w:rsid w:val="00541276"/>
    <w:rsid w:val="00541487"/>
    <w:rsid w:val="00542263"/>
    <w:rsid w:val="00542A26"/>
    <w:rsid w:val="00542BAD"/>
    <w:rsid w:val="005474B0"/>
    <w:rsid w:val="0055056B"/>
    <w:rsid w:val="00550B23"/>
    <w:rsid w:val="00550CB6"/>
    <w:rsid w:val="00550F88"/>
    <w:rsid w:val="00551A47"/>
    <w:rsid w:val="0055225B"/>
    <w:rsid w:val="00552399"/>
    <w:rsid w:val="005534BC"/>
    <w:rsid w:val="00553612"/>
    <w:rsid w:val="00553712"/>
    <w:rsid w:val="00554623"/>
    <w:rsid w:val="00555824"/>
    <w:rsid w:val="00555DBB"/>
    <w:rsid w:val="00555DDA"/>
    <w:rsid w:val="00555E5E"/>
    <w:rsid w:val="00555E9A"/>
    <w:rsid w:val="00555EF1"/>
    <w:rsid w:val="005561F6"/>
    <w:rsid w:val="005563BD"/>
    <w:rsid w:val="00556C81"/>
    <w:rsid w:val="005571C6"/>
    <w:rsid w:val="00557392"/>
    <w:rsid w:val="005576C7"/>
    <w:rsid w:val="00557C97"/>
    <w:rsid w:val="00560451"/>
    <w:rsid w:val="00560476"/>
    <w:rsid w:val="005607BA"/>
    <w:rsid w:val="00560925"/>
    <w:rsid w:val="00560BFF"/>
    <w:rsid w:val="00560D6D"/>
    <w:rsid w:val="00560E02"/>
    <w:rsid w:val="00561071"/>
    <w:rsid w:val="00561289"/>
    <w:rsid w:val="005613B9"/>
    <w:rsid w:val="005614B3"/>
    <w:rsid w:val="00561907"/>
    <w:rsid w:val="005619A6"/>
    <w:rsid w:val="00561AC0"/>
    <w:rsid w:val="00561E27"/>
    <w:rsid w:val="00562281"/>
    <w:rsid w:val="005628E9"/>
    <w:rsid w:val="00562DF0"/>
    <w:rsid w:val="00562EA1"/>
    <w:rsid w:val="0056324A"/>
    <w:rsid w:val="00563605"/>
    <w:rsid w:val="005638CC"/>
    <w:rsid w:val="00564F88"/>
    <w:rsid w:val="005658DC"/>
    <w:rsid w:val="0056602C"/>
    <w:rsid w:val="0056607D"/>
    <w:rsid w:val="00567857"/>
    <w:rsid w:val="00570031"/>
    <w:rsid w:val="005702D4"/>
    <w:rsid w:val="00570564"/>
    <w:rsid w:val="00570A3D"/>
    <w:rsid w:val="00570E37"/>
    <w:rsid w:val="0057161A"/>
    <w:rsid w:val="00571AB1"/>
    <w:rsid w:val="0057208B"/>
    <w:rsid w:val="005722FE"/>
    <w:rsid w:val="00572936"/>
    <w:rsid w:val="00572B13"/>
    <w:rsid w:val="0057347F"/>
    <w:rsid w:val="005734CE"/>
    <w:rsid w:val="00573925"/>
    <w:rsid w:val="0057394B"/>
    <w:rsid w:val="00573C30"/>
    <w:rsid w:val="00574883"/>
    <w:rsid w:val="005750C3"/>
    <w:rsid w:val="005751C9"/>
    <w:rsid w:val="0057538D"/>
    <w:rsid w:val="00575608"/>
    <w:rsid w:val="00575AD5"/>
    <w:rsid w:val="005763DF"/>
    <w:rsid w:val="005764CF"/>
    <w:rsid w:val="005766EE"/>
    <w:rsid w:val="0057759A"/>
    <w:rsid w:val="0058010B"/>
    <w:rsid w:val="005803F9"/>
    <w:rsid w:val="005804B0"/>
    <w:rsid w:val="005805D8"/>
    <w:rsid w:val="00580EF5"/>
    <w:rsid w:val="005815BA"/>
    <w:rsid w:val="005816D6"/>
    <w:rsid w:val="00581771"/>
    <w:rsid w:val="00581808"/>
    <w:rsid w:val="00581AA1"/>
    <w:rsid w:val="00582275"/>
    <w:rsid w:val="00583C72"/>
    <w:rsid w:val="00583CA8"/>
    <w:rsid w:val="00583F94"/>
    <w:rsid w:val="005846DF"/>
    <w:rsid w:val="0058470E"/>
    <w:rsid w:val="00584737"/>
    <w:rsid w:val="00585110"/>
    <w:rsid w:val="00585FA4"/>
    <w:rsid w:val="005861F3"/>
    <w:rsid w:val="00586262"/>
    <w:rsid w:val="005862C5"/>
    <w:rsid w:val="00586413"/>
    <w:rsid w:val="00586CC8"/>
    <w:rsid w:val="00586E52"/>
    <w:rsid w:val="00587067"/>
    <w:rsid w:val="00590292"/>
    <w:rsid w:val="00592E20"/>
    <w:rsid w:val="0059366C"/>
    <w:rsid w:val="00594661"/>
    <w:rsid w:val="00594BE0"/>
    <w:rsid w:val="00594ED4"/>
    <w:rsid w:val="005955A8"/>
    <w:rsid w:val="00595C0C"/>
    <w:rsid w:val="00595C6A"/>
    <w:rsid w:val="005961C5"/>
    <w:rsid w:val="005968D6"/>
    <w:rsid w:val="00596A40"/>
    <w:rsid w:val="00596B28"/>
    <w:rsid w:val="00596C48"/>
    <w:rsid w:val="005970E8"/>
    <w:rsid w:val="005972FC"/>
    <w:rsid w:val="00597758"/>
    <w:rsid w:val="00597CD7"/>
    <w:rsid w:val="005A1375"/>
    <w:rsid w:val="005A13B4"/>
    <w:rsid w:val="005A1AF5"/>
    <w:rsid w:val="005A1F56"/>
    <w:rsid w:val="005A215C"/>
    <w:rsid w:val="005A2A5D"/>
    <w:rsid w:val="005A2F20"/>
    <w:rsid w:val="005A35ED"/>
    <w:rsid w:val="005A3CF8"/>
    <w:rsid w:val="005A429C"/>
    <w:rsid w:val="005A48CB"/>
    <w:rsid w:val="005A4982"/>
    <w:rsid w:val="005A4A97"/>
    <w:rsid w:val="005A6198"/>
    <w:rsid w:val="005A6254"/>
    <w:rsid w:val="005A62C8"/>
    <w:rsid w:val="005A64D1"/>
    <w:rsid w:val="005A6690"/>
    <w:rsid w:val="005A6AA1"/>
    <w:rsid w:val="005A72F2"/>
    <w:rsid w:val="005A7C7B"/>
    <w:rsid w:val="005B0459"/>
    <w:rsid w:val="005B13E9"/>
    <w:rsid w:val="005B1AF8"/>
    <w:rsid w:val="005B1EC8"/>
    <w:rsid w:val="005B2957"/>
    <w:rsid w:val="005B2BA4"/>
    <w:rsid w:val="005B2E93"/>
    <w:rsid w:val="005B31AA"/>
    <w:rsid w:val="005B327F"/>
    <w:rsid w:val="005B3BE2"/>
    <w:rsid w:val="005B3E04"/>
    <w:rsid w:val="005B41A6"/>
    <w:rsid w:val="005B41EC"/>
    <w:rsid w:val="005B41FD"/>
    <w:rsid w:val="005B4621"/>
    <w:rsid w:val="005B4AB7"/>
    <w:rsid w:val="005B531D"/>
    <w:rsid w:val="005B597A"/>
    <w:rsid w:val="005B5B7A"/>
    <w:rsid w:val="005B5B82"/>
    <w:rsid w:val="005B5D12"/>
    <w:rsid w:val="005B5D86"/>
    <w:rsid w:val="005B5E23"/>
    <w:rsid w:val="005B60A2"/>
    <w:rsid w:val="005B610C"/>
    <w:rsid w:val="005B7244"/>
    <w:rsid w:val="005B7311"/>
    <w:rsid w:val="005B7901"/>
    <w:rsid w:val="005B7FF1"/>
    <w:rsid w:val="005C1A0B"/>
    <w:rsid w:val="005C1A4D"/>
    <w:rsid w:val="005C20FA"/>
    <w:rsid w:val="005C2CE7"/>
    <w:rsid w:val="005C2E20"/>
    <w:rsid w:val="005C32CD"/>
    <w:rsid w:val="005C3DBD"/>
    <w:rsid w:val="005C3EA6"/>
    <w:rsid w:val="005C409E"/>
    <w:rsid w:val="005C445C"/>
    <w:rsid w:val="005C45A8"/>
    <w:rsid w:val="005C4D3D"/>
    <w:rsid w:val="005C5C79"/>
    <w:rsid w:val="005C5F16"/>
    <w:rsid w:val="005C6073"/>
    <w:rsid w:val="005C6912"/>
    <w:rsid w:val="005C6A7E"/>
    <w:rsid w:val="005C70B6"/>
    <w:rsid w:val="005C78CE"/>
    <w:rsid w:val="005C7F21"/>
    <w:rsid w:val="005D0088"/>
    <w:rsid w:val="005D04F5"/>
    <w:rsid w:val="005D05C1"/>
    <w:rsid w:val="005D0B98"/>
    <w:rsid w:val="005D108E"/>
    <w:rsid w:val="005D1F45"/>
    <w:rsid w:val="005D2326"/>
    <w:rsid w:val="005D2B69"/>
    <w:rsid w:val="005D30CD"/>
    <w:rsid w:val="005D395E"/>
    <w:rsid w:val="005D3995"/>
    <w:rsid w:val="005D4A95"/>
    <w:rsid w:val="005D4C64"/>
    <w:rsid w:val="005D4FF2"/>
    <w:rsid w:val="005D533E"/>
    <w:rsid w:val="005D5B35"/>
    <w:rsid w:val="005D5B66"/>
    <w:rsid w:val="005D5FBB"/>
    <w:rsid w:val="005D6286"/>
    <w:rsid w:val="005D6398"/>
    <w:rsid w:val="005D6644"/>
    <w:rsid w:val="005D667E"/>
    <w:rsid w:val="005D7010"/>
    <w:rsid w:val="005D7653"/>
    <w:rsid w:val="005D792D"/>
    <w:rsid w:val="005D7C4C"/>
    <w:rsid w:val="005D7E12"/>
    <w:rsid w:val="005E0772"/>
    <w:rsid w:val="005E1DF0"/>
    <w:rsid w:val="005E21F7"/>
    <w:rsid w:val="005E256C"/>
    <w:rsid w:val="005E356E"/>
    <w:rsid w:val="005E393E"/>
    <w:rsid w:val="005E3E75"/>
    <w:rsid w:val="005E3FEC"/>
    <w:rsid w:val="005E4B23"/>
    <w:rsid w:val="005E4E16"/>
    <w:rsid w:val="005E4F43"/>
    <w:rsid w:val="005E5F5D"/>
    <w:rsid w:val="005E5FBF"/>
    <w:rsid w:val="005E61B0"/>
    <w:rsid w:val="005E67DE"/>
    <w:rsid w:val="005E67EE"/>
    <w:rsid w:val="005E6900"/>
    <w:rsid w:val="005E7137"/>
    <w:rsid w:val="005E79E9"/>
    <w:rsid w:val="005F0116"/>
    <w:rsid w:val="005F0616"/>
    <w:rsid w:val="005F06D7"/>
    <w:rsid w:val="005F0BBA"/>
    <w:rsid w:val="005F0C8F"/>
    <w:rsid w:val="005F0E56"/>
    <w:rsid w:val="005F0ECC"/>
    <w:rsid w:val="005F0F85"/>
    <w:rsid w:val="005F1523"/>
    <w:rsid w:val="005F1FFD"/>
    <w:rsid w:val="005F2135"/>
    <w:rsid w:val="005F236C"/>
    <w:rsid w:val="005F2C37"/>
    <w:rsid w:val="005F33D3"/>
    <w:rsid w:val="005F34F9"/>
    <w:rsid w:val="005F35C5"/>
    <w:rsid w:val="005F3FC2"/>
    <w:rsid w:val="005F4871"/>
    <w:rsid w:val="005F4B5D"/>
    <w:rsid w:val="005F4BF7"/>
    <w:rsid w:val="005F4C94"/>
    <w:rsid w:val="005F4E7A"/>
    <w:rsid w:val="005F4E88"/>
    <w:rsid w:val="005F509E"/>
    <w:rsid w:val="005F54DF"/>
    <w:rsid w:val="005F5AFE"/>
    <w:rsid w:val="005F5D17"/>
    <w:rsid w:val="005F644A"/>
    <w:rsid w:val="005F693E"/>
    <w:rsid w:val="005F6A28"/>
    <w:rsid w:val="005F6D9E"/>
    <w:rsid w:val="005F6E15"/>
    <w:rsid w:val="0060065E"/>
    <w:rsid w:val="006010D0"/>
    <w:rsid w:val="006011CF"/>
    <w:rsid w:val="00601567"/>
    <w:rsid w:val="0060174C"/>
    <w:rsid w:val="006017DD"/>
    <w:rsid w:val="00602544"/>
    <w:rsid w:val="00602E26"/>
    <w:rsid w:val="00603A7C"/>
    <w:rsid w:val="006044B8"/>
    <w:rsid w:val="006055FE"/>
    <w:rsid w:val="00606036"/>
    <w:rsid w:val="0060720B"/>
    <w:rsid w:val="00607254"/>
    <w:rsid w:val="00607986"/>
    <w:rsid w:val="00607EC8"/>
    <w:rsid w:val="00610839"/>
    <w:rsid w:val="00610B9A"/>
    <w:rsid w:val="006113D5"/>
    <w:rsid w:val="00611548"/>
    <w:rsid w:val="0061159E"/>
    <w:rsid w:val="006115C1"/>
    <w:rsid w:val="00611763"/>
    <w:rsid w:val="00611AA7"/>
    <w:rsid w:val="00611C57"/>
    <w:rsid w:val="006125C7"/>
    <w:rsid w:val="00612D46"/>
    <w:rsid w:val="00613397"/>
    <w:rsid w:val="00613549"/>
    <w:rsid w:val="00613A71"/>
    <w:rsid w:val="0061442E"/>
    <w:rsid w:val="006148AF"/>
    <w:rsid w:val="006148F0"/>
    <w:rsid w:val="00614AB9"/>
    <w:rsid w:val="00615364"/>
    <w:rsid w:val="00615549"/>
    <w:rsid w:val="00615626"/>
    <w:rsid w:val="00615663"/>
    <w:rsid w:val="00615AA2"/>
    <w:rsid w:val="00615C31"/>
    <w:rsid w:val="00615CAC"/>
    <w:rsid w:val="006160E2"/>
    <w:rsid w:val="006168C3"/>
    <w:rsid w:val="006168D9"/>
    <w:rsid w:val="00616DD1"/>
    <w:rsid w:val="00616EFC"/>
    <w:rsid w:val="006171F3"/>
    <w:rsid w:val="00617212"/>
    <w:rsid w:val="00617E5A"/>
    <w:rsid w:val="006201FC"/>
    <w:rsid w:val="00620821"/>
    <w:rsid w:val="00620A11"/>
    <w:rsid w:val="00620BC9"/>
    <w:rsid w:val="00620F41"/>
    <w:rsid w:val="0062145D"/>
    <w:rsid w:val="00621CDF"/>
    <w:rsid w:val="00621D44"/>
    <w:rsid w:val="006225D0"/>
    <w:rsid w:val="0062299D"/>
    <w:rsid w:val="0062372D"/>
    <w:rsid w:val="00623CB7"/>
    <w:rsid w:val="00623E7D"/>
    <w:rsid w:val="0062499D"/>
    <w:rsid w:val="00625436"/>
    <w:rsid w:val="00625961"/>
    <w:rsid w:val="0062769A"/>
    <w:rsid w:val="00627B6F"/>
    <w:rsid w:val="00627C82"/>
    <w:rsid w:val="006305A2"/>
    <w:rsid w:val="00630789"/>
    <w:rsid w:val="00630977"/>
    <w:rsid w:val="00630A53"/>
    <w:rsid w:val="006318AE"/>
    <w:rsid w:val="00631951"/>
    <w:rsid w:val="0063260F"/>
    <w:rsid w:val="00633926"/>
    <w:rsid w:val="00633A16"/>
    <w:rsid w:val="00634239"/>
    <w:rsid w:val="00634975"/>
    <w:rsid w:val="00634D30"/>
    <w:rsid w:val="006350CF"/>
    <w:rsid w:val="00636BBF"/>
    <w:rsid w:val="00637C4B"/>
    <w:rsid w:val="0064029C"/>
    <w:rsid w:val="00640886"/>
    <w:rsid w:val="00640C76"/>
    <w:rsid w:val="00640EBB"/>
    <w:rsid w:val="0064102E"/>
    <w:rsid w:val="00641CCA"/>
    <w:rsid w:val="00641E9D"/>
    <w:rsid w:val="0064208D"/>
    <w:rsid w:val="00642109"/>
    <w:rsid w:val="00642204"/>
    <w:rsid w:val="0064222E"/>
    <w:rsid w:val="00642553"/>
    <w:rsid w:val="00642E49"/>
    <w:rsid w:val="0064362D"/>
    <w:rsid w:val="00643EA6"/>
    <w:rsid w:val="00644C65"/>
    <w:rsid w:val="00645669"/>
    <w:rsid w:val="006457BA"/>
    <w:rsid w:val="00645966"/>
    <w:rsid w:val="00645A45"/>
    <w:rsid w:val="00645B2E"/>
    <w:rsid w:val="006465C6"/>
    <w:rsid w:val="00646A83"/>
    <w:rsid w:val="00647536"/>
    <w:rsid w:val="00647793"/>
    <w:rsid w:val="00650E07"/>
    <w:rsid w:val="00650E4B"/>
    <w:rsid w:val="00650E98"/>
    <w:rsid w:val="00650FE1"/>
    <w:rsid w:val="00651349"/>
    <w:rsid w:val="00651728"/>
    <w:rsid w:val="00651C74"/>
    <w:rsid w:val="0065208A"/>
    <w:rsid w:val="006522A7"/>
    <w:rsid w:val="006524E4"/>
    <w:rsid w:val="006525A8"/>
    <w:rsid w:val="00652704"/>
    <w:rsid w:val="00652DC0"/>
    <w:rsid w:val="00654FAF"/>
    <w:rsid w:val="006552F8"/>
    <w:rsid w:val="006558C1"/>
    <w:rsid w:val="00655BD9"/>
    <w:rsid w:val="00655E73"/>
    <w:rsid w:val="006563A1"/>
    <w:rsid w:val="0065668D"/>
    <w:rsid w:val="006566F5"/>
    <w:rsid w:val="0065681B"/>
    <w:rsid w:val="006569C5"/>
    <w:rsid w:val="006572C6"/>
    <w:rsid w:val="00657F9D"/>
    <w:rsid w:val="0066009D"/>
    <w:rsid w:val="00660125"/>
    <w:rsid w:val="00660F3A"/>
    <w:rsid w:val="006614C7"/>
    <w:rsid w:val="0066176A"/>
    <w:rsid w:val="00661D89"/>
    <w:rsid w:val="0066333E"/>
    <w:rsid w:val="0066346E"/>
    <w:rsid w:val="00663EB6"/>
    <w:rsid w:val="00664912"/>
    <w:rsid w:val="00665CB0"/>
    <w:rsid w:val="006660E5"/>
    <w:rsid w:val="006660ED"/>
    <w:rsid w:val="006661A1"/>
    <w:rsid w:val="0066625E"/>
    <w:rsid w:val="0066680A"/>
    <w:rsid w:val="0066708F"/>
    <w:rsid w:val="00667307"/>
    <w:rsid w:val="00670515"/>
    <w:rsid w:val="00670E1A"/>
    <w:rsid w:val="00671302"/>
    <w:rsid w:val="00671322"/>
    <w:rsid w:val="00671891"/>
    <w:rsid w:val="00671CB8"/>
    <w:rsid w:val="006723CB"/>
    <w:rsid w:val="00672909"/>
    <w:rsid w:val="00673490"/>
    <w:rsid w:val="00674E96"/>
    <w:rsid w:val="00675AA1"/>
    <w:rsid w:val="00676507"/>
    <w:rsid w:val="00676612"/>
    <w:rsid w:val="00677437"/>
    <w:rsid w:val="00677F18"/>
    <w:rsid w:val="006804BA"/>
    <w:rsid w:val="006808FB"/>
    <w:rsid w:val="00680C8D"/>
    <w:rsid w:val="00680E78"/>
    <w:rsid w:val="006813CD"/>
    <w:rsid w:val="006819B7"/>
    <w:rsid w:val="00682243"/>
    <w:rsid w:val="0068260E"/>
    <w:rsid w:val="00682C5F"/>
    <w:rsid w:val="006837E9"/>
    <w:rsid w:val="006838BF"/>
    <w:rsid w:val="0068475C"/>
    <w:rsid w:val="00684A6E"/>
    <w:rsid w:val="00685633"/>
    <w:rsid w:val="00685ED5"/>
    <w:rsid w:val="00686EAC"/>
    <w:rsid w:val="00686F4E"/>
    <w:rsid w:val="00687D63"/>
    <w:rsid w:val="00687E40"/>
    <w:rsid w:val="00687E7D"/>
    <w:rsid w:val="00690044"/>
    <w:rsid w:val="00690566"/>
    <w:rsid w:val="00690AAC"/>
    <w:rsid w:val="00690D1F"/>
    <w:rsid w:val="00690D8D"/>
    <w:rsid w:val="0069103F"/>
    <w:rsid w:val="00691D35"/>
    <w:rsid w:val="00691FAA"/>
    <w:rsid w:val="006924D0"/>
    <w:rsid w:val="00692558"/>
    <w:rsid w:val="00692635"/>
    <w:rsid w:val="00692A92"/>
    <w:rsid w:val="00692B3F"/>
    <w:rsid w:val="00693813"/>
    <w:rsid w:val="00693B89"/>
    <w:rsid w:val="00693DB6"/>
    <w:rsid w:val="00693DF6"/>
    <w:rsid w:val="006940C1"/>
    <w:rsid w:val="00694A40"/>
    <w:rsid w:val="0069530F"/>
    <w:rsid w:val="00695AA4"/>
    <w:rsid w:val="00696443"/>
    <w:rsid w:val="006966AD"/>
    <w:rsid w:val="006974F3"/>
    <w:rsid w:val="006976F5"/>
    <w:rsid w:val="00697CE8"/>
    <w:rsid w:val="00697D29"/>
    <w:rsid w:val="00697FCB"/>
    <w:rsid w:val="006A0383"/>
    <w:rsid w:val="006A043D"/>
    <w:rsid w:val="006A09BE"/>
    <w:rsid w:val="006A0B26"/>
    <w:rsid w:val="006A179E"/>
    <w:rsid w:val="006A1A86"/>
    <w:rsid w:val="006A1F26"/>
    <w:rsid w:val="006A20FE"/>
    <w:rsid w:val="006A284D"/>
    <w:rsid w:val="006A2854"/>
    <w:rsid w:val="006A2D1A"/>
    <w:rsid w:val="006A2E68"/>
    <w:rsid w:val="006A4BC1"/>
    <w:rsid w:val="006A4C71"/>
    <w:rsid w:val="006A510B"/>
    <w:rsid w:val="006A5157"/>
    <w:rsid w:val="006A5238"/>
    <w:rsid w:val="006A540F"/>
    <w:rsid w:val="006A5D75"/>
    <w:rsid w:val="006A5DF5"/>
    <w:rsid w:val="006A6037"/>
    <w:rsid w:val="006A6924"/>
    <w:rsid w:val="006A692F"/>
    <w:rsid w:val="006A6A82"/>
    <w:rsid w:val="006A6F44"/>
    <w:rsid w:val="006A70DB"/>
    <w:rsid w:val="006A71B2"/>
    <w:rsid w:val="006B0443"/>
    <w:rsid w:val="006B0A75"/>
    <w:rsid w:val="006B0E72"/>
    <w:rsid w:val="006B0FF8"/>
    <w:rsid w:val="006B1160"/>
    <w:rsid w:val="006B12F0"/>
    <w:rsid w:val="006B1971"/>
    <w:rsid w:val="006B2033"/>
    <w:rsid w:val="006B21EF"/>
    <w:rsid w:val="006B34C7"/>
    <w:rsid w:val="006B3667"/>
    <w:rsid w:val="006B3A83"/>
    <w:rsid w:val="006B3C31"/>
    <w:rsid w:val="006B3D84"/>
    <w:rsid w:val="006B428E"/>
    <w:rsid w:val="006B43D4"/>
    <w:rsid w:val="006B43EF"/>
    <w:rsid w:val="006B4B14"/>
    <w:rsid w:val="006B554B"/>
    <w:rsid w:val="006B5646"/>
    <w:rsid w:val="006B5673"/>
    <w:rsid w:val="006B5793"/>
    <w:rsid w:val="006B607C"/>
    <w:rsid w:val="006B6484"/>
    <w:rsid w:val="006B69C5"/>
    <w:rsid w:val="006B6A02"/>
    <w:rsid w:val="006B6CC8"/>
    <w:rsid w:val="006B7293"/>
    <w:rsid w:val="006B7470"/>
    <w:rsid w:val="006B76F6"/>
    <w:rsid w:val="006B78D2"/>
    <w:rsid w:val="006B7932"/>
    <w:rsid w:val="006B7A82"/>
    <w:rsid w:val="006C0B2F"/>
    <w:rsid w:val="006C0C37"/>
    <w:rsid w:val="006C0E75"/>
    <w:rsid w:val="006C10E4"/>
    <w:rsid w:val="006C12F4"/>
    <w:rsid w:val="006C1CB6"/>
    <w:rsid w:val="006C1EDC"/>
    <w:rsid w:val="006C217D"/>
    <w:rsid w:val="006C21C7"/>
    <w:rsid w:val="006C23EB"/>
    <w:rsid w:val="006C2A5C"/>
    <w:rsid w:val="006C314D"/>
    <w:rsid w:val="006C3B04"/>
    <w:rsid w:val="006C4C2A"/>
    <w:rsid w:val="006C5430"/>
    <w:rsid w:val="006C5922"/>
    <w:rsid w:val="006C5AF8"/>
    <w:rsid w:val="006C5B42"/>
    <w:rsid w:val="006C60AD"/>
    <w:rsid w:val="006C634B"/>
    <w:rsid w:val="006C66BC"/>
    <w:rsid w:val="006C6D5D"/>
    <w:rsid w:val="006C70C7"/>
    <w:rsid w:val="006C72A9"/>
    <w:rsid w:val="006C79DE"/>
    <w:rsid w:val="006D0385"/>
    <w:rsid w:val="006D0B27"/>
    <w:rsid w:val="006D0B63"/>
    <w:rsid w:val="006D1290"/>
    <w:rsid w:val="006D1A56"/>
    <w:rsid w:val="006D26AF"/>
    <w:rsid w:val="006D2C45"/>
    <w:rsid w:val="006D3203"/>
    <w:rsid w:val="006D3630"/>
    <w:rsid w:val="006D3A9B"/>
    <w:rsid w:val="006D46BD"/>
    <w:rsid w:val="006D4974"/>
    <w:rsid w:val="006D49D2"/>
    <w:rsid w:val="006D4F9F"/>
    <w:rsid w:val="006D503A"/>
    <w:rsid w:val="006D6031"/>
    <w:rsid w:val="006D6155"/>
    <w:rsid w:val="006D69F0"/>
    <w:rsid w:val="006D7428"/>
    <w:rsid w:val="006D756F"/>
    <w:rsid w:val="006D7C26"/>
    <w:rsid w:val="006E089A"/>
    <w:rsid w:val="006E0BF6"/>
    <w:rsid w:val="006E0C86"/>
    <w:rsid w:val="006E0E2C"/>
    <w:rsid w:val="006E1055"/>
    <w:rsid w:val="006E142A"/>
    <w:rsid w:val="006E1B38"/>
    <w:rsid w:val="006E1BD0"/>
    <w:rsid w:val="006E1D07"/>
    <w:rsid w:val="006E1E46"/>
    <w:rsid w:val="006E223D"/>
    <w:rsid w:val="006E225C"/>
    <w:rsid w:val="006E2665"/>
    <w:rsid w:val="006E26A1"/>
    <w:rsid w:val="006E26AB"/>
    <w:rsid w:val="006E314C"/>
    <w:rsid w:val="006E3A28"/>
    <w:rsid w:val="006E4029"/>
    <w:rsid w:val="006E4487"/>
    <w:rsid w:val="006E480E"/>
    <w:rsid w:val="006E48BA"/>
    <w:rsid w:val="006E5939"/>
    <w:rsid w:val="006E5CAD"/>
    <w:rsid w:val="006E673D"/>
    <w:rsid w:val="006E6A3E"/>
    <w:rsid w:val="006E6EC0"/>
    <w:rsid w:val="006E722B"/>
    <w:rsid w:val="006E7521"/>
    <w:rsid w:val="006F0794"/>
    <w:rsid w:val="006F081C"/>
    <w:rsid w:val="006F084F"/>
    <w:rsid w:val="006F0892"/>
    <w:rsid w:val="006F0E60"/>
    <w:rsid w:val="006F1BD4"/>
    <w:rsid w:val="006F2C16"/>
    <w:rsid w:val="006F3297"/>
    <w:rsid w:val="006F3469"/>
    <w:rsid w:val="006F353D"/>
    <w:rsid w:val="006F37BF"/>
    <w:rsid w:val="006F4094"/>
    <w:rsid w:val="006F45CA"/>
    <w:rsid w:val="006F4F06"/>
    <w:rsid w:val="006F55D1"/>
    <w:rsid w:val="006F5788"/>
    <w:rsid w:val="006F63D4"/>
    <w:rsid w:val="006F6719"/>
    <w:rsid w:val="006F6BB9"/>
    <w:rsid w:val="006F7272"/>
    <w:rsid w:val="006F7358"/>
    <w:rsid w:val="006F76F5"/>
    <w:rsid w:val="006F7E07"/>
    <w:rsid w:val="0070015F"/>
    <w:rsid w:val="0070093B"/>
    <w:rsid w:val="007012BC"/>
    <w:rsid w:val="00701336"/>
    <w:rsid w:val="0070158B"/>
    <w:rsid w:val="00701930"/>
    <w:rsid w:val="00701AE5"/>
    <w:rsid w:val="00701AF0"/>
    <w:rsid w:val="007021DC"/>
    <w:rsid w:val="00702548"/>
    <w:rsid w:val="0070254E"/>
    <w:rsid w:val="007025D1"/>
    <w:rsid w:val="00704933"/>
    <w:rsid w:val="0070509A"/>
    <w:rsid w:val="00705141"/>
    <w:rsid w:val="0070539A"/>
    <w:rsid w:val="00705F56"/>
    <w:rsid w:val="007066D3"/>
    <w:rsid w:val="00706BCD"/>
    <w:rsid w:val="00706CAA"/>
    <w:rsid w:val="007076D3"/>
    <w:rsid w:val="007076FD"/>
    <w:rsid w:val="00707E13"/>
    <w:rsid w:val="00707FA3"/>
    <w:rsid w:val="00707FFB"/>
    <w:rsid w:val="00710464"/>
    <w:rsid w:val="00711425"/>
    <w:rsid w:val="00711CD0"/>
    <w:rsid w:val="00711F1E"/>
    <w:rsid w:val="0071252C"/>
    <w:rsid w:val="0071257B"/>
    <w:rsid w:val="00712F41"/>
    <w:rsid w:val="0071308C"/>
    <w:rsid w:val="007131D4"/>
    <w:rsid w:val="0071320A"/>
    <w:rsid w:val="0071321D"/>
    <w:rsid w:val="007132F4"/>
    <w:rsid w:val="00713435"/>
    <w:rsid w:val="00713C29"/>
    <w:rsid w:val="00713F55"/>
    <w:rsid w:val="00714A5D"/>
    <w:rsid w:val="007155FD"/>
    <w:rsid w:val="00715E7A"/>
    <w:rsid w:val="007162EE"/>
    <w:rsid w:val="007169B8"/>
    <w:rsid w:val="00716ABF"/>
    <w:rsid w:val="0071719E"/>
    <w:rsid w:val="007175B2"/>
    <w:rsid w:val="00717AA9"/>
    <w:rsid w:val="00717F9A"/>
    <w:rsid w:val="00720B2C"/>
    <w:rsid w:val="00720E11"/>
    <w:rsid w:val="0072152F"/>
    <w:rsid w:val="00721E7D"/>
    <w:rsid w:val="00722977"/>
    <w:rsid w:val="00722ADD"/>
    <w:rsid w:val="00723471"/>
    <w:rsid w:val="007234AF"/>
    <w:rsid w:val="00724A74"/>
    <w:rsid w:val="00724B1B"/>
    <w:rsid w:val="00724B80"/>
    <w:rsid w:val="00724D7A"/>
    <w:rsid w:val="00725A76"/>
    <w:rsid w:val="00725DAB"/>
    <w:rsid w:val="00725FCA"/>
    <w:rsid w:val="0072660E"/>
    <w:rsid w:val="00726F53"/>
    <w:rsid w:val="007274E4"/>
    <w:rsid w:val="007275F5"/>
    <w:rsid w:val="00727750"/>
    <w:rsid w:val="007278DE"/>
    <w:rsid w:val="007278E5"/>
    <w:rsid w:val="00727F76"/>
    <w:rsid w:val="0073060F"/>
    <w:rsid w:val="007306B1"/>
    <w:rsid w:val="00730A7F"/>
    <w:rsid w:val="00730CA8"/>
    <w:rsid w:val="00731BC7"/>
    <w:rsid w:val="00731E97"/>
    <w:rsid w:val="007329B5"/>
    <w:rsid w:val="00732AAC"/>
    <w:rsid w:val="00732B98"/>
    <w:rsid w:val="007330E4"/>
    <w:rsid w:val="007339E2"/>
    <w:rsid w:val="007347E3"/>
    <w:rsid w:val="00734B81"/>
    <w:rsid w:val="00734D51"/>
    <w:rsid w:val="00736D68"/>
    <w:rsid w:val="00736FEF"/>
    <w:rsid w:val="0073729E"/>
    <w:rsid w:val="007372E1"/>
    <w:rsid w:val="007375C3"/>
    <w:rsid w:val="0073760C"/>
    <w:rsid w:val="00737DB1"/>
    <w:rsid w:val="00740CA8"/>
    <w:rsid w:val="0074129D"/>
    <w:rsid w:val="007415AE"/>
    <w:rsid w:val="00741661"/>
    <w:rsid w:val="00741B0F"/>
    <w:rsid w:val="00741D28"/>
    <w:rsid w:val="007421AC"/>
    <w:rsid w:val="0074227E"/>
    <w:rsid w:val="00742763"/>
    <w:rsid w:val="00742769"/>
    <w:rsid w:val="00742C90"/>
    <w:rsid w:val="00742CF1"/>
    <w:rsid w:val="007447E4"/>
    <w:rsid w:val="00744A4F"/>
    <w:rsid w:val="00745271"/>
    <w:rsid w:val="00746482"/>
    <w:rsid w:val="00746969"/>
    <w:rsid w:val="007470F8"/>
    <w:rsid w:val="007471E5"/>
    <w:rsid w:val="00747A0F"/>
    <w:rsid w:val="00747D10"/>
    <w:rsid w:val="00750092"/>
    <w:rsid w:val="0075039C"/>
    <w:rsid w:val="00750774"/>
    <w:rsid w:val="00750A4A"/>
    <w:rsid w:val="007517BE"/>
    <w:rsid w:val="00753674"/>
    <w:rsid w:val="007544AF"/>
    <w:rsid w:val="007546F6"/>
    <w:rsid w:val="00754AC3"/>
    <w:rsid w:val="00754F7C"/>
    <w:rsid w:val="00755657"/>
    <w:rsid w:val="00755C2D"/>
    <w:rsid w:val="00756E96"/>
    <w:rsid w:val="00756EC8"/>
    <w:rsid w:val="007572E1"/>
    <w:rsid w:val="007577BD"/>
    <w:rsid w:val="007579A4"/>
    <w:rsid w:val="00757EB0"/>
    <w:rsid w:val="007600C6"/>
    <w:rsid w:val="0076032D"/>
    <w:rsid w:val="007605FA"/>
    <w:rsid w:val="007609F0"/>
    <w:rsid w:val="00761809"/>
    <w:rsid w:val="00761E76"/>
    <w:rsid w:val="00762018"/>
    <w:rsid w:val="00762064"/>
    <w:rsid w:val="00762232"/>
    <w:rsid w:val="00762491"/>
    <w:rsid w:val="007624C1"/>
    <w:rsid w:val="00762525"/>
    <w:rsid w:val="00762B45"/>
    <w:rsid w:val="00763441"/>
    <w:rsid w:val="00763680"/>
    <w:rsid w:val="00763A6D"/>
    <w:rsid w:val="00763DAB"/>
    <w:rsid w:val="00764442"/>
    <w:rsid w:val="007645D9"/>
    <w:rsid w:val="007646EE"/>
    <w:rsid w:val="00764854"/>
    <w:rsid w:val="007654E3"/>
    <w:rsid w:val="0076592E"/>
    <w:rsid w:val="00766108"/>
    <w:rsid w:val="0076692E"/>
    <w:rsid w:val="00766E59"/>
    <w:rsid w:val="00766EED"/>
    <w:rsid w:val="007678C1"/>
    <w:rsid w:val="00767CE8"/>
    <w:rsid w:val="00767CF7"/>
    <w:rsid w:val="00767D00"/>
    <w:rsid w:val="00767E5F"/>
    <w:rsid w:val="00770755"/>
    <w:rsid w:val="00770C70"/>
    <w:rsid w:val="00770E15"/>
    <w:rsid w:val="007717AC"/>
    <w:rsid w:val="00771AEC"/>
    <w:rsid w:val="007720E8"/>
    <w:rsid w:val="00772190"/>
    <w:rsid w:val="00772571"/>
    <w:rsid w:val="0077309F"/>
    <w:rsid w:val="0077353C"/>
    <w:rsid w:val="0077406B"/>
    <w:rsid w:val="007743DA"/>
    <w:rsid w:val="0077524B"/>
    <w:rsid w:val="00775785"/>
    <w:rsid w:val="00775BC5"/>
    <w:rsid w:val="00776030"/>
    <w:rsid w:val="007760CA"/>
    <w:rsid w:val="0077674E"/>
    <w:rsid w:val="00776779"/>
    <w:rsid w:val="00776C7D"/>
    <w:rsid w:val="00777FF8"/>
    <w:rsid w:val="00780053"/>
    <w:rsid w:val="00780111"/>
    <w:rsid w:val="00780192"/>
    <w:rsid w:val="007801DD"/>
    <w:rsid w:val="00780A8F"/>
    <w:rsid w:val="00780F1D"/>
    <w:rsid w:val="0078153D"/>
    <w:rsid w:val="00781AE2"/>
    <w:rsid w:val="00781B01"/>
    <w:rsid w:val="00781D30"/>
    <w:rsid w:val="0078223B"/>
    <w:rsid w:val="00783124"/>
    <w:rsid w:val="007832E6"/>
    <w:rsid w:val="00783A22"/>
    <w:rsid w:val="007849B3"/>
    <w:rsid w:val="00784EC0"/>
    <w:rsid w:val="00785380"/>
    <w:rsid w:val="00785FB6"/>
    <w:rsid w:val="007865BC"/>
    <w:rsid w:val="00786F18"/>
    <w:rsid w:val="0078726D"/>
    <w:rsid w:val="007874C6"/>
    <w:rsid w:val="007905EA"/>
    <w:rsid w:val="00791531"/>
    <w:rsid w:val="0079184E"/>
    <w:rsid w:val="00791D83"/>
    <w:rsid w:val="00791DFF"/>
    <w:rsid w:val="00791F5F"/>
    <w:rsid w:val="00792CBD"/>
    <w:rsid w:val="00792D48"/>
    <w:rsid w:val="00792DBA"/>
    <w:rsid w:val="00792F52"/>
    <w:rsid w:val="0079340E"/>
    <w:rsid w:val="00794786"/>
    <w:rsid w:val="00794CD0"/>
    <w:rsid w:val="00794E40"/>
    <w:rsid w:val="00795E5F"/>
    <w:rsid w:val="00795E79"/>
    <w:rsid w:val="00796370"/>
    <w:rsid w:val="007965F3"/>
    <w:rsid w:val="00796658"/>
    <w:rsid w:val="007969AA"/>
    <w:rsid w:val="00796B8F"/>
    <w:rsid w:val="00796C82"/>
    <w:rsid w:val="00796D29"/>
    <w:rsid w:val="00797040"/>
    <w:rsid w:val="0079742E"/>
    <w:rsid w:val="00797815"/>
    <w:rsid w:val="0079798B"/>
    <w:rsid w:val="007A00E0"/>
    <w:rsid w:val="007A097C"/>
    <w:rsid w:val="007A0F10"/>
    <w:rsid w:val="007A0FE3"/>
    <w:rsid w:val="007A1684"/>
    <w:rsid w:val="007A170F"/>
    <w:rsid w:val="007A1B57"/>
    <w:rsid w:val="007A1B5A"/>
    <w:rsid w:val="007A1BBA"/>
    <w:rsid w:val="007A1EE3"/>
    <w:rsid w:val="007A212B"/>
    <w:rsid w:val="007A219B"/>
    <w:rsid w:val="007A2412"/>
    <w:rsid w:val="007A29E4"/>
    <w:rsid w:val="007A2F47"/>
    <w:rsid w:val="007A370F"/>
    <w:rsid w:val="007A3839"/>
    <w:rsid w:val="007A3DBC"/>
    <w:rsid w:val="007A4574"/>
    <w:rsid w:val="007A465E"/>
    <w:rsid w:val="007A4821"/>
    <w:rsid w:val="007A4F81"/>
    <w:rsid w:val="007A5101"/>
    <w:rsid w:val="007A5389"/>
    <w:rsid w:val="007A54BA"/>
    <w:rsid w:val="007A5A68"/>
    <w:rsid w:val="007A5CED"/>
    <w:rsid w:val="007A6727"/>
    <w:rsid w:val="007A675F"/>
    <w:rsid w:val="007A786C"/>
    <w:rsid w:val="007A78A9"/>
    <w:rsid w:val="007A7967"/>
    <w:rsid w:val="007A7BE3"/>
    <w:rsid w:val="007A7F5E"/>
    <w:rsid w:val="007B058D"/>
    <w:rsid w:val="007B1306"/>
    <w:rsid w:val="007B131B"/>
    <w:rsid w:val="007B146C"/>
    <w:rsid w:val="007B2102"/>
    <w:rsid w:val="007B210E"/>
    <w:rsid w:val="007B3197"/>
    <w:rsid w:val="007B324F"/>
    <w:rsid w:val="007B3820"/>
    <w:rsid w:val="007B3999"/>
    <w:rsid w:val="007B45FE"/>
    <w:rsid w:val="007B46E9"/>
    <w:rsid w:val="007B4955"/>
    <w:rsid w:val="007B5347"/>
    <w:rsid w:val="007B5D28"/>
    <w:rsid w:val="007B61C7"/>
    <w:rsid w:val="007B61FD"/>
    <w:rsid w:val="007B76AF"/>
    <w:rsid w:val="007C0311"/>
    <w:rsid w:val="007C0338"/>
    <w:rsid w:val="007C0669"/>
    <w:rsid w:val="007C0738"/>
    <w:rsid w:val="007C0D5D"/>
    <w:rsid w:val="007C1293"/>
    <w:rsid w:val="007C165E"/>
    <w:rsid w:val="007C1831"/>
    <w:rsid w:val="007C2766"/>
    <w:rsid w:val="007C2F27"/>
    <w:rsid w:val="007C36B2"/>
    <w:rsid w:val="007C3D04"/>
    <w:rsid w:val="007C4D4A"/>
    <w:rsid w:val="007C4F49"/>
    <w:rsid w:val="007C521E"/>
    <w:rsid w:val="007C5281"/>
    <w:rsid w:val="007C5936"/>
    <w:rsid w:val="007C5D8A"/>
    <w:rsid w:val="007C607A"/>
    <w:rsid w:val="007C6AB6"/>
    <w:rsid w:val="007C733B"/>
    <w:rsid w:val="007C74FF"/>
    <w:rsid w:val="007C79FC"/>
    <w:rsid w:val="007C7EDB"/>
    <w:rsid w:val="007D030F"/>
    <w:rsid w:val="007D07FD"/>
    <w:rsid w:val="007D0DAC"/>
    <w:rsid w:val="007D147C"/>
    <w:rsid w:val="007D156E"/>
    <w:rsid w:val="007D166F"/>
    <w:rsid w:val="007D16CC"/>
    <w:rsid w:val="007D172F"/>
    <w:rsid w:val="007D243C"/>
    <w:rsid w:val="007D2E45"/>
    <w:rsid w:val="007D3604"/>
    <w:rsid w:val="007D4226"/>
    <w:rsid w:val="007D5384"/>
    <w:rsid w:val="007D59C7"/>
    <w:rsid w:val="007D5C27"/>
    <w:rsid w:val="007D5F06"/>
    <w:rsid w:val="007D6467"/>
    <w:rsid w:val="007D695C"/>
    <w:rsid w:val="007D6E9A"/>
    <w:rsid w:val="007D72DD"/>
    <w:rsid w:val="007D73FF"/>
    <w:rsid w:val="007D7506"/>
    <w:rsid w:val="007D7A02"/>
    <w:rsid w:val="007E07CC"/>
    <w:rsid w:val="007E089E"/>
    <w:rsid w:val="007E0A1C"/>
    <w:rsid w:val="007E0B6B"/>
    <w:rsid w:val="007E26FD"/>
    <w:rsid w:val="007E2A37"/>
    <w:rsid w:val="007E4092"/>
    <w:rsid w:val="007E4659"/>
    <w:rsid w:val="007E4900"/>
    <w:rsid w:val="007E49EE"/>
    <w:rsid w:val="007E4C18"/>
    <w:rsid w:val="007E5A03"/>
    <w:rsid w:val="007E6158"/>
    <w:rsid w:val="007E63B9"/>
    <w:rsid w:val="007E6B8B"/>
    <w:rsid w:val="007E6E20"/>
    <w:rsid w:val="007E6F8B"/>
    <w:rsid w:val="007E7DE9"/>
    <w:rsid w:val="007F00B5"/>
    <w:rsid w:val="007F08E5"/>
    <w:rsid w:val="007F0E91"/>
    <w:rsid w:val="007F0EF5"/>
    <w:rsid w:val="007F0F6E"/>
    <w:rsid w:val="007F1453"/>
    <w:rsid w:val="007F2725"/>
    <w:rsid w:val="007F3194"/>
    <w:rsid w:val="007F344B"/>
    <w:rsid w:val="007F37F4"/>
    <w:rsid w:val="007F3B15"/>
    <w:rsid w:val="007F3DB7"/>
    <w:rsid w:val="007F4845"/>
    <w:rsid w:val="007F490E"/>
    <w:rsid w:val="007F4BAD"/>
    <w:rsid w:val="007F4E01"/>
    <w:rsid w:val="007F5111"/>
    <w:rsid w:val="007F578E"/>
    <w:rsid w:val="007F6A6F"/>
    <w:rsid w:val="007F74B5"/>
    <w:rsid w:val="008000F6"/>
    <w:rsid w:val="008006B7"/>
    <w:rsid w:val="00800745"/>
    <w:rsid w:val="0080082F"/>
    <w:rsid w:val="00800E97"/>
    <w:rsid w:val="0080152C"/>
    <w:rsid w:val="00801B33"/>
    <w:rsid w:val="008022C2"/>
    <w:rsid w:val="00802636"/>
    <w:rsid w:val="00802D78"/>
    <w:rsid w:val="00802F7B"/>
    <w:rsid w:val="008037C8"/>
    <w:rsid w:val="008037D2"/>
    <w:rsid w:val="00803940"/>
    <w:rsid w:val="00803A43"/>
    <w:rsid w:val="008041EE"/>
    <w:rsid w:val="0080489D"/>
    <w:rsid w:val="00804B10"/>
    <w:rsid w:val="00804B5E"/>
    <w:rsid w:val="00804EA9"/>
    <w:rsid w:val="008050CF"/>
    <w:rsid w:val="008053C0"/>
    <w:rsid w:val="008058D6"/>
    <w:rsid w:val="008061E9"/>
    <w:rsid w:val="00807111"/>
    <w:rsid w:val="0080743B"/>
    <w:rsid w:val="008075EA"/>
    <w:rsid w:val="008077C7"/>
    <w:rsid w:val="00807A4E"/>
    <w:rsid w:val="00810324"/>
    <w:rsid w:val="00810BE7"/>
    <w:rsid w:val="00810D47"/>
    <w:rsid w:val="00811521"/>
    <w:rsid w:val="00811A68"/>
    <w:rsid w:val="0081214B"/>
    <w:rsid w:val="0081219D"/>
    <w:rsid w:val="00812272"/>
    <w:rsid w:val="00812B36"/>
    <w:rsid w:val="00812EAE"/>
    <w:rsid w:val="008133AC"/>
    <w:rsid w:val="00813645"/>
    <w:rsid w:val="00814833"/>
    <w:rsid w:val="0081488E"/>
    <w:rsid w:val="00814F02"/>
    <w:rsid w:val="00814FC9"/>
    <w:rsid w:val="0081514D"/>
    <w:rsid w:val="00816064"/>
    <w:rsid w:val="008163D1"/>
    <w:rsid w:val="008163E8"/>
    <w:rsid w:val="008167FA"/>
    <w:rsid w:val="008178FF"/>
    <w:rsid w:val="0082038B"/>
    <w:rsid w:val="008208D3"/>
    <w:rsid w:val="00820BE6"/>
    <w:rsid w:val="00821360"/>
    <w:rsid w:val="008213AE"/>
    <w:rsid w:val="0082286D"/>
    <w:rsid w:val="00822E8E"/>
    <w:rsid w:val="00822F89"/>
    <w:rsid w:val="00823720"/>
    <w:rsid w:val="00823EC0"/>
    <w:rsid w:val="008246B3"/>
    <w:rsid w:val="00824FAA"/>
    <w:rsid w:val="008250EB"/>
    <w:rsid w:val="008251C4"/>
    <w:rsid w:val="00825257"/>
    <w:rsid w:val="00825428"/>
    <w:rsid w:val="00825478"/>
    <w:rsid w:val="0082551B"/>
    <w:rsid w:val="008255F5"/>
    <w:rsid w:val="00825D73"/>
    <w:rsid w:val="00825F53"/>
    <w:rsid w:val="00826295"/>
    <w:rsid w:val="008269A1"/>
    <w:rsid w:val="008275EF"/>
    <w:rsid w:val="00827860"/>
    <w:rsid w:val="00827952"/>
    <w:rsid w:val="00827B76"/>
    <w:rsid w:val="00830AE3"/>
    <w:rsid w:val="00830FAE"/>
    <w:rsid w:val="008318F8"/>
    <w:rsid w:val="00831E6F"/>
    <w:rsid w:val="00832480"/>
    <w:rsid w:val="00833075"/>
    <w:rsid w:val="00833FB5"/>
    <w:rsid w:val="00834092"/>
    <w:rsid w:val="0083469C"/>
    <w:rsid w:val="008353CA"/>
    <w:rsid w:val="00835A14"/>
    <w:rsid w:val="00835FA9"/>
    <w:rsid w:val="00836610"/>
    <w:rsid w:val="00836DDD"/>
    <w:rsid w:val="00837836"/>
    <w:rsid w:val="00837A3C"/>
    <w:rsid w:val="00837D55"/>
    <w:rsid w:val="00840220"/>
    <w:rsid w:val="008405CB"/>
    <w:rsid w:val="008409E6"/>
    <w:rsid w:val="00840DEC"/>
    <w:rsid w:val="00840F5A"/>
    <w:rsid w:val="008419C4"/>
    <w:rsid w:val="008419DE"/>
    <w:rsid w:val="0084209F"/>
    <w:rsid w:val="00842385"/>
    <w:rsid w:val="008434A3"/>
    <w:rsid w:val="00843D9C"/>
    <w:rsid w:val="00844299"/>
    <w:rsid w:val="0084437F"/>
    <w:rsid w:val="008443CE"/>
    <w:rsid w:val="00844C1C"/>
    <w:rsid w:val="00845125"/>
    <w:rsid w:val="008451C2"/>
    <w:rsid w:val="008453E4"/>
    <w:rsid w:val="00845CC3"/>
    <w:rsid w:val="00845F0A"/>
    <w:rsid w:val="0084605E"/>
    <w:rsid w:val="00847476"/>
    <w:rsid w:val="00850FAB"/>
    <w:rsid w:val="008510DE"/>
    <w:rsid w:val="0085161C"/>
    <w:rsid w:val="008519D3"/>
    <w:rsid w:val="00852829"/>
    <w:rsid w:val="00852B4A"/>
    <w:rsid w:val="00852DA4"/>
    <w:rsid w:val="008531F7"/>
    <w:rsid w:val="008532D0"/>
    <w:rsid w:val="00853503"/>
    <w:rsid w:val="00853603"/>
    <w:rsid w:val="00853CF2"/>
    <w:rsid w:val="00854255"/>
    <w:rsid w:val="00854E72"/>
    <w:rsid w:val="008558D1"/>
    <w:rsid w:val="008559C0"/>
    <w:rsid w:val="00855CAF"/>
    <w:rsid w:val="00856D2F"/>
    <w:rsid w:val="00856D4D"/>
    <w:rsid w:val="00856DDC"/>
    <w:rsid w:val="00860323"/>
    <w:rsid w:val="00861B66"/>
    <w:rsid w:val="00861DB1"/>
    <w:rsid w:val="0086270C"/>
    <w:rsid w:val="00863657"/>
    <w:rsid w:val="00863DCB"/>
    <w:rsid w:val="008640F7"/>
    <w:rsid w:val="008641DF"/>
    <w:rsid w:val="00864472"/>
    <w:rsid w:val="008648BB"/>
    <w:rsid w:val="00865984"/>
    <w:rsid w:val="008659CA"/>
    <w:rsid w:val="00865F25"/>
    <w:rsid w:val="00866068"/>
    <w:rsid w:val="0086637A"/>
    <w:rsid w:val="00866E78"/>
    <w:rsid w:val="00867A72"/>
    <w:rsid w:val="008701E7"/>
    <w:rsid w:val="0087020A"/>
    <w:rsid w:val="0087037A"/>
    <w:rsid w:val="00870BF1"/>
    <w:rsid w:val="00870D8C"/>
    <w:rsid w:val="00872128"/>
    <w:rsid w:val="0087293C"/>
    <w:rsid w:val="0087382D"/>
    <w:rsid w:val="008739C5"/>
    <w:rsid w:val="00873A25"/>
    <w:rsid w:val="0087438C"/>
    <w:rsid w:val="008744C7"/>
    <w:rsid w:val="008748EE"/>
    <w:rsid w:val="008749CE"/>
    <w:rsid w:val="00874BA6"/>
    <w:rsid w:val="00875156"/>
    <w:rsid w:val="008751EC"/>
    <w:rsid w:val="008752BB"/>
    <w:rsid w:val="008756EA"/>
    <w:rsid w:val="008760A9"/>
    <w:rsid w:val="00876395"/>
    <w:rsid w:val="008764CF"/>
    <w:rsid w:val="0087692E"/>
    <w:rsid w:val="00876CEB"/>
    <w:rsid w:val="00876F6D"/>
    <w:rsid w:val="00876F75"/>
    <w:rsid w:val="00877F24"/>
    <w:rsid w:val="008801A6"/>
    <w:rsid w:val="008807BB"/>
    <w:rsid w:val="00880885"/>
    <w:rsid w:val="0088175B"/>
    <w:rsid w:val="00882423"/>
    <w:rsid w:val="00882E68"/>
    <w:rsid w:val="00882F1D"/>
    <w:rsid w:val="00882F85"/>
    <w:rsid w:val="00882FF3"/>
    <w:rsid w:val="008833A2"/>
    <w:rsid w:val="00883CB9"/>
    <w:rsid w:val="00883DD0"/>
    <w:rsid w:val="00883EC1"/>
    <w:rsid w:val="00884306"/>
    <w:rsid w:val="00884C1C"/>
    <w:rsid w:val="008859E2"/>
    <w:rsid w:val="00885EF9"/>
    <w:rsid w:val="008860DD"/>
    <w:rsid w:val="00886350"/>
    <w:rsid w:val="00886538"/>
    <w:rsid w:val="0088680E"/>
    <w:rsid w:val="0088694F"/>
    <w:rsid w:val="0088701C"/>
    <w:rsid w:val="00887447"/>
    <w:rsid w:val="00887790"/>
    <w:rsid w:val="0088781F"/>
    <w:rsid w:val="00887A01"/>
    <w:rsid w:val="00887E38"/>
    <w:rsid w:val="00887F82"/>
    <w:rsid w:val="00890EA2"/>
    <w:rsid w:val="00891D28"/>
    <w:rsid w:val="00892F0B"/>
    <w:rsid w:val="00893E47"/>
    <w:rsid w:val="00895146"/>
    <w:rsid w:val="0089520A"/>
    <w:rsid w:val="0089627C"/>
    <w:rsid w:val="008973BE"/>
    <w:rsid w:val="00897AA7"/>
    <w:rsid w:val="00897B67"/>
    <w:rsid w:val="008A0C9B"/>
    <w:rsid w:val="008A12E8"/>
    <w:rsid w:val="008A14E8"/>
    <w:rsid w:val="008A152D"/>
    <w:rsid w:val="008A17D6"/>
    <w:rsid w:val="008A19E7"/>
    <w:rsid w:val="008A1EF7"/>
    <w:rsid w:val="008A2379"/>
    <w:rsid w:val="008A2646"/>
    <w:rsid w:val="008A26E6"/>
    <w:rsid w:val="008A2754"/>
    <w:rsid w:val="008A2AAC"/>
    <w:rsid w:val="008A3234"/>
    <w:rsid w:val="008A3402"/>
    <w:rsid w:val="008A3471"/>
    <w:rsid w:val="008A3ED6"/>
    <w:rsid w:val="008A4037"/>
    <w:rsid w:val="008A46FA"/>
    <w:rsid w:val="008A48F9"/>
    <w:rsid w:val="008A496B"/>
    <w:rsid w:val="008A4D5F"/>
    <w:rsid w:val="008A4F5E"/>
    <w:rsid w:val="008A5218"/>
    <w:rsid w:val="008A5408"/>
    <w:rsid w:val="008A5B75"/>
    <w:rsid w:val="008A5C3F"/>
    <w:rsid w:val="008A5F96"/>
    <w:rsid w:val="008A6050"/>
    <w:rsid w:val="008A641D"/>
    <w:rsid w:val="008A659D"/>
    <w:rsid w:val="008A6747"/>
    <w:rsid w:val="008B0077"/>
    <w:rsid w:val="008B0657"/>
    <w:rsid w:val="008B081C"/>
    <w:rsid w:val="008B1191"/>
    <w:rsid w:val="008B1809"/>
    <w:rsid w:val="008B1BE1"/>
    <w:rsid w:val="008B1E15"/>
    <w:rsid w:val="008B1F61"/>
    <w:rsid w:val="008B3F6F"/>
    <w:rsid w:val="008B4651"/>
    <w:rsid w:val="008B4733"/>
    <w:rsid w:val="008B4F4E"/>
    <w:rsid w:val="008B58B2"/>
    <w:rsid w:val="008B60F1"/>
    <w:rsid w:val="008B6409"/>
    <w:rsid w:val="008B6A3B"/>
    <w:rsid w:val="008B6ABA"/>
    <w:rsid w:val="008B744F"/>
    <w:rsid w:val="008C12ED"/>
    <w:rsid w:val="008C1942"/>
    <w:rsid w:val="008C21B2"/>
    <w:rsid w:val="008C2926"/>
    <w:rsid w:val="008C2EDC"/>
    <w:rsid w:val="008C300D"/>
    <w:rsid w:val="008C3097"/>
    <w:rsid w:val="008C367E"/>
    <w:rsid w:val="008C3D59"/>
    <w:rsid w:val="008C3D6F"/>
    <w:rsid w:val="008C4422"/>
    <w:rsid w:val="008C5548"/>
    <w:rsid w:val="008C590D"/>
    <w:rsid w:val="008C618E"/>
    <w:rsid w:val="008C6487"/>
    <w:rsid w:val="008C6A67"/>
    <w:rsid w:val="008C6C50"/>
    <w:rsid w:val="008C6D15"/>
    <w:rsid w:val="008C7622"/>
    <w:rsid w:val="008C7B58"/>
    <w:rsid w:val="008C7CBF"/>
    <w:rsid w:val="008C7E15"/>
    <w:rsid w:val="008D04D7"/>
    <w:rsid w:val="008D09E6"/>
    <w:rsid w:val="008D0F13"/>
    <w:rsid w:val="008D10A1"/>
    <w:rsid w:val="008D1FC8"/>
    <w:rsid w:val="008D2B63"/>
    <w:rsid w:val="008D30E0"/>
    <w:rsid w:val="008D3462"/>
    <w:rsid w:val="008D4450"/>
    <w:rsid w:val="008D4608"/>
    <w:rsid w:val="008D578A"/>
    <w:rsid w:val="008D6703"/>
    <w:rsid w:val="008E0162"/>
    <w:rsid w:val="008E0614"/>
    <w:rsid w:val="008E0C7C"/>
    <w:rsid w:val="008E113B"/>
    <w:rsid w:val="008E122A"/>
    <w:rsid w:val="008E1930"/>
    <w:rsid w:val="008E1A7F"/>
    <w:rsid w:val="008E2594"/>
    <w:rsid w:val="008E26DE"/>
    <w:rsid w:val="008E2B0B"/>
    <w:rsid w:val="008E2B34"/>
    <w:rsid w:val="008E3C87"/>
    <w:rsid w:val="008E4724"/>
    <w:rsid w:val="008E515F"/>
    <w:rsid w:val="008E52AE"/>
    <w:rsid w:val="008E5596"/>
    <w:rsid w:val="008E57DB"/>
    <w:rsid w:val="008E65E4"/>
    <w:rsid w:val="008E6996"/>
    <w:rsid w:val="008E72EC"/>
    <w:rsid w:val="008E76A8"/>
    <w:rsid w:val="008E7AFF"/>
    <w:rsid w:val="008F071A"/>
    <w:rsid w:val="008F132A"/>
    <w:rsid w:val="008F168D"/>
    <w:rsid w:val="008F1B17"/>
    <w:rsid w:val="008F24B7"/>
    <w:rsid w:val="008F2F4B"/>
    <w:rsid w:val="008F3524"/>
    <w:rsid w:val="008F3553"/>
    <w:rsid w:val="008F39E5"/>
    <w:rsid w:val="008F40CC"/>
    <w:rsid w:val="008F4A05"/>
    <w:rsid w:val="008F51DF"/>
    <w:rsid w:val="008F572B"/>
    <w:rsid w:val="008F575E"/>
    <w:rsid w:val="008F5C3B"/>
    <w:rsid w:val="008F60DE"/>
    <w:rsid w:val="008F6633"/>
    <w:rsid w:val="008F6688"/>
    <w:rsid w:val="008F6FC9"/>
    <w:rsid w:val="008F746B"/>
    <w:rsid w:val="008F76EA"/>
    <w:rsid w:val="008F7930"/>
    <w:rsid w:val="008F7E2F"/>
    <w:rsid w:val="009001D6"/>
    <w:rsid w:val="009005F0"/>
    <w:rsid w:val="0090075C"/>
    <w:rsid w:val="00900897"/>
    <w:rsid w:val="00900BC2"/>
    <w:rsid w:val="009014C9"/>
    <w:rsid w:val="00901828"/>
    <w:rsid w:val="00901BE2"/>
    <w:rsid w:val="00901F0B"/>
    <w:rsid w:val="0090237B"/>
    <w:rsid w:val="0090285E"/>
    <w:rsid w:val="00902E77"/>
    <w:rsid w:val="00902FF0"/>
    <w:rsid w:val="009033BA"/>
    <w:rsid w:val="009040C9"/>
    <w:rsid w:val="00904521"/>
    <w:rsid w:val="009046AF"/>
    <w:rsid w:val="0090536F"/>
    <w:rsid w:val="009058D0"/>
    <w:rsid w:val="00905CB9"/>
    <w:rsid w:val="00906488"/>
    <w:rsid w:val="00906622"/>
    <w:rsid w:val="0090728B"/>
    <w:rsid w:val="00910D82"/>
    <w:rsid w:val="009110AB"/>
    <w:rsid w:val="00911431"/>
    <w:rsid w:val="009121C1"/>
    <w:rsid w:val="009125B4"/>
    <w:rsid w:val="00912858"/>
    <w:rsid w:val="0091285E"/>
    <w:rsid w:val="009128DF"/>
    <w:rsid w:val="00912C62"/>
    <w:rsid w:val="00912ED9"/>
    <w:rsid w:val="00913C56"/>
    <w:rsid w:val="00914AED"/>
    <w:rsid w:val="00914F7A"/>
    <w:rsid w:val="0091507D"/>
    <w:rsid w:val="0091545B"/>
    <w:rsid w:val="0091569D"/>
    <w:rsid w:val="00915821"/>
    <w:rsid w:val="009159F7"/>
    <w:rsid w:val="009162B9"/>
    <w:rsid w:val="00917CBE"/>
    <w:rsid w:val="00917EF5"/>
    <w:rsid w:val="009200F3"/>
    <w:rsid w:val="0092038D"/>
    <w:rsid w:val="0092137E"/>
    <w:rsid w:val="00921476"/>
    <w:rsid w:val="00921B41"/>
    <w:rsid w:val="00921B4A"/>
    <w:rsid w:val="00921ED4"/>
    <w:rsid w:val="00922031"/>
    <w:rsid w:val="0092263B"/>
    <w:rsid w:val="00923F93"/>
    <w:rsid w:val="0092488B"/>
    <w:rsid w:val="00924AC3"/>
    <w:rsid w:val="00924B03"/>
    <w:rsid w:val="00924FD3"/>
    <w:rsid w:val="00925D1D"/>
    <w:rsid w:val="00925FD4"/>
    <w:rsid w:val="00926727"/>
    <w:rsid w:val="00926B90"/>
    <w:rsid w:val="009271EE"/>
    <w:rsid w:val="00927270"/>
    <w:rsid w:val="00927852"/>
    <w:rsid w:val="00927915"/>
    <w:rsid w:val="00927AD7"/>
    <w:rsid w:val="00927BEF"/>
    <w:rsid w:val="00927D4B"/>
    <w:rsid w:val="00930DCE"/>
    <w:rsid w:val="00930EC4"/>
    <w:rsid w:val="0093162D"/>
    <w:rsid w:val="0093197A"/>
    <w:rsid w:val="00931DBB"/>
    <w:rsid w:val="00931FDE"/>
    <w:rsid w:val="00932FDD"/>
    <w:rsid w:val="00932FE9"/>
    <w:rsid w:val="00933219"/>
    <w:rsid w:val="00933716"/>
    <w:rsid w:val="009337F7"/>
    <w:rsid w:val="00933D21"/>
    <w:rsid w:val="0093470D"/>
    <w:rsid w:val="00934C94"/>
    <w:rsid w:val="00934D61"/>
    <w:rsid w:val="009354E7"/>
    <w:rsid w:val="00936E72"/>
    <w:rsid w:val="00937960"/>
    <w:rsid w:val="0094079C"/>
    <w:rsid w:val="009413A7"/>
    <w:rsid w:val="009416C3"/>
    <w:rsid w:val="00941BDE"/>
    <w:rsid w:val="009422C2"/>
    <w:rsid w:val="0094265B"/>
    <w:rsid w:val="009432D0"/>
    <w:rsid w:val="00943323"/>
    <w:rsid w:val="0094394B"/>
    <w:rsid w:val="00944E1E"/>
    <w:rsid w:val="0094690C"/>
    <w:rsid w:val="00946B33"/>
    <w:rsid w:val="00946CAE"/>
    <w:rsid w:val="0094700A"/>
    <w:rsid w:val="00947A5C"/>
    <w:rsid w:val="00950774"/>
    <w:rsid w:val="00950929"/>
    <w:rsid w:val="00950B45"/>
    <w:rsid w:val="00950C6E"/>
    <w:rsid w:val="009516C3"/>
    <w:rsid w:val="00951B7C"/>
    <w:rsid w:val="00951B97"/>
    <w:rsid w:val="00951E50"/>
    <w:rsid w:val="00953DB1"/>
    <w:rsid w:val="0095410A"/>
    <w:rsid w:val="0095450B"/>
    <w:rsid w:val="00954F88"/>
    <w:rsid w:val="0095574C"/>
    <w:rsid w:val="009559B7"/>
    <w:rsid w:val="00955AD4"/>
    <w:rsid w:val="0095622E"/>
    <w:rsid w:val="00956389"/>
    <w:rsid w:val="00956C0A"/>
    <w:rsid w:val="00956D30"/>
    <w:rsid w:val="00957283"/>
    <w:rsid w:val="0096009D"/>
    <w:rsid w:val="009600C6"/>
    <w:rsid w:val="00960712"/>
    <w:rsid w:val="00960716"/>
    <w:rsid w:val="0096075F"/>
    <w:rsid w:val="00960E1D"/>
    <w:rsid w:val="00960F69"/>
    <w:rsid w:val="00960FEB"/>
    <w:rsid w:val="00960FF6"/>
    <w:rsid w:val="0096172C"/>
    <w:rsid w:val="00961A7F"/>
    <w:rsid w:val="00961E26"/>
    <w:rsid w:val="00962448"/>
    <w:rsid w:val="0096274A"/>
    <w:rsid w:val="009629BA"/>
    <w:rsid w:val="00962D2A"/>
    <w:rsid w:val="00963A6A"/>
    <w:rsid w:val="00964267"/>
    <w:rsid w:val="00964561"/>
    <w:rsid w:val="00964656"/>
    <w:rsid w:val="009649F8"/>
    <w:rsid w:val="00964F62"/>
    <w:rsid w:val="00964F7C"/>
    <w:rsid w:val="0096503B"/>
    <w:rsid w:val="00965644"/>
    <w:rsid w:val="00965686"/>
    <w:rsid w:val="009659BA"/>
    <w:rsid w:val="00965F2A"/>
    <w:rsid w:val="00966107"/>
    <w:rsid w:val="00966116"/>
    <w:rsid w:val="00967564"/>
    <w:rsid w:val="00967613"/>
    <w:rsid w:val="0096764F"/>
    <w:rsid w:val="00967C27"/>
    <w:rsid w:val="00967E83"/>
    <w:rsid w:val="00970311"/>
    <w:rsid w:val="0097058E"/>
    <w:rsid w:val="009705A1"/>
    <w:rsid w:val="009706CC"/>
    <w:rsid w:val="00970DF6"/>
    <w:rsid w:val="009718DB"/>
    <w:rsid w:val="009723CD"/>
    <w:rsid w:val="00972466"/>
    <w:rsid w:val="009731EB"/>
    <w:rsid w:val="00973622"/>
    <w:rsid w:val="00973BA1"/>
    <w:rsid w:val="00973F80"/>
    <w:rsid w:val="00974018"/>
    <w:rsid w:val="00974A56"/>
    <w:rsid w:val="009752BB"/>
    <w:rsid w:val="0097591A"/>
    <w:rsid w:val="00975CB4"/>
    <w:rsid w:val="00976885"/>
    <w:rsid w:val="00976F7F"/>
    <w:rsid w:val="00977378"/>
    <w:rsid w:val="009774EC"/>
    <w:rsid w:val="00980B19"/>
    <w:rsid w:val="009810EB"/>
    <w:rsid w:val="00982AE9"/>
    <w:rsid w:val="00982F26"/>
    <w:rsid w:val="009834B4"/>
    <w:rsid w:val="009838EE"/>
    <w:rsid w:val="00983DEA"/>
    <w:rsid w:val="00983EB3"/>
    <w:rsid w:val="00984438"/>
    <w:rsid w:val="009844CE"/>
    <w:rsid w:val="00984C75"/>
    <w:rsid w:val="009852FF"/>
    <w:rsid w:val="009856F2"/>
    <w:rsid w:val="00985A41"/>
    <w:rsid w:val="00985CB5"/>
    <w:rsid w:val="00985EEC"/>
    <w:rsid w:val="00986441"/>
    <w:rsid w:val="00986ADA"/>
    <w:rsid w:val="00986F9B"/>
    <w:rsid w:val="00987309"/>
    <w:rsid w:val="0098737C"/>
    <w:rsid w:val="00987595"/>
    <w:rsid w:val="00987777"/>
    <w:rsid w:val="00987BBE"/>
    <w:rsid w:val="00987C33"/>
    <w:rsid w:val="0099007E"/>
    <w:rsid w:val="009903A9"/>
    <w:rsid w:val="00990979"/>
    <w:rsid w:val="0099125A"/>
    <w:rsid w:val="009913BF"/>
    <w:rsid w:val="009921A0"/>
    <w:rsid w:val="00992903"/>
    <w:rsid w:val="00992C97"/>
    <w:rsid w:val="00993A64"/>
    <w:rsid w:val="00993C79"/>
    <w:rsid w:val="00993D5A"/>
    <w:rsid w:val="00993D6D"/>
    <w:rsid w:val="009940F4"/>
    <w:rsid w:val="0099452D"/>
    <w:rsid w:val="00994C7D"/>
    <w:rsid w:val="00994D94"/>
    <w:rsid w:val="009954AB"/>
    <w:rsid w:val="00995F80"/>
    <w:rsid w:val="00996000"/>
    <w:rsid w:val="0099601D"/>
    <w:rsid w:val="009962BB"/>
    <w:rsid w:val="009962F8"/>
    <w:rsid w:val="009967BA"/>
    <w:rsid w:val="00996971"/>
    <w:rsid w:val="0099712A"/>
    <w:rsid w:val="00997305"/>
    <w:rsid w:val="009A00DB"/>
    <w:rsid w:val="009A0324"/>
    <w:rsid w:val="009A043E"/>
    <w:rsid w:val="009A0503"/>
    <w:rsid w:val="009A0BF9"/>
    <w:rsid w:val="009A0C32"/>
    <w:rsid w:val="009A0E4E"/>
    <w:rsid w:val="009A111C"/>
    <w:rsid w:val="009A199E"/>
    <w:rsid w:val="009A2270"/>
    <w:rsid w:val="009A2312"/>
    <w:rsid w:val="009A28E2"/>
    <w:rsid w:val="009A2B7E"/>
    <w:rsid w:val="009A362E"/>
    <w:rsid w:val="009A41CC"/>
    <w:rsid w:val="009A44E4"/>
    <w:rsid w:val="009A4907"/>
    <w:rsid w:val="009A5516"/>
    <w:rsid w:val="009A585D"/>
    <w:rsid w:val="009A645B"/>
    <w:rsid w:val="009A6B92"/>
    <w:rsid w:val="009A6C3F"/>
    <w:rsid w:val="009A6E04"/>
    <w:rsid w:val="009A7E29"/>
    <w:rsid w:val="009B1143"/>
    <w:rsid w:val="009B11B5"/>
    <w:rsid w:val="009B12D0"/>
    <w:rsid w:val="009B1991"/>
    <w:rsid w:val="009B2086"/>
    <w:rsid w:val="009B21E2"/>
    <w:rsid w:val="009B220B"/>
    <w:rsid w:val="009B2927"/>
    <w:rsid w:val="009B341B"/>
    <w:rsid w:val="009B358B"/>
    <w:rsid w:val="009B3872"/>
    <w:rsid w:val="009B4484"/>
    <w:rsid w:val="009B4BD4"/>
    <w:rsid w:val="009B5095"/>
    <w:rsid w:val="009B55A8"/>
    <w:rsid w:val="009B562D"/>
    <w:rsid w:val="009B58C5"/>
    <w:rsid w:val="009B6049"/>
    <w:rsid w:val="009B630D"/>
    <w:rsid w:val="009B63DE"/>
    <w:rsid w:val="009B6631"/>
    <w:rsid w:val="009B6B36"/>
    <w:rsid w:val="009B6B55"/>
    <w:rsid w:val="009B7B21"/>
    <w:rsid w:val="009B7DF7"/>
    <w:rsid w:val="009B7DFE"/>
    <w:rsid w:val="009C0163"/>
    <w:rsid w:val="009C09AC"/>
    <w:rsid w:val="009C0D51"/>
    <w:rsid w:val="009C137F"/>
    <w:rsid w:val="009C1583"/>
    <w:rsid w:val="009C18F4"/>
    <w:rsid w:val="009C19BC"/>
    <w:rsid w:val="009C1E87"/>
    <w:rsid w:val="009C28AF"/>
    <w:rsid w:val="009C29C1"/>
    <w:rsid w:val="009C2B3B"/>
    <w:rsid w:val="009C2ECE"/>
    <w:rsid w:val="009C320D"/>
    <w:rsid w:val="009C3E78"/>
    <w:rsid w:val="009C44D9"/>
    <w:rsid w:val="009C45FD"/>
    <w:rsid w:val="009C46C9"/>
    <w:rsid w:val="009C49B7"/>
    <w:rsid w:val="009C4F60"/>
    <w:rsid w:val="009C56D2"/>
    <w:rsid w:val="009C5E88"/>
    <w:rsid w:val="009C6AE8"/>
    <w:rsid w:val="009C6EAD"/>
    <w:rsid w:val="009C763C"/>
    <w:rsid w:val="009D04A5"/>
    <w:rsid w:val="009D0FF6"/>
    <w:rsid w:val="009D19E0"/>
    <w:rsid w:val="009D24D3"/>
    <w:rsid w:val="009D258E"/>
    <w:rsid w:val="009D259F"/>
    <w:rsid w:val="009D3503"/>
    <w:rsid w:val="009D3671"/>
    <w:rsid w:val="009D37C0"/>
    <w:rsid w:val="009D396A"/>
    <w:rsid w:val="009D39A4"/>
    <w:rsid w:val="009D3B1F"/>
    <w:rsid w:val="009D3F94"/>
    <w:rsid w:val="009D4164"/>
    <w:rsid w:val="009D460E"/>
    <w:rsid w:val="009D4654"/>
    <w:rsid w:val="009D4777"/>
    <w:rsid w:val="009D47F3"/>
    <w:rsid w:val="009D481C"/>
    <w:rsid w:val="009D4BCC"/>
    <w:rsid w:val="009D5133"/>
    <w:rsid w:val="009D5255"/>
    <w:rsid w:val="009D53AE"/>
    <w:rsid w:val="009D54F3"/>
    <w:rsid w:val="009D5504"/>
    <w:rsid w:val="009D57A3"/>
    <w:rsid w:val="009D5D08"/>
    <w:rsid w:val="009D6416"/>
    <w:rsid w:val="009D670F"/>
    <w:rsid w:val="009D6786"/>
    <w:rsid w:val="009D6C44"/>
    <w:rsid w:val="009D7111"/>
    <w:rsid w:val="009D78E1"/>
    <w:rsid w:val="009E0308"/>
    <w:rsid w:val="009E03FF"/>
    <w:rsid w:val="009E0F0E"/>
    <w:rsid w:val="009E1957"/>
    <w:rsid w:val="009E1AF1"/>
    <w:rsid w:val="009E1C79"/>
    <w:rsid w:val="009E1D9D"/>
    <w:rsid w:val="009E2D56"/>
    <w:rsid w:val="009E3099"/>
    <w:rsid w:val="009E31DB"/>
    <w:rsid w:val="009E3734"/>
    <w:rsid w:val="009E37F8"/>
    <w:rsid w:val="009E3A1D"/>
    <w:rsid w:val="009E3CCE"/>
    <w:rsid w:val="009E4ED3"/>
    <w:rsid w:val="009E5223"/>
    <w:rsid w:val="009E572F"/>
    <w:rsid w:val="009E5757"/>
    <w:rsid w:val="009E5929"/>
    <w:rsid w:val="009E5BB1"/>
    <w:rsid w:val="009E5C8A"/>
    <w:rsid w:val="009E6425"/>
    <w:rsid w:val="009E69B9"/>
    <w:rsid w:val="009E6C6C"/>
    <w:rsid w:val="009E7E10"/>
    <w:rsid w:val="009E7F6F"/>
    <w:rsid w:val="009F00CA"/>
    <w:rsid w:val="009F0DF0"/>
    <w:rsid w:val="009F0EE6"/>
    <w:rsid w:val="009F15B0"/>
    <w:rsid w:val="009F16AA"/>
    <w:rsid w:val="009F1E68"/>
    <w:rsid w:val="009F1F64"/>
    <w:rsid w:val="009F239F"/>
    <w:rsid w:val="009F26D4"/>
    <w:rsid w:val="009F2949"/>
    <w:rsid w:val="009F2A12"/>
    <w:rsid w:val="009F2C2E"/>
    <w:rsid w:val="009F2C7F"/>
    <w:rsid w:val="009F2C86"/>
    <w:rsid w:val="009F2ED3"/>
    <w:rsid w:val="009F367F"/>
    <w:rsid w:val="009F377B"/>
    <w:rsid w:val="009F3B49"/>
    <w:rsid w:val="009F3E16"/>
    <w:rsid w:val="009F44C5"/>
    <w:rsid w:val="009F44EA"/>
    <w:rsid w:val="009F4A1B"/>
    <w:rsid w:val="009F4C0E"/>
    <w:rsid w:val="009F4FE4"/>
    <w:rsid w:val="009F752B"/>
    <w:rsid w:val="009F7999"/>
    <w:rsid w:val="009F79C0"/>
    <w:rsid w:val="00A0003F"/>
    <w:rsid w:val="00A0029A"/>
    <w:rsid w:val="00A00FF8"/>
    <w:rsid w:val="00A0155A"/>
    <w:rsid w:val="00A01A59"/>
    <w:rsid w:val="00A02394"/>
    <w:rsid w:val="00A02484"/>
    <w:rsid w:val="00A03729"/>
    <w:rsid w:val="00A044F2"/>
    <w:rsid w:val="00A0505D"/>
    <w:rsid w:val="00A0576F"/>
    <w:rsid w:val="00A05C51"/>
    <w:rsid w:val="00A05F05"/>
    <w:rsid w:val="00A065E3"/>
    <w:rsid w:val="00A0660E"/>
    <w:rsid w:val="00A06A52"/>
    <w:rsid w:val="00A06CBF"/>
    <w:rsid w:val="00A07713"/>
    <w:rsid w:val="00A07B4C"/>
    <w:rsid w:val="00A07C65"/>
    <w:rsid w:val="00A07D30"/>
    <w:rsid w:val="00A10B29"/>
    <w:rsid w:val="00A10B8F"/>
    <w:rsid w:val="00A10E74"/>
    <w:rsid w:val="00A1248C"/>
    <w:rsid w:val="00A131D2"/>
    <w:rsid w:val="00A139B0"/>
    <w:rsid w:val="00A13B6D"/>
    <w:rsid w:val="00A1409F"/>
    <w:rsid w:val="00A1419A"/>
    <w:rsid w:val="00A14629"/>
    <w:rsid w:val="00A14672"/>
    <w:rsid w:val="00A14D94"/>
    <w:rsid w:val="00A15871"/>
    <w:rsid w:val="00A15AB0"/>
    <w:rsid w:val="00A15F8F"/>
    <w:rsid w:val="00A1612C"/>
    <w:rsid w:val="00A1613E"/>
    <w:rsid w:val="00A16D8C"/>
    <w:rsid w:val="00A1759C"/>
    <w:rsid w:val="00A206B2"/>
    <w:rsid w:val="00A207BA"/>
    <w:rsid w:val="00A21292"/>
    <w:rsid w:val="00A21320"/>
    <w:rsid w:val="00A2155F"/>
    <w:rsid w:val="00A21732"/>
    <w:rsid w:val="00A2195D"/>
    <w:rsid w:val="00A2230D"/>
    <w:rsid w:val="00A226E3"/>
    <w:rsid w:val="00A2282B"/>
    <w:rsid w:val="00A22A9D"/>
    <w:rsid w:val="00A2346F"/>
    <w:rsid w:val="00A23ED9"/>
    <w:rsid w:val="00A2415F"/>
    <w:rsid w:val="00A24610"/>
    <w:rsid w:val="00A24961"/>
    <w:rsid w:val="00A24D19"/>
    <w:rsid w:val="00A253BB"/>
    <w:rsid w:val="00A2548A"/>
    <w:rsid w:val="00A255B6"/>
    <w:rsid w:val="00A257B7"/>
    <w:rsid w:val="00A25A84"/>
    <w:rsid w:val="00A25C01"/>
    <w:rsid w:val="00A269DA"/>
    <w:rsid w:val="00A26B3F"/>
    <w:rsid w:val="00A271E7"/>
    <w:rsid w:val="00A2737B"/>
    <w:rsid w:val="00A27920"/>
    <w:rsid w:val="00A27E80"/>
    <w:rsid w:val="00A300B4"/>
    <w:rsid w:val="00A30659"/>
    <w:rsid w:val="00A308D7"/>
    <w:rsid w:val="00A30F2B"/>
    <w:rsid w:val="00A31795"/>
    <w:rsid w:val="00A31CF2"/>
    <w:rsid w:val="00A31F20"/>
    <w:rsid w:val="00A32071"/>
    <w:rsid w:val="00A326CE"/>
    <w:rsid w:val="00A33007"/>
    <w:rsid w:val="00A33777"/>
    <w:rsid w:val="00A33998"/>
    <w:rsid w:val="00A33CE5"/>
    <w:rsid w:val="00A340BC"/>
    <w:rsid w:val="00A342D7"/>
    <w:rsid w:val="00A34829"/>
    <w:rsid w:val="00A34927"/>
    <w:rsid w:val="00A34B5C"/>
    <w:rsid w:val="00A34D94"/>
    <w:rsid w:val="00A34EA2"/>
    <w:rsid w:val="00A35270"/>
    <w:rsid w:val="00A3593B"/>
    <w:rsid w:val="00A359FE"/>
    <w:rsid w:val="00A362EB"/>
    <w:rsid w:val="00A36416"/>
    <w:rsid w:val="00A36678"/>
    <w:rsid w:val="00A36B1B"/>
    <w:rsid w:val="00A36B28"/>
    <w:rsid w:val="00A36BDA"/>
    <w:rsid w:val="00A371C3"/>
    <w:rsid w:val="00A3728A"/>
    <w:rsid w:val="00A37B72"/>
    <w:rsid w:val="00A37D90"/>
    <w:rsid w:val="00A404EE"/>
    <w:rsid w:val="00A4095E"/>
    <w:rsid w:val="00A40D93"/>
    <w:rsid w:val="00A4110E"/>
    <w:rsid w:val="00A41B46"/>
    <w:rsid w:val="00A41FAD"/>
    <w:rsid w:val="00A425A8"/>
    <w:rsid w:val="00A43BCA"/>
    <w:rsid w:val="00A44029"/>
    <w:rsid w:val="00A449DF"/>
    <w:rsid w:val="00A44B6F"/>
    <w:rsid w:val="00A45725"/>
    <w:rsid w:val="00A46155"/>
    <w:rsid w:val="00A46674"/>
    <w:rsid w:val="00A4692A"/>
    <w:rsid w:val="00A4776A"/>
    <w:rsid w:val="00A47CA8"/>
    <w:rsid w:val="00A47E7F"/>
    <w:rsid w:val="00A50319"/>
    <w:rsid w:val="00A50C3C"/>
    <w:rsid w:val="00A50E39"/>
    <w:rsid w:val="00A51910"/>
    <w:rsid w:val="00A52326"/>
    <w:rsid w:val="00A52405"/>
    <w:rsid w:val="00A52CBC"/>
    <w:rsid w:val="00A52D1E"/>
    <w:rsid w:val="00A53AF5"/>
    <w:rsid w:val="00A53BD5"/>
    <w:rsid w:val="00A53E0F"/>
    <w:rsid w:val="00A53E55"/>
    <w:rsid w:val="00A54002"/>
    <w:rsid w:val="00A5468C"/>
    <w:rsid w:val="00A55DC9"/>
    <w:rsid w:val="00A55E1C"/>
    <w:rsid w:val="00A56343"/>
    <w:rsid w:val="00A563E7"/>
    <w:rsid w:val="00A5739E"/>
    <w:rsid w:val="00A57C4C"/>
    <w:rsid w:val="00A602DB"/>
    <w:rsid w:val="00A60319"/>
    <w:rsid w:val="00A6098D"/>
    <w:rsid w:val="00A60CEB"/>
    <w:rsid w:val="00A610E5"/>
    <w:rsid w:val="00A6112E"/>
    <w:rsid w:val="00A61194"/>
    <w:rsid w:val="00A615D7"/>
    <w:rsid w:val="00A627C3"/>
    <w:rsid w:val="00A634D4"/>
    <w:rsid w:val="00A6352C"/>
    <w:rsid w:val="00A6356A"/>
    <w:rsid w:val="00A65118"/>
    <w:rsid w:val="00A65B9B"/>
    <w:rsid w:val="00A669C9"/>
    <w:rsid w:val="00A66E50"/>
    <w:rsid w:val="00A66E93"/>
    <w:rsid w:val="00A672DF"/>
    <w:rsid w:val="00A678DC"/>
    <w:rsid w:val="00A67F8E"/>
    <w:rsid w:val="00A715E7"/>
    <w:rsid w:val="00A717BE"/>
    <w:rsid w:val="00A71FFA"/>
    <w:rsid w:val="00A7267B"/>
    <w:rsid w:val="00A72B4A"/>
    <w:rsid w:val="00A72C77"/>
    <w:rsid w:val="00A72D57"/>
    <w:rsid w:val="00A7361A"/>
    <w:rsid w:val="00A73B48"/>
    <w:rsid w:val="00A73D45"/>
    <w:rsid w:val="00A74AD4"/>
    <w:rsid w:val="00A75117"/>
    <w:rsid w:val="00A75238"/>
    <w:rsid w:val="00A755EF"/>
    <w:rsid w:val="00A75DF8"/>
    <w:rsid w:val="00A7660E"/>
    <w:rsid w:val="00A76A5C"/>
    <w:rsid w:val="00A76A95"/>
    <w:rsid w:val="00A77EB4"/>
    <w:rsid w:val="00A77FE1"/>
    <w:rsid w:val="00A80A6C"/>
    <w:rsid w:val="00A8126B"/>
    <w:rsid w:val="00A813FC"/>
    <w:rsid w:val="00A815DE"/>
    <w:rsid w:val="00A81E57"/>
    <w:rsid w:val="00A81F42"/>
    <w:rsid w:val="00A81F59"/>
    <w:rsid w:val="00A82448"/>
    <w:rsid w:val="00A82F21"/>
    <w:rsid w:val="00A83199"/>
    <w:rsid w:val="00A83886"/>
    <w:rsid w:val="00A8398B"/>
    <w:rsid w:val="00A8449A"/>
    <w:rsid w:val="00A848E1"/>
    <w:rsid w:val="00A85B30"/>
    <w:rsid w:val="00A86255"/>
    <w:rsid w:val="00A86313"/>
    <w:rsid w:val="00A863DD"/>
    <w:rsid w:val="00A86975"/>
    <w:rsid w:val="00A86A20"/>
    <w:rsid w:val="00A874E6"/>
    <w:rsid w:val="00A875A1"/>
    <w:rsid w:val="00A87C67"/>
    <w:rsid w:val="00A912DD"/>
    <w:rsid w:val="00A914FD"/>
    <w:rsid w:val="00A91914"/>
    <w:rsid w:val="00A91B6A"/>
    <w:rsid w:val="00A928AA"/>
    <w:rsid w:val="00A92A87"/>
    <w:rsid w:val="00A92B9F"/>
    <w:rsid w:val="00A93763"/>
    <w:rsid w:val="00A9394F"/>
    <w:rsid w:val="00A945F0"/>
    <w:rsid w:val="00A94CD7"/>
    <w:rsid w:val="00A95269"/>
    <w:rsid w:val="00A954D6"/>
    <w:rsid w:val="00A95DAA"/>
    <w:rsid w:val="00A960B9"/>
    <w:rsid w:val="00A9648B"/>
    <w:rsid w:val="00A97146"/>
    <w:rsid w:val="00A97176"/>
    <w:rsid w:val="00AA0254"/>
    <w:rsid w:val="00AA1177"/>
    <w:rsid w:val="00AA14ED"/>
    <w:rsid w:val="00AA18B2"/>
    <w:rsid w:val="00AA1E01"/>
    <w:rsid w:val="00AA2D73"/>
    <w:rsid w:val="00AA38D9"/>
    <w:rsid w:val="00AA3C2F"/>
    <w:rsid w:val="00AA3DF4"/>
    <w:rsid w:val="00AA44AB"/>
    <w:rsid w:val="00AA4EAF"/>
    <w:rsid w:val="00AA54CF"/>
    <w:rsid w:val="00AA5F82"/>
    <w:rsid w:val="00AA6017"/>
    <w:rsid w:val="00AA6176"/>
    <w:rsid w:val="00AA6FD2"/>
    <w:rsid w:val="00AA7249"/>
    <w:rsid w:val="00AA7838"/>
    <w:rsid w:val="00AA7841"/>
    <w:rsid w:val="00AA7F01"/>
    <w:rsid w:val="00AB01C5"/>
    <w:rsid w:val="00AB0582"/>
    <w:rsid w:val="00AB09F6"/>
    <w:rsid w:val="00AB0CBF"/>
    <w:rsid w:val="00AB10EC"/>
    <w:rsid w:val="00AB189E"/>
    <w:rsid w:val="00AB1BA3"/>
    <w:rsid w:val="00AB1C1F"/>
    <w:rsid w:val="00AB1F1E"/>
    <w:rsid w:val="00AB2075"/>
    <w:rsid w:val="00AB2324"/>
    <w:rsid w:val="00AB3375"/>
    <w:rsid w:val="00AB33F1"/>
    <w:rsid w:val="00AB3647"/>
    <w:rsid w:val="00AB3842"/>
    <w:rsid w:val="00AB3B8E"/>
    <w:rsid w:val="00AB3EAF"/>
    <w:rsid w:val="00AB4A67"/>
    <w:rsid w:val="00AB51D5"/>
    <w:rsid w:val="00AB577B"/>
    <w:rsid w:val="00AB62A3"/>
    <w:rsid w:val="00AB6406"/>
    <w:rsid w:val="00AB6A6E"/>
    <w:rsid w:val="00AB6DDA"/>
    <w:rsid w:val="00AB7232"/>
    <w:rsid w:val="00AB7613"/>
    <w:rsid w:val="00AB77DC"/>
    <w:rsid w:val="00AB7E3D"/>
    <w:rsid w:val="00AC16A4"/>
    <w:rsid w:val="00AC1827"/>
    <w:rsid w:val="00AC1C90"/>
    <w:rsid w:val="00AC1CB6"/>
    <w:rsid w:val="00AC22CA"/>
    <w:rsid w:val="00AC22FE"/>
    <w:rsid w:val="00AC27A2"/>
    <w:rsid w:val="00AC2CB8"/>
    <w:rsid w:val="00AC33E0"/>
    <w:rsid w:val="00AC38B2"/>
    <w:rsid w:val="00AC4375"/>
    <w:rsid w:val="00AC43E6"/>
    <w:rsid w:val="00AC464D"/>
    <w:rsid w:val="00AC4726"/>
    <w:rsid w:val="00AC5AC6"/>
    <w:rsid w:val="00AC6570"/>
    <w:rsid w:val="00AC66FA"/>
    <w:rsid w:val="00AC6DC8"/>
    <w:rsid w:val="00AC7B37"/>
    <w:rsid w:val="00AD098A"/>
    <w:rsid w:val="00AD0F18"/>
    <w:rsid w:val="00AD0FAF"/>
    <w:rsid w:val="00AD1027"/>
    <w:rsid w:val="00AD135A"/>
    <w:rsid w:val="00AD1370"/>
    <w:rsid w:val="00AD15E4"/>
    <w:rsid w:val="00AD15F9"/>
    <w:rsid w:val="00AD1924"/>
    <w:rsid w:val="00AD19D6"/>
    <w:rsid w:val="00AD1AF3"/>
    <w:rsid w:val="00AD1BE0"/>
    <w:rsid w:val="00AD1D8E"/>
    <w:rsid w:val="00AD24D2"/>
    <w:rsid w:val="00AD261F"/>
    <w:rsid w:val="00AD2C11"/>
    <w:rsid w:val="00AD2C28"/>
    <w:rsid w:val="00AD2D63"/>
    <w:rsid w:val="00AD36F4"/>
    <w:rsid w:val="00AD3EEB"/>
    <w:rsid w:val="00AD42A3"/>
    <w:rsid w:val="00AD4733"/>
    <w:rsid w:val="00AD4A80"/>
    <w:rsid w:val="00AD60B7"/>
    <w:rsid w:val="00AD61B1"/>
    <w:rsid w:val="00AD6B54"/>
    <w:rsid w:val="00AD6F04"/>
    <w:rsid w:val="00AD701B"/>
    <w:rsid w:val="00AD742B"/>
    <w:rsid w:val="00AD7562"/>
    <w:rsid w:val="00AD76E0"/>
    <w:rsid w:val="00AD7FD8"/>
    <w:rsid w:val="00AE0101"/>
    <w:rsid w:val="00AE018A"/>
    <w:rsid w:val="00AE04D5"/>
    <w:rsid w:val="00AE0535"/>
    <w:rsid w:val="00AE073F"/>
    <w:rsid w:val="00AE09F1"/>
    <w:rsid w:val="00AE1203"/>
    <w:rsid w:val="00AE1643"/>
    <w:rsid w:val="00AE1C77"/>
    <w:rsid w:val="00AE200A"/>
    <w:rsid w:val="00AE2447"/>
    <w:rsid w:val="00AE3702"/>
    <w:rsid w:val="00AE38D4"/>
    <w:rsid w:val="00AE3FC0"/>
    <w:rsid w:val="00AE42FA"/>
    <w:rsid w:val="00AE475D"/>
    <w:rsid w:val="00AE5A25"/>
    <w:rsid w:val="00AE608A"/>
    <w:rsid w:val="00AE618B"/>
    <w:rsid w:val="00AE625E"/>
    <w:rsid w:val="00AE6AB2"/>
    <w:rsid w:val="00AE74B8"/>
    <w:rsid w:val="00AE797B"/>
    <w:rsid w:val="00AE79CF"/>
    <w:rsid w:val="00AF028B"/>
    <w:rsid w:val="00AF082B"/>
    <w:rsid w:val="00AF095E"/>
    <w:rsid w:val="00AF1B06"/>
    <w:rsid w:val="00AF1EF4"/>
    <w:rsid w:val="00AF23CA"/>
    <w:rsid w:val="00AF245B"/>
    <w:rsid w:val="00AF27CB"/>
    <w:rsid w:val="00AF290E"/>
    <w:rsid w:val="00AF2CE1"/>
    <w:rsid w:val="00AF358C"/>
    <w:rsid w:val="00AF3990"/>
    <w:rsid w:val="00AF4071"/>
    <w:rsid w:val="00AF4296"/>
    <w:rsid w:val="00AF49BE"/>
    <w:rsid w:val="00AF4E6F"/>
    <w:rsid w:val="00AF4FE6"/>
    <w:rsid w:val="00AF598B"/>
    <w:rsid w:val="00AF5BE3"/>
    <w:rsid w:val="00AF5E15"/>
    <w:rsid w:val="00AF6552"/>
    <w:rsid w:val="00AF66E2"/>
    <w:rsid w:val="00AF67B6"/>
    <w:rsid w:val="00AF6DB3"/>
    <w:rsid w:val="00AF6DFA"/>
    <w:rsid w:val="00AF6FAF"/>
    <w:rsid w:val="00AF73EA"/>
    <w:rsid w:val="00B00238"/>
    <w:rsid w:val="00B007CA"/>
    <w:rsid w:val="00B015C5"/>
    <w:rsid w:val="00B02A75"/>
    <w:rsid w:val="00B03027"/>
    <w:rsid w:val="00B03361"/>
    <w:rsid w:val="00B03641"/>
    <w:rsid w:val="00B037B5"/>
    <w:rsid w:val="00B03CBF"/>
    <w:rsid w:val="00B040DF"/>
    <w:rsid w:val="00B04663"/>
    <w:rsid w:val="00B05C39"/>
    <w:rsid w:val="00B0621B"/>
    <w:rsid w:val="00B069E1"/>
    <w:rsid w:val="00B0730A"/>
    <w:rsid w:val="00B07AF1"/>
    <w:rsid w:val="00B07B6A"/>
    <w:rsid w:val="00B07D68"/>
    <w:rsid w:val="00B07EEA"/>
    <w:rsid w:val="00B104D5"/>
    <w:rsid w:val="00B11086"/>
    <w:rsid w:val="00B11704"/>
    <w:rsid w:val="00B12654"/>
    <w:rsid w:val="00B12818"/>
    <w:rsid w:val="00B12842"/>
    <w:rsid w:val="00B13139"/>
    <w:rsid w:val="00B13196"/>
    <w:rsid w:val="00B137EB"/>
    <w:rsid w:val="00B13811"/>
    <w:rsid w:val="00B13CE0"/>
    <w:rsid w:val="00B140AD"/>
    <w:rsid w:val="00B14443"/>
    <w:rsid w:val="00B144D4"/>
    <w:rsid w:val="00B1457C"/>
    <w:rsid w:val="00B152D2"/>
    <w:rsid w:val="00B1593C"/>
    <w:rsid w:val="00B16068"/>
    <w:rsid w:val="00B16337"/>
    <w:rsid w:val="00B16F66"/>
    <w:rsid w:val="00B1706F"/>
    <w:rsid w:val="00B17A06"/>
    <w:rsid w:val="00B208CD"/>
    <w:rsid w:val="00B2098A"/>
    <w:rsid w:val="00B20FEF"/>
    <w:rsid w:val="00B2101B"/>
    <w:rsid w:val="00B2164F"/>
    <w:rsid w:val="00B21881"/>
    <w:rsid w:val="00B21ABB"/>
    <w:rsid w:val="00B22021"/>
    <w:rsid w:val="00B22042"/>
    <w:rsid w:val="00B23C69"/>
    <w:rsid w:val="00B248DD"/>
    <w:rsid w:val="00B24EA5"/>
    <w:rsid w:val="00B25077"/>
    <w:rsid w:val="00B25414"/>
    <w:rsid w:val="00B256C8"/>
    <w:rsid w:val="00B25F21"/>
    <w:rsid w:val="00B25FD6"/>
    <w:rsid w:val="00B264BD"/>
    <w:rsid w:val="00B267D5"/>
    <w:rsid w:val="00B26D45"/>
    <w:rsid w:val="00B27E48"/>
    <w:rsid w:val="00B27EF0"/>
    <w:rsid w:val="00B30123"/>
    <w:rsid w:val="00B30A09"/>
    <w:rsid w:val="00B3118A"/>
    <w:rsid w:val="00B31A69"/>
    <w:rsid w:val="00B31E78"/>
    <w:rsid w:val="00B31FDA"/>
    <w:rsid w:val="00B325B2"/>
    <w:rsid w:val="00B327EB"/>
    <w:rsid w:val="00B34374"/>
    <w:rsid w:val="00B346F2"/>
    <w:rsid w:val="00B35BC7"/>
    <w:rsid w:val="00B35D4D"/>
    <w:rsid w:val="00B366B4"/>
    <w:rsid w:val="00B36F29"/>
    <w:rsid w:val="00B372B6"/>
    <w:rsid w:val="00B40418"/>
    <w:rsid w:val="00B41AFD"/>
    <w:rsid w:val="00B42671"/>
    <w:rsid w:val="00B42A22"/>
    <w:rsid w:val="00B42E85"/>
    <w:rsid w:val="00B43866"/>
    <w:rsid w:val="00B438A7"/>
    <w:rsid w:val="00B443D5"/>
    <w:rsid w:val="00B44424"/>
    <w:rsid w:val="00B449BD"/>
    <w:rsid w:val="00B44AD8"/>
    <w:rsid w:val="00B457E0"/>
    <w:rsid w:val="00B45865"/>
    <w:rsid w:val="00B4593D"/>
    <w:rsid w:val="00B45F5F"/>
    <w:rsid w:val="00B4659F"/>
    <w:rsid w:val="00B4692F"/>
    <w:rsid w:val="00B469E0"/>
    <w:rsid w:val="00B46AEF"/>
    <w:rsid w:val="00B46C88"/>
    <w:rsid w:val="00B470EB"/>
    <w:rsid w:val="00B47187"/>
    <w:rsid w:val="00B471DA"/>
    <w:rsid w:val="00B47BDF"/>
    <w:rsid w:val="00B50F40"/>
    <w:rsid w:val="00B5169C"/>
    <w:rsid w:val="00B516F1"/>
    <w:rsid w:val="00B520E0"/>
    <w:rsid w:val="00B5292A"/>
    <w:rsid w:val="00B52CD3"/>
    <w:rsid w:val="00B5302F"/>
    <w:rsid w:val="00B53286"/>
    <w:rsid w:val="00B53473"/>
    <w:rsid w:val="00B53F3F"/>
    <w:rsid w:val="00B540B8"/>
    <w:rsid w:val="00B54562"/>
    <w:rsid w:val="00B54DFF"/>
    <w:rsid w:val="00B55C8D"/>
    <w:rsid w:val="00B560C1"/>
    <w:rsid w:val="00B56A50"/>
    <w:rsid w:val="00B57081"/>
    <w:rsid w:val="00B576AC"/>
    <w:rsid w:val="00B5782B"/>
    <w:rsid w:val="00B57CA8"/>
    <w:rsid w:val="00B6082A"/>
    <w:rsid w:val="00B608BB"/>
    <w:rsid w:val="00B60B2F"/>
    <w:rsid w:val="00B60DAF"/>
    <w:rsid w:val="00B610DE"/>
    <w:rsid w:val="00B613CB"/>
    <w:rsid w:val="00B6177A"/>
    <w:rsid w:val="00B62399"/>
    <w:rsid w:val="00B6292E"/>
    <w:rsid w:val="00B632DC"/>
    <w:rsid w:val="00B638DF"/>
    <w:rsid w:val="00B63B09"/>
    <w:rsid w:val="00B6435F"/>
    <w:rsid w:val="00B65D99"/>
    <w:rsid w:val="00B6620E"/>
    <w:rsid w:val="00B664C7"/>
    <w:rsid w:val="00B668B9"/>
    <w:rsid w:val="00B66A27"/>
    <w:rsid w:val="00B6742C"/>
    <w:rsid w:val="00B677CE"/>
    <w:rsid w:val="00B67B86"/>
    <w:rsid w:val="00B70482"/>
    <w:rsid w:val="00B706F9"/>
    <w:rsid w:val="00B70864"/>
    <w:rsid w:val="00B70FD4"/>
    <w:rsid w:val="00B71242"/>
    <w:rsid w:val="00B71525"/>
    <w:rsid w:val="00B71FA3"/>
    <w:rsid w:val="00B72AC9"/>
    <w:rsid w:val="00B73576"/>
    <w:rsid w:val="00B736ED"/>
    <w:rsid w:val="00B738EC"/>
    <w:rsid w:val="00B73AA8"/>
    <w:rsid w:val="00B73CBD"/>
    <w:rsid w:val="00B74237"/>
    <w:rsid w:val="00B7430E"/>
    <w:rsid w:val="00B74501"/>
    <w:rsid w:val="00B74DF2"/>
    <w:rsid w:val="00B75307"/>
    <w:rsid w:val="00B765D7"/>
    <w:rsid w:val="00B76C1F"/>
    <w:rsid w:val="00B76CA9"/>
    <w:rsid w:val="00B77BF7"/>
    <w:rsid w:val="00B80599"/>
    <w:rsid w:val="00B80944"/>
    <w:rsid w:val="00B810CD"/>
    <w:rsid w:val="00B81488"/>
    <w:rsid w:val="00B81511"/>
    <w:rsid w:val="00B81C64"/>
    <w:rsid w:val="00B81EE1"/>
    <w:rsid w:val="00B822D9"/>
    <w:rsid w:val="00B823D9"/>
    <w:rsid w:val="00B82FB2"/>
    <w:rsid w:val="00B830FC"/>
    <w:rsid w:val="00B8335B"/>
    <w:rsid w:val="00B83A1E"/>
    <w:rsid w:val="00B83B58"/>
    <w:rsid w:val="00B84320"/>
    <w:rsid w:val="00B847EE"/>
    <w:rsid w:val="00B852CC"/>
    <w:rsid w:val="00B85404"/>
    <w:rsid w:val="00B85C1F"/>
    <w:rsid w:val="00B867A4"/>
    <w:rsid w:val="00B868D8"/>
    <w:rsid w:val="00B869E3"/>
    <w:rsid w:val="00B869EB"/>
    <w:rsid w:val="00B86B6B"/>
    <w:rsid w:val="00B86E53"/>
    <w:rsid w:val="00B9027E"/>
    <w:rsid w:val="00B90811"/>
    <w:rsid w:val="00B9094A"/>
    <w:rsid w:val="00B920EB"/>
    <w:rsid w:val="00B927E0"/>
    <w:rsid w:val="00B92C1F"/>
    <w:rsid w:val="00B92E07"/>
    <w:rsid w:val="00B9308E"/>
    <w:rsid w:val="00B93676"/>
    <w:rsid w:val="00B93691"/>
    <w:rsid w:val="00B93A42"/>
    <w:rsid w:val="00B93D85"/>
    <w:rsid w:val="00B94086"/>
    <w:rsid w:val="00B94890"/>
    <w:rsid w:val="00B95341"/>
    <w:rsid w:val="00B95641"/>
    <w:rsid w:val="00B95BE9"/>
    <w:rsid w:val="00B96623"/>
    <w:rsid w:val="00B969F9"/>
    <w:rsid w:val="00B96DE4"/>
    <w:rsid w:val="00B97886"/>
    <w:rsid w:val="00B97AF9"/>
    <w:rsid w:val="00B97DFE"/>
    <w:rsid w:val="00B97F26"/>
    <w:rsid w:val="00BA0519"/>
    <w:rsid w:val="00BA05CB"/>
    <w:rsid w:val="00BA0EC0"/>
    <w:rsid w:val="00BA1509"/>
    <w:rsid w:val="00BA1B0B"/>
    <w:rsid w:val="00BA21AC"/>
    <w:rsid w:val="00BA2BC9"/>
    <w:rsid w:val="00BA2CE3"/>
    <w:rsid w:val="00BA2E12"/>
    <w:rsid w:val="00BA2EF0"/>
    <w:rsid w:val="00BA3065"/>
    <w:rsid w:val="00BA3BCA"/>
    <w:rsid w:val="00BA447F"/>
    <w:rsid w:val="00BA487D"/>
    <w:rsid w:val="00BA4C21"/>
    <w:rsid w:val="00BA5165"/>
    <w:rsid w:val="00BA5874"/>
    <w:rsid w:val="00BA6366"/>
    <w:rsid w:val="00BA75A2"/>
    <w:rsid w:val="00BB018D"/>
    <w:rsid w:val="00BB0CD8"/>
    <w:rsid w:val="00BB1158"/>
    <w:rsid w:val="00BB14A1"/>
    <w:rsid w:val="00BB18A9"/>
    <w:rsid w:val="00BB1DF2"/>
    <w:rsid w:val="00BB1E57"/>
    <w:rsid w:val="00BB2506"/>
    <w:rsid w:val="00BB28C1"/>
    <w:rsid w:val="00BB3861"/>
    <w:rsid w:val="00BB3F28"/>
    <w:rsid w:val="00BB48BF"/>
    <w:rsid w:val="00BB5048"/>
    <w:rsid w:val="00BB504F"/>
    <w:rsid w:val="00BB517E"/>
    <w:rsid w:val="00BB5D88"/>
    <w:rsid w:val="00BB6153"/>
    <w:rsid w:val="00BB677C"/>
    <w:rsid w:val="00BB6895"/>
    <w:rsid w:val="00BB6C28"/>
    <w:rsid w:val="00BB777B"/>
    <w:rsid w:val="00BB7BF1"/>
    <w:rsid w:val="00BB7D9F"/>
    <w:rsid w:val="00BC00DE"/>
    <w:rsid w:val="00BC0135"/>
    <w:rsid w:val="00BC0C7B"/>
    <w:rsid w:val="00BC0D1B"/>
    <w:rsid w:val="00BC0EF6"/>
    <w:rsid w:val="00BC16DA"/>
    <w:rsid w:val="00BC1E7E"/>
    <w:rsid w:val="00BC2AD7"/>
    <w:rsid w:val="00BC2F32"/>
    <w:rsid w:val="00BC35D8"/>
    <w:rsid w:val="00BC4761"/>
    <w:rsid w:val="00BC4947"/>
    <w:rsid w:val="00BC4FC9"/>
    <w:rsid w:val="00BC51A5"/>
    <w:rsid w:val="00BC5349"/>
    <w:rsid w:val="00BC5353"/>
    <w:rsid w:val="00BC6065"/>
    <w:rsid w:val="00BC609D"/>
    <w:rsid w:val="00BC63B5"/>
    <w:rsid w:val="00BC6C84"/>
    <w:rsid w:val="00BC746F"/>
    <w:rsid w:val="00BD0697"/>
    <w:rsid w:val="00BD1067"/>
    <w:rsid w:val="00BD1319"/>
    <w:rsid w:val="00BD144A"/>
    <w:rsid w:val="00BD16CD"/>
    <w:rsid w:val="00BD16D7"/>
    <w:rsid w:val="00BD1C9F"/>
    <w:rsid w:val="00BD2800"/>
    <w:rsid w:val="00BD36D3"/>
    <w:rsid w:val="00BD3F77"/>
    <w:rsid w:val="00BD4B52"/>
    <w:rsid w:val="00BD4CEB"/>
    <w:rsid w:val="00BD4FCB"/>
    <w:rsid w:val="00BD5C1D"/>
    <w:rsid w:val="00BD60A8"/>
    <w:rsid w:val="00BD62EE"/>
    <w:rsid w:val="00BD6314"/>
    <w:rsid w:val="00BD6315"/>
    <w:rsid w:val="00BD647A"/>
    <w:rsid w:val="00BD65E8"/>
    <w:rsid w:val="00BD6F6F"/>
    <w:rsid w:val="00BD77BA"/>
    <w:rsid w:val="00BD78BE"/>
    <w:rsid w:val="00BD7F76"/>
    <w:rsid w:val="00BE045C"/>
    <w:rsid w:val="00BE0724"/>
    <w:rsid w:val="00BE0AE7"/>
    <w:rsid w:val="00BE14DE"/>
    <w:rsid w:val="00BE1E23"/>
    <w:rsid w:val="00BE22CD"/>
    <w:rsid w:val="00BE23F4"/>
    <w:rsid w:val="00BE38CE"/>
    <w:rsid w:val="00BE407B"/>
    <w:rsid w:val="00BE477A"/>
    <w:rsid w:val="00BE5128"/>
    <w:rsid w:val="00BE5359"/>
    <w:rsid w:val="00BE5663"/>
    <w:rsid w:val="00BE6146"/>
    <w:rsid w:val="00BE65BF"/>
    <w:rsid w:val="00BE669C"/>
    <w:rsid w:val="00BE67EB"/>
    <w:rsid w:val="00BE69B2"/>
    <w:rsid w:val="00BE6C25"/>
    <w:rsid w:val="00BE6D55"/>
    <w:rsid w:val="00BE7E43"/>
    <w:rsid w:val="00BF0289"/>
    <w:rsid w:val="00BF03BD"/>
    <w:rsid w:val="00BF0CE8"/>
    <w:rsid w:val="00BF0FDE"/>
    <w:rsid w:val="00BF11B6"/>
    <w:rsid w:val="00BF1858"/>
    <w:rsid w:val="00BF1AC4"/>
    <w:rsid w:val="00BF3CB9"/>
    <w:rsid w:val="00BF4025"/>
    <w:rsid w:val="00BF4D96"/>
    <w:rsid w:val="00BF5113"/>
    <w:rsid w:val="00BF599B"/>
    <w:rsid w:val="00BF6ACF"/>
    <w:rsid w:val="00BF77A0"/>
    <w:rsid w:val="00C00CD3"/>
    <w:rsid w:val="00C011F8"/>
    <w:rsid w:val="00C01731"/>
    <w:rsid w:val="00C02631"/>
    <w:rsid w:val="00C02B25"/>
    <w:rsid w:val="00C02B46"/>
    <w:rsid w:val="00C02CBF"/>
    <w:rsid w:val="00C02DC1"/>
    <w:rsid w:val="00C042D8"/>
    <w:rsid w:val="00C04E6A"/>
    <w:rsid w:val="00C04F4E"/>
    <w:rsid w:val="00C0500E"/>
    <w:rsid w:val="00C05693"/>
    <w:rsid w:val="00C05A5B"/>
    <w:rsid w:val="00C05F98"/>
    <w:rsid w:val="00C060AB"/>
    <w:rsid w:val="00C068F7"/>
    <w:rsid w:val="00C06B61"/>
    <w:rsid w:val="00C0760B"/>
    <w:rsid w:val="00C079E4"/>
    <w:rsid w:val="00C07B31"/>
    <w:rsid w:val="00C07FC9"/>
    <w:rsid w:val="00C10463"/>
    <w:rsid w:val="00C10B1A"/>
    <w:rsid w:val="00C10EE8"/>
    <w:rsid w:val="00C111A7"/>
    <w:rsid w:val="00C1142E"/>
    <w:rsid w:val="00C1147F"/>
    <w:rsid w:val="00C1174B"/>
    <w:rsid w:val="00C11BFB"/>
    <w:rsid w:val="00C11F46"/>
    <w:rsid w:val="00C12188"/>
    <w:rsid w:val="00C12BEE"/>
    <w:rsid w:val="00C12DEC"/>
    <w:rsid w:val="00C135DF"/>
    <w:rsid w:val="00C14258"/>
    <w:rsid w:val="00C14585"/>
    <w:rsid w:val="00C14DBB"/>
    <w:rsid w:val="00C14F5A"/>
    <w:rsid w:val="00C14FAC"/>
    <w:rsid w:val="00C158B3"/>
    <w:rsid w:val="00C159F7"/>
    <w:rsid w:val="00C15EE5"/>
    <w:rsid w:val="00C176B0"/>
    <w:rsid w:val="00C1799B"/>
    <w:rsid w:val="00C2009D"/>
    <w:rsid w:val="00C20177"/>
    <w:rsid w:val="00C20D2F"/>
    <w:rsid w:val="00C20F03"/>
    <w:rsid w:val="00C21B1F"/>
    <w:rsid w:val="00C21C51"/>
    <w:rsid w:val="00C222F7"/>
    <w:rsid w:val="00C22A86"/>
    <w:rsid w:val="00C22A8D"/>
    <w:rsid w:val="00C22DE3"/>
    <w:rsid w:val="00C2342D"/>
    <w:rsid w:val="00C236BB"/>
    <w:rsid w:val="00C23AF5"/>
    <w:rsid w:val="00C23EFD"/>
    <w:rsid w:val="00C241A2"/>
    <w:rsid w:val="00C24D95"/>
    <w:rsid w:val="00C24DC3"/>
    <w:rsid w:val="00C2538A"/>
    <w:rsid w:val="00C2563B"/>
    <w:rsid w:val="00C259CA"/>
    <w:rsid w:val="00C25BBF"/>
    <w:rsid w:val="00C26076"/>
    <w:rsid w:val="00C2630A"/>
    <w:rsid w:val="00C26606"/>
    <w:rsid w:val="00C26982"/>
    <w:rsid w:val="00C277F0"/>
    <w:rsid w:val="00C278B5"/>
    <w:rsid w:val="00C30164"/>
    <w:rsid w:val="00C3094B"/>
    <w:rsid w:val="00C31A61"/>
    <w:rsid w:val="00C31CB5"/>
    <w:rsid w:val="00C32298"/>
    <w:rsid w:val="00C32A48"/>
    <w:rsid w:val="00C32EBC"/>
    <w:rsid w:val="00C32EF1"/>
    <w:rsid w:val="00C33B60"/>
    <w:rsid w:val="00C34171"/>
    <w:rsid w:val="00C34878"/>
    <w:rsid w:val="00C34A6E"/>
    <w:rsid w:val="00C35220"/>
    <w:rsid w:val="00C35324"/>
    <w:rsid w:val="00C35663"/>
    <w:rsid w:val="00C3567F"/>
    <w:rsid w:val="00C35954"/>
    <w:rsid w:val="00C36248"/>
    <w:rsid w:val="00C36596"/>
    <w:rsid w:val="00C36975"/>
    <w:rsid w:val="00C37497"/>
    <w:rsid w:val="00C37D03"/>
    <w:rsid w:val="00C40359"/>
    <w:rsid w:val="00C409E8"/>
    <w:rsid w:val="00C40DF6"/>
    <w:rsid w:val="00C40FF8"/>
    <w:rsid w:val="00C4127E"/>
    <w:rsid w:val="00C4196D"/>
    <w:rsid w:val="00C41BBF"/>
    <w:rsid w:val="00C41D5A"/>
    <w:rsid w:val="00C42272"/>
    <w:rsid w:val="00C422E8"/>
    <w:rsid w:val="00C42AE7"/>
    <w:rsid w:val="00C42B23"/>
    <w:rsid w:val="00C42BEB"/>
    <w:rsid w:val="00C4325F"/>
    <w:rsid w:val="00C43856"/>
    <w:rsid w:val="00C443DC"/>
    <w:rsid w:val="00C44C1D"/>
    <w:rsid w:val="00C45269"/>
    <w:rsid w:val="00C45308"/>
    <w:rsid w:val="00C458C0"/>
    <w:rsid w:val="00C45CBB"/>
    <w:rsid w:val="00C45E61"/>
    <w:rsid w:val="00C462FE"/>
    <w:rsid w:val="00C4642E"/>
    <w:rsid w:val="00C4674B"/>
    <w:rsid w:val="00C470DB"/>
    <w:rsid w:val="00C474AB"/>
    <w:rsid w:val="00C47930"/>
    <w:rsid w:val="00C47B2B"/>
    <w:rsid w:val="00C50840"/>
    <w:rsid w:val="00C50A00"/>
    <w:rsid w:val="00C51029"/>
    <w:rsid w:val="00C51183"/>
    <w:rsid w:val="00C51353"/>
    <w:rsid w:val="00C51991"/>
    <w:rsid w:val="00C51A20"/>
    <w:rsid w:val="00C51B26"/>
    <w:rsid w:val="00C5208F"/>
    <w:rsid w:val="00C52220"/>
    <w:rsid w:val="00C52475"/>
    <w:rsid w:val="00C5288A"/>
    <w:rsid w:val="00C52B2C"/>
    <w:rsid w:val="00C52BD1"/>
    <w:rsid w:val="00C52F98"/>
    <w:rsid w:val="00C53746"/>
    <w:rsid w:val="00C53DCF"/>
    <w:rsid w:val="00C53EFE"/>
    <w:rsid w:val="00C54356"/>
    <w:rsid w:val="00C54696"/>
    <w:rsid w:val="00C54834"/>
    <w:rsid w:val="00C54C4D"/>
    <w:rsid w:val="00C54F00"/>
    <w:rsid w:val="00C55A3B"/>
    <w:rsid w:val="00C55FDB"/>
    <w:rsid w:val="00C563E1"/>
    <w:rsid w:val="00C56775"/>
    <w:rsid w:val="00C568FA"/>
    <w:rsid w:val="00C56BB8"/>
    <w:rsid w:val="00C56F06"/>
    <w:rsid w:val="00C57033"/>
    <w:rsid w:val="00C5736C"/>
    <w:rsid w:val="00C578F6"/>
    <w:rsid w:val="00C60CF0"/>
    <w:rsid w:val="00C6100B"/>
    <w:rsid w:val="00C6147F"/>
    <w:rsid w:val="00C6196E"/>
    <w:rsid w:val="00C61DC3"/>
    <w:rsid w:val="00C6255D"/>
    <w:rsid w:val="00C62922"/>
    <w:rsid w:val="00C62D68"/>
    <w:rsid w:val="00C63267"/>
    <w:rsid w:val="00C63D08"/>
    <w:rsid w:val="00C63F37"/>
    <w:rsid w:val="00C64459"/>
    <w:rsid w:val="00C64629"/>
    <w:rsid w:val="00C64A8A"/>
    <w:rsid w:val="00C64C91"/>
    <w:rsid w:val="00C65379"/>
    <w:rsid w:val="00C65B76"/>
    <w:rsid w:val="00C65D38"/>
    <w:rsid w:val="00C660C8"/>
    <w:rsid w:val="00C661BF"/>
    <w:rsid w:val="00C66880"/>
    <w:rsid w:val="00C66D51"/>
    <w:rsid w:val="00C66E79"/>
    <w:rsid w:val="00C67160"/>
    <w:rsid w:val="00C673C1"/>
    <w:rsid w:val="00C6757D"/>
    <w:rsid w:val="00C6760D"/>
    <w:rsid w:val="00C67761"/>
    <w:rsid w:val="00C67EFE"/>
    <w:rsid w:val="00C70001"/>
    <w:rsid w:val="00C704E0"/>
    <w:rsid w:val="00C70524"/>
    <w:rsid w:val="00C707A0"/>
    <w:rsid w:val="00C7099E"/>
    <w:rsid w:val="00C717F0"/>
    <w:rsid w:val="00C72145"/>
    <w:rsid w:val="00C722F9"/>
    <w:rsid w:val="00C739B8"/>
    <w:rsid w:val="00C73FDA"/>
    <w:rsid w:val="00C74922"/>
    <w:rsid w:val="00C75326"/>
    <w:rsid w:val="00C75478"/>
    <w:rsid w:val="00C76183"/>
    <w:rsid w:val="00C762C2"/>
    <w:rsid w:val="00C76942"/>
    <w:rsid w:val="00C76D06"/>
    <w:rsid w:val="00C771DD"/>
    <w:rsid w:val="00C7723F"/>
    <w:rsid w:val="00C77250"/>
    <w:rsid w:val="00C7787B"/>
    <w:rsid w:val="00C81350"/>
    <w:rsid w:val="00C81485"/>
    <w:rsid w:val="00C81DA3"/>
    <w:rsid w:val="00C81DE7"/>
    <w:rsid w:val="00C81F97"/>
    <w:rsid w:val="00C8230D"/>
    <w:rsid w:val="00C82481"/>
    <w:rsid w:val="00C82A1A"/>
    <w:rsid w:val="00C83795"/>
    <w:rsid w:val="00C83F8C"/>
    <w:rsid w:val="00C84D37"/>
    <w:rsid w:val="00C84EAE"/>
    <w:rsid w:val="00C85652"/>
    <w:rsid w:val="00C861F6"/>
    <w:rsid w:val="00C86546"/>
    <w:rsid w:val="00C86865"/>
    <w:rsid w:val="00C86B8D"/>
    <w:rsid w:val="00C872E3"/>
    <w:rsid w:val="00C87E1F"/>
    <w:rsid w:val="00C90112"/>
    <w:rsid w:val="00C90A79"/>
    <w:rsid w:val="00C91405"/>
    <w:rsid w:val="00C91463"/>
    <w:rsid w:val="00C91526"/>
    <w:rsid w:val="00C91731"/>
    <w:rsid w:val="00C91E51"/>
    <w:rsid w:val="00C9219A"/>
    <w:rsid w:val="00C92349"/>
    <w:rsid w:val="00C92AD1"/>
    <w:rsid w:val="00C934FE"/>
    <w:rsid w:val="00C938F6"/>
    <w:rsid w:val="00C93D51"/>
    <w:rsid w:val="00C93FD3"/>
    <w:rsid w:val="00C9424B"/>
    <w:rsid w:val="00C94D56"/>
    <w:rsid w:val="00C94FC0"/>
    <w:rsid w:val="00C97DE8"/>
    <w:rsid w:val="00C97E3A"/>
    <w:rsid w:val="00CA0B6A"/>
    <w:rsid w:val="00CA13C7"/>
    <w:rsid w:val="00CA1B88"/>
    <w:rsid w:val="00CA284C"/>
    <w:rsid w:val="00CA2F36"/>
    <w:rsid w:val="00CA2F58"/>
    <w:rsid w:val="00CA32F6"/>
    <w:rsid w:val="00CA339D"/>
    <w:rsid w:val="00CA3643"/>
    <w:rsid w:val="00CA3A2D"/>
    <w:rsid w:val="00CA400E"/>
    <w:rsid w:val="00CA48D9"/>
    <w:rsid w:val="00CA4ABA"/>
    <w:rsid w:val="00CA5B29"/>
    <w:rsid w:val="00CA5E98"/>
    <w:rsid w:val="00CA6A8C"/>
    <w:rsid w:val="00CA71D3"/>
    <w:rsid w:val="00CA770D"/>
    <w:rsid w:val="00CA7893"/>
    <w:rsid w:val="00CA7A2C"/>
    <w:rsid w:val="00CA7FD3"/>
    <w:rsid w:val="00CB010C"/>
    <w:rsid w:val="00CB1695"/>
    <w:rsid w:val="00CB1F7C"/>
    <w:rsid w:val="00CB215B"/>
    <w:rsid w:val="00CB2438"/>
    <w:rsid w:val="00CB3217"/>
    <w:rsid w:val="00CB35F8"/>
    <w:rsid w:val="00CB3CD4"/>
    <w:rsid w:val="00CB42FC"/>
    <w:rsid w:val="00CB46C1"/>
    <w:rsid w:val="00CB4F89"/>
    <w:rsid w:val="00CB58B0"/>
    <w:rsid w:val="00CB5B39"/>
    <w:rsid w:val="00CB5E72"/>
    <w:rsid w:val="00CB5F66"/>
    <w:rsid w:val="00CB6347"/>
    <w:rsid w:val="00CB6706"/>
    <w:rsid w:val="00CB6C4D"/>
    <w:rsid w:val="00CB7647"/>
    <w:rsid w:val="00CB7B32"/>
    <w:rsid w:val="00CC00C3"/>
    <w:rsid w:val="00CC0125"/>
    <w:rsid w:val="00CC0B63"/>
    <w:rsid w:val="00CC0F01"/>
    <w:rsid w:val="00CC0F2C"/>
    <w:rsid w:val="00CC113A"/>
    <w:rsid w:val="00CC15C9"/>
    <w:rsid w:val="00CC22F9"/>
    <w:rsid w:val="00CC2568"/>
    <w:rsid w:val="00CC2D47"/>
    <w:rsid w:val="00CC2DD3"/>
    <w:rsid w:val="00CC2E03"/>
    <w:rsid w:val="00CC322A"/>
    <w:rsid w:val="00CC3C2F"/>
    <w:rsid w:val="00CC424F"/>
    <w:rsid w:val="00CC42B4"/>
    <w:rsid w:val="00CC4344"/>
    <w:rsid w:val="00CC44D0"/>
    <w:rsid w:val="00CC4A1E"/>
    <w:rsid w:val="00CC4B76"/>
    <w:rsid w:val="00CC4E74"/>
    <w:rsid w:val="00CC4ED5"/>
    <w:rsid w:val="00CC530E"/>
    <w:rsid w:val="00CC538C"/>
    <w:rsid w:val="00CC5419"/>
    <w:rsid w:val="00CC54D2"/>
    <w:rsid w:val="00CC583E"/>
    <w:rsid w:val="00CC5F04"/>
    <w:rsid w:val="00CC6141"/>
    <w:rsid w:val="00CC6E01"/>
    <w:rsid w:val="00CC74D3"/>
    <w:rsid w:val="00CC78B1"/>
    <w:rsid w:val="00CC7CFF"/>
    <w:rsid w:val="00CD0026"/>
    <w:rsid w:val="00CD0436"/>
    <w:rsid w:val="00CD058B"/>
    <w:rsid w:val="00CD0BBE"/>
    <w:rsid w:val="00CD20E2"/>
    <w:rsid w:val="00CD291C"/>
    <w:rsid w:val="00CD2B3D"/>
    <w:rsid w:val="00CD373D"/>
    <w:rsid w:val="00CD3AA3"/>
    <w:rsid w:val="00CD3AAE"/>
    <w:rsid w:val="00CD3E17"/>
    <w:rsid w:val="00CD4345"/>
    <w:rsid w:val="00CD45CF"/>
    <w:rsid w:val="00CD4AB7"/>
    <w:rsid w:val="00CD5682"/>
    <w:rsid w:val="00CD5E0C"/>
    <w:rsid w:val="00CD640B"/>
    <w:rsid w:val="00CD660F"/>
    <w:rsid w:val="00CD74C7"/>
    <w:rsid w:val="00CD74F2"/>
    <w:rsid w:val="00CD756E"/>
    <w:rsid w:val="00CD7A7C"/>
    <w:rsid w:val="00CE00B2"/>
    <w:rsid w:val="00CE0A9E"/>
    <w:rsid w:val="00CE1BC6"/>
    <w:rsid w:val="00CE2193"/>
    <w:rsid w:val="00CE24C7"/>
    <w:rsid w:val="00CE2D25"/>
    <w:rsid w:val="00CE3036"/>
    <w:rsid w:val="00CE324D"/>
    <w:rsid w:val="00CE3D03"/>
    <w:rsid w:val="00CE3F0A"/>
    <w:rsid w:val="00CE47BF"/>
    <w:rsid w:val="00CE4D69"/>
    <w:rsid w:val="00CE4EA6"/>
    <w:rsid w:val="00CE4FFD"/>
    <w:rsid w:val="00CE50BF"/>
    <w:rsid w:val="00CE5F0F"/>
    <w:rsid w:val="00CE5FA8"/>
    <w:rsid w:val="00CE6154"/>
    <w:rsid w:val="00CE6222"/>
    <w:rsid w:val="00CE6789"/>
    <w:rsid w:val="00CE6948"/>
    <w:rsid w:val="00CE6C83"/>
    <w:rsid w:val="00CE7A47"/>
    <w:rsid w:val="00CE7ED6"/>
    <w:rsid w:val="00CF03A5"/>
    <w:rsid w:val="00CF045B"/>
    <w:rsid w:val="00CF0551"/>
    <w:rsid w:val="00CF0730"/>
    <w:rsid w:val="00CF087C"/>
    <w:rsid w:val="00CF08F7"/>
    <w:rsid w:val="00CF2281"/>
    <w:rsid w:val="00CF2CC5"/>
    <w:rsid w:val="00CF2DB0"/>
    <w:rsid w:val="00CF2F88"/>
    <w:rsid w:val="00CF2FC7"/>
    <w:rsid w:val="00CF398C"/>
    <w:rsid w:val="00CF3A91"/>
    <w:rsid w:val="00CF3CA0"/>
    <w:rsid w:val="00CF490D"/>
    <w:rsid w:val="00CF4A0F"/>
    <w:rsid w:val="00CF57B1"/>
    <w:rsid w:val="00CF60C7"/>
    <w:rsid w:val="00CF6D29"/>
    <w:rsid w:val="00CF6E76"/>
    <w:rsid w:val="00CF6FC6"/>
    <w:rsid w:val="00CF77B3"/>
    <w:rsid w:val="00CF7822"/>
    <w:rsid w:val="00CF7868"/>
    <w:rsid w:val="00CF79B1"/>
    <w:rsid w:val="00CF79F2"/>
    <w:rsid w:val="00D002B0"/>
    <w:rsid w:val="00D01226"/>
    <w:rsid w:val="00D012CA"/>
    <w:rsid w:val="00D0133E"/>
    <w:rsid w:val="00D014BA"/>
    <w:rsid w:val="00D01875"/>
    <w:rsid w:val="00D01A1B"/>
    <w:rsid w:val="00D01FC5"/>
    <w:rsid w:val="00D022A9"/>
    <w:rsid w:val="00D022C6"/>
    <w:rsid w:val="00D02478"/>
    <w:rsid w:val="00D025AD"/>
    <w:rsid w:val="00D02654"/>
    <w:rsid w:val="00D029F0"/>
    <w:rsid w:val="00D02ED5"/>
    <w:rsid w:val="00D03017"/>
    <w:rsid w:val="00D03BAF"/>
    <w:rsid w:val="00D03C02"/>
    <w:rsid w:val="00D04256"/>
    <w:rsid w:val="00D0427B"/>
    <w:rsid w:val="00D04A2B"/>
    <w:rsid w:val="00D04C1F"/>
    <w:rsid w:val="00D05802"/>
    <w:rsid w:val="00D05D35"/>
    <w:rsid w:val="00D06024"/>
    <w:rsid w:val="00D064CD"/>
    <w:rsid w:val="00D066C7"/>
    <w:rsid w:val="00D06AD7"/>
    <w:rsid w:val="00D06B5A"/>
    <w:rsid w:val="00D06D4F"/>
    <w:rsid w:val="00D06E02"/>
    <w:rsid w:val="00D06E7F"/>
    <w:rsid w:val="00D06E94"/>
    <w:rsid w:val="00D06F80"/>
    <w:rsid w:val="00D0741B"/>
    <w:rsid w:val="00D07D51"/>
    <w:rsid w:val="00D10589"/>
    <w:rsid w:val="00D10603"/>
    <w:rsid w:val="00D10719"/>
    <w:rsid w:val="00D11A38"/>
    <w:rsid w:val="00D11A85"/>
    <w:rsid w:val="00D1230D"/>
    <w:rsid w:val="00D12AC6"/>
    <w:rsid w:val="00D12BC1"/>
    <w:rsid w:val="00D1328D"/>
    <w:rsid w:val="00D13951"/>
    <w:rsid w:val="00D13A9D"/>
    <w:rsid w:val="00D14B25"/>
    <w:rsid w:val="00D15230"/>
    <w:rsid w:val="00D154D3"/>
    <w:rsid w:val="00D159CB"/>
    <w:rsid w:val="00D15F4E"/>
    <w:rsid w:val="00D16EAC"/>
    <w:rsid w:val="00D16F92"/>
    <w:rsid w:val="00D16FA4"/>
    <w:rsid w:val="00D17108"/>
    <w:rsid w:val="00D1720F"/>
    <w:rsid w:val="00D1734A"/>
    <w:rsid w:val="00D17481"/>
    <w:rsid w:val="00D20BF8"/>
    <w:rsid w:val="00D20E67"/>
    <w:rsid w:val="00D212EA"/>
    <w:rsid w:val="00D21317"/>
    <w:rsid w:val="00D2158C"/>
    <w:rsid w:val="00D2225C"/>
    <w:rsid w:val="00D22AFA"/>
    <w:rsid w:val="00D22B37"/>
    <w:rsid w:val="00D2417F"/>
    <w:rsid w:val="00D24194"/>
    <w:rsid w:val="00D241E1"/>
    <w:rsid w:val="00D24252"/>
    <w:rsid w:val="00D24395"/>
    <w:rsid w:val="00D24405"/>
    <w:rsid w:val="00D24D39"/>
    <w:rsid w:val="00D25589"/>
    <w:rsid w:val="00D2561E"/>
    <w:rsid w:val="00D257C1"/>
    <w:rsid w:val="00D25F04"/>
    <w:rsid w:val="00D25F69"/>
    <w:rsid w:val="00D26267"/>
    <w:rsid w:val="00D26562"/>
    <w:rsid w:val="00D26893"/>
    <w:rsid w:val="00D26CB6"/>
    <w:rsid w:val="00D26F01"/>
    <w:rsid w:val="00D27462"/>
    <w:rsid w:val="00D27AF3"/>
    <w:rsid w:val="00D27F08"/>
    <w:rsid w:val="00D27FD2"/>
    <w:rsid w:val="00D3008C"/>
    <w:rsid w:val="00D303EC"/>
    <w:rsid w:val="00D30425"/>
    <w:rsid w:val="00D30728"/>
    <w:rsid w:val="00D30749"/>
    <w:rsid w:val="00D311A2"/>
    <w:rsid w:val="00D314F7"/>
    <w:rsid w:val="00D316D4"/>
    <w:rsid w:val="00D319E4"/>
    <w:rsid w:val="00D31BCE"/>
    <w:rsid w:val="00D31D80"/>
    <w:rsid w:val="00D31DFD"/>
    <w:rsid w:val="00D31E44"/>
    <w:rsid w:val="00D3317B"/>
    <w:rsid w:val="00D3328A"/>
    <w:rsid w:val="00D33351"/>
    <w:rsid w:val="00D338ED"/>
    <w:rsid w:val="00D346DE"/>
    <w:rsid w:val="00D34957"/>
    <w:rsid w:val="00D3503B"/>
    <w:rsid w:val="00D3509B"/>
    <w:rsid w:val="00D350CD"/>
    <w:rsid w:val="00D3513A"/>
    <w:rsid w:val="00D351E5"/>
    <w:rsid w:val="00D354CF"/>
    <w:rsid w:val="00D356FD"/>
    <w:rsid w:val="00D35B05"/>
    <w:rsid w:val="00D35F0B"/>
    <w:rsid w:val="00D364DE"/>
    <w:rsid w:val="00D36999"/>
    <w:rsid w:val="00D36AEE"/>
    <w:rsid w:val="00D3739A"/>
    <w:rsid w:val="00D3773F"/>
    <w:rsid w:val="00D3791F"/>
    <w:rsid w:val="00D37A56"/>
    <w:rsid w:val="00D40675"/>
    <w:rsid w:val="00D41CD8"/>
    <w:rsid w:val="00D41EEE"/>
    <w:rsid w:val="00D4200A"/>
    <w:rsid w:val="00D42179"/>
    <w:rsid w:val="00D42377"/>
    <w:rsid w:val="00D42B12"/>
    <w:rsid w:val="00D42C71"/>
    <w:rsid w:val="00D4346B"/>
    <w:rsid w:val="00D43768"/>
    <w:rsid w:val="00D43A91"/>
    <w:rsid w:val="00D441CA"/>
    <w:rsid w:val="00D4435E"/>
    <w:rsid w:val="00D44E8F"/>
    <w:rsid w:val="00D458DA"/>
    <w:rsid w:val="00D46129"/>
    <w:rsid w:val="00D464B4"/>
    <w:rsid w:val="00D4650C"/>
    <w:rsid w:val="00D47726"/>
    <w:rsid w:val="00D478C8"/>
    <w:rsid w:val="00D5033B"/>
    <w:rsid w:val="00D50396"/>
    <w:rsid w:val="00D50D5C"/>
    <w:rsid w:val="00D511D6"/>
    <w:rsid w:val="00D51498"/>
    <w:rsid w:val="00D525AB"/>
    <w:rsid w:val="00D52DDD"/>
    <w:rsid w:val="00D5352C"/>
    <w:rsid w:val="00D537AF"/>
    <w:rsid w:val="00D54D64"/>
    <w:rsid w:val="00D5596D"/>
    <w:rsid w:val="00D567F8"/>
    <w:rsid w:val="00D5703A"/>
    <w:rsid w:val="00D57141"/>
    <w:rsid w:val="00D57210"/>
    <w:rsid w:val="00D57DF8"/>
    <w:rsid w:val="00D57E96"/>
    <w:rsid w:val="00D6021E"/>
    <w:rsid w:val="00D60493"/>
    <w:rsid w:val="00D6050D"/>
    <w:rsid w:val="00D60704"/>
    <w:rsid w:val="00D60DFC"/>
    <w:rsid w:val="00D61085"/>
    <w:rsid w:val="00D613C2"/>
    <w:rsid w:val="00D61A37"/>
    <w:rsid w:val="00D61CCB"/>
    <w:rsid w:val="00D64E53"/>
    <w:rsid w:val="00D657E8"/>
    <w:rsid w:val="00D671E4"/>
    <w:rsid w:val="00D67C0C"/>
    <w:rsid w:val="00D70306"/>
    <w:rsid w:val="00D70524"/>
    <w:rsid w:val="00D70B24"/>
    <w:rsid w:val="00D70CC7"/>
    <w:rsid w:val="00D70DFB"/>
    <w:rsid w:val="00D71747"/>
    <w:rsid w:val="00D71B58"/>
    <w:rsid w:val="00D71CE5"/>
    <w:rsid w:val="00D72A82"/>
    <w:rsid w:val="00D72A9B"/>
    <w:rsid w:val="00D73178"/>
    <w:rsid w:val="00D733CC"/>
    <w:rsid w:val="00D73A40"/>
    <w:rsid w:val="00D744AC"/>
    <w:rsid w:val="00D74AF5"/>
    <w:rsid w:val="00D74BB5"/>
    <w:rsid w:val="00D75998"/>
    <w:rsid w:val="00D75D02"/>
    <w:rsid w:val="00D76D75"/>
    <w:rsid w:val="00D7723A"/>
    <w:rsid w:val="00D777E9"/>
    <w:rsid w:val="00D8055E"/>
    <w:rsid w:val="00D80A55"/>
    <w:rsid w:val="00D819A7"/>
    <w:rsid w:val="00D81A9E"/>
    <w:rsid w:val="00D81AA2"/>
    <w:rsid w:val="00D82048"/>
    <w:rsid w:val="00D82775"/>
    <w:rsid w:val="00D83226"/>
    <w:rsid w:val="00D8340F"/>
    <w:rsid w:val="00D836A4"/>
    <w:rsid w:val="00D83A05"/>
    <w:rsid w:val="00D83F51"/>
    <w:rsid w:val="00D8450C"/>
    <w:rsid w:val="00D84A31"/>
    <w:rsid w:val="00D84E1D"/>
    <w:rsid w:val="00D85018"/>
    <w:rsid w:val="00D85303"/>
    <w:rsid w:val="00D863B3"/>
    <w:rsid w:val="00D866AB"/>
    <w:rsid w:val="00D87AD7"/>
    <w:rsid w:val="00D87B09"/>
    <w:rsid w:val="00D87C60"/>
    <w:rsid w:val="00D906FD"/>
    <w:rsid w:val="00D9132E"/>
    <w:rsid w:val="00D917FB"/>
    <w:rsid w:val="00D92682"/>
    <w:rsid w:val="00D92E29"/>
    <w:rsid w:val="00D930A2"/>
    <w:rsid w:val="00D931B0"/>
    <w:rsid w:val="00D93390"/>
    <w:rsid w:val="00D93689"/>
    <w:rsid w:val="00D93EAD"/>
    <w:rsid w:val="00D941E5"/>
    <w:rsid w:val="00D94458"/>
    <w:rsid w:val="00D9478A"/>
    <w:rsid w:val="00D94B76"/>
    <w:rsid w:val="00D94CB5"/>
    <w:rsid w:val="00D94D21"/>
    <w:rsid w:val="00D952AD"/>
    <w:rsid w:val="00D958FA"/>
    <w:rsid w:val="00D95B04"/>
    <w:rsid w:val="00D96205"/>
    <w:rsid w:val="00D9626C"/>
    <w:rsid w:val="00D9646A"/>
    <w:rsid w:val="00D96574"/>
    <w:rsid w:val="00D9776C"/>
    <w:rsid w:val="00DA00A5"/>
    <w:rsid w:val="00DA015A"/>
    <w:rsid w:val="00DA018B"/>
    <w:rsid w:val="00DA02E7"/>
    <w:rsid w:val="00DA0493"/>
    <w:rsid w:val="00DA068E"/>
    <w:rsid w:val="00DA0F94"/>
    <w:rsid w:val="00DA12D1"/>
    <w:rsid w:val="00DA13E5"/>
    <w:rsid w:val="00DA15B6"/>
    <w:rsid w:val="00DA165E"/>
    <w:rsid w:val="00DA19DA"/>
    <w:rsid w:val="00DA1B6D"/>
    <w:rsid w:val="00DA2240"/>
    <w:rsid w:val="00DA2425"/>
    <w:rsid w:val="00DA2475"/>
    <w:rsid w:val="00DA29FD"/>
    <w:rsid w:val="00DA32DB"/>
    <w:rsid w:val="00DA33D7"/>
    <w:rsid w:val="00DA3913"/>
    <w:rsid w:val="00DA3A7E"/>
    <w:rsid w:val="00DA3AFE"/>
    <w:rsid w:val="00DA3F11"/>
    <w:rsid w:val="00DA504E"/>
    <w:rsid w:val="00DA5398"/>
    <w:rsid w:val="00DA5458"/>
    <w:rsid w:val="00DA5F74"/>
    <w:rsid w:val="00DA6AB5"/>
    <w:rsid w:val="00DA6DFE"/>
    <w:rsid w:val="00DA7311"/>
    <w:rsid w:val="00DA7936"/>
    <w:rsid w:val="00DA7B16"/>
    <w:rsid w:val="00DB008C"/>
    <w:rsid w:val="00DB045F"/>
    <w:rsid w:val="00DB073B"/>
    <w:rsid w:val="00DB1818"/>
    <w:rsid w:val="00DB1966"/>
    <w:rsid w:val="00DB2070"/>
    <w:rsid w:val="00DB27E2"/>
    <w:rsid w:val="00DB3740"/>
    <w:rsid w:val="00DB384B"/>
    <w:rsid w:val="00DB386C"/>
    <w:rsid w:val="00DB3F19"/>
    <w:rsid w:val="00DB4200"/>
    <w:rsid w:val="00DB4862"/>
    <w:rsid w:val="00DB5775"/>
    <w:rsid w:val="00DB645E"/>
    <w:rsid w:val="00DB70FD"/>
    <w:rsid w:val="00DB73BC"/>
    <w:rsid w:val="00DB7CA0"/>
    <w:rsid w:val="00DC07A0"/>
    <w:rsid w:val="00DC1299"/>
    <w:rsid w:val="00DC1ED1"/>
    <w:rsid w:val="00DC1FCA"/>
    <w:rsid w:val="00DC2379"/>
    <w:rsid w:val="00DC23BD"/>
    <w:rsid w:val="00DC2535"/>
    <w:rsid w:val="00DC2BB7"/>
    <w:rsid w:val="00DC2E78"/>
    <w:rsid w:val="00DC3B76"/>
    <w:rsid w:val="00DC3E53"/>
    <w:rsid w:val="00DC3ECF"/>
    <w:rsid w:val="00DC4749"/>
    <w:rsid w:val="00DC4E73"/>
    <w:rsid w:val="00DC4F98"/>
    <w:rsid w:val="00DC5A86"/>
    <w:rsid w:val="00DC5CB7"/>
    <w:rsid w:val="00DC634C"/>
    <w:rsid w:val="00DC7412"/>
    <w:rsid w:val="00DC76D0"/>
    <w:rsid w:val="00DC7F62"/>
    <w:rsid w:val="00DD00FF"/>
    <w:rsid w:val="00DD0207"/>
    <w:rsid w:val="00DD057B"/>
    <w:rsid w:val="00DD06B8"/>
    <w:rsid w:val="00DD08A1"/>
    <w:rsid w:val="00DD0905"/>
    <w:rsid w:val="00DD094E"/>
    <w:rsid w:val="00DD11FF"/>
    <w:rsid w:val="00DD1841"/>
    <w:rsid w:val="00DD1E3B"/>
    <w:rsid w:val="00DD213D"/>
    <w:rsid w:val="00DD2408"/>
    <w:rsid w:val="00DD28B6"/>
    <w:rsid w:val="00DD296F"/>
    <w:rsid w:val="00DD2C00"/>
    <w:rsid w:val="00DD3133"/>
    <w:rsid w:val="00DD395C"/>
    <w:rsid w:val="00DD3A66"/>
    <w:rsid w:val="00DD3E32"/>
    <w:rsid w:val="00DD4214"/>
    <w:rsid w:val="00DD4262"/>
    <w:rsid w:val="00DD43E4"/>
    <w:rsid w:val="00DD49F8"/>
    <w:rsid w:val="00DD5019"/>
    <w:rsid w:val="00DD5632"/>
    <w:rsid w:val="00DD58C3"/>
    <w:rsid w:val="00DD7109"/>
    <w:rsid w:val="00DD71E9"/>
    <w:rsid w:val="00DE12A8"/>
    <w:rsid w:val="00DE17FE"/>
    <w:rsid w:val="00DE1B1A"/>
    <w:rsid w:val="00DE1D29"/>
    <w:rsid w:val="00DE204D"/>
    <w:rsid w:val="00DE2099"/>
    <w:rsid w:val="00DE29E9"/>
    <w:rsid w:val="00DE3D21"/>
    <w:rsid w:val="00DE4047"/>
    <w:rsid w:val="00DE4177"/>
    <w:rsid w:val="00DE4B84"/>
    <w:rsid w:val="00DE4F89"/>
    <w:rsid w:val="00DE5047"/>
    <w:rsid w:val="00DE539B"/>
    <w:rsid w:val="00DE562A"/>
    <w:rsid w:val="00DE5F45"/>
    <w:rsid w:val="00DE64B0"/>
    <w:rsid w:val="00DE7B1A"/>
    <w:rsid w:val="00DF0133"/>
    <w:rsid w:val="00DF0BA7"/>
    <w:rsid w:val="00DF2654"/>
    <w:rsid w:val="00DF354F"/>
    <w:rsid w:val="00DF3B1E"/>
    <w:rsid w:val="00DF5740"/>
    <w:rsid w:val="00DF59EF"/>
    <w:rsid w:val="00DF5A41"/>
    <w:rsid w:val="00DF5C96"/>
    <w:rsid w:val="00DF6210"/>
    <w:rsid w:val="00DF691C"/>
    <w:rsid w:val="00DF6E6A"/>
    <w:rsid w:val="00DF74D0"/>
    <w:rsid w:val="00DF7BB5"/>
    <w:rsid w:val="00E009D8"/>
    <w:rsid w:val="00E00DE6"/>
    <w:rsid w:val="00E010D4"/>
    <w:rsid w:val="00E014D4"/>
    <w:rsid w:val="00E01620"/>
    <w:rsid w:val="00E01EC6"/>
    <w:rsid w:val="00E01FBE"/>
    <w:rsid w:val="00E02309"/>
    <w:rsid w:val="00E0301A"/>
    <w:rsid w:val="00E03026"/>
    <w:rsid w:val="00E0305E"/>
    <w:rsid w:val="00E035C2"/>
    <w:rsid w:val="00E037F6"/>
    <w:rsid w:val="00E037FC"/>
    <w:rsid w:val="00E039B5"/>
    <w:rsid w:val="00E03A94"/>
    <w:rsid w:val="00E03CC8"/>
    <w:rsid w:val="00E04120"/>
    <w:rsid w:val="00E0416C"/>
    <w:rsid w:val="00E044F8"/>
    <w:rsid w:val="00E0455C"/>
    <w:rsid w:val="00E04A3C"/>
    <w:rsid w:val="00E04BFD"/>
    <w:rsid w:val="00E05C63"/>
    <w:rsid w:val="00E05C78"/>
    <w:rsid w:val="00E06245"/>
    <w:rsid w:val="00E07114"/>
    <w:rsid w:val="00E074C8"/>
    <w:rsid w:val="00E0762F"/>
    <w:rsid w:val="00E0791F"/>
    <w:rsid w:val="00E10281"/>
    <w:rsid w:val="00E104E8"/>
    <w:rsid w:val="00E10596"/>
    <w:rsid w:val="00E10891"/>
    <w:rsid w:val="00E10B73"/>
    <w:rsid w:val="00E1141F"/>
    <w:rsid w:val="00E114F9"/>
    <w:rsid w:val="00E1175D"/>
    <w:rsid w:val="00E11808"/>
    <w:rsid w:val="00E11852"/>
    <w:rsid w:val="00E11997"/>
    <w:rsid w:val="00E11FE4"/>
    <w:rsid w:val="00E1231A"/>
    <w:rsid w:val="00E124A2"/>
    <w:rsid w:val="00E124CE"/>
    <w:rsid w:val="00E13475"/>
    <w:rsid w:val="00E138E7"/>
    <w:rsid w:val="00E13D69"/>
    <w:rsid w:val="00E14097"/>
    <w:rsid w:val="00E14A13"/>
    <w:rsid w:val="00E152DA"/>
    <w:rsid w:val="00E1630D"/>
    <w:rsid w:val="00E163C5"/>
    <w:rsid w:val="00E17041"/>
    <w:rsid w:val="00E20109"/>
    <w:rsid w:val="00E20336"/>
    <w:rsid w:val="00E205B4"/>
    <w:rsid w:val="00E20ADF"/>
    <w:rsid w:val="00E21256"/>
    <w:rsid w:val="00E21B40"/>
    <w:rsid w:val="00E2265B"/>
    <w:rsid w:val="00E22667"/>
    <w:rsid w:val="00E22681"/>
    <w:rsid w:val="00E22760"/>
    <w:rsid w:val="00E22905"/>
    <w:rsid w:val="00E22925"/>
    <w:rsid w:val="00E23061"/>
    <w:rsid w:val="00E230F8"/>
    <w:rsid w:val="00E23104"/>
    <w:rsid w:val="00E23545"/>
    <w:rsid w:val="00E23B57"/>
    <w:rsid w:val="00E23BFA"/>
    <w:rsid w:val="00E24390"/>
    <w:rsid w:val="00E24906"/>
    <w:rsid w:val="00E24FC6"/>
    <w:rsid w:val="00E25763"/>
    <w:rsid w:val="00E25F71"/>
    <w:rsid w:val="00E26265"/>
    <w:rsid w:val="00E265E1"/>
    <w:rsid w:val="00E267DE"/>
    <w:rsid w:val="00E26BE8"/>
    <w:rsid w:val="00E26C44"/>
    <w:rsid w:val="00E26CC7"/>
    <w:rsid w:val="00E2705C"/>
    <w:rsid w:val="00E27440"/>
    <w:rsid w:val="00E3023A"/>
    <w:rsid w:val="00E30294"/>
    <w:rsid w:val="00E306C4"/>
    <w:rsid w:val="00E30921"/>
    <w:rsid w:val="00E30EB4"/>
    <w:rsid w:val="00E32792"/>
    <w:rsid w:val="00E32C0D"/>
    <w:rsid w:val="00E330B1"/>
    <w:rsid w:val="00E336A8"/>
    <w:rsid w:val="00E3371C"/>
    <w:rsid w:val="00E34424"/>
    <w:rsid w:val="00E35D83"/>
    <w:rsid w:val="00E3600D"/>
    <w:rsid w:val="00E363A5"/>
    <w:rsid w:val="00E364EB"/>
    <w:rsid w:val="00E3655C"/>
    <w:rsid w:val="00E37590"/>
    <w:rsid w:val="00E37627"/>
    <w:rsid w:val="00E37834"/>
    <w:rsid w:val="00E37955"/>
    <w:rsid w:val="00E37E60"/>
    <w:rsid w:val="00E40202"/>
    <w:rsid w:val="00E40581"/>
    <w:rsid w:val="00E4071C"/>
    <w:rsid w:val="00E40D39"/>
    <w:rsid w:val="00E4105E"/>
    <w:rsid w:val="00E414F3"/>
    <w:rsid w:val="00E41894"/>
    <w:rsid w:val="00E41923"/>
    <w:rsid w:val="00E41F96"/>
    <w:rsid w:val="00E42294"/>
    <w:rsid w:val="00E42873"/>
    <w:rsid w:val="00E42E20"/>
    <w:rsid w:val="00E43650"/>
    <w:rsid w:val="00E439DC"/>
    <w:rsid w:val="00E4424F"/>
    <w:rsid w:val="00E446A3"/>
    <w:rsid w:val="00E448A7"/>
    <w:rsid w:val="00E44B26"/>
    <w:rsid w:val="00E452D8"/>
    <w:rsid w:val="00E452DB"/>
    <w:rsid w:val="00E4554B"/>
    <w:rsid w:val="00E45CA8"/>
    <w:rsid w:val="00E45D28"/>
    <w:rsid w:val="00E45F6A"/>
    <w:rsid w:val="00E47031"/>
    <w:rsid w:val="00E4733A"/>
    <w:rsid w:val="00E47DDE"/>
    <w:rsid w:val="00E50B26"/>
    <w:rsid w:val="00E50FB9"/>
    <w:rsid w:val="00E511EF"/>
    <w:rsid w:val="00E5121A"/>
    <w:rsid w:val="00E512AD"/>
    <w:rsid w:val="00E522B6"/>
    <w:rsid w:val="00E52603"/>
    <w:rsid w:val="00E52DA2"/>
    <w:rsid w:val="00E530B2"/>
    <w:rsid w:val="00E5343F"/>
    <w:rsid w:val="00E537F7"/>
    <w:rsid w:val="00E53B8D"/>
    <w:rsid w:val="00E53F37"/>
    <w:rsid w:val="00E5456D"/>
    <w:rsid w:val="00E5475B"/>
    <w:rsid w:val="00E55549"/>
    <w:rsid w:val="00E5613C"/>
    <w:rsid w:val="00E56347"/>
    <w:rsid w:val="00E564F0"/>
    <w:rsid w:val="00E5678E"/>
    <w:rsid w:val="00E568B7"/>
    <w:rsid w:val="00E569D9"/>
    <w:rsid w:val="00E57048"/>
    <w:rsid w:val="00E57380"/>
    <w:rsid w:val="00E5784F"/>
    <w:rsid w:val="00E578C4"/>
    <w:rsid w:val="00E57EEF"/>
    <w:rsid w:val="00E601C4"/>
    <w:rsid w:val="00E6060E"/>
    <w:rsid w:val="00E61190"/>
    <w:rsid w:val="00E6167F"/>
    <w:rsid w:val="00E61B0D"/>
    <w:rsid w:val="00E61E36"/>
    <w:rsid w:val="00E62383"/>
    <w:rsid w:val="00E629AA"/>
    <w:rsid w:val="00E63B7D"/>
    <w:rsid w:val="00E647AC"/>
    <w:rsid w:val="00E64ABA"/>
    <w:rsid w:val="00E652A7"/>
    <w:rsid w:val="00E655AE"/>
    <w:rsid w:val="00E65D08"/>
    <w:rsid w:val="00E65D8F"/>
    <w:rsid w:val="00E664DF"/>
    <w:rsid w:val="00E665CE"/>
    <w:rsid w:val="00E66FED"/>
    <w:rsid w:val="00E67272"/>
    <w:rsid w:val="00E67F59"/>
    <w:rsid w:val="00E703DF"/>
    <w:rsid w:val="00E7136F"/>
    <w:rsid w:val="00E71442"/>
    <w:rsid w:val="00E714DC"/>
    <w:rsid w:val="00E7171A"/>
    <w:rsid w:val="00E7179E"/>
    <w:rsid w:val="00E717D8"/>
    <w:rsid w:val="00E72935"/>
    <w:rsid w:val="00E72AE1"/>
    <w:rsid w:val="00E72B95"/>
    <w:rsid w:val="00E72BDF"/>
    <w:rsid w:val="00E72D12"/>
    <w:rsid w:val="00E72D67"/>
    <w:rsid w:val="00E72D7D"/>
    <w:rsid w:val="00E73429"/>
    <w:rsid w:val="00E73CD1"/>
    <w:rsid w:val="00E75526"/>
    <w:rsid w:val="00E7570F"/>
    <w:rsid w:val="00E7600C"/>
    <w:rsid w:val="00E767D2"/>
    <w:rsid w:val="00E772E0"/>
    <w:rsid w:val="00E779BF"/>
    <w:rsid w:val="00E77A36"/>
    <w:rsid w:val="00E77C46"/>
    <w:rsid w:val="00E803EC"/>
    <w:rsid w:val="00E80EE7"/>
    <w:rsid w:val="00E8164E"/>
    <w:rsid w:val="00E816E7"/>
    <w:rsid w:val="00E81B65"/>
    <w:rsid w:val="00E81DB7"/>
    <w:rsid w:val="00E82033"/>
    <w:rsid w:val="00E8205D"/>
    <w:rsid w:val="00E8215A"/>
    <w:rsid w:val="00E82653"/>
    <w:rsid w:val="00E82D4F"/>
    <w:rsid w:val="00E82DC8"/>
    <w:rsid w:val="00E83693"/>
    <w:rsid w:val="00E83B10"/>
    <w:rsid w:val="00E83EAB"/>
    <w:rsid w:val="00E83FF1"/>
    <w:rsid w:val="00E849DD"/>
    <w:rsid w:val="00E84D12"/>
    <w:rsid w:val="00E858B3"/>
    <w:rsid w:val="00E85ABC"/>
    <w:rsid w:val="00E85B2E"/>
    <w:rsid w:val="00E85DEE"/>
    <w:rsid w:val="00E85FB5"/>
    <w:rsid w:val="00E86A1E"/>
    <w:rsid w:val="00E86E44"/>
    <w:rsid w:val="00E86ECF"/>
    <w:rsid w:val="00E87A5E"/>
    <w:rsid w:val="00E87D0C"/>
    <w:rsid w:val="00E87F8E"/>
    <w:rsid w:val="00E902A6"/>
    <w:rsid w:val="00E90498"/>
    <w:rsid w:val="00E90750"/>
    <w:rsid w:val="00E90895"/>
    <w:rsid w:val="00E91233"/>
    <w:rsid w:val="00E91447"/>
    <w:rsid w:val="00E918EB"/>
    <w:rsid w:val="00E922A6"/>
    <w:rsid w:val="00E9245D"/>
    <w:rsid w:val="00E92C60"/>
    <w:rsid w:val="00E92EAF"/>
    <w:rsid w:val="00E93A6C"/>
    <w:rsid w:val="00E93B9C"/>
    <w:rsid w:val="00E93D50"/>
    <w:rsid w:val="00E93E91"/>
    <w:rsid w:val="00E9418F"/>
    <w:rsid w:val="00E949F9"/>
    <w:rsid w:val="00E94E44"/>
    <w:rsid w:val="00E956FD"/>
    <w:rsid w:val="00E95B99"/>
    <w:rsid w:val="00E963AE"/>
    <w:rsid w:val="00E96AAC"/>
    <w:rsid w:val="00E97597"/>
    <w:rsid w:val="00E97CAC"/>
    <w:rsid w:val="00E97CD7"/>
    <w:rsid w:val="00E97DE5"/>
    <w:rsid w:val="00E97DED"/>
    <w:rsid w:val="00EA0076"/>
    <w:rsid w:val="00EA0C08"/>
    <w:rsid w:val="00EA1274"/>
    <w:rsid w:val="00EA1278"/>
    <w:rsid w:val="00EA13C7"/>
    <w:rsid w:val="00EA1EA9"/>
    <w:rsid w:val="00EA1FA4"/>
    <w:rsid w:val="00EA208F"/>
    <w:rsid w:val="00EA2367"/>
    <w:rsid w:val="00EA24E6"/>
    <w:rsid w:val="00EA2C62"/>
    <w:rsid w:val="00EA31EB"/>
    <w:rsid w:val="00EA3372"/>
    <w:rsid w:val="00EA3CE1"/>
    <w:rsid w:val="00EA3D09"/>
    <w:rsid w:val="00EA3E79"/>
    <w:rsid w:val="00EA4026"/>
    <w:rsid w:val="00EA444F"/>
    <w:rsid w:val="00EA47E9"/>
    <w:rsid w:val="00EA4A47"/>
    <w:rsid w:val="00EA4F99"/>
    <w:rsid w:val="00EA53EB"/>
    <w:rsid w:val="00EA54E2"/>
    <w:rsid w:val="00EA59A1"/>
    <w:rsid w:val="00EA5E15"/>
    <w:rsid w:val="00EA64DE"/>
    <w:rsid w:val="00EA68CA"/>
    <w:rsid w:val="00EA6A08"/>
    <w:rsid w:val="00EA6A0C"/>
    <w:rsid w:val="00EA7552"/>
    <w:rsid w:val="00EA7721"/>
    <w:rsid w:val="00EA7900"/>
    <w:rsid w:val="00EA7974"/>
    <w:rsid w:val="00EB025E"/>
    <w:rsid w:val="00EB0621"/>
    <w:rsid w:val="00EB0789"/>
    <w:rsid w:val="00EB0BCB"/>
    <w:rsid w:val="00EB1145"/>
    <w:rsid w:val="00EB1221"/>
    <w:rsid w:val="00EB16E4"/>
    <w:rsid w:val="00EB255B"/>
    <w:rsid w:val="00EB27FA"/>
    <w:rsid w:val="00EB2C24"/>
    <w:rsid w:val="00EB2D7F"/>
    <w:rsid w:val="00EB32E2"/>
    <w:rsid w:val="00EB39FC"/>
    <w:rsid w:val="00EB3E4A"/>
    <w:rsid w:val="00EB42F7"/>
    <w:rsid w:val="00EB4996"/>
    <w:rsid w:val="00EB4C56"/>
    <w:rsid w:val="00EB564A"/>
    <w:rsid w:val="00EB5821"/>
    <w:rsid w:val="00EB6184"/>
    <w:rsid w:val="00EB69E7"/>
    <w:rsid w:val="00EB6A40"/>
    <w:rsid w:val="00EB6D92"/>
    <w:rsid w:val="00EB77E7"/>
    <w:rsid w:val="00EB78D9"/>
    <w:rsid w:val="00EB78F6"/>
    <w:rsid w:val="00EB7BDC"/>
    <w:rsid w:val="00EC0A3B"/>
    <w:rsid w:val="00EC1488"/>
    <w:rsid w:val="00EC286B"/>
    <w:rsid w:val="00EC28E9"/>
    <w:rsid w:val="00EC2F65"/>
    <w:rsid w:val="00EC3234"/>
    <w:rsid w:val="00EC3D7B"/>
    <w:rsid w:val="00EC3E29"/>
    <w:rsid w:val="00EC41FB"/>
    <w:rsid w:val="00EC43CB"/>
    <w:rsid w:val="00EC44BD"/>
    <w:rsid w:val="00EC491A"/>
    <w:rsid w:val="00EC5198"/>
    <w:rsid w:val="00EC5E2D"/>
    <w:rsid w:val="00EC6299"/>
    <w:rsid w:val="00EC6302"/>
    <w:rsid w:val="00EC67EF"/>
    <w:rsid w:val="00EC6B22"/>
    <w:rsid w:val="00EC6E06"/>
    <w:rsid w:val="00EC714E"/>
    <w:rsid w:val="00EC7289"/>
    <w:rsid w:val="00EC7349"/>
    <w:rsid w:val="00EC7E1E"/>
    <w:rsid w:val="00ED0541"/>
    <w:rsid w:val="00ED06BF"/>
    <w:rsid w:val="00ED0723"/>
    <w:rsid w:val="00ED081A"/>
    <w:rsid w:val="00ED14D8"/>
    <w:rsid w:val="00ED15E0"/>
    <w:rsid w:val="00ED1F4E"/>
    <w:rsid w:val="00ED24E2"/>
    <w:rsid w:val="00ED305A"/>
    <w:rsid w:val="00ED3C76"/>
    <w:rsid w:val="00ED4FD1"/>
    <w:rsid w:val="00ED501E"/>
    <w:rsid w:val="00ED54CC"/>
    <w:rsid w:val="00ED5A8D"/>
    <w:rsid w:val="00ED5B1B"/>
    <w:rsid w:val="00ED6703"/>
    <w:rsid w:val="00ED6C03"/>
    <w:rsid w:val="00ED7824"/>
    <w:rsid w:val="00ED7D7B"/>
    <w:rsid w:val="00EE0990"/>
    <w:rsid w:val="00EE0ABF"/>
    <w:rsid w:val="00EE1535"/>
    <w:rsid w:val="00EE17EE"/>
    <w:rsid w:val="00EE182D"/>
    <w:rsid w:val="00EE1FDB"/>
    <w:rsid w:val="00EE2003"/>
    <w:rsid w:val="00EE2361"/>
    <w:rsid w:val="00EE29E0"/>
    <w:rsid w:val="00EE3542"/>
    <w:rsid w:val="00EE3945"/>
    <w:rsid w:val="00EE4188"/>
    <w:rsid w:val="00EE4563"/>
    <w:rsid w:val="00EE57C5"/>
    <w:rsid w:val="00EE59E3"/>
    <w:rsid w:val="00EE5A83"/>
    <w:rsid w:val="00EE5EC6"/>
    <w:rsid w:val="00EE605C"/>
    <w:rsid w:val="00EE6516"/>
    <w:rsid w:val="00EE6F6F"/>
    <w:rsid w:val="00EE72C9"/>
    <w:rsid w:val="00EE7F34"/>
    <w:rsid w:val="00EF03FE"/>
    <w:rsid w:val="00EF0C42"/>
    <w:rsid w:val="00EF10D4"/>
    <w:rsid w:val="00EF1821"/>
    <w:rsid w:val="00EF3A11"/>
    <w:rsid w:val="00EF4D7C"/>
    <w:rsid w:val="00EF5034"/>
    <w:rsid w:val="00EF5207"/>
    <w:rsid w:val="00EF730B"/>
    <w:rsid w:val="00EF7663"/>
    <w:rsid w:val="00F008E7"/>
    <w:rsid w:val="00F011DF"/>
    <w:rsid w:val="00F013D7"/>
    <w:rsid w:val="00F01788"/>
    <w:rsid w:val="00F01EBC"/>
    <w:rsid w:val="00F02485"/>
    <w:rsid w:val="00F024FC"/>
    <w:rsid w:val="00F0273C"/>
    <w:rsid w:val="00F0288F"/>
    <w:rsid w:val="00F03792"/>
    <w:rsid w:val="00F03927"/>
    <w:rsid w:val="00F03A12"/>
    <w:rsid w:val="00F0444D"/>
    <w:rsid w:val="00F04880"/>
    <w:rsid w:val="00F04B7A"/>
    <w:rsid w:val="00F04EFC"/>
    <w:rsid w:val="00F04F1E"/>
    <w:rsid w:val="00F0503F"/>
    <w:rsid w:val="00F05472"/>
    <w:rsid w:val="00F06B1C"/>
    <w:rsid w:val="00F07650"/>
    <w:rsid w:val="00F07AF8"/>
    <w:rsid w:val="00F100BD"/>
    <w:rsid w:val="00F100D4"/>
    <w:rsid w:val="00F10F98"/>
    <w:rsid w:val="00F11493"/>
    <w:rsid w:val="00F11831"/>
    <w:rsid w:val="00F11B8A"/>
    <w:rsid w:val="00F11CB9"/>
    <w:rsid w:val="00F12146"/>
    <w:rsid w:val="00F121F3"/>
    <w:rsid w:val="00F12E9A"/>
    <w:rsid w:val="00F13003"/>
    <w:rsid w:val="00F13175"/>
    <w:rsid w:val="00F13E47"/>
    <w:rsid w:val="00F14A0F"/>
    <w:rsid w:val="00F150EE"/>
    <w:rsid w:val="00F1553E"/>
    <w:rsid w:val="00F16342"/>
    <w:rsid w:val="00F16BEA"/>
    <w:rsid w:val="00F1753E"/>
    <w:rsid w:val="00F20253"/>
    <w:rsid w:val="00F20D18"/>
    <w:rsid w:val="00F20F6F"/>
    <w:rsid w:val="00F20FD4"/>
    <w:rsid w:val="00F210C4"/>
    <w:rsid w:val="00F212B1"/>
    <w:rsid w:val="00F21327"/>
    <w:rsid w:val="00F214B5"/>
    <w:rsid w:val="00F2278B"/>
    <w:rsid w:val="00F228E6"/>
    <w:rsid w:val="00F235C2"/>
    <w:rsid w:val="00F23C4F"/>
    <w:rsid w:val="00F2501A"/>
    <w:rsid w:val="00F25022"/>
    <w:rsid w:val="00F250C1"/>
    <w:rsid w:val="00F2561E"/>
    <w:rsid w:val="00F25B2E"/>
    <w:rsid w:val="00F25DD0"/>
    <w:rsid w:val="00F26C93"/>
    <w:rsid w:val="00F271FE"/>
    <w:rsid w:val="00F27792"/>
    <w:rsid w:val="00F301D3"/>
    <w:rsid w:val="00F3043D"/>
    <w:rsid w:val="00F30A16"/>
    <w:rsid w:val="00F30D20"/>
    <w:rsid w:val="00F3150A"/>
    <w:rsid w:val="00F31E57"/>
    <w:rsid w:val="00F32662"/>
    <w:rsid w:val="00F32A79"/>
    <w:rsid w:val="00F32DAA"/>
    <w:rsid w:val="00F32EF6"/>
    <w:rsid w:val="00F33ED9"/>
    <w:rsid w:val="00F340BA"/>
    <w:rsid w:val="00F3456B"/>
    <w:rsid w:val="00F349E6"/>
    <w:rsid w:val="00F350A5"/>
    <w:rsid w:val="00F35F40"/>
    <w:rsid w:val="00F36BEB"/>
    <w:rsid w:val="00F3774F"/>
    <w:rsid w:val="00F37F9E"/>
    <w:rsid w:val="00F40408"/>
    <w:rsid w:val="00F405ED"/>
    <w:rsid w:val="00F4101D"/>
    <w:rsid w:val="00F411AD"/>
    <w:rsid w:val="00F4249C"/>
    <w:rsid w:val="00F424F4"/>
    <w:rsid w:val="00F43017"/>
    <w:rsid w:val="00F4318F"/>
    <w:rsid w:val="00F43834"/>
    <w:rsid w:val="00F43954"/>
    <w:rsid w:val="00F43AEA"/>
    <w:rsid w:val="00F44871"/>
    <w:rsid w:val="00F44FB4"/>
    <w:rsid w:val="00F45212"/>
    <w:rsid w:val="00F453BB"/>
    <w:rsid w:val="00F45B82"/>
    <w:rsid w:val="00F45F45"/>
    <w:rsid w:val="00F467C1"/>
    <w:rsid w:val="00F4685E"/>
    <w:rsid w:val="00F469B9"/>
    <w:rsid w:val="00F46E3F"/>
    <w:rsid w:val="00F4738C"/>
    <w:rsid w:val="00F476B7"/>
    <w:rsid w:val="00F47949"/>
    <w:rsid w:val="00F50E63"/>
    <w:rsid w:val="00F515E2"/>
    <w:rsid w:val="00F516FE"/>
    <w:rsid w:val="00F51780"/>
    <w:rsid w:val="00F51AFD"/>
    <w:rsid w:val="00F51E94"/>
    <w:rsid w:val="00F51FDA"/>
    <w:rsid w:val="00F523E2"/>
    <w:rsid w:val="00F52DF8"/>
    <w:rsid w:val="00F52E88"/>
    <w:rsid w:val="00F5314D"/>
    <w:rsid w:val="00F5393B"/>
    <w:rsid w:val="00F53C1E"/>
    <w:rsid w:val="00F53F4A"/>
    <w:rsid w:val="00F54599"/>
    <w:rsid w:val="00F547B3"/>
    <w:rsid w:val="00F54BD1"/>
    <w:rsid w:val="00F54DC4"/>
    <w:rsid w:val="00F5540F"/>
    <w:rsid w:val="00F55ACE"/>
    <w:rsid w:val="00F562B8"/>
    <w:rsid w:val="00F5691F"/>
    <w:rsid w:val="00F56BE3"/>
    <w:rsid w:val="00F56DD0"/>
    <w:rsid w:val="00F56FDF"/>
    <w:rsid w:val="00F5706E"/>
    <w:rsid w:val="00F579E7"/>
    <w:rsid w:val="00F57A56"/>
    <w:rsid w:val="00F6011E"/>
    <w:rsid w:val="00F61AFD"/>
    <w:rsid w:val="00F6243A"/>
    <w:rsid w:val="00F627A6"/>
    <w:rsid w:val="00F630E4"/>
    <w:rsid w:val="00F631B1"/>
    <w:rsid w:val="00F64DB4"/>
    <w:rsid w:val="00F650A3"/>
    <w:rsid w:val="00F65394"/>
    <w:rsid w:val="00F65AE7"/>
    <w:rsid w:val="00F65BED"/>
    <w:rsid w:val="00F65D81"/>
    <w:rsid w:val="00F65F74"/>
    <w:rsid w:val="00F66009"/>
    <w:rsid w:val="00F661C8"/>
    <w:rsid w:val="00F6676A"/>
    <w:rsid w:val="00F668AA"/>
    <w:rsid w:val="00F66D86"/>
    <w:rsid w:val="00F6763E"/>
    <w:rsid w:val="00F67A5B"/>
    <w:rsid w:val="00F703C7"/>
    <w:rsid w:val="00F70747"/>
    <w:rsid w:val="00F70757"/>
    <w:rsid w:val="00F70882"/>
    <w:rsid w:val="00F70AD2"/>
    <w:rsid w:val="00F719D4"/>
    <w:rsid w:val="00F71A92"/>
    <w:rsid w:val="00F725E3"/>
    <w:rsid w:val="00F72DE2"/>
    <w:rsid w:val="00F736DC"/>
    <w:rsid w:val="00F74C30"/>
    <w:rsid w:val="00F74CF1"/>
    <w:rsid w:val="00F7537C"/>
    <w:rsid w:val="00F754C3"/>
    <w:rsid w:val="00F75D83"/>
    <w:rsid w:val="00F762AF"/>
    <w:rsid w:val="00F77511"/>
    <w:rsid w:val="00F809A9"/>
    <w:rsid w:val="00F80BE9"/>
    <w:rsid w:val="00F80C43"/>
    <w:rsid w:val="00F80EDF"/>
    <w:rsid w:val="00F81134"/>
    <w:rsid w:val="00F812CF"/>
    <w:rsid w:val="00F81417"/>
    <w:rsid w:val="00F815EE"/>
    <w:rsid w:val="00F81B39"/>
    <w:rsid w:val="00F8281C"/>
    <w:rsid w:val="00F830D1"/>
    <w:rsid w:val="00F8369E"/>
    <w:rsid w:val="00F83B66"/>
    <w:rsid w:val="00F83F3A"/>
    <w:rsid w:val="00F84154"/>
    <w:rsid w:val="00F8494F"/>
    <w:rsid w:val="00F84A83"/>
    <w:rsid w:val="00F850AE"/>
    <w:rsid w:val="00F850C4"/>
    <w:rsid w:val="00F85100"/>
    <w:rsid w:val="00F856DD"/>
    <w:rsid w:val="00F8570A"/>
    <w:rsid w:val="00F863A9"/>
    <w:rsid w:val="00F8652B"/>
    <w:rsid w:val="00F86CD0"/>
    <w:rsid w:val="00F874E1"/>
    <w:rsid w:val="00F87BCB"/>
    <w:rsid w:val="00F87ED4"/>
    <w:rsid w:val="00F90322"/>
    <w:rsid w:val="00F9179C"/>
    <w:rsid w:val="00F91B77"/>
    <w:rsid w:val="00F92390"/>
    <w:rsid w:val="00F9274B"/>
    <w:rsid w:val="00F934BB"/>
    <w:rsid w:val="00F935C1"/>
    <w:rsid w:val="00F9386D"/>
    <w:rsid w:val="00F95E96"/>
    <w:rsid w:val="00F964B1"/>
    <w:rsid w:val="00F96807"/>
    <w:rsid w:val="00F96DB4"/>
    <w:rsid w:val="00F97EBF"/>
    <w:rsid w:val="00F97FC5"/>
    <w:rsid w:val="00FA07CA"/>
    <w:rsid w:val="00FA1A2C"/>
    <w:rsid w:val="00FA1B25"/>
    <w:rsid w:val="00FA2037"/>
    <w:rsid w:val="00FA2067"/>
    <w:rsid w:val="00FA268A"/>
    <w:rsid w:val="00FA2C40"/>
    <w:rsid w:val="00FA2E69"/>
    <w:rsid w:val="00FA3170"/>
    <w:rsid w:val="00FA35F0"/>
    <w:rsid w:val="00FA3646"/>
    <w:rsid w:val="00FA365E"/>
    <w:rsid w:val="00FA37CA"/>
    <w:rsid w:val="00FA3946"/>
    <w:rsid w:val="00FA3ECB"/>
    <w:rsid w:val="00FA4AD5"/>
    <w:rsid w:val="00FA5256"/>
    <w:rsid w:val="00FA5566"/>
    <w:rsid w:val="00FA64B9"/>
    <w:rsid w:val="00FA6C23"/>
    <w:rsid w:val="00FA77A1"/>
    <w:rsid w:val="00FB08C1"/>
    <w:rsid w:val="00FB10B6"/>
    <w:rsid w:val="00FB1634"/>
    <w:rsid w:val="00FB18D7"/>
    <w:rsid w:val="00FB213B"/>
    <w:rsid w:val="00FB3145"/>
    <w:rsid w:val="00FB324E"/>
    <w:rsid w:val="00FB362D"/>
    <w:rsid w:val="00FB3903"/>
    <w:rsid w:val="00FB43FB"/>
    <w:rsid w:val="00FB491D"/>
    <w:rsid w:val="00FB4EA4"/>
    <w:rsid w:val="00FB5115"/>
    <w:rsid w:val="00FB528A"/>
    <w:rsid w:val="00FB6194"/>
    <w:rsid w:val="00FB6680"/>
    <w:rsid w:val="00FB6719"/>
    <w:rsid w:val="00FB7648"/>
    <w:rsid w:val="00FC0773"/>
    <w:rsid w:val="00FC099E"/>
    <w:rsid w:val="00FC09EF"/>
    <w:rsid w:val="00FC0ADD"/>
    <w:rsid w:val="00FC1080"/>
    <w:rsid w:val="00FC13EA"/>
    <w:rsid w:val="00FC1E33"/>
    <w:rsid w:val="00FC1E5E"/>
    <w:rsid w:val="00FC218C"/>
    <w:rsid w:val="00FC25CA"/>
    <w:rsid w:val="00FC287B"/>
    <w:rsid w:val="00FC2CF3"/>
    <w:rsid w:val="00FC2D51"/>
    <w:rsid w:val="00FC2D8E"/>
    <w:rsid w:val="00FC30E3"/>
    <w:rsid w:val="00FC32A1"/>
    <w:rsid w:val="00FC32DE"/>
    <w:rsid w:val="00FC3600"/>
    <w:rsid w:val="00FC3BDE"/>
    <w:rsid w:val="00FC50B9"/>
    <w:rsid w:val="00FC5204"/>
    <w:rsid w:val="00FC5285"/>
    <w:rsid w:val="00FC53CC"/>
    <w:rsid w:val="00FC54E5"/>
    <w:rsid w:val="00FC65B1"/>
    <w:rsid w:val="00FC65B4"/>
    <w:rsid w:val="00FC75EB"/>
    <w:rsid w:val="00FC76BC"/>
    <w:rsid w:val="00FC7C08"/>
    <w:rsid w:val="00FD05D0"/>
    <w:rsid w:val="00FD073E"/>
    <w:rsid w:val="00FD0C81"/>
    <w:rsid w:val="00FD1124"/>
    <w:rsid w:val="00FD14E5"/>
    <w:rsid w:val="00FD17D6"/>
    <w:rsid w:val="00FD1FD4"/>
    <w:rsid w:val="00FD2190"/>
    <w:rsid w:val="00FD3BFE"/>
    <w:rsid w:val="00FD3EFC"/>
    <w:rsid w:val="00FD5552"/>
    <w:rsid w:val="00FD565A"/>
    <w:rsid w:val="00FD65F8"/>
    <w:rsid w:val="00FD6EC1"/>
    <w:rsid w:val="00FD7F54"/>
    <w:rsid w:val="00FE0359"/>
    <w:rsid w:val="00FE0473"/>
    <w:rsid w:val="00FE058C"/>
    <w:rsid w:val="00FE07C1"/>
    <w:rsid w:val="00FE084E"/>
    <w:rsid w:val="00FE085B"/>
    <w:rsid w:val="00FE0E0B"/>
    <w:rsid w:val="00FE15B2"/>
    <w:rsid w:val="00FE222B"/>
    <w:rsid w:val="00FE2A92"/>
    <w:rsid w:val="00FE2E72"/>
    <w:rsid w:val="00FE340D"/>
    <w:rsid w:val="00FE3A54"/>
    <w:rsid w:val="00FE41E7"/>
    <w:rsid w:val="00FE422C"/>
    <w:rsid w:val="00FE472A"/>
    <w:rsid w:val="00FE526D"/>
    <w:rsid w:val="00FE5B71"/>
    <w:rsid w:val="00FE5BD8"/>
    <w:rsid w:val="00FE61BA"/>
    <w:rsid w:val="00FE6388"/>
    <w:rsid w:val="00FE64F0"/>
    <w:rsid w:val="00FE68D0"/>
    <w:rsid w:val="00FE6B85"/>
    <w:rsid w:val="00FE6D43"/>
    <w:rsid w:val="00FE7196"/>
    <w:rsid w:val="00FE7ED4"/>
    <w:rsid w:val="00FE7F63"/>
    <w:rsid w:val="00FF0424"/>
    <w:rsid w:val="00FF0911"/>
    <w:rsid w:val="00FF0F29"/>
    <w:rsid w:val="00FF1414"/>
    <w:rsid w:val="00FF1EFB"/>
    <w:rsid w:val="00FF2F52"/>
    <w:rsid w:val="00FF3266"/>
    <w:rsid w:val="00FF35C1"/>
    <w:rsid w:val="00FF4532"/>
    <w:rsid w:val="00FF4599"/>
    <w:rsid w:val="00FF4E8D"/>
    <w:rsid w:val="00FF595E"/>
    <w:rsid w:val="00FF5C68"/>
    <w:rsid w:val="00FF5F46"/>
    <w:rsid w:val="00FF6A97"/>
    <w:rsid w:val="00FF6B47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358E82"/>
  <w15:docId w15:val="{21EFD4B7-4E5D-4710-A846-C58E659A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B26"/>
    <w:pPr>
      <w:spacing w:before="120" w:after="60"/>
      <w:ind w:left="544"/>
    </w:pPr>
    <w:rPr>
      <w:rFonts w:ascii="Tahoma" w:hAnsi="Tahoma" w:cs="Arial"/>
      <w:lang w:eastAsia="en-US"/>
    </w:rPr>
  </w:style>
  <w:style w:type="paragraph" w:styleId="Heading1">
    <w:name w:val="heading 1"/>
    <w:aliases w:val="H1"/>
    <w:basedOn w:val="Normal"/>
    <w:next w:val="BodyText"/>
    <w:autoRedefine/>
    <w:qFormat/>
    <w:rsid w:val="00CE3D03"/>
    <w:pPr>
      <w:keepNext/>
      <w:widowControl w:val="0"/>
      <w:numPr>
        <w:ilvl w:val="1"/>
        <w:numId w:val="13"/>
      </w:numPr>
      <w:adjustRightInd w:val="0"/>
      <w:snapToGrid w:val="0"/>
      <w:spacing w:before="240" w:after="240" w:line="312" w:lineRule="auto"/>
      <w:jc w:val="both"/>
      <w:textAlignment w:val="baseline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"/>
    <w:basedOn w:val="Normal"/>
    <w:next w:val="BodyText"/>
    <w:autoRedefine/>
    <w:qFormat/>
    <w:rsid w:val="00004ABC"/>
    <w:pPr>
      <w:keepNext/>
      <w:numPr>
        <w:ilvl w:val="1"/>
        <w:numId w:val="6"/>
      </w:numPr>
      <w:spacing w:after="120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BodyText"/>
    <w:autoRedefine/>
    <w:qFormat/>
    <w:rsid w:val="001071FF"/>
    <w:pPr>
      <w:keepNext/>
      <w:numPr>
        <w:ilvl w:val="2"/>
        <w:numId w:val="6"/>
      </w:numPr>
      <w:spacing w:after="120"/>
      <w:outlineLvl w:val="2"/>
    </w:pPr>
    <w:rPr>
      <w:rFonts w:cs="Tahoma"/>
      <w:b/>
      <w:bCs/>
      <w:sz w:val="21"/>
      <w:szCs w:val="18"/>
    </w:rPr>
  </w:style>
  <w:style w:type="paragraph" w:styleId="Heading4">
    <w:name w:val="heading 4"/>
    <w:basedOn w:val="Normal"/>
    <w:next w:val="BodyText"/>
    <w:qFormat/>
    <w:rsid w:val="0056602C"/>
    <w:pPr>
      <w:keepNext/>
      <w:numPr>
        <w:ilvl w:val="3"/>
        <w:numId w:val="6"/>
      </w:numPr>
      <w:spacing w:after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175B2"/>
    <w:pPr>
      <w:numPr>
        <w:ilvl w:val="4"/>
        <w:numId w:val="6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7175B2"/>
    <w:pPr>
      <w:numPr>
        <w:ilvl w:val="5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7175B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7175B2"/>
    <w:pPr>
      <w:numPr>
        <w:ilvl w:val="7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qFormat/>
    <w:rsid w:val="007175B2"/>
    <w:pPr>
      <w:numPr>
        <w:ilvl w:val="8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C47930"/>
    <w:pPr>
      <w:tabs>
        <w:tab w:val="left" w:pos="360"/>
        <w:tab w:val="left" w:pos="540"/>
        <w:tab w:val="right" w:leader="dot" w:pos="8630"/>
      </w:tabs>
      <w:spacing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3F4A1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3F4A17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3F4A17"/>
    <w:pPr>
      <w:numPr>
        <w:ilvl w:val="0"/>
        <w:numId w:val="0"/>
      </w:numPr>
      <w:ind w:left="720"/>
    </w:pPr>
    <w:rPr>
      <w:rFonts w:ascii=".VnTime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3F4A17"/>
    <w:pPr>
      <w:numPr>
        <w:numId w:val="1"/>
      </w:numPr>
      <w:jc w:val="both"/>
    </w:pPr>
  </w:style>
  <w:style w:type="paragraph" w:customStyle="1" w:styleId="Mucvidu">
    <w:name w:val="Mucvidu"/>
    <w:basedOn w:val="Vidu"/>
    <w:rsid w:val="003F4A17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3F4A17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3F4A17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3F4A17"/>
    <w:pPr>
      <w:numPr>
        <w:numId w:val="4"/>
      </w:numPr>
      <w:spacing w:before="0"/>
    </w:pPr>
    <w:rPr>
      <w:rFonts w:ascii="Arial" w:hAnsi="Arial" w:cs="Arial"/>
    </w:rPr>
  </w:style>
  <w:style w:type="paragraph" w:styleId="Header">
    <w:name w:val="header"/>
    <w:aliases w:val="Header1,Draft,hd,ITT i,sbv"/>
    <w:basedOn w:val="Normal"/>
    <w:link w:val="HeaderChar"/>
    <w:autoRedefine/>
    <w:rsid w:val="00343D5A"/>
    <w:pPr>
      <w:pBdr>
        <w:bottom w:val="single" w:sz="4" w:space="1" w:color="auto"/>
      </w:pBdr>
      <w:tabs>
        <w:tab w:val="right" w:pos="9072"/>
      </w:tabs>
      <w:ind w:left="0" w:right="8"/>
      <w:jc w:val="both"/>
    </w:pPr>
    <w:rPr>
      <w:rFonts w:ascii="Verdana" w:hAnsi="Verdana" w:cs="Tahoma"/>
    </w:rPr>
  </w:style>
  <w:style w:type="paragraph" w:styleId="TOC2">
    <w:name w:val="toc 2"/>
    <w:basedOn w:val="Normal"/>
    <w:next w:val="Normal"/>
    <w:autoRedefine/>
    <w:uiPriority w:val="39"/>
    <w:rsid w:val="00CE6948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semiHidden/>
    <w:rsid w:val="003F4A17"/>
    <w:pPr>
      <w:tabs>
        <w:tab w:val="left" w:pos="1200"/>
        <w:tab w:val="right" w:leader="dot" w:pos="8630"/>
      </w:tabs>
      <w:ind w:left="540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3F4A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F4A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F4A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F4A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F4A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F4A17"/>
    <w:pPr>
      <w:ind w:left="1600"/>
    </w:pPr>
    <w:rPr>
      <w:sz w:val="18"/>
      <w:szCs w:val="18"/>
    </w:rPr>
  </w:style>
  <w:style w:type="paragraph" w:styleId="Title">
    <w:name w:val="Title"/>
    <w:basedOn w:val="Normal"/>
    <w:link w:val="TitleChar"/>
    <w:qFormat/>
    <w:rsid w:val="003F4A17"/>
    <w:pPr>
      <w:spacing w:before="240"/>
      <w:jc w:val="center"/>
    </w:pPr>
    <w:rPr>
      <w:rFonts w:ascii=".VnArialH" w:hAnsi=".VnArialH" w:cs="Times New Roman"/>
      <w:b/>
      <w:bCs/>
    </w:rPr>
  </w:style>
  <w:style w:type="paragraph" w:customStyle="1" w:styleId="NormalTB">
    <w:name w:val="NormalTB"/>
    <w:rsid w:val="003F4A17"/>
    <w:pPr>
      <w:jc w:val="center"/>
    </w:pPr>
    <w:rPr>
      <w:rFonts w:ascii=".VnTime" w:hAnsi=".VnTime"/>
      <w:lang w:val="en-GB" w:eastAsia="en-US"/>
    </w:rPr>
  </w:style>
  <w:style w:type="paragraph" w:styleId="Footer">
    <w:name w:val="footer"/>
    <w:basedOn w:val="Normal"/>
    <w:autoRedefine/>
    <w:rsid w:val="00555DDA"/>
    <w:pPr>
      <w:pBdr>
        <w:top w:val="single" w:sz="4" w:space="1" w:color="auto"/>
      </w:pBdr>
      <w:tabs>
        <w:tab w:val="center" w:pos="4536"/>
      </w:tabs>
      <w:ind w:left="0"/>
      <w:jc w:val="both"/>
    </w:pPr>
    <w:rPr>
      <w:rFonts w:cs="Tahoma"/>
    </w:rPr>
  </w:style>
  <w:style w:type="paragraph" w:customStyle="1" w:styleId="NormalH">
    <w:name w:val="NormalH"/>
    <w:basedOn w:val="Normal"/>
    <w:autoRedefine/>
    <w:rsid w:val="003F4A1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3F4A17"/>
  </w:style>
  <w:style w:type="paragraph" w:customStyle="1" w:styleId="Bang">
    <w:name w:val="Bang"/>
    <w:basedOn w:val="Normal"/>
    <w:autoRedefine/>
    <w:rsid w:val="00DB4862"/>
    <w:pPr>
      <w:spacing w:before="80" w:after="80"/>
      <w:ind w:left="0"/>
    </w:pPr>
    <w:rPr>
      <w:rFonts w:cs="Tahoma"/>
      <w:sz w:val="18"/>
      <w:szCs w:val="18"/>
    </w:rPr>
  </w:style>
  <w:style w:type="paragraph" w:customStyle="1" w:styleId="Heading30">
    <w:name w:val="Heading3"/>
    <w:basedOn w:val="NormalIndent"/>
    <w:rsid w:val="003F4A17"/>
    <w:pPr>
      <w:numPr>
        <w:ilvl w:val="1"/>
        <w:numId w:val="12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3F4A17"/>
    <w:pPr>
      <w:ind w:left="540"/>
      <w:jc w:val="both"/>
    </w:pPr>
    <w:rPr>
      <w:lang w:val="en-AU"/>
    </w:rPr>
  </w:style>
  <w:style w:type="paragraph" w:styleId="BodyText">
    <w:name w:val="Body Text"/>
    <w:aliases w:val="Char Char Char,Char Char,Char Char Char Char Char Char Char Char,Char Char Char Char Char Char Char"/>
    <w:basedOn w:val="Normal"/>
    <w:link w:val="BodyTextChar"/>
    <w:rsid w:val="007969AA"/>
    <w:pPr>
      <w:spacing w:before="0" w:after="120"/>
      <w:ind w:left="851"/>
    </w:pPr>
    <w:rPr>
      <w:rFonts w:cs="Times New Roman"/>
      <w:szCs w:val="24"/>
      <w:lang w:val="en-AU"/>
    </w:rPr>
  </w:style>
  <w:style w:type="paragraph" w:customStyle="1" w:styleId="Heading1H1">
    <w:name w:val="Heading 1.H1"/>
    <w:basedOn w:val="Normal"/>
    <w:next w:val="Normal"/>
    <w:rsid w:val="003F4A17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3F4A17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3F4A17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3F4A17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3F4A1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3F4A17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3F4A17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3F4A17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3F4A17"/>
    <w:pPr>
      <w:spacing w:before="0"/>
      <w:ind w:left="1440"/>
      <w:jc w:val="both"/>
    </w:pPr>
    <w:rPr>
      <w:rFonts w:ascii="Times New Roman" w:hAnsi="Times New Roman" w:cs="Times New Roman"/>
      <w:i/>
      <w:iCs/>
      <w:lang w:val="en-AU"/>
    </w:rPr>
  </w:style>
  <w:style w:type="paragraph" w:customStyle="1" w:styleId="GLOSSARY1">
    <w:name w:val="GLOSSARY1"/>
    <w:basedOn w:val="Normal"/>
    <w:rsid w:val="003F4A17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3F4A17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3F4A17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3F4A17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3F4A17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3F4A17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3F4A1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3F4A17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3F4A17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3F4A17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3F4A17"/>
    <w:pPr>
      <w:ind w:left="432"/>
    </w:pPr>
  </w:style>
  <w:style w:type="paragraph" w:customStyle="1" w:styleId="Level5">
    <w:name w:val="Level_5"/>
    <w:basedOn w:val="Normal"/>
    <w:rsid w:val="003F4A17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3F4A17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3F4A17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3F4A17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3F4A17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3F4A17"/>
    <w:rPr>
      <w:rFonts w:ascii="CG Times" w:hAnsi="CG Times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rsid w:val="003F4A17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link w:val="BodyTextIndentChar"/>
    <w:rsid w:val="003F4A17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3F4A1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3F4A1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F668AA"/>
    <w:pPr>
      <w:spacing w:before="0"/>
      <w:ind w:left="0"/>
      <w:jc w:val="center"/>
    </w:pPr>
    <w:rPr>
      <w:rFonts w:ascii="Times New Roman" w:hAnsi="Times New Roman" w:cs="Times New Roman"/>
      <w:color w:val="000000"/>
      <w:sz w:val="16"/>
      <w:szCs w:val="24"/>
      <w:lang w:val="en-GB"/>
    </w:rPr>
  </w:style>
  <w:style w:type="paragraph" w:customStyle="1" w:styleId="table">
    <w:name w:val="table"/>
    <w:basedOn w:val="Normal"/>
    <w:rsid w:val="003F4A17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3F4A17"/>
    <w:rPr>
      <w:vertAlign w:val="superscript"/>
    </w:rPr>
  </w:style>
  <w:style w:type="paragraph" w:customStyle="1" w:styleId="Bullet">
    <w:name w:val="Bullet"/>
    <w:basedOn w:val="Normal"/>
    <w:rsid w:val="003F4A17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3F4A17"/>
    <w:pPr>
      <w:widowControl w:val="0"/>
    </w:pPr>
    <w:rPr>
      <w:lang w:eastAsia="en-US"/>
    </w:rPr>
  </w:style>
  <w:style w:type="paragraph" w:styleId="BodyText3">
    <w:name w:val="Body Text 3"/>
    <w:basedOn w:val="Normal"/>
    <w:rsid w:val="003F4A17"/>
    <w:pPr>
      <w:spacing w:before="0"/>
      <w:ind w:left="0"/>
    </w:pPr>
    <w:rPr>
      <w:b/>
      <w:bCs/>
      <w:i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3F4A17"/>
    <w:pPr>
      <w:spacing w:before="0"/>
      <w:ind w:left="0"/>
    </w:pPr>
    <w:rPr>
      <w:rFonts w:ascii="Times New Roman" w:hAnsi="Times New Roman" w:cs="Times New Roman"/>
      <w:i/>
      <w:iCs/>
      <w:lang w:val="en-GB"/>
    </w:rPr>
  </w:style>
  <w:style w:type="character" w:styleId="Hyperlink">
    <w:name w:val="Hyperlink"/>
    <w:basedOn w:val="DefaultParagraphFont"/>
    <w:uiPriority w:val="99"/>
    <w:rsid w:val="003F4A17"/>
    <w:rPr>
      <w:color w:val="0000FF"/>
      <w:u w:val="single"/>
    </w:rPr>
  </w:style>
  <w:style w:type="paragraph" w:customStyle="1" w:styleId="DiffListing">
    <w:name w:val="Diff Listing"/>
    <w:basedOn w:val="Normal"/>
    <w:rsid w:val="003F4A17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3F4A1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3F4A17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3F4A17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3F4A17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3F4A17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3F4A17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3F4A17"/>
  </w:style>
  <w:style w:type="paragraph" w:customStyle="1" w:styleId="NormalIndex">
    <w:name w:val="NormalIndex"/>
    <w:basedOn w:val="NormalIndent0"/>
    <w:rsid w:val="003F4A17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3F4A17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3F4A17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3F4A17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3F4A17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3F4A1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3F4A17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3F4A17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3F4A17"/>
    <w:rPr>
      <w:sz w:val="16"/>
      <w:szCs w:val="16"/>
    </w:rPr>
  </w:style>
  <w:style w:type="paragraph" w:customStyle="1" w:styleId="Content">
    <w:name w:val="Content"/>
    <w:basedOn w:val="Normal"/>
    <w:rsid w:val="003F4A17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3F4A1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3F4A17"/>
    <w:rPr>
      <w:b/>
      <w:bCs/>
    </w:rPr>
  </w:style>
  <w:style w:type="paragraph" w:customStyle="1" w:styleId="TableTitle">
    <w:name w:val="Table Title"/>
    <w:basedOn w:val="NormalIndent"/>
    <w:autoRedefine/>
    <w:rsid w:val="003F4A17"/>
    <w:pPr>
      <w:keepNext/>
      <w:widowControl w:val="0"/>
      <w:numPr>
        <w:numId w:val="5"/>
      </w:numPr>
      <w:tabs>
        <w:tab w:val="clear" w:pos="702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3F4A17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/>
      <w:iCs/>
    </w:rPr>
  </w:style>
  <w:style w:type="paragraph" w:customStyle="1" w:styleId="InfoBlue">
    <w:name w:val="InfoBlue"/>
    <w:basedOn w:val="Normal"/>
    <w:next w:val="BodyText"/>
    <w:autoRedefine/>
    <w:rsid w:val="003F4A17"/>
    <w:pPr>
      <w:widowControl w:val="0"/>
      <w:spacing w:before="0" w:after="120" w:line="240" w:lineRule="atLeast"/>
      <w:ind w:left="540"/>
    </w:pPr>
    <w:rPr>
      <w:rFonts w:cs="Tahoma"/>
      <w:i/>
      <w:color w:val="0000FF"/>
    </w:rPr>
  </w:style>
  <w:style w:type="paragraph" w:customStyle="1" w:styleId="HeadingBig">
    <w:name w:val="Heading Big"/>
    <w:basedOn w:val="NormalTB"/>
    <w:autoRedefine/>
    <w:rsid w:val="0050513B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3F4A17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3F4A17"/>
  </w:style>
  <w:style w:type="paragraph" w:customStyle="1" w:styleId="TableCell">
    <w:name w:val="Table Cell"/>
    <w:basedOn w:val="Normal"/>
    <w:rsid w:val="005B7FF1"/>
    <w:pPr>
      <w:spacing w:after="120"/>
      <w:ind w:left="0"/>
    </w:pPr>
    <w:rPr>
      <w:rFonts w:ascii="Times New Roman" w:hAnsi="Times New Roman" w:cs="Times New Roman"/>
      <w:sz w:val="18"/>
      <w:szCs w:val="24"/>
    </w:rPr>
  </w:style>
  <w:style w:type="paragraph" w:customStyle="1" w:styleId="TableBullet1">
    <w:name w:val="Table Bullet 1"/>
    <w:basedOn w:val="TableCell"/>
    <w:rsid w:val="005B7FF1"/>
    <w:pPr>
      <w:numPr>
        <w:numId w:val="7"/>
      </w:numPr>
      <w:tabs>
        <w:tab w:val="left" w:pos="4"/>
      </w:tabs>
      <w:spacing w:before="60" w:after="60"/>
    </w:pPr>
  </w:style>
  <w:style w:type="paragraph" w:customStyle="1" w:styleId="TableBullet2">
    <w:name w:val="Table Bullet 2"/>
    <w:basedOn w:val="TableCell"/>
    <w:rsid w:val="005B7FF1"/>
    <w:pPr>
      <w:numPr>
        <w:ilvl w:val="1"/>
        <w:numId w:val="7"/>
      </w:numPr>
      <w:tabs>
        <w:tab w:val="left" w:pos="8"/>
      </w:tabs>
      <w:spacing w:before="60" w:after="60"/>
    </w:pPr>
  </w:style>
  <w:style w:type="paragraph" w:customStyle="1" w:styleId="TableHeading">
    <w:name w:val="Table Heading"/>
    <w:basedOn w:val="Normal"/>
    <w:rsid w:val="005B7FF1"/>
    <w:pPr>
      <w:keepNext/>
      <w:spacing w:after="120"/>
      <w:ind w:left="0"/>
    </w:pPr>
    <w:rPr>
      <w:rFonts w:ascii="Arial" w:hAnsi="Arial" w:cs="Times New Roman"/>
      <w:b/>
      <w:sz w:val="18"/>
      <w:szCs w:val="24"/>
    </w:rPr>
  </w:style>
  <w:style w:type="paragraph" w:customStyle="1" w:styleId="TableNumber1">
    <w:name w:val="Table Number 1"/>
    <w:basedOn w:val="TableCell"/>
    <w:rsid w:val="002B4DFF"/>
    <w:pPr>
      <w:numPr>
        <w:numId w:val="8"/>
      </w:numPr>
      <w:tabs>
        <w:tab w:val="left" w:pos="4"/>
      </w:tabs>
      <w:spacing w:before="60" w:after="60"/>
    </w:pPr>
  </w:style>
  <w:style w:type="paragraph" w:customStyle="1" w:styleId="TableNumber2">
    <w:name w:val="Table Number 2"/>
    <w:basedOn w:val="TableCell"/>
    <w:rsid w:val="002B4DFF"/>
    <w:pPr>
      <w:numPr>
        <w:ilvl w:val="1"/>
        <w:numId w:val="8"/>
      </w:numPr>
      <w:tabs>
        <w:tab w:val="left" w:pos="8"/>
      </w:tabs>
      <w:spacing w:before="60" w:after="60"/>
    </w:pPr>
  </w:style>
  <w:style w:type="table" w:styleId="TableGrid">
    <w:name w:val="Table Grid"/>
    <w:basedOn w:val="TableNormal"/>
    <w:uiPriority w:val="59"/>
    <w:rsid w:val="0056602C"/>
    <w:pPr>
      <w:spacing w:before="120" w:after="60"/>
      <w:ind w:left="5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3">
    <w:name w:val="Table List 3"/>
    <w:basedOn w:val="TableNormal"/>
    <w:rsid w:val="0056602C"/>
    <w:pPr>
      <w:spacing w:before="120" w:after="60"/>
      <w:ind w:left="544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Subject">
    <w:name w:val="annotation subject"/>
    <w:basedOn w:val="CommentText"/>
    <w:next w:val="CommentText"/>
    <w:semiHidden/>
    <w:rsid w:val="00711CD0"/>
    <w:pPr>
      <w:spacing w:before="120"/>
      <w:ind w:left="544"/>
    </w:pPr>
    <w:rPr>
      <w:rFonts w:ascii="Tahoma" w:hAnsi="Tahoma" w:cs="Arial"/>
      <w:b/>
      <w:bCs/>
      <w:lang w:val="en-US"/>
    </w:rPr>
  </w:style>
  <w:style w:type="paragraph" w:styleId="BalloonText">
    <w:name w:val="Balloon Text"/>
    <w:basedOn w:val="Normal"/>
    <w:semiHidden/>
    <w:rsid w:val="00711CD0"/>
    <w:rPr>
      <w:rFonts w:cs="Tahoma"/>
      <w:sz w:val="16"/>
      <w:szCs w:val="16"/>
    </w:rPr>
  </w:style>
  <w:style w:type="paragraph" w:customStyle="1" w:styleId="ListBullet1">
    <w:name w:val="List Bullet 1"/>
    <w:basedOn w:val="BodyText"/>
    <w:link w:val="ListBullet1Char"/>
    <w:rsid w:val="00AD1D8E"/>
    <w:pPr>
      <w:numPr>
        <w:numId w:val="9"/>
      </w:numPr>
      <w:tabs>
        <w:tab w:val="left" w:pos="30"/>
      </w:tabs>
    </w:pPr>
    <w:rPr>
      <w:rFonts w:ascii="Times New Roman" w:hAnsi="Times New Roman"/>
      <w:lang w:val="en-US"/>
    </w:rPr>
  </w:style>
  <w:style w:type="paragraph" w:styleId="ListBullet2">
    <w:name w:val="List Bullet 2"/>
    <w:aliases w:val=" Char1"/>
    <w:basedOn w:val="BodyText"/>
    <w:link w:val="ListBullet2Char"/>
    <w:rsid w:val="00AD1D8E"/>
    <w:pPr>
      <w:numPr>
        <w:ilvl w:val="1"/>
        <w:numId w:val="9"/>
      </w:numPr>
      <w:tabs>
        <w:tab w:val="left" w:pos="35"/>
      </w:tabs>
    </w:pPr>
    <w:rPr>
      <w:rFonts w:ascii="Times New Roman" w:hAnsi="Times New Roman"/>
      <w:lang w:val="en-US"/>
    </w:rPr>
  </w:style>
  <w:style w:type="paragraph" w:styleId="ListBullet3">
    <w:name w:val="List Bullet 3"/>
    <w:basedOn w:val="BodyText"/>
    <w:rsid w:val="00AD1D8E"/>
    <w:pPr>
      <w:numPr>
        <w:ilvl w:val="2"/>
        <w:numId w:val="9"/>
      </w:numPr>
      <w:tabs>
        <w:tab w:val="left" w:pos="40"/>
      </w:tabs>
    </w:pPr>
    <w:rPr>
      <w:rFonts w:ascii="Times New Roman" w:hAnsi="Times New Roman"/>
      <w:lang w:val="en-US"/>
    </w:rPr>
  </w:style>
  <w:style w:type="paragraph" w:customStyle="1" w:styleId="ListNumber1">
    <w:name w:val="List Number 1"/>
    <w:basedOn w:val="BodyText"/>
    <w:link w:val="ListNumber1Char"/>
    <w:rsid w:val="00AD1D8E"/>
    <w:pPr>
      <w:numPr>
        <w:numId w:val="10"/>
      </w:numPr>
      <w:tabs>
        <w:tab w:val="left" w:pos="30"/>
      </w:tabs>
    </w:pPr>
    <w:rPr>
      <w:rFonts w:ascii="Times New Roman" w:hAnsi="Times New Roman"/>
      <w:lang w:val="en-US"/>
    </w:rPr>
  </w:style>
  <w:style w:type="paragraph" w:styleId="ListNumber2">
    <w:name w:val="List Number 2"/>
    <w:basedOn w:val="BodyText"/>
    <w:rsid w:val="00AD1D8E"/>
    <w:pPr>
      <w:numPr>
        <w:ilvl w:val="1"/>
        <w:numId w:val="10"/>
      </w:numPr>
      <w:tabs>
        <w:tab w:val="left" w:pos="35"/>
      </w:tabs>
    </w:pPr>
    <w:rPr>
      <w:rFonts w:ascii="Times New Roman" w:hAnsi="Times New Roman"/>
      <w:lang w:val="en-US"/>
    </w:rPr>
  </w:style>
  <w:style w:type="paragraph" w:styleId="ListNumber3">
    <w:name w:val="List Number 3"/>
    <w:basedOn w:val="BodyText"/>
    <w:rsid w:val="00AD1D8E"/>
    <w:pPr>
      <w:numPr>
        <w:ilvl w:val="2"/>
        <w:numId w:val="10"/>
      </w:numPr>
      <w:tabs>
        <w:tab w:val="left" w:pos="40"/>
      </w:tabs>
    </w:pPr>
    <w:rPr>
      <w:rFonts w:ascii="Times New Roman" w:hAnsi="Times New Roman"/>
      <w:lang w:val="en-US"/>
    </w:rPr>
  </w:style>
  <w:style w:type="paragraph" w:customStyle="1" w:styleId="BodyKeepWith">
    <w:name w:val="Body Keep With"/>
    <w:basedOn w:val="BodyText"/>
    <w:rsid w:val="00AD1D8E"/>
    <w:pPr>
      <w:keepNext/>
      <w:spacing w:before="120" w:after="60"/>
      <w:ind w:left="1800"/>
    </w:pPr>
    <w:rPr>
      <w:rFonts w:ascii="Times New Roman" w:hAnsi="Times New Roman"/>
      <w:lang w:val="en-US"/>
    </w:rPr>
  </w:style>
  <w:style w:type="character" w:customStyle="1" w:styleId="ListBullet1Char">
    <w:name w:val="List Bullet 1 Char"/>
    <w:basedOn w:val="DefaultParagraphFont"/>
    <w:link w:val="ListBullet1"/>
    <w:rsid w:val="00AD1D8E"/>
    <w:rPr>
      <w:szCs w:val="24"/>
      <w:lang w:eastAsia="en-US"/>
    </w:rPr>
  </w:style>
  <w:style w:type="character" w:customStyle="1" w:styleId="bodytext0">
    <w:name w:val="bodytext"/>
    <w:basedOn w:val="DefaultParagraphFont"/>
    <w:rsid w:val="00AD1D8E"/>
  </w:style>
  <w:style w:type="character" w:customStyle="1" w:styleId="BodyTextChar">
    <w:name w:val="Body Text Char"/>
    <w:aliases w:val="Char Char Char Char,Char Char Char1,Char Char Char Char Char Char Char Char Char,Char Char Char Char Char Char Char Char1"/>
    <w:basedOn w:val="DefaultParagraphFont"/>
    <w:link w:val="BodyText"/>
    <w:rsid w:val="007969AA"/>
    <w:rPr>
      <w:rFonts w:ascii="Tahoma" w:hAnsi="Tahoma"/>
      <w:szCs w:val="24"/>
      <w:lang w:val="en-AU" w:eastAsia="en-US"/>
    </w:rPr>
  </w:style>
  <w:style w:type="paragraph" w:customStyle="1" w:styleId="ListBullet1CharChar">
    <w:name w:val="List Bullet 1 Char Char"/>
    <w:basedOn w:val="BodyText"/>
    <w:link w:val="ListBullet1CharCharChar"/>
    <w:rsid w:val="00471429"/>
    <w:pPr>
      <w:tabs>
        <w:tab w:val="left" w:pos="30"/>
        <w:tab w:val="num" w:pos="360"/>
      </w:tabs>
      <w:spacing w:beforeAutospacing="1" w:after="100" w:afterAutospacing="1"/>
      <w:ind w:left="567"/>
    </w:pPr>
    <w:rPr>
      <w:rFonts w:cs="Arial"/>
      <w:lang w:val="en-US"/>
    </w:rPr>
  </w:style>
  <w:style w:type="character" w:customStyle="1" w:styleId="ListBullet2Char">
    <w:name w:val="List Bullet 2 Char"/>
    <w:aliases w:val=" Char1 Char"/>
    <w:basedOn w:val="DefaultParagraphFont"/>
    <w:link w:val="ListBullet2"/>
    <w:rsid w:val="00471429"/>
    <w:rPr>
      <w:szCs w:val="24"/>
      <w:lang w:eastAsia="en-US"/>
    </w:rPr>
  </w:style>
  <w:style w:type="paragraph" w:customStyle="1" w:styleId="Normal1">
    <w:name w:val="Normal1"/>
    <w:basedOn w:val="Normal"/>
    <w:rsid w:val="00471429"/>
    <w:pPr>
      <w:spacing w:before="100" w:beforeAutospacing="1" w:after="100" w:afterAutospacing="1"/>
      <w:ind w:left="148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ListBullet1CharCharChar">
    <w:name w:val="List Bullet 1 Char Char Char"/>
    <w:basedOn w:val="DefaultParagraphFont"/>
    <w:link w:val="ListBullet1CharChar"/>
    <w:rsid w:val="00471429"/>
    <w:rPr>
      <w:rFonts w:ascii="Tahoma" w:eastAsia="MS Mincho" w:hAnsi="Tahoma" w:cs="Arial"/>
      <w:szCs w:val="24"/>
      <w:lang w:val="en-US" w:eastAsia="en-US" w:bidi="ar-SA"/>
    </w:rPr>
  </w:style>
  <w:style w:type="character" w:customStyle="1" w:styleId="ListNumber1Char">
    <w:name w:val="List Number 1 Char"/>
    <w:basedOn w:val="DefaultParagraphFont"/>
    <w:link w:val="ListNumber1"/>
    <w:rsid w:val="00C158B3"/>
    <w:rPr>
      <w:szCs w:val="24"/>
      <w:lang w:eastAsia="en-US"/>
    </w:rPr>
  </w:style>
  <w:style w:type="character" w:customStyle="1" w:styleId="hcp1">
    <w:name w:val="hcp1"/>
    <w:basedOn w:val="DefaultParagraphFont"/>
    <w:rsid w:val="00E61B0D"/>
    <w:rPr>
      <w:b/>
      <w:bCs/>
    </w:rPr>
  </w:style>
  <w:style w:type="paragraph" w:customStyle="1" w:styleId="column2">
    <w:name w:val="column2"/>
    <w:basedOn w:val="Normal"/>
    <w:rsid w:val="00A9394F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eastAsia="ja-JP"/>
    </w:rPr>
  </w:style>
  <w:style w:type="numbering" w:styleId="111111">
    <w:name w:val="Outline List 2"/>
    <w:basedOn w:val="NoList"/>
    <w:rsid w:val="00A9394F"/>
    <w:pPr>
      <w:numPr>
        <w:numId w:val="11"/>
      </w:numPr>
    </w:pPr>
  </w:style>
  <w:style w:type="paragraph" w:styleId="NormalWeb">
    <w:name w:val="Normal (Web)"/>
    <w:basedOn w:val="Normal"/>
    <w:rsid w:val="007965F3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eastAsia="ja-JP"/>
    </w:rPr>
  </w:style>
  <w:style w:type="paragraph" w:customStyle="1" w:styleId="hcp4">
    <w:name w:val="hcp4"/>
    <w:basedOn w:val="Normal"/>
    <w:rsid w:val="0096172C"/>
    <w:pPr>
      <w:spacing w:before="100" w:beforeAutospacing="1" w:after="100" w:afterAutospacing="1"/>
      <w:ind w:left="0"/>
    </w:pPr>
    <w:rPr>
      <w:rFonts w:ascii="Times New Roman" w:hAnsi="Times New Roman" w:cs="Times New Roman"/>
      <w:b/>
      <w:bCs/>
      <w:sz w:val="24"/>
      <w:szCs w:val="24"/>
      <w:lang w:eastAsia="ja-JP"/>
    </w:rPr>
  </w:style>
  <w:style w:type="paragraph" w:customStyle="1" w:styleId="hcp9">
    <w:name w:val="hcp9"/>
    <w:basedOn w:val="Normal"/>
    <w:rsid w:val="0096172C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eastAsia="ja-JP"/>
    </w:rPr>
  </w:style>
  <w:style w:type="character" w:customStyle="1" w:styleId="hcp8">
    <w:name w:val="hcp8"/>
    <w:basedOn w:val="DefaultParagraphFont"/>
    <w:rsid w:val="0096172C"/>
    <w:rPr>
      <w:b w:val="0"/>
      <w:bCs w:val="0"/>
    </w:rPr>
  </w:style>
  <w:style w:type="character" w:customStyle="1" w:styleId="hcp12">
    <w:name w:val="hcp12"/>
    <w:basedOn w:val="DefaultParagraphFont"/>
    <w:rsid w:val="002B1C94"/>
  </w:style>
  <w:style w:type="character" w:customStyle="1" w:styleId="hcp16">
    <w:name w:val="hcp16"/>
    <w:basedOn w:val="DefaultParagraphFont"/>
    <w:rsid w:val="005C32CD"/>
    <w:rPr>
      <w:sz w:val="22"/>
      <w:szCs w:val="22"/>
    </w:rPr>
  </w:style>
  <w:style w:type="character" w:customStyle="1" w:styleId="Comment">
    <w:name w:val="Comment"/>
    <w:basedOn w:val="DefaultParagraphFont"/>
    <w:rsid w:val="001C61F9"/>
    <w:rPr>
      <w:bdr w:val="none" w:sz="0" w:space="0" w:color="auto"/>
      <w:shd w:val="clear" w:color="auto" w:fill="00FF00"/>
    </w:rPr>
  </w:style>
  <w:style w:type="character" w:customStyle="1" w:styleId="Deleted">
    <w:name w:val="Deleted"/>
    <w:basedOn w:val="DefaultParagraphFont"/>
    <w:rsid w:val="001C61F9"/>
    <w:rPr>
      <w:strike/>
      <w:dstrike w:val="0"/>
      <w:color w:val="0000FF"/>
    </w:rPr>
  </w:style>
  <w:style w:type="character" w:customStyle="1" w:styleId="hcp10">
    <w:name w:val="hcp10"/>
    <w:basedOn w:val="DefaultParagraphFont"/>
    <w:rsid w:val="00973F80"/>
    <w:rPr>
      <w:sz w:val="22"/>
      <w:szCs w:val="22"/>
    </w:rPr>
  </w:style>
  <w:style w:type="character" w:customStyle="1" w:styleId="hcp6">
    <w:name w:val="hcp6"/>
    <w:basedOn w:val="DefaultParagraphFont"/>
    <w:rsid w:val="004542CF"/>
  </w:style>
  <w:style w:type="character" w:customStyle="1" w:styleId="hcp17">
    <w:name w:val="hcp17"/>
    <w:basedOn w:val="DefaultParagraphFont"/>
    <w:rsid w:val="000F6EAC"/>
    <w:rPr>
      <w:rFonts w:ascii="Arial" w:hAnsi="Arial" w:cs="Arial" w:hint="default"/>
      <w:sz w:val="20"/>
      <w:szCs w:val="20"/>
    </w:rPr>
  </w:style>
  <w:style w:type="character" w:customStyle="1" w:styleId="keyboard">
    <w:name w:val="keyboard"/>
    <w:basedOn w:val="DefaultParagraphFont"/>
    <w:rsid w:val="006168C3"/>
  </w:style>
  <w:style w:type="character" w:customStyle="1" w:styleId="note">
    <w:name w:val="note"/>
    <w:basedOn w:val="DefaultParagraphFont"/>
    <w:rsid w:val="006168C3"/>
  </w:style>
  <w:style w:type="character" w:styleId="FollowedHyperlink">
    <w:name w:val="FollowedHyperlink"/>
    <w:basedOn w:val="DefaultParagraphFont"/>
    <w:rsid w:val="00C470DB"/>
    <w:rPr>
      <w:color w:val="800080"/>
      <w:u w:val="single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"/>
    <w:basedOn w:val="Normal"/>
    <w:link w:val="ListParagraphChar"/>
    <w:uiPriority w:val="34"/>
    <w:qFormat/>
    <w:rsid w:val="00AD6B54"/>
    <w:pPr>
      <w:ind w:left="720"/>
    </w:pPr>
  </w:style>
  <w:style w:type="paragraph" w:styleId="Revision">
    <w:name w:val="Revision"/>
    <w:hidden/>
    <w:uiPriority w:val="99"/>
    <w:semiHidden/>
    <w:rsid w:val="001836EA"/>
    <w:rPr>
      <w:rFonts w:ascii="Tahoma" w:hAnsi="Tahoma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969AA"/>
    <w:rPr>
      <w:sz w:val="24"/>
      <w:szCs w:val="24"/>
      <w:lang w:val="en-AU" w:eastAsia="en-US"/>
    </w:rPr>
  </w:style>
  <w:style w:type="paragraph" w:customStyle="1" w:styleId="TableContents">
    <w:name w:val="Table Contents"/>
    <w:basedOn w:val="Normal"/>
    <w:uiPriority w:val="99"/>
    <w:rsid w:val="00305A8D"/>
    <w:pPr>
      <w:widowControl w:val="0"/>
      <w:suppressLineNumbers/>
      <w:suppressAutoHyphens/>
      <w:spacing w:before="60"/>
      <w:ind w:left="113" w:right="113"/>
      <w:jc w:val="both"/>
    </w:pPr>
    <w:rPr>
      <w:rFonts w:ascii="Arial" w:eastAsia="Times New Roman" w:hAnsi="Arial" w:cs="Times New Roman"/>
      <w:color w:val="000000"/>
      <w:sz w:val="22"/>
      <w:szCs w:val="24"/>
      <w:lang w:val="en-GB" w:eastAsia="en-GB"/>
    </w:rPr>
  </w:style>
  <w:style w:type="paragraph" w:customStyle="1" w:styleId="TableColumnHeadings">
    <w:name w:val="Table Column Headings"/>
    <w:basedOn w:val="Normal"/>
    <w:uiPriority w:val="99"/>
    <w:rsid w:val="00305A8D"/>
    <w:pPr>
      <w:spacing w:before="60" w:after="40"/>
      <w:ind w:left="113" w:right="113"/>
      <w:jc w:val="both"/>
    </w:pPr>
    <w:rPr>
      <w:rFonts w:ascii="Arial" w:eastAsia="Times New Roman" w:hAnsi="Arial" w:cs="Times New Roman"/>
      <w:b/>
      <w:bCs/>
      <w:color w:val="002E36"/>
      <w:spacing w:val="-5"/>
      <w:sz w:val="22"/>
      <w:szCs w:val="22"/>
      <w:lang w:val="en-GB" w:eastAsia="en-GB"/>
    </w:rPr>
  </w:style>
  <w:style w:type="paragraph" w:customStyle="1" w:styleId="Guide">
    <w:name w:val="Guide"/>
    <w:basedOn w:val="Normal"/>
    <w:link w:val="GuideCharChar"/>
    <w:uiPriority w:val="99"/>
    <w:rsid w:val="00305A8D"/>
    <w:pPr>
      <w:spacing w:before="60" w:after="120"/>
      <w:ind w:left="0"/>
      <w:jc w:val="both"/>
    </w:pPr>
    <w:rPr>
      <w:rFonts w:ascii="Arial" w:eastAsia="Times New Roman" w:hAnsi="Arial" w:cs="Times New Roman"/>
      <w:i/>
      <w:iCs/>
      <w:color w:val="002E36"/>
      <w:sz w:val="22"/>
      <w:szCs w:val="24"/>
      <w:lang w:val="en-GB" w:eastAsia="en-GB"/>
    </w:rPr>
  </w:style>
  <w:style w:type="character" w:customStyle="1" w:styleId="GuideCharChar">
    <w:name w:val="Guide Char Char"/>
    <w:link w:val="Guide"/>
    <w:uiPriority w:val="99"/>
    <w:locked/>
    <w:rsid w:val="00305A8D"/>
    <w:rPr>
      <w:rFonts w:ascii="Arial" w:eastAsia="Times New Roman" w:hAnsi="Arial"/>
      <w:i/>
      <w:iCs/>
      <w:color w:val="002E36"/>
      <w:sz w:val="22"/>
      <w:szCs w:val="24"/>
      <w:lang w:val="en-GB" w:eastAsia="en-GB"/>
    </w:rPr>
  </w:style>
  <w:style w:type="paragraph" w:customStyle="1" w:styleId="TableLine">
    <w:name w:val="Table Line"/>
    <w:basedOn w:val="Normal"/>
    <w:link w:val="TableLineChar"/>
    <w:qFormat/>
    <w:rsid w:val="00305A8D"/>
    <w:pPr>
      <w:keepNext/>
      <w:widowControl w:val="0"/>
      <w:adjustRightInd w:val="0"/>
      <w:spacing w:after="120"/>
      <w:ind w:left="0"/>
      <w:jc w:val="both"/>
      <w:textAlignment w:val="baseline"/>
    </w:pPr>
    <w:rPr>
      <w:rFonts w:ascii="Arial" w:eastAsia="Calibri" w:hAnsi="Arial" w:cs="Times New Roman"/>
      <w:sz w:val="24"/>
    </w:rPr>
  </w:style>
  <w:style w:type="character" w:customStyle="1" w:styleId="TableLineChar">
    <w:name w:val="Table Line Char"/>
    <w:link w:val="TableLine"/>
    <w:rsid w:val="00305A8D"/>
    <w:rPr>
      <w:rFonts w:ascii="Arial" w:eastAsia="Calibri" w:hAnsi="Arial"/>
      <w:sz w:val="24"/>
      <w:lang w:eastAsia="en-US"/>
    </w:rPr>
  </w:style>
  <w:style w:type="character" w:customStyle="1" w:styleId="HeaderChar">
    <w:name w:val="Header Char"/>
    <w:aliases w:val="Header1 Char,Draft Char,hd Char,ITT i Char,sbv Char"/>
    <w:basedOn w:val="DefaultParagraphFont"/>
    <w:link w:val="Header"/>
    <w:rsid w:val="00305A8D"/>
    <w:rPr>
      <w:rFonts w:ascii="Verdana" w:hAnsi="Verdana" w:cs="Tahoma"/>
      <w:lang w:eastAsia="en-US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basedOn w:val="DefaultParagraphFont"/>
    <w:link w:val="ListParagraph"/>
    <w:uiPriority w:val="34"/>
    <w:locked/>
    <w:rsid w:val="0058010B"/>
    <w:rPr>
      <w:rFonts w:ascii="Tahoma" w:hAnsi="Tahoma" w:cs="Arial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B06"/>
    <w:rPr>
      <w:lang w:val="en-GB" w:eastAsia="en-US"/>
    </w:rPr>
  </w:style>
  <w:style w:type="paragraph" w:customStyle="1" w:styleId="Title-Major">
    <w:name w:val="Title-Major"/>
    <w:basedOn w:val="Title"/>
    <w:rsid w:val="003C02DF"/>
    <w:pPr>
      <w:keepLines/>
      <w:overflowPunct w:val="0"/>
      <w:autoSpaceDE w:val="0"/>
      <w:autoSpaceDN w:val="0"/>
      <w:adjustRightInd w:val="0"/>
      <w:spacing w:before="0" w:after="120"/>
      <w:ind w:left="2520" w:right="720"/>
      <w:jc w:val="left"/>
      <w:textAlignment w:val="baseline"/>
    </w:pPr>
    <w:rPr>
      <w:rFonts w:ascii="Book Antiqua" w:eastAsia="SimSun" w:hAnsi="Book Antiqua"/>
      <w:b w:val="0"/>
      <w:bCs w:val="0"/>
      <w:smallCaps/>
      <w:sz w:val="48"/>
      <w:lang w:eastAsia="zh-CN"/>
    </w:rPr>
  </w:style>
  <w:style w:type="character" w:customStyle="1" w:styleId="TitleChar">
    <w:name w:val="Title Char"/>
    <w:basedOn w:val="DefaultParagraphFont"/>
    <w:link w:val="Title"/>
    <w:rsid w:val="00661D89"/>
    <w:rPr>
      <w:rFonts w:ascii=".VnArialH" w:hAnsi=".VnArialH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pv\My%20Documents\FPT%20Software%202006\SOLAR\G5-Ambient.ORT\Requirement\Template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CBDA733A3C345BCBCECDC286C8143" ma:contentTypeVersion="0" ma:contentTypeDescription="Create a new document." ma:contentTypeScope="" ma:versionID="179ada02c6e1719d9e16f46f59fb0e3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FE9FD-F471-4967-BBBF-0159BE288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7483AAC-3DE7-4CC2-91BC-B7C0C354C9B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CEF3B3D-9B99-4D2A-833E-50F34F35DA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C39471-9DEF-4EF2-8287-FC234499DAEF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4E07730-7A18-4897-929D-42BE786B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Template_SRS</Template>
  <TotalTime>20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FPT Software JSC</Company>
  <LinksUpToDate>false</LinksUpToDate>
  <CharactersWithSpaces>5886</CharactersWithSpaces>
  <SharedDoc>false</SharedDoc>
  <HLinks>
    <vt:vector size="114" baseType="variant">
      <vt:variant>
        <vt:i4>4325479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EF_cancel_update_Agency</vt:lpwstr>
      </vt:variant>
      <vt:variant>
        <vt:i4>720925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_Exception_flows</vt:lpwstr>
      </vt:variant>
      <vt:variant>
        <vt:i4>1572904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_Agency_Basic_Information</vt:lpwstr>
      </vt:variant>
      <vt:variant>
        <vt:i4>3670054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AF_Search_Agency</vt:lpwstr>
      </vt:variant>
      <vt:variant>
        <vt:i4>4718698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_Agency_Master_Page</vt:lpwstr>
      </vt:variant>
      <vt:variant>
        <vt:i4>7798867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AF_View_After_AddUpdate</vt:lpwstr>
      </vt:variant>
      <vt:variant>
        <vt:i4>3932198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_View_Agency</vt:lpwstr>
      </vt:variant>
      <vt:variant>
        <vt:i4>4194416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EF_cancel_create_Agency</vt:lpwstr>
      </vt:variant>
      <vt:variant>
        <vt:i4>2752559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_Validation_rules</vt:lpwstr>
      </vt:variant>
      <vt:variant>
        <vt:i4>1179681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AF_CopyAgency</vt:lpwstr>
      </vt:variant>
      <vt:variant>
        <vt:i4>1572904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_Agency_Basic_Information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_Toc327861686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_Toc327861685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_Toc327861684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_Toc327861683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_Toc327861682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_Toc327861681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_Toc327861680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_Toc327861679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Fsoft</dc:creator>
  <cp:keywords>Create Update Agency</cp:keywords>
  <dc:description/>
  <cp:lastModifiedBy>  </cp:lastModifiedBy>
  <cp:revision>21</cp:revision>
  <cp:lastPrinted>2018-10-04T10:52:00Z</cp:lastPrinted>
  <dcterms:created xsi:type="dcterms:W3CDTF">2018-10-11T03:07:00Z</dcterms:created>
  <dcterms:modified xsi:type="dcterms:W3CDTF">2019-01-14T08:56:00Z</dcterms:modified>
  <cp:category>Requirement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Code">
    <vt:lpwstr>OVM</vt:lpwstr>
  </property>
  <property fmtid="{D5CDD505-2E9C-101B-9397-08002B2CF9AE}" pid="3" name="Document Code">
    <vt:lpwstr>06BE-BM/PM/OVM-SRS/FSOFT</vt:lpwstr>
  </property>
  <property fmtid="{D5CDD505-2E9C-101B-9397-08002B2CF9AE}" pid="4" name="Location">
    <vt:lpwstr>Minneapolis</vt:lpwstr>
  </property>
  <property fmtid="{D5CDD505-2E9C-101B-9397-08002B2CF9AE}" pid="5" name="Version">
    <vt:lpwstr>0.1</vt:lpwstr>
  </property>
  <property fmtid="{D5CDD505-2E9C-101B-9397-08002B2CF9AE}" pid="6" name="_TentativeReviewCycleID">
    <vt:i4>-1985006145</vt:i4>
  </property>
  <property fmtid="{D5CDD505-2E9C-101B-9397-08002B2CF9AE}" pid="7" name="_ReviewCycleID">
    <vt:i4>-1985006145</vt:i4>
  </property>
  <property fmtid="{D5CDD505-2E9C-101B-9397-08002B2CF9AE}" pid="8" name="_NewReviewCycle">
    <vt:lpwstr/>
  </property>
  <property fmtid="{D5CDD505-2E9C-101B-9397-08002B2CF9AE}" pid="9" name="_EmailEntryID">
    <vt:lpwstr>00000000A0680704EC72DE4490CB63A7D14DAB2564564700</vt:lpwstr>
  </property>
  <property fmtid="{D5CDD505-2E9C-101B-9397-08002B2CF9AE}" pid="10" name="_EmailStoreID">
    <vt:lpwstr>0000000038A1BB1005E5101AA1BB08002B2A56C200006D737073742E646C6C00000000004E495441F9BFB80100AA0037D96E0000000044003A005C0044006F00630075006D0065006E00740073005C0050006500720073006F006E0061006C005C006D00610069006C0062006F0078002E007000730074000000</vt:lpwstr>
  </property>
  <property fmtid="{D5CDD505-2E9C-101B-9397-08002B2CF9AE}" pid="11" name="ContentType">
    <vt:lpwstr>Document</vt:lpwstr>
  </property>
  <property fmtid="{D5CDD505-2E9C-101B-9397-08002B2CF9AE}" pid="12" name="ContentTypeId">
    <vt:lpwstr>0x010100924CBDA733A3C345BCBCECDC286C8143</vt:lpwstr>
  </property>
  <property fmtid="{D5CDD505-2E9C-101B-9397-08002B2CF9AE}" pid="13" name="_ReviewingToolsShownOnce">
    <vt:lpwstr/>
  </property>
</Properties>
</file>