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188F7" w14:textId="3871ABDC" w:rsidR="00E44B26" w:rsidRDefault="00313784" w:rsidP="006B2206">
      <w:pPr>
        <w:spacing w:line="312" w:lineRule="auto"/>
        <w:rPr>
          <w:rFonts w:cs="Tahoma"/>
        </w:rPr>
      </w:pPr>
      <w:bookmarkStart w:id="0" w:name="_Toc465677962"/>
      <w:bookmarkStart w:id="1" w:name="_Toc467738734"/>
      <w:r>
        <w:rPr>
          <w:noProof/>
        </w:rPr>
        <w:drawing>
          <wp:inline distT="0" distB="0" distL="0" distR="0" wp14:anchorId="7BDAEDE9" wp14:editId="18E5FF6E">
            <wp:extent cx="2009775" cy="770255"/>
            <wp:effectExtent l="0" t="0" r="952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770255"/>
                    </a:xfrm>
                    <a:prstGeom prst="rect">
                      <a:avLst/>
                    </a:prstGeom>
                    <a:noFill/>
                  </pic:spPr>
                </pic:pic>
              </a:graphicData>
            </a:graphic>
          </wp:inline>
        </w:drawing>
      </w:r>
    </w:p>
    <w:p w14:paraId="42218545" w14:textId="1B028312" w:rsidR="00313784" w:rsidRDefault="00313784" w:rsidP="006B2206">
      <w:pPr>
        <w:spacing w:line="312" w:lineRule="auto"/>
        <w:rPr>
          <w:rFonts w:cs="Tahoma"/>
        </w:rPr>
      </w:pPr>
    </w:p>
    <w:p w14:paraId="4F461198" w14:textId="4E1DDB9F" w:rsidR="00313784" w:rsidRDefault="00313784" w:rsidP="006B2206">
      <w:pPr>
        <w:spacing w:line="312" w:lineRule="auto"/>
        <w:rPr>
          <w:rFonts w:cs="Tahoma"/>
        </w:rPr>
      </w:pPr>
    </w:p>
    <w:p w14:paraId="6A7F2FB6" w14:textId="2C5647DD" w:rsidR="00313784" w:rsidRDefault="00313784" w:rsidP="006B2206">
      <w:pPr>
        <w:spacing w:line="312" w:lineRule="auto"/>
        <w:rPr>
          <w:rFonts w:cs="Tahoma"/>
        </w:rPr>
      </w:pPr>
    </w:p>
    <w:p w14:paraId="050FAE99" w14:textId="09DDC001" w:rsidR="00313784" w:rsidRPr="00607986" w:rsidRDefault="00313784" w:rsidP="006B2206">
      <w:pPr>
        <w:spacing w:line="312" w:lineRule="auto"/>
        <w:rPr>
          <w:rFonts w:cs="Tahoma"/>
        </w:rPr>
      </w:pPr>
    </w:p>
    <w:p w14:paraId="0CA04A98" w14:textId="77777777" w:rsidR="00E44B26" w:rsidRPr="00607986" w:rsidRDefault="00E44B26" w:rsidP="006B2206">
      <w:pPr>
        <w:spacing w:line="312" w:lineRule="auto"/>
        <w:rPr>
          <w:rFonts w:cs="Tahoma"/>
        </w:rPr>
      </w:pPr>
    </w:p>
    <w:p w14:paraId="70BBD686" w14:textId="6FAC9579" w:rsidR="00DB4862" w:rsidRPr="00607986" w:rsidRDefault="00DB4862" w:rsidP="006B2206">
      <w:pPr>
        <w:pStyle w:val="HeadingBig"/>
        <w:spacing w:line="312" w:lineRule="auto"/>
        <w:jc w:val="right"/>
        <w:rPr>
          <w:rFonts w:ascii="Tahoma" w:hAnsi="Tahoma" w:cs="Tahoma"/>
          <w:b w:val="0"/>
          <w:color w:val="auto"/>
          <w:sz w:val="32"/>
          <w:szCs w:val="32"/>
        </w:rPr>
      </w:pPr>
    </w:p>
    <w:p w14:paraId="57F7A509" w14:textId="2A8CA5A8" w:rsidR="0050513B" w:rsidRPr="00607986" w:rsidRDefault="00C14258" w:rsidP="006B2206">
      <w:pPr>
        <w:pStyle w:val="HeadingBig"/>
        <w:spacing w:line="312" w:lineRule="auto"/>
        <w:jc w:val="right"/>
        <w:rPr>
          <w:rFonts w:ascii="Tahoma" w:hAnsi="Tahoma" w:cs="Tahoma"/>
          <w:color w:val="auto"/>
        </w:rPr>
      </w:pPr>
      <w:r w:rsidRPr="00607986">
        <w:rPr>
          <w:rFonts w:ascii="Tahoma" w:hAnsi="Tahoma" w:cs="Tahoma"/>
          <w:color w:val="auto"/>
        </w:rPr>
        <w:t>Đặc tả yêu cầu nghiệp vụ</w:t>
      </w:r>
    </w:p>
    <w:p w14:paraId="4A89733D" w14:textId="27DC483D" w:rsidR="00DB4862" w:rsidRPr="00313784" w:rsidRDefault="00313784" w:rsidP="006B2206">
      <w:pPr>
        <w:pStyle w:val="NormalT"/>
        <w:spacing w:line="312" w:lineRule="auto"/>
        <w:jc w:val="right"/>
        <w:rPr>
          <w:rFonts w:cs="Tahoma"/>
          <w:sz w:val="36"/>
        </w:rPr>
      </w:pPr>
      <w:r w:rsidRPr="00313784">
        <w:rPr>
          <w:rFonts w:cs="Tahoma"/>
          <w:sz w:val="36"/>
        </w:rPr>
        <w:t>Portal_URD_RQ234_QTRR_Tự động hóa bảng tính củ</w:t>
      </w:r>
      <w:r>
        <w:rPr>
          <w:rFonts w:cs="Tahoma"/>
          <w:sz w:val="36"/>
        </w:rPr>
        <w:t>a TTTĐ</w:t>
      </w:r>
    </w:p>
    <w:p w14:paraId="00E6F5D1" w14:textId="59D73E9B" w:rsidR="00DB4862" w:rsidRDefault="00DB4862" w:rsidP="006B2206">
      <w:pPr>
        <w:pStyle w:val="NormalT"/>
        <w:spacing w:line="312" w:lineRule="auto"/>
        <w:jc w:val="right"/>
        <w:rPr>
          <w:rFonts w:cs="Tahoma"/>
        </w:rPr>
      </w:pPr>
    </w:p>
    <w:p w14:paraId="3189B2F3" w14:textId="77777777" w:rsidR="00313784" w:rsidRPr="00607986" w:rsidRDefault="00313784" w:rsidP="006B2206">
      <w:pPr>
        <w:pStyle w:val="NormalT"/>
        <w:spacing w:line="312" w:lineRule="auto"/>
        <w:jc w:val="right"/>
        <w:rPr>
          <w:rFonts w:cs="Tahoma"/>
        </w:rPr>
      </w:pPr>
    </w:p>
    <w:p w14:paraId="08C8BEE8" w14:textId="4FDDAA74" w:rsidR="00DB4862" w:rsidRDefault="00DB4862" w:rsidP="006B2206">
      <w:pPr>
        <w:pStyle w:val="NormalT"/>
        <w:spacing w:line="312" w:lineRule="auto"/>
        <w:jc w:val="right"/>
        <w:rPr>
          <w:rFonts w:cs="Tahoma"/>
        </w:rPr>
      </w:pPr>
    </w:p>
    <w:p w14:paraId="05E1142A" w14:textId="44123582" w:rsidR="00313784" w:rsidRDefault="00313784" w:rsidP="006B2206">
      <w:pPr>
        <w:pStyle w:val="NormalT"/>
        <w:spacing w:line="312" w:lineRule="auto"/>
        <w:jc w:val="right"/>
        <w:rPr>
          <w:rFonts w:cs="Tahoma"/>
        </w:rPr>
      </w:pPr>
    </w:p>
    <w:p w14:paraId="099BA80D" w14:textId="77777777" w:rsidR="00313784" w:rsidRPr="00607986" w:rsidRDefault="00313784" w:rsidP="006B2206">
      <w:pPr>
        <w:pStyle w:val="NormalT"/>
        <w:spacing w:line="312" w:lineRule="auto"/>
        <w:jc w:val="right"/>
        <w:rPr>
          <w:rFonts w:cs="Tahoma"/>
        </w:rPr>
      </w:pPr>
    </w:p>
    <w:p w14:paraId="10FB80D2" w14:textId="77777777" w:rsidR="0050513B" w:rsidRPr="00607986" w:rsidRDefault="0050513B" w:rsidP="006B2206">
      <w:pPr>
        <w:pStyle w:val="NormalT"/>
        <w:spacing w:line="312" w:lineRule="auto"/>
        <w:rPr>
          <w:rFonts w:cs="Tahoma"/>
        </w:rPr>
      </w:pPr>
    </w:p>
    <w:p w14:paraId="5E913989" w14:textId="77777777" w:rsidR="00313784" w:rsidRPr="00607986" w:rsidRDefault="00313784" w:rsidP="006B2206">
      <w:pPr>
        <w:spacing w:before="0" w:after="0" w:line="312" w:lineRule="auto"/>
        <w:ind w:left="0"/>
        <w:rPr>
          <w:b/>
          <w:sz w:val="24"/>
          <w:szCs w:val="30"/>
        </w:rPr>
      </w:pPr>
      <w:r>
        <w:rPr>
          <w:b/>
          <w:sz w:val="24"/>
          <w:szCs w:val="30"/>
        </w:rPr>
        <w:t>L</w:t>
      </w:r>
      <w:r w:rsidRPr="00607986">
        <w:rPr>
          <w:b/>
          <w:sz w:val="24"/>
          <w:szCs w:val="30"/>
        </w:rPr>
        <w:t>ịch sử thay đổi tài liệu</w:t>
      </w:r>
    </w:p>
    <w:p w14:paraId="04592500" w14:textId="77777777" w:rsidR="00313784" w:rsidRPr="00607986" w:rsidRDefault="00313784" w:rsidP="006B2206">
      <w:pPr>
        <w:spacing w:line="312" w:lineRule="auto"/>
        <w:ind w:left="0"/>
        <w:rPr>
          <w:rFonts w:cs="Tahoma"/>
        </w:rPr>
      </w:pPr>
      <w:r w:rsidRPr="00607986">
        <w:rPr>
          <w:rFonts w:cs="Tahoma"/>
        </w:rPr>
        <w:t>Loại thay đổi: A - Added M - Modified D – Deleted</w:t>
      </w:r>
    </w:p>
    <w:tbl>
      <w:tblPr>
        <w:tblStyle w:val="TableGrid"/>
        <w:tblW w:w="9853" w:type="dxa"/>
        <w:tblInd w:w="-5" w:type="dxa"/>
        <w:tblLook w:val="04A0" w:firstRow="1" w:lastRow="0" w:firstColumn="1" w:lastColumn="0" w:noHBand="0" w:noVBand="1"/>
      </w:tblPr>
      <w:tblGrid>
        <w:gridCol w:w="1691"/>
        <w:gridCol w:w="1356"/>
        <w:gridCol w:w="841"/>
        <w:gridCol w:w="4762"/>
        <w:gridCol w:w="1203"/>
      </w:tblGrid>
      <w:tr w:rsidR="00313784" w:rsidRPr="00607986" w14:paraId="5CCD6B56" w14:textId="77777777" w:rsidTr="001B442E">
        <w:trPr>
          <w:trHeight w:val="894"/>
        </w:trPr>
        <w:tc>
          <w:tcPr>
            <w:tcW w:w="1691" w:type="dxa"/>
            <w:vAlign w:val="center"/>
          </w:tcPr>
          <w:p w14:paraId="6AED1783" w14:textId="77777777" w:rsidR="00313784" w:rsidRPr="00607986" w:rsidRDefault="00313784" w:rsidP="006B2206">
            <w:pPr>
              <w:spacing w:line="312" w:lineRule="auto"/>
              <w:ind w:left="0"/>
              <w:jc w:val="center"/>
              <w:rPr>
                <w:rFonts w:cs="Tahoma"/>
                <w:b/>
              </w:rPr>
            </w:pPr>
            <w:r w:rsidRPr="00607986">
              <w:rPr>
                <w:rFonts w:cs="Tahoma"/>
                <w:b/>
              </w:rPr>
              <w:t>Ngày hiệu lực</w:t>
            </w:r>
          </w:p>
        </w:tc>
        <w:tc>
          <w:tcPr>
            <w:tcW w:w="1356" w:type="dxa"/>
            <w:vAlign w:val="center"/>
          </w:tcPr>
          <w:p w14:paraId="24ABE45E" w14:textId="77777777" w:rsidR="00313784" w:rsidRPr="00607986" w:rsidRDefault="00313784" w:rsidP="006B2206">
            <w:pPr>
              <w:spacing w:line="312" w:lineRule="auto"/>
              <w:ind w:left="0"/>
              <w:jc w:val="center"/>
              <w:rPr>
                <w:rFonts w:cs="Tahoma"/>
                <w:b/>
              </w:rPr>
            </w:pPr>
            <w:r w:rsidRPr="00607986">
              <w:rPr>
                <w:rFonts w:cs="Tahoma"/>
                <w:b/>
              </w:rPr>
              <w:t>Người thực hiện</w:t>
            </w:r>
          </w:p>
        </w:tc>
        <w:tc>
          <w:tcPr>
            <w:tcW w:w="841" w:type="dxa"/>
            <w:vAlign w:val="center"/>
          </w:tcPr>
          <w:p w14:paraId="7164B3A7" w14:textId="77777777" w:rsidR="00313784" w:rsidRPr="00607986" w:rsidRDefault="00313784" w:rsidP="006B2206">
            <w:pPr>
              <w:spacing w:line="312" w:lineRule="auto"/>
              <w:ind w:left="0"/>
              <w:jc w:val="center"/>
              <w:rPr>
                <w:rFonts w:cs="Tahoma"/>
                <w:b/>
              </w:rPr>
            </w:pPr>
            <w:r w:rsidRPr="00607986">
              <w:rPr>
                <w:rFonts w:cs="Tahoma"/>
                <w:b/>
              </w:rPr>
              <w:t>Loại thay đổi</w:t>
            </w:r>
          </w:p>
        </w:tc>
        <w:tc>
          <w:tcPr>
            <w:tcW w:w="4762" w:type="dxa"/>
            <w:vAlign w:val="center"/>
          </w:tcPr>
          <w:p w14:paraId="3F4CEEC7" w14:textId="77777777" w:rsidR="00313784" w:rsidRPr="00607986" w:rsidRDefault="00313784" w:rsidP="006B2206">
            <w:pPr>
              <w:spacing w:line="312" w:lineRule="auto"/>
              <w:ind w:left="0"/>
              <w:jc w:val="center"/>
              <w:rPr>
                <w:rFonts w:cs="Tahoma"/>
                <w:b/>
              </w:rPr>
            </w:pPr>
            <w:r w:rsidRPr="00607986">
              <w:rPr>
                <w:rFonts w:cs="Tahoma"/>
                <w:b/>
              </w:rPr>
              <w:t>Chi tiết thay đổi</w:t>
            </w:r>
          </w:p>
        </w:tc>
        <w:tc>
          <w:tcPr>
            <w:tcW w:w="1203" w:type="dxa"/>
            <w:vAlign w:val="center"/>
          </w:tcPr>
          <w:p w14:paraId="05710B5C" w14:textId="77777777" w:rsidR="00313784" w:rsidRPr="00607986" w:rsidRDefault="00313784" w:rsidP="006B2206">
            <w:pPr>
              <w:spacing w:line="312" w:lineRule="auto"/>
              <w:ind w:left="0"/>
              <w:jc w:val="center"/>
              <w:rPr>
                <w:rFonts w:cs="Tahoma"/>
                <w:b/>
              </w:rPr>
            </w:pPr>
            <w:r w:rsidRPr="00607986">
              <w:rPr>
                <w:rFonts w:cs="Tahoma"/>
                <w:b/>
              </w:rPr>
              <w:t>Version</w:t>
            </w:r>
          </w:p>
        </w:tc>
      </w:tr>
      <w:tr w:rsidR="00313784" w:rsidRPr="00607986" w14:paraId="16231F93" w14:textId="77777777" w:rsidTr="001B442E">
        <w:trPr>
          <w:trHeight w:val="343"/>
        </w:trPr>
        <w:tc>
          <w:tcPr>
            <w:tcW w:w="1691" w:type="dxa"/>
          </w:tcPr>
          <w:p w14:paraId="4F9BB4CF" w14:textId="77777777" w:rsidR="00313784" w:rsidRPr="00607986" w:rsidRDefault="00313784" w:rsidP="006B2206">
            <w:pPr>
              <w:spacing w:line="312" w:lineRule="auto"/>
              <w:ind w:left="0"/>
              <w:rPr>
                <w:rFonts w:cs="Tahoma"/>
              </w:rPr>
            </w:pPr>
            <w:r>
              <w:rPr>
                <w:rFonts w:cs="Tahoma"/>
              </w:rPr>
              <w:t>30/11/2018</w:t>
            </w:r>
          </w:p>
        </w:tc>
        <w:tc>
          <w:tcPr>
            <w:tcW w:w="1356" w:type="dxa"/>
          </w:tcPr>
          <w:p w14:paraId="237438A0" w14:textId="77777777" w:rsidR="00313784" w:rsidRPr="00607986" w:rsidRDefault="00313784" w:rsidP="006B2206">
            <w:pPr>
              <w:spacing w:line="312" w:lineRule="auto"/>
              <w:ind w:left="0"/>
              <w:rPr>
                <w:rFonts w:cs="Tahoma"/>
              </w:rPr>
            </w:pPr>
            <w:r>
              <w:rPr>
                <w:rFonts w:cs="Tahoma"/>
              </w:rPr>
              <w:t>HuyenNT1</w:t>
            </w:r>
          </w:p>
        </w:tc>
        <w:tc>
          <w:tcPr>
            <w:tcW w:w="841" w:type="dxa"/>
          </w:tcPr>
          <w:p w14:paraId="3CAD1A48" w14:textId="77777777" w:rsidR="00313784" w:rsidRPr="00607986" w:rsidRDefault="00313784" w:rsidP="006B2206">
            <w:pPr>
              <w:spacing w:line="312" w:lineRule="auto"/>
              <w:ind w:left="0"/>
              <w:jc w:val="center"/>
              <w:rPr>
                <w:rFonts w:cs="Tahoma"/>
              </w:rPr>
            </w:pPr>
            <w:r w:rsidRPr="00607986">
              <w:rPr>
                <w:rFonts w:cs="Tahoma"/>
              </w:rPr>
              <w:t>A</w:t>
            </w:r>
          </w:p>
        </w:tc>
        <w:tc>
          <w:tcPr>
            <w:tcW w:w="4762" w:type="dxa"/>
          </w:tcPr>
          <w:p w14:paraId="57D612EC" w14:textId="77777777" w:rsidR="00313784" w:rsidRPr="00607986" w:rsidRDefault="00313784" w:rsidP="006B2206">
            <w:pPr>
              <w:spacing w:line="312" w:lineRule="auto"/>
              <w:ind w:left="0"/>
              <w:rPr>
                <w:rFonts w:cs="Tahoma"/>
              </w:rPr>
            </w:pPr>
            <w:r w:rsidRPr="00607986">
              <w:rPr>
                <w:rFonts w:cs="Tahoma"/>
              </w:rPr>
              <w:t>Khởi tạo tài liệu</w:t>
            </w:r>
          </w:p>
        </w:tc>
        <w:tc>
          <w:tcPr>
            <w:tcW w:w="1203" w:type="dxa"/>
          </w:tcPr>
          <w:p w14:paraId="4AA0CE9C" w14:textId="77777777" w:rsidR="00313784" w:rsidRPr="00607986" w:rsidRDefault="00313784" w:rsidP="006B2206">
            <w:pPr>
              <w:spacing w:line="312" w:lineRule="auto"/>
              <w:ind w:left="0"/>
              <w:jc w:val="center"/>
              <w:rPr>
                <w:rFonts w:cs="Tahoma"/>
              </w:rPr>
            </w:pPr>
            <w:r>
              <w:rPr>
                <w:rFonts w:cs="Tahoma"/>
              </w:rPr>
              <w:t>0.1</w:t>
            </w:r>
          </w:p>
        </w:tc>
      </w:tr>
      <w:tr w:rsidR="0076544D" w:rsidRPr="00607986" w14:paraId="29569ECC" w14:textId="77777777" w:rsidTr="00DE2280">
        <w:trPr>
          <w:trHeight w:val="335"/>
        </w:trPr>
        <w:tc>
          <w:tcPr>
            <w:tcW w:w="1691" w:type="dxa"/>
          </w:tcPr>
          <w:p w14:paraId="4B6720E1" w14:textId="7A5B5A11" w:rsidR="0076544D" w:rsidRDefault="0076544D" w:rsidP="0076544D">
            <w:pPr>
              <w:spacing w:line="312" w:lineRule="auto"/>
              <w:ind w:left="0"/>
              <w:rPr>
                <w:rFonts w:cs="Tahoma"/>
              </w:rPr>
            </w:pPr>
            <w:r>
              <w:rPr>
                <w:rFonts w:cs="Tahoma"/>
              </w:rPr>
              <w:t>22/04/2019</w:t>
            </w:r>
          </w:p>
        </w:tc>
        <w:tc>
          <w:tcPr>
            <w:tcW w:w="1356" w:type="dxa"/>
          </w:tcPr>
          <w:p w14:paraId="4E654728" w14:textId="1BD5625C" w:rsidR="0076544D" w:rsidRDefault="0076544D" w:rsidP="0076544D">
            <w:pPr>
              <w:spacing w:line="312" w:lineRule="auto"/>
              <w:ind w:left="0"/>
              <w:rPr>
                <w:rFonts w:cs="Tahoma"/>
              </w:rPr>
            </w:pPr>
            <w:r>
              <w:rPr>
                <w:rFonts w:cs="Tahoma"/>
              </w:rPr>
              <w:t>HuyenNT1</w:t>
            </w:r>
          </w:p>
        </w:tc>
        <w:tc>
          <w:tcPr>
            <w:tcW w:w="841" w:type="dxa"/>
          </w:tcPr>
          <w:p w14:paraId="1E67A732" w14:textId="6633CF0A" w:rsidR="0076544D" w:rsidRPr="00607986" w:rsidRDefault="0076544D" w:rsidP="0076544D">
            <w:pPr>
              <w:spacing w:line="312" w:lineRule="auto"/>
              <w:ind w:left="0"/>
              <w:jc w:val="center"/>
              <w:rPr>
                <w:rFonts w:cs="Tahoma"/>
              </w:rPr>
            </w:pPr>
            <w:r>
              <w:rPr>
                <w:rFonts w:cs="Tahoma"/>
              </w:rPr>
              <w:t>M</w:t>
            </w:r>
          </w:p>
        </w:tc>
        <w:tc>
          <w:tcPr>
            <w:tcW w:w="4762" w:type="dxa"/>
          </w:tcPr>
          <w:p w14:paraId="0985DE97" w14:textId="79D31C79" w:rsidR="0076544D" w:rsidRPr="00607986" w:rsidRDefault="0076544D" w:rsidP="0076544D">
            <w:pPr>
              <w:spacing w:line="312" w:lineRule="auto"/>
              <w:ind w:left="0"/>
              <w:rPr>
                <w:rFonts w:cs="Tahoma"/>
              </w:rPr>
            </w:pPr>
            <w:r>
              <w:rPr>
                <w:rFonts w:cs="Tahoma"/>
              </w:rPr>
              <w:t>Bổ sung tài liệu theo comment của QTRR</w:t>
            </w:r>
          </w:p>
        </w:tc>
        <w:tc>
          <w:tcPr>
            <w:tcW w:w="1203" w:type="dxa"/>
          </w:tcPr>
          <w:p w14:paraId="6FB90DE3" w14:textId="047D1119" w:rsidR="0076544D" w:rsidRDefault="0076544D" w:rsidP="0076544D">
            <w:pPr>
              <w:spacing w:line="312" w:lineRule="auto"/>
              <w:ind w:left="0"/>
              <w:jc w:val="center"/>
              <w:rPr>
                <w:rFonts w:cs="Tahoma"/>
              </w:rPr>
            </w:pPr>
            <w:r>
              <w:rPr>
                <w:rFonts w:cs="Tahoma"/>
              </w:rPr>
              <w:t>0.2</w:t>
            </w:r>
          </w:p>
        </w:tc>
      </w:tr>
      <w:tr w:rsidR="0076544D" w:rsidRPr="00607986" w14:paraId="5D05731F" w14:textId="77777777" w:rsidTr="00DE2280">
        <w:trPr>
          <w:trHeight w:val="335"/>
        </w:trPr>
        <w:tc>
          <w:tcPr>
            <w:tcW w:w="1691" w:type="dxa"/>
          </w:tcPr>
          <w:p w14:paraId="01511705" w14:textId="5FADC114" w:rsidR="0076544D" w:rsidRDefault="0076544D" w:rsidP="0076544D">
            <w:pPr>
              <w:spacing w:line="312" w:lineRule="auto"/>
              <w:ind w:left="0"/>
              <w:rPr>
                <w:rFonts w:cs="Tahoma"/>
              </w:rPr>
            </w:pPr>
            <w:r>
              <w:rPr>
                <w:rFonts w:cs="Tahoma"/>
              </w:rPr>
              <w:t>06/05/2019</w:t>
            </w:r>
          </w:p>
        </w:tc>
        <w:tc>
          <w:tcPr>
            <w:tcW w:w="1356" w:type="dxa"/>
          </w:tcPr>
          <w:p w14:paraId="1EECC5FA" w14:textId="47038A7C" w:rsidR="0076544D" w:rsidRDefault="0076544D" w:rsidP="0076544D">
            <w:pPr>
              <w:spacing w:line="312" w:lineRule="auto"/>
              <w:ind w:left="0"/>
              <w:rPr>
                <w:rFonts w:cs="Tahoma"/>
              </w:rPr>
            </w:pPr>
            <w:r>
              <w:rPr>
                <w:rFonts w:cs="Tahoma"/>
              </w:rPr>
              <w:t>HuyenNT1</w:t>
            </w:r>
          </w:p>
        </w:tc>
        <w:tc>
          <w:tcPr>
            <w:tcW w:w="841" w:type="dxa"/>
          </w:tcPr>
          <w:p w14:paraId="7C73D345" w14:textId="6DE49228" w:rsidR="0076544D" w:rsidRDefault="0076544D" w:rsidP="0076544D">
            <w:pPr>
              <w:spacing w:line="312" w:lineRule="auto"/>
              <w:ind w:left="0"/>
              <w:jc w:val="center"/>
              <w:rPr>
                <w:rFonts w:cs="Tahoma"/>
              </w:rPr>
            </w:pPr>
            <w:r>
              <w:rPr>
                <w:rFonts w:cs="Tahoma"/>
              </w:rPr>
              <w:t>M</w:t>
            </w:r>
          </w:p>
        </w:tc>
        <w:tc>
          <w:tcPr>
            <w:tcW w:w="4762" w:type="dxa"/>
          </w:tcPr>
          <w:p w14:paraId="3796F0B3" w14:textId="77777777" w:rsidR="0076544D" w:rsidRDefault="0076544D" w:rsidP="0076544D">
            <w:pPr>
              <w:spacing w:line="312" w:lineRule="auto"/>
              <w:ind w:left="0"/>
              <w:rPr>
                <w:rFonts w:cs="Tahoma"/>
              </w:rPr>
            </w:pPr>
            <w:r>
              <w:rPr>
                <w:rFonts w:cs="Tahoma"/>
              </w:rPr>
              <w:t>- Sửa công thức tính EMI của sản phẩm tiền mặt</w:t>
            </w:r>
          </w:p>
          <w:p w14:paraId="027D0667" w14:textId="49315F9E" w:rsidR="0076544D" w:rsidRDefault="0076544D" w:rsidP="0076544D">
            <w:pPr>
              <w:spacing w:line="312" w:lineRule="auto"/>
              <w:ind w:left="0"/>
              <w:rPr>
                <w:rFonts w:cs="Tahoma"/>
              </w:rPr>
            </w:pPr>
            <w:r>
              <w:rPr>
                <w:rFonts w:cs="Tahoma"/>
              </w:rPr>
              <w:t xml:space="preserve">- </w:t>
            </w:r>
            <w:r w:rsidR="00D31D6C">
              <w:rPr>
                <w:rFonts w:cs="Tahoma"/>
              </w:rPr>
              <w:t>Sửa công thức tính tuổi KH</w:t>
            </w:r>
          </w:p>
        </w:tc>
        <w:tc>
          <w:tcPr>
            <w:tcW w:w="1203" w:type="dxa"/>
          </w:tcPr>
          <w:p w14:paraId="116B50BF" w14:textId="69857FA0" w:rsidR="0076544D" w:rsidRDefault="0076544D" w:rsidP="0076544D">
            <w:pPr>
              <w:spacing w:line="312" w:lineRule="auto"/>
              <w:ind w:left="0"/>
              <w:jc w:val="center"/>
              <w:rPr>
                <w:rFonts w:cs="Tahoma"/>
              </w:rPr>
            </w:pPr>
            <w:r>
              <w:rPr>
                <w:rFonts w:cs="Tahoma"/>
              </w:rPr>
              <w:t>0.3</w:t>
            </w:r>
          </w:p>
        </w:tc>
      </w:tr>
      <w:tr w:rsidR="001F0266" w:rsidRPr="00607986" w14:paraId="017BC17E" w14:textId="77777777" w:rsidTr="00DE2280">
        <w:trPr>
          <w:trHeight w:val="335"/>
        </w:trPr>
        <w:tc>
          <w:tcPr>
            <w:tcW w:w="1691" w:type="dxa"/>
          </w:tcPr>
          <w:p w14:paraId="11651470" w14:textId="77777777" w:rsidR="001F0266" w:rsidRDefault="001F0266" w:rsidP="0076544D">
            <w:pPr>
              <w:spacing w:line="312" w:lineRule="auto"/>
              <w:ind w:left="0"/>
              <w:rPr>
                <w:rFonts w:cs="Tahoma"/>
              </w:rPr>
            </w:pPr>
          </w:p>
        </w:tc>
        <w:tc>
          <w:tcPr>
            <w:tcW w:w="1356" w:type="dxa"/>
          </w:tcPr>
          <w:p w14:paraId="6DCDBD04" w14:textId="77777777" w:rsidR="001F0266" w:rsidRDefault="001F0266" w:rsidP="0076544D">
            <w:pPr>
              <w:spacing w:line="312" w:lineRule="auto"/>
              <w:ind w:left="0"/>
              <w:rPr>
                <w:rFonts w:cs="Tahoma"/>
              </w:rPr>
            </w:pPr>
          </w:p>
        </w:tc>
        <w:tc>
          <w:tcPr>
            <w:tcW w:w="841" w:type="dxa"/>
          </w:tcPr>
          <w:p w14:paraId="08D9225D" w14:textId="77777777" w:rsidR="001F0266" w:rsidRDefault="001F0266" w:rsidP="0076544D">
            <w:pPr>
              <w:spacing w:line="312" w:lineRule="auto"/>
              <w:ind w:left="0"/>
              <w:jc w:val="center"/>
              <w:rPr>
                <w:rFonts w:cs="Tahoma"/>
              </w:rPr>
            </w:pPr>
          </w:p>
        </w:tc>
        <w:tc>
          <w:tcPr>
            <w:tcW w:w="4762" w:type="dxa"/>
          </w:tcPr>
          <w:p w14:paraId="0D081072" w14:textId="17B41938" w:rsidR="001F0266" w:rsidRDefault="001F0266" w:rsidP="0076544D">
            <w:pPr>
              <w:spacing w:line="312" w:lineRule="auto"/>
              <w:ind w:left="0"/>
              <w:rPr>
                <w:rFonts w:cs="Tahoma"/>
              </w:rPr>
            </w:pPr>
            <w:r>
              <w:rPr>
                <w:rFonts w:cs="Tahoma"/>
              </w:rPr>
              <w:t>Nâng version trình ký</w:t>
            </w:r>
          </w:p>
        </w:tc>
        <w:tc>
          <w:tcPr>
            <w:tcW w:w="1203" w:type="dxa"/>
          </w:tcPr>
          <w:p w14:paraId="096BA3E8" w14:textId="490638DE" w:rsidR="001F0266" w:rsidRDefault="001F0266" w:rsidP="0076544D">
            <w:pPr>
              <w:spacing w:line="312" w:lineRule="auto"/>
              <w:ind w:left="0"/>
              <w:jc w:val="center"/>
              <w:rPr>
                <w:rFonts w:cs="Tahoma"/>
              </w:rPr>
            </w:pPr>
            <w:r>
              <w:rPr>
                <w:rFonts w:cs="Tahoma"/>
              </w:rPr>
              <w:t>1.0</w:t>
            </w:r>
          </w:p>
        </w:tc>
      </w:tr>
    </w:tbl>
    <w:p w14:paraId="3C6041E4" w14:textId="70738F03" w:rsidR="000115FD" w:rsidRPr="00607986" w:rsidRDefault="000115FD" w:rsidP="006B2206">
      <w:pPr>
        <w:spacing w:before="0" w:after="0" w:line="312" w:lineRule="auto"/>
        <w:ind w:left="0"/>
        <w:rPr>
          <w:b/>
          <w:sz w:val="24"/>
          <w:szCs w:val="30"/>
        </w:rPr>
      </w:pPr>
      <w:r w:rsidRPr="00607986">
        <w:rPr>
          <w:b/>
          <w:sz w:val="24"/>
          <w:szCs w:val="30"/>
        </w:rPr>
        <w:br w:type="page"/>
      </w:r>
      <w:bookmarkEnd w:id="0"/>
      <w:bookmarkEnd w:id="1"/>
    </w:p>
    <w:p w14:paraId="638750F6" w14:textId="380154DE" w:rsidR="000115FD" w:rsidRPr="00607986" w:rsidRDefault="000115FD" w:rsidP="006B2206">
      <w:pPr>
        <w:spacing w:before="0" w:after="0" w:line="312" w:lineRule="auto"/>
        <w:ind w:left="0"/>
        <w:rPr>
          <w:b/>
          <w:sz w:val="24"/>
          <w:szCs w:val="30"/>
        </w:rPr>
      </w:pPr>
      <w:r w:rsidRPr="00607986">
        <w:rPr>
          <w:b/>
          <w:sz w:val="24"/>
          <w:szCs w:val="30"/>
        </w:rPr>
        <w:lastRenderedPageBreak/>
        <w:t>TRANG KÝ</w:t>
      </w:r>
    </w:p>
    <w:p w14:paraId="2FE50CE5" w14:textId="77777777" w:rsidR="000115FD" w:rsidRPr="00607986" w:rsidRDefault="000115FD" w:rsidP="006B2206">
      <w:pPr>
        <w:pStyle w:val="ListParagraph"/>
        <w:spacing w:before="0" w:after="0" w:line="312" w:lineRule="auto"/>
        <w:rPr>
          <w:b/>
          <w:szCs w:val="30"/>
        </w:rPr>
      </w:pPr>
    </w:p>
    <w:p w14:paraId="3F6616A6" w14:textId="6E67622E" w:rsidR="000115FD" w:rsidRDefault="000115FD" w:rsidP="006B2206">
      <w:pPr>
        <w:pStyle w:val="ListParagraph"/>
        <w:numPr>
          <w:ilvl w:val="0"/>
          <w:numId w:val="21"/>
        </w:numPr>
        <w:spacing w:before="0" w:after="0" w:line="312" w:lineRule="auto"/>
        <w:rPr>
          <w:b/>
          <w:szCs w:val="30"/>
        </w:rPr>
      </w:pPr>
      <w:r w:rsidRPr="00607986">
        <w:rPr>
          <w:b/>
          <w:szCs w:val="30"/>
        </w:rPr>
        <w:t xml:space="preserve">Đơn vị </w:t>
      </w:r>
      <w:r w:rsidR="00663EB6" w:rsidRPr="00607986">
        <w:rPr>
          <w:b/>
          <w:szCs w:val="30"/>
        </w:rPr>
        <w:t>sử dụng</w:t>
      </w:r>
      <w:r w:rsidRPr="00607986">
        <w:rPr>
          <w:b/>
          <w:szCs w:val="30"/>
        </w:rPr>
        <w:t xml:space="preserve"> </w:t>
      </w:r>
    </w:p>
    <w:p w14:paraId="0F2E5FE5" w14:textId="77777777" w:rsidR="00313784" w:rsidRPr="00607986" w:rsidRDefault="00313784" w:rsidP="006B2206">
      <w:pPr>
        <w:pStyle w:val="ListParagraph"/>
        <w:spacing w:before="0" w:after="0" w:line="312" w:lineRule="auto"/>
        <w:rPr>
          <w:b/>
          <w:szCs w:val="30"/>
        </w:rPr>
      </w:pPr>
    </w:p>
    <w:tbl>
      <w:tblPr>
        <w:tblStyle w:val="TableGrid1"/>
        <w:tblW w:w="9077" w:type="dxa"/>
        <w:tblInd w:w="-5" w:type="dxa"/>
        <w:tblLook w:val="04A0" w:firstRow="1" w:lastRow="0" w:firstColumn="1" w:lastColumn="0" w:noHBand="0" w:noVBand="1"/>
      </w:tblPr>
      <w:tblGrid>
        <w:gridCol w:w="2268"/>
        <w:gridCol w:w="1276"/>
        <w:gridCol w:w="2268"/>
        <w:gridCol w:w="1134"/>
        <w:gridCol w:w="2131"/>
      </w:tblGrid>
      <w:tr w:rsidR="00313784" w:rsidRPr="00313784" w14:paraId="47D4EEE8" w14:textId="77777777" w:rsidTr="00313784">
        <w:trPr>
          <w:trHeight w:val="955"/>
        </w:trPr>
        <w:tc>
          <w:tcPr>
            <w:tcW w:w="2268" w:type="dxa"/>
            <w:vAlign w:val="center"/>
          </w:tcPr>
          <w:p w14:paraId="0A4DBEC5" w14:textId="77777777" w:rsidR="00313784" w:rsidRPr="00313784" w:rsidRDefault="00313784" w:rsidP="006B2206">
            <w:pPr>
              <w:spacing w:before="0" w:after="160" w:line="312" w:lineRule="auto"/>
              <w:ind w:left="0"/>
              <w:jc w:val="center"/>
              <w:rPr>
                <w:rFonts w:ascii="Arial" w:eastAsia="Calibri" w:hAnsi="Arial"/>
                <w:b/>
                <w:sz w:val="22"/>
                <w:szCs w:val="22"/>
              </w:rPr>
            </w:pPr>
            <w:r w:rsidRPr="00313784">
              <w:rPr>
                <w:rFonts w:ascii="Arial" w:eastAsia="Calibri" w:hAnsi="Arial"/>
                <w:b/>
                <w:sz w:val="22"/>
                <w:szCs w:val="22"/>
              </w:rPr>
              <w:t>Người kiểm tra</w:t>
            </w:r>
          </w:p>
        </w:tc>
        <w:tc>
          <w:tcPr>
            <w:tcW w:w="1276" w:type="dxa"/>
            <w:vAlign w:val="center"/>
          </w:tcPr>
          <w:p w14:paraId="639C3DB1" w14:textId="77777777" w:rsidR="00313784" w:rsidRPr="00313784" w:rsidRDefault="00313784" w:rsidP="006B2206">
            <w:pPr>
              <w:spacing w:before="0" w:after="160" w:line="312" w:lineRule="auto"/>
              <w:ind w:left="0"/>
              <w:jc w:val="center"/>
              <w:rPr>
                <w:rFonts w:ascii="Arial" w:eastAsia="Calibri" w:hAnsi="Arial"/>
                <w:b/>
                <w:sz w:val="22"/>
                <w:szCs w:val="22"/>
              </w:rPr>
            </w:pPr>
            <w:r w:rsidRPr="00313784">
              <w:rPr>
                <w:rFonts w:ascii="Arial" w:eastAsia="Calibri" w:hAnsi="Arial"/>
                <w:b/>
                <w:sz w:val="22"/>
                <w:szCs w:val="22"/>
              </w:rPr>
              <w:t>Ngày</w:t>
            </w:r>
          </w:p>
        </w:tc>
        <w:tc>
          <w:tcPr>
            <w:tcW w:w="2268" w:type="dxa"/>
            <w:vAlign w:val="center"/>
          </w:tcPr>
          <w:p w14:paraId="7BF79CFE" w14:textId="77777777" w:rsidR="00313784" w:rsidRPr="00313784" w:rsidRDefault="00313784" w:rsidP="006B2206">
            <w:pPr>
              <w:spacing w:before="0" w:after="160" w:line="312" w:lineRule="auto"/>
              <w:ind w:left="0"/>
              <w:jc w:val="center"/>
              <w:rPr>
                <w:rFonts w:ascii="Arial" w:eastAsia="Calibri" w:hAnsi="Arial"/>
                <w:b/>
                <w:sz w:val="22"/>
                <w:szCs w:val="22"/>
              </w:rPr>
            </w:pPr>
            <w:r w:rsidRPr="00313784">
              <w:rPr>
                <w:rFonts w:ascii="Arial" w:eastAsia="Calibri" w:hAnsi="Arial"/>
                <w:b/>
                <w:sz w:val="22"/>
                <w:szCs w:val="22"/>
              </w:rPr>
              <w:t>Người duyệt</w:t>
            </w:r>
          </w:p>
        </w:tc>
        <w:tc>
          <w:tcPr>
            <w:tcW w:w="1134" w:type="dxa"/>
            <w:vAlign w:val="center"/>
          </w:tcPr>
          <w:p w14:paraId="654EB97A" w14:textId="77777777" w:rsidR="00313784" w:rsidRPr="00313784" w:rsidRDefault="00313784" w:rsidP="006B2206">
            <w:pPr>
              <w:spacing w:before="0" w:after="160" w:line="312" w:lineRule="auto"/>
              <w:ind w:left="0"/>
              <w:jc w:val="center"/>
              <w:rPr>
                <w:rFonts w:ascii="Arial" w:eastAsia="Calibri" w:hAnsi="Arial"/>
                <w:b/>
                <w:sz w:val="22"/>
                <w:szCs w:val="22"/>
              </w:rPr>
            </w:pPr>
            <w:r w:rsidRPr="00313784">
              <w:rPr>
                <w:rFonts w:ascii="Arial" w:eastAsia="Calibri" w:hAnsi="Arial"/>
                <w:b/>
                <w:sz w:val="22"/>
                <w:szCs w:val="22"/>
              </w:rPr>
              <w:t>Ngày</w:t>
            </w:r>
          </w:p>
        </w:tc>
        <w:tc>
          <w:tcPr>
            <w:tcW w:w="2131" w:type="dxa"/>
            <w:vAlign w:val="center"/>
          </w:tcPr>
          <w:p w14:paraId="182E6B3E" w14:textId="77777777" w:rsidR="00313784" w:rsidRPr="00313784" w:rsidRDefault="00313784" w:rsidP="006B2206">
            <w:pPr>
              <w:spacing w:before="0" w:after="160" w:line="312" w:lineRule="auto"/>
              <w:ind w:left="0"/>
              <w:jc w:val="center"/>
              <w:rPr>
                <w:rFonts w:ascii="Arial" w:eastAsia="Calibri" w:hAnsi="Arial"/>
                <w:b/>
                <w:sz w:val="22"/>
                <w:szCs w:val="22"/>
              </w:rPr>
            </w:pPr>
            <w:r w:rsidRPr="00313784">
              <w:rPr>
                <w:rFonts w:ascii="Arial" w:eastAsia="Calibri" w:hAnsi="Arial"/>
                <w:b/>
                <w:sz w:val="22"/>
                <w:szCs w:val="22"/>
              </w:rPr>
              <w:t>Khối/Phòng ban/TT</w:t>
            </w:r>
          </w:p>
        </w:tc>
      </w:tr>
      <w:tr w:rsidR="00313784" w:rsidRPr="00313784" w14:paraId="5C8C0229" w14:textId="77777777" w:rsidTr="00FC5B4A">
        <w:trPr>
          <w:trHeight w:val="1417"/>
        </w:trPr>
        <w:tc>
          <w:tcPr>
            <w:tcW w:w="2268" w:type="dxa"/>
            <w:vAlign w:val="bottom"/>
          </w:tcPr>
          <w:p w14:paraId="4EDE1BC3" w14:textId="77777777" w:rsidR="00313784" w:rsidRPr="00313784" w:rsidRDefault="00313784" w:rsidP="006B2206">
            <w:pPr>
              <w:spacing w:before="0" w:after="160" w:line="312" w:lineRule="auto"/>
              <w:ind w:left="0"/>
              <w:jc w:val="center"/>
              <w:rPr>
                <w:rFonts w:ascii="Arial" w:eastAsia="Calibri" w:hAnsi="Arial"/>
                <w:sz w:val="18"/>
                <w:szCs w:val="18"/>
              </w:rPr>
            </w:pPr>
          </w:p>
        </w:tc>
        <w:tc>
          <w:tcPr>
            <w:tcW w:w="1276" w:type="dxa"/>
            <w:vAlign w:val="bottom"/>
          </w:tcPr>
          <w:p w14:paraId="39DBEDBE" w14:textId="48A0DC37" w:rsidR="00313784" w:rsidRPr="00313784" w:rsidRDefault="00313784" w:rsidP="0033218C">
            <w:pPr>
              <w:spacing w:before="0" w:after="160" w:line="312" w:lineRule="auto"/>
              <w:ind w:left="0"/>
              <w:jc w:val="center"/>
              <w:rPr>
                <w:rFonts w:ascii="Arial" w:eastAsia="Calibri" w:hAnsi="Arial"/>
                <w:sz w:val="18"/>
                <w:szCs w:val="18"/>
              </w:rPr>
            </w:pPr>
            <w:r w:rsidRPr="00313784">
              <w:rPr>
                <w:rFonts w:ascii="Arial" w:eastAsia="Calibri" w:hAnsi="Arial"/>
                <w:sz w:val="18"/>
                <w:szCs w:val="18"/>
              </w:rPr>
              <w:t>..../..../201</w:t>
            </w:r>
            <w:r w:rsidR="0033218C">
              <w:rPr>
                <w:rFonts w:ascii="Arial" w:eastAsia="Calibri" w:hAnsi="Arial"/>
                <w:sz w:val="18"/>
                <w:szCs w:val="18"/>
              </w:rPr>
              <w:t>9</w:t>
            </w:r>
          </w:p>
        </w:tc>
        <w:tc>
          <w:tcPr>
            <w:tcW w:w="2268" w:type="dxa"/>
            <w:vAlign w:val="bottom"/>
          </w:tcPr>
          <w:p w14:paraId="453C6D10" w14:textId="156A9B0B" w:rsidR="00313784" w:rsidRPr="00313784" w:rsidRDefault="00313784" w:rsidP="006B2206">
            <w:pPr>
              <w:spacing w:before="0" w:after="160" w:line="312" w:lineRule="auto"/>
              <w:ind w:left="0"/>
              <w:jc w:val="center"/>
              <w:rPr>
                <w:rFonts w:ascii="Arial" w:eastAsia="Calibri" w:hAnsi="Arial"/>
                <w:sz w:val="18"/>
                <w:szCs w:val="18"/>
              </w:rPr>
            </w:pPr>
          </w:p>
        </w:tc>
        <w:tc>
          <w:tcPr>
            <w:tcW w:w="1134" w:type="dxa"/>
            <w:vAlign w:val="bottom"/>
          </w:tcPr>
          <w:p w14:paraId="3A30CCE3" w14:textId="6516873F" w:rsidR="00313784" w:rsidRPr="00313784" w:rsidRDefault="00313784" w:rsidP="0033218C">
            <w:pPr>
              <w:spacing w:before="0" w:after="160" w:line="312" w:lineRule="auto"/>
              <w:ind w:left="0"/>
              <w:jc w:val="center"/>
              <w:rPr>
                <w:rFonts w:ascii="Arial" w:eastAsia="Calibri" w:hAnsi="Arial"/>
                <w:sz w:val="18"/>
                <w:szCs w:val="18"/>
              </w:rPr>
            </w:pPr>
            <w:r w:rsidRPr="00313784">
              <w:rPr>
                <w:rFonts w:ascii="Arial" w:eastAsia="Calibri" w:hAnsi="Arial"/>
                <w:sz w:val="18"/>
                <w:szCs w:val="18"/>
              </w:rPr>
              <w:t>..../..../201</w:t>
            </w:r>
            <w:r w:rsidR="0033218C">
              <w:rPr>
                <w:rFonts w:ascii="Arial" w:eastAsia="Calibri" w:hAnsi="Arial"/>
                <w:sz w:val="18"/>
                <w:szCs w:val="18"/>
              </w:rPr>
              <w:t>9</w:t>
            </w:r>
          </w:p>
        </w:tc>
        <w:tc>
          <w:tcPr>
            <w:tcW w:w="2131" w:type="dxa"/>
            <w:vAlign w:val="bottom"/>
          </w:tcPr>
          <w:p w14:paraId="7D3104A4" w14:textId="0E3CCD65" w:rsidR="00313784" w:rsidRPr="00313784" w:rsidRDefault="00313784" w:rsidP="006B2206">
            <w:pPr>
              <w:spacing w:before="0" w:after="160" w:line="312" w:lineRule="auto"/>
              <w:ind w:left="0"/>
              <w:jc w:val="center"/>
              <w:rPr>
                <w:rFonts w:ascii="Arial" w:eastAsia="Calibri" w:hAnsi="Arial"/>
                <w:sz w:val="18"/>
                <w:szCs w:val="18"/>
              </w:rPr>
            </w:pPr>
          </w:p>
        </w:tc>
      </w:tr>
      <w:tr w:rsidR="0033218C" w:rsidRPr="00313784" w14:paraId="1616FBA1" w14:textId="77777777" w:rsidTr="00FC5B4A">
        <w:trPr>
          <w:trHeight w:val="1417"/>
        </w:trPr>
        <w:tc>
          <w:tcPr>
            <w:tcW w:w="2268" w:type="dxa"/>
            <w:vAlign w:val="bottom"/>
          </w:tcPr>
          <w:p w14:paraId="023BBF08" w14:textId="77777777" w:rsidR="0033218C" w:rsidRPr="00313784" w:rsidRDefault="0033218C" w:rsidP="0033218C">
            <w:pPr>
              <w:spacing w:before="0" w:after="160" w:line="312" w:lineRule="auto"/>
              <w:ind w:left="0"/>
              <w:jc w:val="center"/>
              <w:rPr>
                <w:rFonts w:ascii="Arial" w:eastAsia="Calibri" w:hAnsi="Arial"/>
                <w:sz w:val="18"/>
                <w:szCs w:val="18"/>
              </w:rPr>
            </w:pPr>
          </w:p>
        </w:tc>
        <w:tc>
          <w:tcPr>
            <w:tcW w:w="1276" w:type="dxa"/>
            <w:vAlign w:val="bottom"/>
          </w:tcPr>
          <w:p w14:paraId="491C4B1B" w14:textId="410EA1A7" w:rsidR="0033218C" w:rsidRPr="00313784" w:rsidRDefault="0033218C" w:rsidP="0033218C">
            <w:pPr>
              <w:spacing w:before="0" w:after="160" w:line="312" w:lineRule="auto"/>
              <w:ind w:left="0"/>
              <w:jc w:val="center"/>
              <w:rPr>
                <w:rFonts w:ascii="Arial" w:eastAsia="Calibri" w:hAnsi="Arial"/>
                <w:sz w:val="18"/>
                <w:szCs w:val="18"/>
              </w:rPr>
            </w:pPr>
            <w:r w:rsidRPr="00313784">
              <w:rPr>
                <w:rFonts w:ascii="Arial" w:eastAsia="Calibri" w:hAnsi="Arial"/>
                <w:sz w:val="18"/>
                <w:szCs w:val="18"/>
              </w:rPr>
              <w:t>..../..../201</w:t>
            </w:r>
            <w:r>
              <w:rPr>
                <w:rFonts w:ascii="Arial" w:eastAsia="Calibri" w:hAnsi="Arial"/>
                <w:sz w:val="18"/>
                <w:szCs w:val="18"/>
              </w:rPr>
              <w:t>9</w:t>
            </w:r>
          </w:p>
        </w:tc>
        <w:tc>
          <w:tcPr>
            <w:tcW w:w="2268" w:type="dxa"/>
            <w:vAlign w:val="bottom"/>
          </w:tcPr>
          <w:p w14:paraId="5D7A234D" w14:textId="695C5BC8" w:rsidR="0033218C" w:rsidRPr="00313784" w:rsidRDefault="0033218C" w:rsidP="0033218C">
            <w:pPr>
              <w:spacing w:before="0" w:after="160" w:line="312" w:lineRule="auto"/>
              <w:ind w:left="0"/>
              <w:jc w:val="center"/>
              <w:rPr>
                <w:rFonts w:ascii="Arial" w:eastAsia="Calibri" w:hAnsi="Arial"/>
                <w:sz w:val="18"/>
                <w:szCs w:val="18"/>
              </w:rPr>
            </w:pPr>
          </w:p>
        </w:tc>
        <w:tc>
          <w:tcPr>
            <w:tcW w:w="1134" w:type="dxa"/>
            <w:vAlign w:val="bottom"/>
          </w:tcPr>
          <w:p w14:paraId="31A91F4F" w14:textId="260D6E76" w:rsidR="0033218C" w:rsidRPr="00313784" w:rsidRDefault="0033218C" w:rsidP="0033218C">
            <w:pPr>
              <w:spacing w:before="0" w:after="160" w:line="312" w:lineRule="auto"/>
              <w:ind w:left="0"/>
              <w:jc w:val="center"/>
              <w:rPr>
                <w:rFonts w:ascii="Arial" w:eastAsia="Calibri" w:hAnsi="Arial"/>
                <w:sz w:val="18"/>
                <w:szCs w:val="18"/>
              </w:rPr>
            </w:pPr>
            <w:r w:rsidRPr="00313784">
              <w:rPr>
                <w:rFonts w:ascii="Arial" w:eastAsia="Calibri" w:hAnsi="Arial"/>
                <w:sz w:val="18"/>
                <w:szCs w:val="18"/>
              </w:rPr>
              <w:t>..../..../201</w:t>
            </w:r>
            <w:r>
              <w:rPr>
                <w:rFonts w:ascii="Arial" w:eastAsia="Calibri" w:hAnsi="Arial"/>
                <w:sz w:val="18"/>
                <w:szCs w:val="18"/>
              </w:rPr>
              <w:t>9</w:t>
            </w:r>
          </w:p>
        </w:tc>
        <w:tc>
          <w:tcPr>
            <w:tcW w:w="2131" w:type="dxa"/>
            <w:vAlign w:val="bottom"/>
          </w:tcPr>
          <w:p w14:paraId="4022E77A" w14:textId="4CF8669F" w:rsidR="0033218C" w:rsidRPr="00313784" w:rsidRDefault="0033218C" w:rsidP="0033218C">
            <w:pPr>
              <w:spacing w:before="0" w:after="160" w:line="312" w:lineRule="auto"/>
              <w:ind w:left="0"/>
              <w:jc w:val="center"/>
              <w:rPr>
                <w:rFonts w:ascii="Arial" w:eastAsia="Calibri" w:hAnsi="Arial"/>
                <w:sz w:val="18"/>
                <w:szCs w:val="18"/>
              </w:rPr>
            </w:pPr>
          </w:p>
        </w:tc>
      </w:tr>
      <w:tr w:rsidR="0033218C" w:rsidRPr="00313784" w14:paraId="1019FD1C" w14:textId="77777777" w:rsidTr="00FC5B4A">
        <w:trPr>
          <w:trHeight w:val="1417"/>
        </w:trPr>
        <w:tc>
          <w:tcPr>
            <w:tcW w:w="2268" w:type="dxa"/>
            <w:vAlign w:val="bottom"/>
          </w:tcPr>
          <w:p w14:paraId="0AC00DD5" w14:textId="77777777" w:rsidR="0033218C" w:rsidRPr="00313784" w:rsidRDefault="0033218C" w:rsidP="0033218C">
            <w:pPr>
              <w:spacing w:before="0" w:after="160" w:line="312" w:lineRule="auto"/>
              <w:ind w:left="0"/>
              <w:jc w:val="center"/>
              <w:rPr>
                <w:rFonts w:ascii="Arial" w:eastAsia="Calibri" w:hAnsi="Arial"/>
                <w:sz w:val="18"/>
                <w:szCs w:val="18"/>
              </w:rPr>
            </w:pPr>
          </w:p>
        </w:tc>
        <w:tc>
          <w:tcPr>
            <w:tcW w:w="1276" w:type="dxa"/>
            <w:vAlign w:val="bottom"/>
          </w:tcPr>
          <w:p w14:paraId="04DF5CA7" w14:textId="1AD402B2" w:rsidR="0033218C" w:rsidRPr="00313784" w:rsidRDefault="0033218C" w:rsidP="0033218C">
            <w:pPr>
              <w:spacing w:before="0" w:after="160" w:line="312" w:lineRule="auto"/>
              <w:ind w:left="0"/>
              <w:jc w:val="center"/>
              <w:rPr>
                <w:rFonts w:ascii="Arial" w:eastAsia="Calibri" w:hAnsi="Arial"/>
                <w:sz w:val="18"/>
                <w:szCs w:val="18"/>
              </w:rPr>
            </w:pPr>
            <w:r w:rsidRPr="00313784">
              <w:rPr>
                <w:rFonts w:ascii="Arial" w:eastAsia="Calibri" w:hAnsi="Arial"/>
                <w:sz w:val="18"/>
                <w:szCs w:val="18"/>
              </w:rPr>
              <w:t>..../..../201</w:t>
            </w:r>
            <w:r>
              <w:rPr>
                <w:rFonts w:ascii="Arial" w:eastAsia="Calibri" w:hAnsi="Arial"/>
                <w:sz w:val="18"/>
                <w:szCs w:val="18"/>
              </w:rPr>
              <w:t>9</w:t>
            </w:r>
          </w:p>
        </w:tc>
        <w:tc>
          <w:tcPr>
            <w:tcW w:w="2268" w:type="dxa"/>
            <w:vAlign w:val="bottom"/>
          </w:tcPr>
          <w:p w14:paraId="07F235F5" w14:textId="5278326A" w:rsidR="0033218C" w:rsidRPr="00313784" w:rsidRDefault="0033218C" w:rsidP="0033218C">
            <w:pPr>
              <w:spacing w:before="0" w:after="160" w:line="312" w:lineRule="auto"/>
              <w:ind w:left="0"/>
              <w:jc w:val="center"/>
              <w:rPr>
                <w:rFonts w:ascii="Arial" w:eastAsia="Calibri" w:hAnsi="Arial"/>
                <w:sz w:val="18"/>
                <w:szCs w:val="18"/>
              </w:rPr>
            </w:pPr>
          </w:p>
        </w:tc>
        <w:tc>
          <w:tcPr>
            <w:tcW w:w="1134" w:type="dxa"/>
            <w:vAlign w:val="bottom"/>
          </w:tcPr>
          <w:p w14:paraId="720CAFD3" w14:textId="0767ABB8" w:rsidR="0033218C" w:rsidRPr="00313784" w:rsidRDefault="0033218C" w:rsidP="0033218C">
            <w:pPr>
              <w:spacing w:before="0" w:after="160" w:line="312" w:lineRule="auto"/>
              <w:ind w:left="0"/>
              <w:jc w:val="center"/>
              <w:rPr>
                <w:rFonts w:ascii="Arial" w:eastAsia="Calibri" w:hAnsi="Arial"/>
                <w:sz w:val="18"/>
                <w:szCs w:val="18"/>
              </w:rPr>
            </w:pPr>
            <w:r w:rsidRPr="00313784">
              <w:rPr>
                <w:rFonts w:ascii="Arial" w:eastAsia="Calibri" w:hAnsi="Arial"/>
                <w:sz w:val="18"/>
                <w:szCs w:val="18"/>
              </w:rPr>
              <w:t>..../..../201</w:t>
            </w:r>
            <w:r>
              <w:rPr>
                <w:rFonts w:ascii="Arial" w:eastAsia="Calibri" w:hAnsi="Arial"/>
                <w:sz w:val="18"/>
                <w:szCs w:val="18"/>
              </w:rPr>
              <w:t>9</w:t>
            </w:r>
          </w:p>
        </w:tc>
        <w:tc>
          <w:tcPr>
            <w:tcW w:w="2131" w:type="dxa"/>
            <w:vAlign w:val="bottom"/>
          </w:tcPr>
          <w:p w14:paraId="6BC217DA" w14:textId="77777777" w:rsidR="0033218C" w:rsidRPr="00313784" w:rsidRDefault="0033218C" w:rsidP="0033218C">
            <w:pPr>
              <w:spacing w:before="0" w:after="160" w:line="312" w:lineRule="auto"/>
              <w:ind w:left="0"/>
              <w:jc w:val="center"/>
              <w:rPr>
                <w:rFonts w:ascii="Arial" w:eastAsia="Calibri" w:hAnsi="Arial"/>
                <w:sz w:val="18"/>
                <w:szCs w:val="18"/>
              </w:rPr>
            </w:pPr>
          </w:p>
        </w:tc>
      </w:tr>
    </w:tbl>
    <w:p w14:paraId="7DBB1816" w14:textId="77777777" w:rsidR="0050513B" w:rsidRPr="00607986" w:rsidRDefault="0050513B" w:rsidP="006B2206">
      <w:pPr>
        <w:spacing w:line="312" w:lineRule="auto"/>
        <w:rPr>
          <w:rFonts w:cs="Tahoma"/>
        </w:rPr>
      </w:pPr>
    </w:p>
    <w:p w14:paraId="179C043D" w14:textId="77777777" w:rsidR="007C265B" w:rsidRDefault="007C265B" w:rsidP="006B2206">
      <w:pPr>
        <w:pStyle w:val="ListParagraph"/>
        <w:spacing w:before="0" w:after="0" w:line="312" w:lineRule="auto"/>
        <w:rPr>
          <w:b/>
          <w:szCs w:val="30"/>
        </w:rPr>
      </w:pPr>
    </w:p>
    <w:p w14:paraId="4E6FDA2C" w14:textId="5AAC1B31" w:rsidR="007C265B" w:rsidRPr="00607986" w:rsidRDefault="007C265B" w:rsidP="006B2206">
      <w:pPr>
        <w:pStyle w:val="ListParagraph"/>
        <w:numPr>
          <w:ilvl w:val="0"/>
          <w:numId w:val="21"/>
        </w:numPr>
        <w:spacing w:before="0" w:after="0" w:line="312" w:lineRule="auto"/>
        <w:rPr>
          <w:b/>
          <w:szCs w:val="30"/>
        </w:rPr>
      </w:pPr>
      <w:r w:rsidRPr="00607986">
        <w:rPr>
          <w:b/>
          <w:szCs w:val="30"/>
        </w:rPr>
        <w:t>Đơn vị phát triển – Khối CNTT</w:t>
      </w:r>
    </w:p>
    <w:p w14:paraId="3411AAF1" w14:textId="77777777" w:rsidR="007C265B" w:rsidRPr="00607986" w:rsidRDefault="007C265B" w:rsidP="006B2206">
      <w:pPr>
        <w:pStyle w:val="ListParagraph"/>
        <w:spacing w:before="0" w:after="0" w:line="312" w:lineRule="auto"/>
        <w:rPr>
          <w:b/>
          <w:szCs w:val="30"/>
        </w:rPr>
      </w:pPr>
    </w:p>
    <w:tbl>
      <w:tblPr>
        <w:tblStyle w:val="TableGrid2"/>
        <w:tblW w:w="9077" w:type="dxa"/>
        <w:tblInd w:w="-5" w:type="dxa"/>
        <w:tblLook w:val="04A0" w:firstRow="1" w:lastRow="0" w:firstColumn="1" w:lastColumn="0" w:noHBand="0" w:noVBand="1"/>
      </w:tblPr>
      <w:tblGrid>
        <w:gridCol w:w="2410"/>
        <w:gridCol w:w="1134"/>
        <w:gridCol w:w="2268"/>
        <w:gridCol w:w="1134"/>
        <w:gridCol w:w="2131"/>
      </w:tblGrid>
      <w:tr w:rsidR="00313784" w:rsidRPr="00313784" w14:paraId="4A09ACF2" w14:textId="77777777" w:rsidTr="00313784">
        <w:trPr>
          <w:trHeight w:val="521"/>
        </w:trPr>
        <w:tc>
          <w:tcPr>
            <w:tcW w:w="2410" w:type="dxa"/>
            <w:vAlign w:val="center"/>
          </w:tcPr>
          <w:p w14:paraId="7145937C" w14:textId="77777777" w:rsidR="00313784" w:rsidRPr="00313784" w:rsidRDefault="00313784" w:rsidP="006B2206">
            <w:pPr>
              <w:spacing w:before="0" w:after="0" w:line="312" w:lineRule="auto"/>
              <w:ind w:left="0"/>
              <w:jc w:val="center"/>
              <w:rPr>
                <w:rFonts w:ascii="Arial" w:hAnsi="Arial"/>
                <w:b/>
              </w:rPr>
            </w:pPr>
            <w:r w:rsidRPr="00313784">
              <w:rPr>
                <w:rFonts w:ascii="Arial" w:hAnsi="Arial"/>
                <w:b/>
              </w:rPr>
              <w:t>Người tạo tài liệu</w:t>
            </w:r>
          </w:p>
        </w:tc>
        <w:tc>
          <w:tcPr>
            <w:tcW w:w="1134" w:type="dxa"/>
            <w:vAlign w:val="center"/>
          </w:tcPr>
          <w:p w14:paraId="1537EE3E" w14:textId="77777777" w:rsidR="00313784" w:rsidRPr="00313784" w:rsidRDefault="00313784" w:rsidP="006B2206">
            <w:pPr>
              <w:spacing w:before="0" w:after="0" w:line="312" w:lineRule="auto"/>
              <w:ind w:left="0"/>
              <w:jc w:val="center"/>
              <w:rPr>
                <w:rFonts w:ascii="Arial" w:hAnsi="Arial"/>
                <w:b/>
              </w:rPr>
            </w:pPr>
            <w:r w:rsidRPr="00313784">
              <w:rPr>
                <w:rFonts w:ascii="Arial" w:hAnsi="Arial"/>
                <w:b/>
              </w:rPr>
              <w:t>Ngày</w:t>
            </w:r>
          </w:p>
        </w:tc>
        <w:tc>
          <w:tcPr>
            <w:tcW w:w="2268" w:type="dxa"/>
            <w:vAlign w:val="center"/>
          </w:tcPr>
          <w:p w14:paraId="1DBB6D1C" w14:textId="77777777" w:rsidR="00313784" w:rsidRPr="00313784" w:rsidRDefault="00313784" w:rsidP="006B2206">
            <w:pPr>
              <w:spacing w:before="0" w:after="0" w:line="312" w:lineRule="auto"/>
              <w:ind w:left="0"/>
              <w:jc w:val="center"/>
              <w:rPr>
                <w:rFonts w:ascii="Arial" w:hAnsi="Arial"/>
                <w:b/>
              </w:rPr>
            </w:pPr>
            <w:r w:rsidRPr="00313784">
              <w:rPr>
                <w:rFonts w:ascii="Arial" w:hAnsi="Arial"/>
                <w:b/>
              </w:rPr>
              <w:t>Người duyệt</w:t>
            </w:r>
          </w:p>
        </w:tc>
        <w:tc>
          <w:tcPr>
            <w:tcW w:w="1134" w:type="dxa"/>
            <w:vAlign w:val="center"/>
          </w:tcPr>
          <w:p w14:paraId="3A558192" w14:textId="77777777" w:rsidR="00313784" w:rsidRPr="00313784" w:rsidRDefault="00313784" w:rsidP="006B2206">
            <w:pPr>
              <w:spacing w:before="0" w:after="0" w:line="312" w:lineRule="auto"/>
              <w:ind w:left="0"/>
              <w:jc w:val="center"/>
              <w:rPr>
                <w:rFonts w:ascii="Arial" w:hAnsi="Arial"/>
                <w:b/>
              </w:rPr>
            </w:pPr>
            <w:r w:rsidRPr="00313784">
              <w:rPr>
                <w:rFonts w:ascii="Arial" w:hAnsi="Arial"/>
                <w:b/>
              </w:rPr>
              <w:t>Ngày</w:t>
            </w:r>
          </w:p>
        </w:tc>
        <w:tc>
          <w:tcPr>
            <w:tcW w:w="2131" w:type="dxa"/>
            <w:vAlign w:val="center"/>
          </w:tcPr>
          <w:p w14:paraId="7D5892EE" w14:textId="77777777" w:rsidR="00313784" w:rsidRPr="00313784" w:rsidRDefault="00313784" w:rsidP="006B2206">
            <w:pPr>
              <w:spacing w:before="0" w:after="0" w:line="312" w:lineRule="auto"/>
              <w:ind w:left="0"/>
              <w:jc w:val="center"/>
              <w:rPr>
                <w:rFonts w:ascii="Arial" w:hAnsi="Arial"/>
                <w:b/>
              </w:rPr>
            </w:pPr>
            <w:r w:rsidRPr="00313784">
              <w:rPr>
                <w:rFonts w:ascii="Arial" w:hAnsi="Arial"/>
                <w:b/>
              </w:rPr>
              <w:t>Khối/Phòng ban/TT</w:t>
            </w:r>
          </w:p>
        </w:tc>
      </w:tr>
      <w:tr w:rsidR="00313784" w:rsidRPr="00313784" w14:paraId="571AE3F9" w14:textId="77777777" w:rsidTr="00FC5B4A">
        <w:trPr>
          <w:trHeight w:val="1417"/>
        </w:trPr>
        <w:tc>
          <w:tcPr>
            <w:tcW w:w="2410" w:type="dxa"/>
            <w:vAlign w:val="bottom"/>
          </w:tcPr>
          <w:p w14:paraId="703C9CBF" w14:textId="77777777" w:rsidR="00313784" w:rsidRPr="00313784" w:rsidRDefault="00313784" w:rsidP="006B2206">
            <w:pPr>
              <w:spacing w:before="0" w:after="0" w:line="312" w:lineRule="auto"/>
              <w:ind w:left="0"/>
              <w:jc w:val="center"/>
              <w:rPr>
                <w:rFonts w:ascii="Arial" w:hAnsi="Arial"/>
                <w:sz w:val="18"/>
                <w:szCs w:val="18"/>
              </w:rPr>
            </w:pPr>
            <w:r w:rsidRPr="00313784">
              <w:rPr>
                <w:rFonts w:ascii="Arial" w:hAnsi="Arial"/>
                <w:sz w:val="18"/>
                <w:szCs w:val="18"/>
              </w:rPr>
              <w:t>Nguyễn Thanh Huyền</w:t>
            </w:r>
          </w:p>
          <w:p w14:paraId="60564D9C" w14:textId="77777777" w:rsidR="00313784" w:rsidRPr="00313784" w:rsidRDefault="00313784" w:rsidP="006B2206">
            <w:pPr>
              <w:spacing w:before="0" w:after="0" w:line="312" w:lineRule="auto"/>
              <w:ind w:left="0"/>
              <w:jc w:val="center"/>
              <w:rPr>
                <w:rFonts w:ascii="Arial" w:hAnsi="Arial"/>
                <w:sz w:val="18"/>
                <w:szCs w:val="18"/>
              </w:rPr>
            </w:pPr>
            <w:r w:rsidRPr="00313784">
              <w:rPr>
                <w:rFonts w:ascii="Arial" w:hAnsi="Arial"/>
                <w:sz w:val="18"/>
                <w:szCs w:val="18"/>
              </w:rPr>
              <w:t>CV Phân tích nghiệp vụ</w:t>
            </w:r>
          </w:p>
        </w:tc>
        <w:tc>
          <w:tcPr>
            <w:tcW w:w="1134" w:type="dxa"/>
            <w:vAlign w:val="bottom"/>
          </w:tcPr>
          <w:p w14:paraId="69EC4E2F" w14:textId="66F99BEA" w:rsidR="00313784" w:rsidRPr="00313784" w:rsidRDefault="0033218C" w:rsidP="006B2206">
            <w:pPr>
              <w:spacing w:before="0" w:after="0" w:line="312" w:lineRule="auto"/>
              <w:ind w:left="0"/>
              <w:jc w:val="center"/>
              <w:rPr>
                <w:rFonts w:ascii="Arial" w:hAnsi="Arial"/>
                <w:sz w:val="18"/>
                <w:szCs w:val="18"/>
              </w:rPr>
            </w:pPr>
            <w:r>
              <w:rPr>
                <w:rFonts w:ascii="Arial" w:hAnsi="Arial"/>
                <w:sz w:val="18"/>
                <w:szCs w:val="18"/>
              </w:rPr>
              <w:t>..../..../2019</w:t>
            </w:r>
          </w:p>
        </w:tc>
        <w:tc>
          <w:tcPr>
            <w:tcW w:w="2268" w:type="dxa"/>
            <w:vAlign w:val="bottom"/>
          </w:tcPr>
          <w:p w14:paraId="29804C39" w14:textId="77777777" w:rsidR="00313784" w:rsidRPr="00313784" w:rsidRDefault="00313784" w:rsidP="006B2206">
            <w:pPr>
              <w:spacing w:before="0" w:after="0" w:line="312" w:lineRule="auto"/>
              <w:ind w:left="0"/>
              <w:jc w:val="center"/>
              <w:rPr>
                <w:rFonts w:ascii="Arial" w:hAnsi="Arial"/>
                <w:sz w:val="18"/>
                <w:szCs w:val="18"/>
              </w:rPr>
            </w:pPr>
            <w:r w:rsidRPr="00313784">
              <w:rPr>
                <w:rFonts w:ascii="Arial" w:hAnsi="Arial"/>
                <w:sz w:val="18"/>
                <w:szCs w:val="18"/>
              </w:rPr>
              <w:t>Lê Hải Quân</w:t>
            </w:r>
          </w:p>
          <w:p w14:paraId="39F8F6CE" w14:textId="77777777" w:rsidR="00313784" w:rsidRPr="00313784" w:rsidRDefault="00313784" w:rsidP="006B2206">
            <w:pPr>
              <w:spacing w:before="0" w:after="0" w:line="312" w:lineRule="auto"/>
              <w:ind w:left="0"/>
              <w:jc w:val="center"/>
              <w:rPr>
                <w:rFonts w:ascii="Arial" w:hAnsi="Arial"/>
                <w:sz w:val="18"/>
                <w:szCs w:val="18"/>
              </w:rPr>
            </w:pPr>
            <w:r w:rsidRPr="00313784">
              <w:rPr>
                <w:rFonts w:ascii="Arial" w:hAnsi="Arial"/>
                <w:sz w:val="18"/>
                <w:szCs w:val="18"/>
              </w:rPr>
              <w:t>GĐ TT PTƯD</w:t>
            </w:r>
          </w:p>
        </w:tc>
        <w:tc>
          <w:tcPr>
            <w:tcW w:w="1134" w:type="dxa"/>
            <w:vAlign w:val="bottom"/>
          </w:tcPr>
          <w:p w14:paraId="1F211D59" w14:textId="57E35EE7" w:rsidR="00313784" w:rsidRPr="00313784" w:rsidRDefault="00313784" w:rsidP="006B2206">
            <w:pPr>
              <w:spacing w:before="0" w:after="0" w:line="312" w:lineRule="auto"/>
              <w:ind w:left="0"/>
              <w:jc w:val="center"/>
              <w:rPr>
                <w:rFonts w:ascii="Arial" w:hAnsi="Arial"/>
                <w:sz w:val="18"/>
                <w:szCs w:val="18"/>
              </w:rPr>
            </w:pPr>
            <w:r w:rsidRPr="00313784">
              <w:rPr>
                <w:rFonts w:ascii="Arial" w:hAnsi="Arial"/>
                <w:sz w:val="18"/>
                <w:szCs w:val="18"/>
              </w:rPr>
              <w:t>..../...</w:t>
            </w:r>
            <w:r w:rsidR="0033218C">
              <w:rPr>
                <w:rFonts w:ascii="Arial" w:hAnsi="Arial"/>
                <w:sz w:val="18"/>
                <w:szCs w:val="18"/>
              </w:rPr>
              <w:t>./2019</w:t>
            </w:r>
          </w:p>
        </w:tc>
        <w:tc>
          <w:tcPr>
            <w:tcW w:w="2131" w:type="dxa"/>
            <w:vAlign w:val="bottom"/>
          </w:tcPr>
          <w:p w14:paraId="546F9102" w14:textId="77777777" w:rsidR="00313784" w:rsidRPr="00313784" w:rsidRDefault="00313784" w:rsidP="006B2206">
            <w:pPr>
              <w:spacing w:before="0" w:after="0" w:line="312" w:lineRule="auto"/>
              <w:ind w:left="0"/>
              <w:jc w:val="center"/>
              <w:rPr>
                <w:rFonts w:ascii="Arial" w:hAnsi="Arial"/>
                <w:sz w:val="18"/>
                <w:szCs w:val="18"/>
              </w:rPr>
            </w:pPr>
            <w:r w:rsidRPr="00313784">
              <w:rPr>
                <w:rFonts w:ascii="Arial" w:hAnsi="Arial"/>
                <w:sz w:val="18"/>
                <w:szCs w:val="18"/>
              </w:rPr>
              <w:t>TT phát triển ứng dụng</w:t>
            </w:r>
          </w:p>
        </w:tc>
      </w:tr>
    </w:tbl>
    <w:p w14:paraId="213C97A9" w14:textId="77777777" w:rsidR="00A12080" w:rsidRDefault="00A12080" w:rsidP="006B2206">
      <w:pPr>
        <w:spacing w:line="312" w:lineRule="auto"/>
        <w:rPr>
          <w:rFonts w:cs="Tahoma"/>
        </w:rPr>
        <w:sectPr w:rsidR="00A12080" w:rsidSect="00F652E3">
          <w:footerReference w:type="default" r:id="rId13"/>
          <w:pgSz w:w="11906" w:h="16838" w:code="9"/>
          <w:pgMar w:top="1440" w:right="1080" w:bottom="1440" w:left="1080" w:header="720" w:footer="720" w:gutter="0"/>
          <w:cols w:space="720"/>
          <w:titlePg/>
          <w:docGrid w:linePitch="272"/>
        </w:sectPr>
      </w:pPr>
    </w:p>
    <w:p w14:paraId="5318C864" w14:textId="579DE265" w:rsidR="00A12080" w:rsidRPr="00607986" w:rsidRDefault="00A12080" w:rsidP="006B2206">
      <w:pPr>
        <w:spacing w:line="312" w:lineRule="auto"/>
        <w:rPr>
          <w:rFonts w:cs="Tahoma"/>
        </w:rPr>
      </w:pPr>
      <w:r>
        <w:rPr>
          <w:rFonts w:cs="Tahoma"/>
        </w:rPr>
        <w:lastRenderedPageBreak/>
        <w:br w:type="page"/>
      </w:r>
    </w:p>
    <w:p w14:paraId="2AAF6847" w14:textId="77777777" w:rsidR="0050513B" w:rsidRPr="00607986" w:rsidRDefault="0050513B" w:rsidP="006B2206">
      <w:pPr>
        <w:pStyle w:val="NormalH"/>
        <w:spacing w:line="312" w:lineRule="auto"/>
        <w:rPr>
          <w:rFonts w:ascii="Tahoma" w:hAnsi="Tahoma" w:cs="Tahoma"/>
          <w:color w:val="auto"/>
        </w:rPr>
      </w:pPr>
      <w:r w:rsidRPr="00607986">
        <w:rPr>
          <w:rFonts w:ascii="Tahoma" w:hAnsi="Tahoma" w:cs="Tahoma"/>
          <w:color w:val="auto"/>
        </w:rPr>
        <w:lastRenderedPageBreak/>
        <w:t>TABLE OF CONTENTS</w:t>
      </w:r>
    </w:p>
    <w:p w14:paraId="3B11735D" w14:textId="17D0AD05" w:rsidR="00DE2280" w:rsidRDefault="00CB1F7C">
      <w:pPr>
        <w:pStyle w:val="TOC1"/>
        <w:rPr>
          <w:rFonts w:asciiTheme="minorHAnsi" w:eastAsiaTheme="minorEastAsia" w:hAnsiTheme="minorHAnsi" w:cstheme="minorBidi"/>
          <w:b w:val="0"/>
          <w:bCs w:val="0"/>
          <w:caps w:val="0"/>
          <w:szCs w:val="22"/>
        </w:rPr>
      </w:pPr>
      <w:r w:rsidRPr="00607986">
        <w:rPr>
          <w:b w:val="0"/>
          <w:bCs w:val="0"/>
          <w:caps w:val="0"/>
          <w:sz w:val="24"/>
          <w:szCs w:val="24"/>
          <w:lang w:val="en-GB"/>
        </w:rPr>
        <w:fldChar w:fldCharType="begin"/>
      </w:r>
      <w:r w:rsidR="00642204" w:rsidRPr="00607986">
        <w:rPr>
          <w:b w:val="0"/>
          <w:bCs w:val="0"/>
          <w:caps w:val="0"/>
          <w:sz w:val="24"/>
          <w:szCs w:val="24"/>
          <w:lang w:val="en-GB"/>
        </w:rPr>
        <w:instrText xml:space="preserve"> TOC \o "1-2" \h \z </w:instrText>
      </w:r>
      <w:r w:rsidRPr="00607986">
        <w:rPr>
          <w:b w:val="0"/>
          <w:bCs w:val="0"/>
          <w:caps w:val="0"/>
          <w:sz w:val="24"/>
          <w:szCs w:val="24"/>
          <w:lang w:val="en-GB"/>
        </w:rPr>
        <w:fldChar w:fldCharType="separate"/>
      </w:r>
      <w:hyperlink w:anchor="_Toc6823613" w:history="1">
        <w:r w:rsidR="00DE2280" w:rsidRPr="00EC7E3B">
          <w:rPr>
            <w:rStyle w:val="Hyperlink"/>
            <w:lang w:eastAsia="en-AU"/>
          </w:rPr>
          <w:t>1.</w:t>
        </w:r>
        <w:r w:rsidR="00DE2280">
          <w:rPr>
            <w:rFonts w:asciiTheme="minorHAnsi" w:eastAsiaTheme="minorEastAsia" w:hAnsiTheme="minorHAnsi" w:cstheme="minorBidi"/>
            <w:b w:val="0"/>
            <w:bCs w:val="0"/>
            <w:caps w:val="0"/>
            <w:szCs w:val="22"/>
          </w:rPr>
          <w:tab/>
        </w:r>
        <w:r w:rsidR="00DE2280" w:rsidRPr="00EC7E3B">
          <w:rPr>
            <w:rStyle w:val="Hyperlink"/>
            <w:lang w:eastAsia="en-AU"/>
          </w:rPr>
          <w:t>thông tin tổng quan</w:t>
        </w:r>
        <w:r w:rsidR="00DE2280">
          <w:rPr>
            <w:webHidden/>
          </w:rPr>
          <w:tab/>
        </w:r>
        <w:r w:rsidR="00DE2280">
          <w:rPr>
            <w:webHidden/>
          </w:rPr>
          <w:fldChar w:fldCharType="begin"/>
        </w:r>
        <w:r w:rsidR="00DE2280">
          <w:rPr>
            <w:webHidden/>
          </w:rPr>
          <w:instrText xml:space="preserve"> PAGEREF _Toc6823613 \h </w:instrText>
        </w:r>
        <w:r w:rsidR="00DE2280">
          <w:rPr>
            <w:webHidden/>
          </w:rPr>
        </w:r>
        <w:r w:rsidR="00DE2280">
          <w:rPr>
            <w:webHidden/>
          </w:rPr>
          <w:fldChar w:fldCharType="separate"/>
        </w:r>
        <w:r w:rsidR="00DE2280">
          <w:rPr>
            <w:webHidden/>
          </w:rPr>
          <w:t>4</w:t>
        </w:r>
        <w:r w:rsidR="00DE2280">
          <w:rPr>
            <w:webHidden/>
          </w:rPr>
          <w:fldChar w:fldCharType="end"/>
        </w:r>
      </w:hyperlink>
    </w:p>
    <w:p w14:paraId="2783908D" w14:textId="39389858" w:rsidR="00DE2280" w:rsidRDefault="00DB25FB">
      <w:pPr>
        <w:pStyle w:val="TOC1"/>
        <w:rPr>
          <w:rFonts w:asciiTheme="minorHAnsi" w:eastAsiaTheme="minorEastAsia" w:hAnsiTheme="minorHAnsi" w:cstheme="minorBidi"/>
          <w:b w:val="0"/>
          <w:bCs w:val="0"/>
          <w:caps w:val="0"/>
          <w:szCs w:val="22"/>
        </w:rPr>
      </w:pPr>
      <w:hyperlink w:anchor="_Toc6823614" w:history="1">
        <w:r w:rsidR="00DE2280" w:rsidRPr="00EC7E3B">
          <w:rPr>
            <w:rStyle w:val="Hyperlink"/>
            <w:lang w:eastAsia="en-AU"/>
          </w:rPr>
          <w:t>1.1</w:t>
        </w:r>
        <w:r w:rsidR="00DE2280">
          <w:rPr>
            <w:rStyle w:val="Hyperlink"/>
            <w:lang w:eastAsia="en-AU"/>
          </w:rPr>
          <w:t xml:space="preserve"> </w:t>
        </w:r>
        <w:r w:rsidR="00DE2280">
          <w:rPr>
            <w:rFonts w:asciiTheme="minorHAnsi" w:eastAsiaTheme="minorEastAsia" w:hAnsiTheme="minorHAnsi" w:cstheme="minorBidi"/>
            <w:b w:val="0"/>
            <w:bCs w:val="0"/>
            <w:caps w:val="0"/>
            <w:szCs w:val="22"/>
          </w:rPr>
          <w:tab/>
        </w:r>
        <w:r w:rsidR="00DE2280" w:rsidRPr="00EC7E3B">
          <w:rPr>
            <w:rStyle w:val="Hyperlink"/>
            <w:lang w:eastAsia="en-AU"/>
          </w:rPr>
          <w:t>hoàn cảnh ra đời dự án</w:t>
        </w:r>
        <w:r w:rsidR="00DE2280">
          <w:rPr>
            <w:webHidden/>
          </w:rPr>
          <w:tab/>
        </w:r>
        <w:r w:rsidR="00DE2280">
          <w:rPr>
            <w:webHidden/>
          </w:rPr>
          <w:fldChar w:fldCharType="begin"/>
        </w:r>
        <w:r w:rsidR="00DE2280">
          <w:rPr>
            <w:webHidden/>
          </w:rPr>
          <w:instrText xml:space="preserve"> PAGEREF _Toc6823614 \h </w:instrText>
        </w:r>
        <w:r w:rsidR="00DE2280">
          <w:rPr>
            <w:webHidden/>
          </w:rPr>
        </w:r>
        <w:r w:rsidR="00DE2280">
          <w:rPr>
            <w:webHidden/>
          </w:rPr>
          <w:fldChar w:fldCharType="separate"/>
        </w:r>
        <w:r w:rsidR="00DE2280">
          <w:rPr>
            <w:webHidden/>
          </w:rPr>
          <w:t>4</w:t>
        </w:r>
        <w:r w:rsidR="00DE2280">
          <w:rPr>
            <w:webHidden/>
          </w:rPr>
          <w:fldChar w:fldCharType="end"/>
        </w:r>
      </w:hyperlink>
    </w:p>
    <w:p w14:paraId="7D4D3BEC" w14:textId="73D62860" w:rsidR="00DE2280" w:rsidRDefault="00DB25FB">
      <w:pPr>
        <w:pStyle w:val="TOC1"/>
        <w:rPr>
          <w:rFonts w:asciiTheme="minorHAnsi" w:eastAsiaTheme="minorEastAsia" w:hAnsiTheme="minorHAnsi" w:cstheme="minorBidi"/>
          <w:b w:val="0"/>
          <w:bCs w:val="0"/>
          <w:caps w:val="0"/>
          <w:szCs w:val="22"/>
        </w:rPr>
      </w:pPr>
      <w:hyperlink w:anchor="_Toc6823615" w:history="1">
        <w:r w:rsidR="00DE2280" w:rsidRPr="00EC7E3B">
          <w:rPr>
            <w:rStyle w:val="Hyperlink"/>
            <w:lang w:eastAsia="en-AU"/>
          </w:rPr>
          <w:t>1.2</w:t>
        </w:r>
        <w:r w:rsidR="00DE2280">
          <w:rPr>
            <w:rFonts w:asciiTheme="minorHAnsi" w:eastAsiaTheme="minorEastAsia" w:hAnsiTheme="minorHAnsi" w:cstheme="minorBidi"/>
            <w:b w:val="0"/>
            <w:bCs w:val="0"/>
            <w:caps w:val="0"/>
            <w:szCs w:val="22"/>
          </w:rPr>
          <w:tab/>
          <w:t xml:space="preserve"> </w:t>
        </w:r>
        <w:r w:rsidR="00DE2280" w:rsidRPr="00EC7E3B">
          <w:rPr>
            <w:rStyle w:val="Hyperlink"/>
            <w:lang w:eastAsia="en-AU"/>
          </w:rPr>
          <w:t>tài liệu tham khảo</w:t>
        </w:r>
        <w:r w:rsidR="00DE2280">
          <w:rPr>
            <w:webHidden/>
          </w:rPr>
          <w:tab/>
        </w:r>
        <w:r w:rsidR="00DE2280">
          <w:rPr>
            <w:webHidden/>
          </w:rPr>
          <w:fldChar w:fldCharType="begin"/>
        </w:r>
        <w:r w:rsidR="00DE2280">
          <w:rPr>
            <w:webHidden/>
          </w:rPr>
          <w:instrText xml:space="preserve"> PAGEREF _Toc6823615 \h </w:instrText>
        </w:r>
        <w:r w:rsidR="00DE2280">
          <w:rPr>
            <w:webHidden/>
          </w:rPr>
        </w:r>
        <w:r w:rsidR="00DE2280">
          <w:rPr>
            <w:webHidden/>
          </w:rPr>
          <w:fldChar w:fldCharType="separate"/>
        </w:r>
        <w:r w:rsidR="00DE2280">
          <w:rPr>
            <w:webHidden/>
          </w:rPr>
          <w:t>4</w:t>
        </w:r>
        <w:r w:rsidR="00DE2280">
          <w:rPr>
            <w:webHidden/>
          </w:rPr>
          <w:fldChar w:fldCharType="end"/>
        </w:r>
      </w:hyperlink>
    </w:p>
    <w:p w14:paraId="1700D09C" w14:textId="048721C9" w:rsidR="00DE2280" w:rsidRDefault="00DB25FB">
      <w:pPr>
        <w:pStyle w:val="TOC1"/>
        <w:rPr>
          <w:rFonts w:asciiTheme="minorHAnsi" w:eastAsiaTheme="minorEastAsia" w:hAnsiTheme="minorHAnsi" w:cstheme="minorBidi"/>
          <w:b w:val="0"/>
          <w:bCs w:val="0"/>
          <w:caps w:val="0"/>
          <w:szCs w:val="22"/>
        </w:rPr>
      </w:pPr>
      <w:hyperlink w:anchor="_Toc6823616" w:history="1">
        <w:r w:rsidR="00DE2280" w:rsidRPr="00EC7E3B">
          <w:rPr>
            <w:rStyle w:val="Hyperlink"/>
            <w:lang w:eastAsia="en-AU"/>
          </w:rPr>
          <w:t>2.</w:t>
        </w:r>
        <w:r w:rsidR="00DE2280">
          <w:rPr>
            <w:rFonts w:asciiTheme="minorHAnsi" w:eastAsiaTheme="minorEastAsia" w:hAnsiTheme="minorHAnsi" w:cstheme="minorBidi"/>
            <w:b w:val="0"/>
            <w:bCs w:val="0"/>
            <w:caps w:val="0"/>
            <w:szCs w:val="22"/>
          </w:rPr>
          <w:tab/>
        </w:r>
        <w:r w:rsidR="00DE2280" w:rsidRPr="00EC7E3B">
          <w:rPr>
            <w:rStyle w:val="Hyperlink"/>
            <w:lang w:eastAsia="en-AU"/>
          </w:rPr>
          <w:t>Phạm vi dự án</w:t>
        </w:r>
        <w:r w:rsidR="00DE2280">
          <w:rPr>
            <w:webHidden/>
          </w:rPr>
          <w:tab/>
        </w:r>
        <w:r w:rsidR="00DE2280">
          <w:rPr>
            <w:webHidden/>
          </w:rPr>
          <w:fldChar w:fldCharType="begin"/>
        </w:r>
        <w:r w:rsidR="00DE2280">
          <w:rPr>
            <w:webHidden/>
          </w:rPr>
          <w:instrText xml:space="preserve"> PAGEREF _Toc6823616 \h </w:instrText>
        </w:r>
        <w:r w:rsidR="00DE2280">
          <w:rPr>
            <w:webHidden/>
          </w:rPr>
        </w:r>
        <w:r w:rsidR="00DE2280">
          <w:rPr>
            <w:webHidden/>
          </w:rPr>
          <w:fldChar w:fldCharType="separate"/>
        </w:r>
        <w:r w:rsidR="00DE2280">
          <w:rPr>
            <w:webHidden/>
          </w:rPr>
          <w:t>4</w:t>
        </w:r>
        <w:r w:rsidR="00DE2280">
          <w:rPr>
            <w:webHidden/>
          </w:rPr>
          <w:fldChar w:fldCharType="end"/>
        </w:r>
      </w:hyperlink>
    </w:p>
    <w:p w14:paraId="154FBE86" w14:textId="014DECAF" w:rsidR="00DE2280" w:rsidRDefault="00DB25FB">
      <w:pPr>
        <w:pStyle w:val="TOC1"/>
        <w:rPr>
          <w:rFonts w:asciiTheme="minorHAnsi" w:eastAsiaTheme="minorEastAsia" w:hAnsiTheme="minorHAnsi" w:cstheme="minorBidi"/>
          <w:b w:val="0"/>
          <w:bCs w:val="0"/>
          <w:caps w:val="0"/>
          <w:szCs w:val="22"/>
        </w:rPr>
      </w:pPr>
      <w:hyperlink w:anchor="_Toc6823617" w:history="1">
        <w:r w:rsidR="00DE2280" w:rsidRPr="00EC7E3B">
          <w:rPr>
            <w:rStyle w:val="Hyperlink"/>
            <w:lang w:eastAsia="en-AU"/>
          </w:rPr>
          <w:t>2.1</w:t>
        </w:r>
        <w:r w:rsidR="00DE2280">
          <w:rPr>
            <w:rStyle w:val="Hyperlink"/>
            <w:lang w:eastAsia="en-AU"/>
          </w:rPr>
          <w:t xml:space="preserve"> </w:t>
        </w:r>
        <w:r w:rsidR="00DE2280">
          <w:rPr>
            <w:rFonts w:asciiTheme="minorHAnsi" w:eastAsiaTheme="minorEastAsia" w:hAnsiTheme="minorHAnsi" w:cstheme="minorBidi"/>
            <w:b w:val="0"/>
            <w:bCs w:val="0"/>
            <w:caps w:val="0"/>
            <w:szCs w:val="22"/>
          </w:rPr>
          <w:tab/>
        </w:r>
        <w:r w:rsidR="00DE2280" w:rsidRPr="00EC7E3B">
          <w:rPr>
            <w:rStyle w:val="Hyperlink"/>
            <w:lang w:eastAsia="en-AU"/>
          </w:rPr>
          <w:t>các chức năng chính</w:t>
        </w:r>
        <w:r w:rsidR="00DE2280">
          <w:rPr>
            <w:webHidden/>
          </w:rPr>
          <w:tab/>
        </w:r>
        <w:r w:rsidR="00DE2280">
          <w:rPr>
            <w:webHidden/>
          </w:rPr>
          <w:fldChar w:fldCharType="begin"/>
        </w:r>
        <w:r w:rsidR="00DE2280">
          <w:rPr>
            <w:webHidden/>
          </w:rPr>
          <w:instrText xml:space="preserve"> PAGEREF _Toc6823617 \h </w:instrText>
        </w:r>
        <w:r w:rsidR="00DE2280">
          <w:rPr>
            <w:webHidden/>
          </w:rPr>
        </w:r>
        <w:r w:rsidR="00DE2280">
          <w:rPr>
            <w:webHidden/>
          </w:rPr>
          <w:fldChar w:fldCharType="separate"/>
        </w:r>
        <w:r w:rsidR="00DE2280">
          <w:rPr>
            <w:webHidden/>
          </w:rPr>
          <w:t>4</w:t>
        </w:r>
        <w:r w:rsidR="00DE2280">
          <w:rPr>
            <w:webHidden/>
          </w:rPr>
          <w:fldChar w:fldCharType="end"/>
        </w:r>
      </w:hyperlink>
    </w:p>
    <w:p w14:paraId="2F4CE9F5" w14:textId="59C21F21" w:rsidR="00DE2280" w:rsidRDefault="00DB25FB">
      <w:pPr>
        <w:pStyle w:val="TOC1"/>
        <w:rPr>
          <w:rFonts w:asciiTheme="minorHAnsi" w:eastAsiaTheme="minorEastAsia" w:hAnsiTheme="minorHAnsi" w:cstheme="minorBidi"/>
          <w:b w:val="0"/>
          <w:bCs w:val="0"/>
          <w:caps w:val="0"/>
          <w:szCs w:val="22"/>
        </w:rPr>
      </w:pPr>
      <w:hyperlink w:anchor="_Toc6823618" w:history="1">
        <w:r w:rsidR="00DE2280" w:rsidRPr="00EC7E3B">
          <w:rPr>
            <w:rStyle w:val="Hyperlink"/>
            <w:lang w:eastAsia="en-AU"/>
          </w:rPr>
          <w:t>3.</w:t>
        </w:r>
        <w:r w:rsidR="00DE2280">
          <w:rPr>
            <w:rFonts w:asciiTheme="minorHAnsi" w:eastAsiaTheme="minorEastAsia" w:hAnsiTheme="minorHAnsi" w:cstheme="minorBidi"/>
            <w:b w:val="0"/>
            <w:bCs w:val="0"/>
            <w:caps w:val="0"/>
            <w:szCs w:val="22"/>
          </w:rPr>
          <w:tab/>
        </w:r>
        <w:r w:rsidR="00DE2280" w:rsidRPr="00EC7E3B">
          <w:rPr>
            <w:rStyle w:val="Hyperlink"/>
            <w:lang w:eastAsia="en-AU"/>
          </w:rPr>
          <w:t>các yêu cầu nghiệp vụ chung</w:t>
        </w:r>
        <w:r w:rsidR="00DE2280">
          <w:rPr>
            <w:webHidden/>
          </w:rPr>
          <w:tab/>
        </w:r>
        <w:r w:rsidR="00DE2280">
          <w:rPr>
            <w:webHidden/>
          </w:rPr>
          <w:fldChar w:fldCharType="begin"/>
        </w:r>
        <w:r w:rsidR="00DE2280">
          <w:rPr>
            <w:webHidden/>
          </w:rPr>
          <w:instrText xml:space="preserve"> PAGEREF _Toc6823618 \h </w:instrText>
        </w:r>
        <w:r w:rsidR="00DE2280">
          <w:rPr>
            <w:webHidden/>
          </w:rPr>
        </w:r>
        <w:r w:rsidR="00DE2280">
          <w:rPr>
            <w:webHidden/>
          </w:rPr>
          <w:fldChar w:fldCharType="separate"/>
        </w:r>
        <w:r w:rsidR="00DE2280">
          <w:rPr>
            <w:webHidden/>
          </w:rPr>
          <w:t>4</w:t>
        </w:r>
        <w:r w:rsidR="00DE2280">
          <w:rPr>
            <w:webHidden/>
          </w:rPr>
          <w:fldChar w:fldCharType="end"/>
        </w:r>
      </w:hyperlink>
    </w:p>
    <w:p w14:paraId="34B81639" w14:textId="3B4E7508" w:rsidR="00DE2280" w:rsidRDefault="00DB25FB">
      <w:pPr>
        <w:pStyle w:val="TOC1"/>
        <w:rPr>
          <w:rFonts w:asciiTheme="minorHAnsi" w:eastAsiaTheme="minorEastAsia" w:hAnsiTheme="minorHAnsi" w:cstheme="minorBidi"/>
          <w:b w:val="0"/>
          <w:bCs w:val="0"/>
          <w:caps w:val="0"/>
          <w:szCs w:val="22"/>
        </w:rPr>
      </w:pPr>
      <w:hyperlink w:anchor="_Toc6823619" w:history="1">
        <w:r w:rsidR="00DE2280" w:rsidRPr="00EC7E3B">
          <w:rPr>
            <w:rStyle w:val="Hyperlink"/>
            <w:lang w:eastAsia="en-AU"/>
          </w:rPr>
          <w:t>3.1</w:t>
        </w:r>
        <w:r w:rsidR="00DE2280">
          <w:rPr>
            <w:rFonts w:asciiTheme="minorHAnsi" w:eastAsiaTheme="minorEastAsia" w:hAnsiTheme="minorHAnsi" w:cstheme="minorBidi"/>
            <w:b w:val="0"/>
            <w:bCs w:val="0"/>
            <w:caps w:val="0"/>
            <w:szCs w:val="22"/>
          </w:rPr>
          <w:tab/>
          <w:t xml:space="preserve"> </w:t>
        </w:r>
        <w:r w:rsidR="00DE2280" w:rsidRPr="00EC7E3B">
          <w:rPr>
            <w:rStyle w:val="Hyperlink"/>
            <w:lang w:eastAsia="en-AU"/>
          </w:rPr>
          <w:t>người dùng</w:t>
        </w:r>
        <w:r w:rsidR="00DE2280">
          <w:rPr>
            <w:webHidden/>
          </w:rPr>
          <w:tab/>
        </w:r>
        <w:r w:rsidR="00DE2280">
          <w:rPr>
            <w:webHidden/>
          </w:rPr>
          <w:fldChar w:fldCharType="begin"/>
        </w:r>
        <w:r w:rsidR="00DE2280">
          <w:rPr>
            <w:webHidden/>
          </w:rPr>
          <w:instrText xml:space="preserve"> PAGEREF _Toc6823619 \h </w:instrText>
        </w:r>
        <w:r w:rsidR="00DE2280">
          <w:rPr>
            <w:webHidden/>
          </w:rPr>
        </w:r>
        <w:r w:rsidR="00DE2280">
          <w:rPr>
            <w:webHidden/>
          </w:rPr>
          <w:fldChar w:fldCharType="separate"/>
        </w:r>
        <w:r w:rsidR="00DE2280">
          <w:rPr>
            <w:webHidden/>
          </w:rPr>
          <w:t>4</w:t>
        </w:r>
        <w:r w:rsidR="00DE2280">
          <w:rPr>
            <w:webHidden/>
          </w:rPr>
          <w:fldChar w:fldCharType="end"/>
        </w:r>
      </w:hyperlink>
    </w:p>
    <w:p w14:paraId="153967B8" w14:textId="4529CE25" w:rsidR="00DE2280" w:rsidRDefault="00DB25FB">
      <w:pPr>
        <w:pStyle w:val="TOC1"/>
        <w:rPr>
          <w:rFonts w:asciiTheme="minorHAnsi" w:eastAsiaTheme="minorEastAsia" w:hAnsiTheme="minorHAnsi" w:cstheme="minorBidi"/>
          <w:b w:val="0"/>
          <w:bCs w:val="0"/>
          <w:caps w:val="0"/>
          <w:szCs w:val="22"/>
        </w:rPr>
      </w:pPr>
      <w:hyperlink w:anchor="_Toc6823620" w:history="1">
        <w:r w:rsidR="00DE2280" w:rsidRPr="00EC7E3B">
          <w:rPr>
            <w:rStyle w:val="Hyperlink"/>
            <w:lang w:eastAsia="en-AU"/>
          </w:rPr>
          <w:t>3.2</w:t>
        </w:r>
        <w:r w:rsidR="00DE2280">
          <w:rPr>
            <w:rFonts w:asciiTheme="minorHAnsi" w:eastAsiaTheme="minorEastAsia" w:hAnsiTheme="minorHAnsi" w:cstheme="minorBidi"/>
            <w:b w:val="0"/>
            <w:bCs w:val="0"/>
            <w:caps w:val="0"/>
            <w:szCs w:val="22"/>
          </w:rPr>
          <w:tab/>
          <w:t xml:space="preserve"> </w:t>
        </w:r>
        <w:r w:rsidR="00DE2280" w:rsidRPr="00EC7E3B">
          <w:rPr>
            <w:rStyle w:val="Hyperlink"/>
            <w:lang w:eastAsia="en-AU"/>
          </w:rPr>
          <w:t>luồng quy trình nghiệp vụ</w:t>
        </w:r>
        <w:r w:rsidR="00DE2280">
          <w:rPr>
            <w:webHidden/>
          </w:rPr>
          <w:tab/>
        </w:r>
        <w:r w:rsidR="00DE2280">
          <w:rPr>
            <w:webHidden/>
          </w:rPr>
          <w:fldChar w:fldCharType="begin"/>
        </w:r>
        <w:r w:rsidR="00DE2280">
          <w:rPr>
            <w:webHidden/>
          </w:rPr>
          <w:instrText xml:space="preserve"> PAGEREF _Toc6823620 \h </w:instrText>
        </w:r>
        <w:r w:rsidR="00DE2280">
          <w:rPr>
            <w:webHidden/>
          </w:rPr>
        </w:r>
        <w:r w:rsidR="00DE2280">
          <w:rPr>
            <w:webHidden/>
          </w:rPr>
          <w:fldChar w:fldCharType="separate"/>
        </w:r>
        <w:r w:rsidR="00DE2280">
          <w:rPr>
            <w:webHidden/>
          </w:rPr>
          <w:t>5</w:t>
        </w:r>
        <w:r w:rsidR="00DE2280">
          <w:rPr>
            <w:webHidden/>
          </w:rPr>
          <w:fldChar w:fldCharType="end"/>
        </w:r>
      </w:hyperlink>
    </w:p>
    <w:p w14:paraId="564CBD9B" w14:textId="5D5305CB" w:rsidR="00DE2280" w:rsidRDefault="00DB25FB">
      <w:pPr>
        <w:pStyle w:val="TOC1"/>
        <w:rPr>
          <w:rFonts w:asciiTheme="minorHAnsi" w:eastAsiaTheme="minorEastAsia" w:hAnsiTheme="minorHAnsi" w:cstheme="minorBidi"/>
          <w:b w:val="0"/>
          <w:bCs w:val="0"/>
          <w:caps w:val="0"/>
          <w:szCs w:val="22"/>
        </w:rPr>
      </w:pPr>
      <w:hyperlink w:anchor="_Toc6823621" w:history="1">
        <w:r w:rsidR="00DE2280" w:rsidRPr="00EC7E3B">
          <w:rPr>
            <w:rStyle w:val="Hyperlink"/>
            <w:lang w:eastAsia="en-AU"/>
          </w:rPr>
          <w:t>4.</w:t>
        </w:r>
        <w:r w:rsidR="00DE2280">
          <w:rPr>
            <w:rFonts w:asciiTheme="minorHAnsi" w:eastAsiaTheme="minorEastAsia" w:hAnsiTheme="minorHAnsi" w:cstheme="minorBidi"/>
            <w:b w:val="0"/>
            <w:bCs w:val="0"/>
            <w:caps w:val="0"/>
            <w:szCs w:val="22"/>
          </w:rPr>
          <w:tab/>
        </w:r>
        <w:r w:rsidR="00DE2280" w:rsidRPr="00EC7E3B">
          <w:rPr>
            <w:rStyle w:val="Hyperlink"/>
            <w:lang w:eastAsia="en-AU"/>
          </w:rPr>
          <w:t>mô tả chi tiết yêu cầu nghiệp vụ</w:t>
        </w:r>
        <w:r w:rsidR="00DE2280">
          <w:rPr>
            <w:webHidden/>
          </w:rPr>
          <w:tab/>
        </w:r>
        <w:r w:rsidR="00DE2280">
          <w:rPr>
            <w:webHidden/>
          </w:rPr>
          <w:fldChar w:fldCharType="begin"/>
        </w:r>
        <w:r w:rsidR="00DE2280">
          <w:rPr>
            <w:webHidden/>
          </w:rPr>
          <w:instrText xml:space="preserve"> PAGEREF _Toc6823621 \h </w:instrText>
        </w:r>
        <w:r w:rsidR="00DE2280">
          <w:rPr>
            <w:webHidden/>
          </w:rPr>
        </w:r>
        <w:r w:rsidR="00DE2280">
          <w:rPr>
            <w:webHidden/>
          </w:rPr>
          <w:fldChar w:fldCharType="separate"/>
        </w:r>
        <w:r w:rsidR="00DE2280">
          <w:rPr>
            <w:webHidden/>
          </w:rPr>
          <w:t>5</w:t>
        </w:r>
        <w:r w:rsidR="00DE2280">
          <w:rPr>
            <w:webHidden/>
          </w:rPr>
          <w:fldChar w:fldCharType="end"/>
        </w:r>
      </w:hyperlink>
    </w:p>
    <w:p w14:paraId="5912D340" w14:textId="444B5755" w:rsidR="00DE2280" w:rsidRDefault="00DB25FB">
      <w:pPr>
        <w:pStyle w:val="TOC1"/>
        <w:rPr>
          <w:rFonts w:asciiTheme="minorHAnsi" w:eastAsiaTheme="minorEastAsia" w:hAnsiTheme="minorHAnsi" w:cstheme="minorBidi"/>
          <w:b w:val="0"/>
          <w:bCs w:val="0"/>
          <w:caps w:val="0"/>
          <w:szCs w:val="22"/>
        </w:rPr>
      </w:pPr>
      <w:hyperlink w:anchor="_Toc6823622" w:history="1">
        <w:r w:rsidR="00DE2280" w:rsidRPr="00EC7E3B">
          <w:rPr>
            <w:rStyle w:val="Hyperlink"/>
            <w:lang w:eastAsia="en-AU"/>
          </w:rPr>
          <w:t>4.1</w:t>
        </w:r>
        <w:r w:rsidR="00DE2280">
          <w:rPr>
            <w:rFonts w:asciiTheme="minorHAnsi" w:eastAsiaTheme="minorEastAsia" w:hAnsiTheme="minorHAnsi" w:cstheme="minorBidi"/>
            <w:b w:val="0"/>
            <w:bCs w:val="0"/>
            <w:caps w:val="0"/>
            <w:szCs w:val="22"/>
          </w:rPr>
          <w:tab/>
          <w:t xml:space="preserve"> </w:t>
        </w:r>
        <w:r w:rsidR="00DE2280" w:rsidRPr="00EC7E3B">
          <w:rPr>
            <w:rStyle w:val="Hyperlink"/>
            <w:lang w:eastAsia="en-AU"/>
          </w:rPr>
          <w:t>phân quyền người dùng</w:t>
        </w:r>
        <w:r w:rsidR="00DE2280">
          <w:rPr>
            <w:webHidden/>
          </w:rPr>
          <w:tab/>
        </w:r>
        <w:r w:rsidR="00DE2280">
          <w:rPr>
            <w:webHidden/>
          </w:rPr>
          <w:fldChar w:fldCharType="begin"/>
        </w:r>
        <w:r w:rsidR="00DE2280">
          <w:rPr>
            <w:webHidden/>
          </w:rPr>
          <w:instrText xml:space="preserve"> PAGEREF _Toc6823622 \h </w:instrText>
        </w:r>
        <w:r w:rsidR="00DE2280">
          <w:rPr>
            <w:webHidden/>
          </w:rPr>
        </w:r>
        <w:r w:rsidR="00DE2280">
          <w:rPr>
            <w:webHidden/>
          </w:rPr>
          <w:fldChar w:fldCharType="separate"/>
        </w:r>
        <w:r w:rsidR="00DE2280">
          <w:rPr>
            <w:webHidden/>
          </w:rPr>
          <w:t>5</w:t>
        </w:r>
        <w:r w:rsidR="00DE2280">
          <w:rPr>
            <w:webHidden/>
          </w:rPr>
          <w:fldChar w:fldCharType="end"/>
        </w:r>
      </w:hyperlink>
    </w:p>
    <w:p w14:paraId="423F2653" w14:textId="3325F4CC" w:rsidR="00DE2280" w:rsidRDefault="00DB25FB">
      <w:pPr>
        <w:pStyle w:val="TOC1"/>
        <w:rPr>
          <w:rFonts w:asciiTheme="minorHAnsi" w:eastAsiaTheme="minorEastAsia" w:hAnsiTheme="minorHAnsi" w:cstheme="minorBidi"/>
          <w:b w:val="0"/>
          <w:bCs w:val="0"/>
          <w:caps w:val="0"/>
          <w:szCs w:val="22"/>
        </w:rPr>
      </w:pPr>
      <w:hyperlink w:anchor="_Toc6823623" w:history="1">
        <w:r w:rsidR="00DE2280" w:rsidRPr="00EC7E3B">
          <w:rPr>
            <w:rStyle w:val="Hyperlink"/>
            <w:lang w:eastAsia="en-AU"/>
          </w:rPr>
          <w:t>4.2</w:t>
        </w:r>
        <w:r w:rsidR="00DE2280">
          <w:rPr>
            <w:rFonts w:asciiTheme="minorHAnsi" w:eastAsiaTheme="minorEastAsia" w:hAnsiTheme="minorHAnsi" w:cstheme="minorBidi"/>
            <w:b w:val="0"/>
            <w:bCs w:val="0"/>
            <w:caps w:val="0"/>
            <w:szCs w:val="22"/>
          </w:rPr>
          <w:tab/>
          <w:t xml:space="preserve"> </w:t>
        </w:r>
        <w:r w:rsidR="00DE2280" w:rsidRPr="00EC7E3B">
          <w:rPr>
            <w:rStyle w:val="Hyperlink"/>
            <w:lang w:eastAsia="en-AU"/>
          </w:rPr>
          <w:t>Mô tả giao diện màn hình Appraisal Tool</w:t>
        </w:r>
        <w:r w:rsidR="00DE2280">
          <w:rPr>
            <w:webHidden/>
          </w:rPr>
          <w:tab/>
        </w:r>
        <w:r w:rsidR="00DE2280">
          <w:rPr>
            <w:webHidden/>
          </w:rPr>
          <w:fldChar w:fldCharType="begin"/>
        </w:r>
        <w:r w:rsidR="00DE2280">
          <w:rPr>
            <w:webHidden/>
          </w:rPr>
          <w:instrText xml:space="preserve"> PAGEREF _Toc6823623 \h </w:instrText>
        </w:r>
        <w:r w:rsidR="00DE2280">
          <w:rPr>
            <w:webHidden/>
          </w:rPr>
        </w:r>
        <w:r w:rsidR="00DE2280">
          <w:rPr>
            <w:webHidden/>
          </w:rPr>
          <w:fldChar w:fldCharType="separate"/>
        </w:r>
        <w:r w:rsidR="00DE2280">
          <w:rPr>
            <w:webHidden/>
          </w:rPr>
          <w:t>6</w:t>
        </w:r>
        <w:r w:rsidR="00DE2280">
          <w:rPr>
            <w:webHidden/>
          </w:rPr>
          <w:fldChar w:fldCharType="end"/>
        </w:r>
      </w:hyperlink>
    </w:p>
    <w:p w14:paraId="0BAE2375" w14:textId="51D19F2E" w:rsidR="00DE2280" w:rsidRDefault="00DB25FB">
      <w:pPr>
        <w:pStyle w:val="TOC1"/>
        <w:tabs>
          <w:tab w:val="left" w:pos="1000"/>
        </w:tabs>
        <w:rPr>
          <w:rFonts w:asciiTheme="minorHAnsi" w:eastAsiaTheme="minorEastAsia" w:hAnsiTheme="minorHAnsi" w:cstheme="minorBidi"/>
          <w:b w:val="0"/>
          <w:bCs w:val="0"/>
          <w:caps w:val="0"/>
          <w:szCs w:val="22"/>
        </w:rPr>
      </w:pPr>
      <w:hyperlink w:anchor="_Toc6823624" w:history="1">
        <w:r w:rsidR="00DE2280" w:rsidRPr="00EC7E3B">
          <w:rPr>
            <w:rStyle w:val="Hyperlink"/>
            <w:lang w:eastAsia="en-AU"/>
          </w:rPr>
          <w:t>4.2.1.</w:t>
        </w:r>
        <w:r w:rsidR="00DE2280">
          <w:rPr>
            <w:rFonts w:asciiTheme="minorHAnsi" w:eastAsiaTheme="minorEastAsia" w:hAnsiTheme="minorHAnsi" w:cstheme="minorBidi"/>
            <w:b w:val="0"/>
            <w:bCs w:val="0"/>
            <w:caps w:val="0"/>
            <w:szCs w:val="22"/>
          </w:rPr>
          <w:tab/>
        </w:r>
        <w:r w:rsidR="00DE2280" w:rsidRPr="00EC7E3B">
          <w:rPr>
            <w:rStyle w:val="Hyperlink"/>
            <w:lang w:eastAsia="en-AU"/>
          </w:rPr>
          <w:t>Phần I. Thông tin hồ sơ/ Thông tin khách hàng</w:t>
        </w:r>
        <w:r w:rsidR="00DE2280">
          <w:rPr>
            <w:webHidden/>
          </w:rPr>
          <w:tab/>
        </w:r>
        <w:r w:rsidR="00DE2280">
          <w:rPr>
            <w:webHidden/>
          </w:rPr>
          <w:fldChar w:fldCharType="begin"/>
        </w:r>
        <w:r w:rsidR="00DE2280">
          <w:rPr>
            <w:webHidden/>
          </w:rPr>
          <w:instrText xml:space="preserve"> PAGEREF _Toc6823624 \h </w:instrText>
        </w:r>
        <w:r w:rsidR="00DE2280">
          <w:rPr>
            <w:webHidden/>
          </w:rPr>
        </w:r>
        <w:r w:rsidR="00DE2280">
          <w:rPr>
            <w:webHidden/>
          </w:rPr>
          <w:fldChar w:fldCharType="separate"/>
        </w:r>
        <w:r w:rsidR="00DE2280">
          <w:rPr>
            <w:webHidden/>
          </w:rPr>
          <w:t>6</w:t>
        </w:r>
        <w:r w:rsidR="00DE2280">
          <w:rPr>
            <w:webHidden/>
          </w:rPr>
          <w:fldChar w:fldCharType="end"/>
        </w:r>
      </w:hyperlink>
    </w:p>
    <w:p w14:paraId="32930929" w14:textId="6A52433B" w:rsidR="00DE2280" w:rsidRDefault="00DB25FB">
      <w:pPr>
        <w:pStyle w:val="TOC1"/>
        <w:tabs>
          <w:tab w:val="left" w:pos="1000"/>
        </w:tabs>
        <w:rPr>
          <w:rFonts w:asciiTheme="minorHAnsi" w:eastAsiaTheme="minorEastAsia" w:hAnsiTheme="minorHAnsi" w:cstheme="minorBidi"/>
          <w:b w:val="0"/>
          <w:bCs w:val="0"/>
          <w:caps w:val="0"/>
          <w:szCs w:val="22"/>
        </w:rPr>
      </w:pPr>
      <w:hyperlink w:anchor="_Toc6823625" w:history="1">
        <w:r w:rsidR="00DE2280" w:rsidRPr="00EC7E3B">
          <w:rPr>
            <w:rStyle w:val="Hyperlink"/>
            <w:lang w:eastAsia="en-AU"/>
          </w:rPr>
          <w:t>4.2.2.</w:t>
        </w:r>
        <w:r w:rsidR="00DE2280">
          <w:rPr>
            <w:rFonts w:asciiTheme="minorHAnsi" w:eastAsiaTheme="minorEastAsia" w:hAnsiTheme="minorHAnsi" w:cstheme="minorBidi"/>
            <w:b w:val="0"/>
            <w:bCs w:val="0"/>
            <w:caps w:val="0"/>
            <w:szCs w:val="22"/>
          </w:rPr>
          <w:tab/>
        </w:r>
        <w:r w:rsidR="00DE2280" w:rsidRPr="00EC7E3B">
          <w:rPr>
            <w:rStyle w:val="Hyperlink"/>
            <w:lang w:eastAsia="en-AU"/>
          </w:rPr>
          <w:t>Phần II. Thông tin thu nhập của khách hàng</w:t>
        </w:r>
        <w:r w:rsidR="00DE2280">
          <w:rPr>
            <w:webHidden/>
          </w:rPr>
          <w:tab/>
        </w:r>
        <w:r w:rsidR="00DE2280">
          <w:rPr>
            <w:webHidden/>
          </w:rPr>
          <w:fldChar w:fldCharType="begin"/>
        </w:r>
        <w:r w:rsidR="00DE2280">
          <w:rPr>
            <w:webHidden/>
          </w:rPr>
          <w:instrText xml:space="preserve"> PAGEREF _Toc6823625 \h </w:instrText>
        </w:r>
        <w:r w:rsidR="00DE2280">
          <w:rPr>
            <w:webHidden/>
          </w:rPr>
        </w:r>
        <w:r w:rsidR="00DE2280">
          <w:rPr>
            <w:webHidden/>
          </w:rPr>
          <w:fldChar w:fldCharType="separate"/>
        </w:r>
        <w:r w:rsidR="00DE2280">
          <w:rPr>
            <w:webHidden/>
          </w:rPr>
          <w:t>9</w:t>
        </w:r>
        <w:r w:rsidR="00DE2280">
          <w:rPr>
            <w:webHidden/>
          </w:rPr>
          <w:fldChar w:fldCharType="end"/>
        </w:r>
      </w:hyperlink>
    </w:p>
    <w:p w14:paraId="4DD33293" w14:textId="4F6D62B9" w:rsidR="00DE2280" w:rsidRDefault="00DB25FB">
      <w:pPr>
        <w:pStyle w:val="TOC1"/>
        <w:tabs>
          <w:tab w:val="left" w:pos="1000"/>
        </w:tabs>
        <w:rPr>
          <w:rFonts w:asciiTheme="minorHAnsi" w:eastAsiaTheme="minorEastAsia" w:hAnsiTheme="minorHAnsi" w:cstheme="minorBidi"/>
          <w:b w:val="0"/>
          <w:bCs w:val="0"/>
          <w:caps w:val="0"/>
          <w:szCs w:val="22"/>
        </w:rPr>
      </w:pPr>
      <w:hyperlink w:anchor="_Toc6823626" w:history="1">
        <w:r w:rsidR="00DE2280" w:rsidRPr="00EC7E3B">
          <w:rPr>
            <w:rStyle w:val="Hyperlink"/>
            <w:lang w:eastAsia="en-AU"/>
          </w:rPr>
          <w:t>4.2.3.</w:t>
        </w:r>
        <w:r w:rsidR="00DE2280">
          <w:rPr>
            <w:rFonts w:asciiTheme="minorHAnsi" w:eastAsiaTheme="minorEastAsia" w:hAnsiTheme="minorHAnsi" w:cstheme="minorBidi"/>
            <w:b w:val="0"/>
            <w:bCs w:val="0"/>
            <w:caps w:val="0"/>
            <w:szCs w:val="22"/>
          </w:rPr>
          <w:tab/>
        </w:r>
        <w:r w:rsidR="00DE2280" w:rsidRPr="00EC7E3B">
          <w:rPr>
            <w:rStyle w:val="Hyperlink"/>
            <w:lang w:eastAsia="en-AU"/>
          </w:rPr>
          <w:t>Phần III. Thông tin quan hệ tín dụng của khách hàng</w:t>
        </w:r>
        <w:r w:rsidR="00DE2280">
          <w:rPr>
            <w:webHidden/>
          </w:rPr>
          <w:tab/>
        </w:r>
        <w:r w:rsidR="00DE2280">
          <w:rPr>
            <w:webHidden/>
          </w:rPr>
          <w:fldChar w:fldCharType="begin"/>
        </w:r>
        <w:r w:rsidR="00DE2280">
          <w:rPr>
            <w:webHidden/>
          </w:rPr>
          <w:instrText xml:space="preserve"> PAGEREF _Toc6823626 \h </w:instrText>
        </w:r>
        <w:r w:rsidR="00DE2280">
          <w:rPr>
            <w:webHidden/>
          </w:rPr>
        </w:r>
        <w:r w:rsidR="00DE2280">
          <w:rPr>
            <w:webHidden/>
          </w:rPr>
          <w:fldChar w:fldCharType="separate"/>
        </w:r>
        <w:r w:rsidR="00DE2280">
          <w:rPr>
            <w:webHidden/>
          </w:rPr>
          <w:t>13</w:t>
        </w:r>
        <w:r w:rsidR="00DE2280">
          <w:rPr>
            <w:webHidden/>
          </w:rPr>
          <w:fldChar w:fldCharType="end"/>
        </w:r>
      </w:hyperlink>
    </w:p>
    <w:p w14:paraId="3A481296" w14:textId="1A0B7455" w:rsidR="00DE2280" w:rsidRDefault="00DB25FB">
      <w:pPr>
        <w:pStyle w:val="TOC1"/>
        <w:tabs>
          <w:tab w:val="left" w:pos="1000"/>
        </w:tabs>
        <w:rPr>
          <w:rFonts w:asciiTheme="minorHAnsi" w:eastAsiaTheme="minorEastAsia" w:hAnsiTheme="minorHAnsi" w:cstheme="minorBidi"/>
          <w:b w:val="0"/>
          <w:bCs w:val="0"/>
          <w:caps w:val="0"/>
          <w:szCs w:val="22"/>
        </w:rPr>
      </w:pPr>
      <w:hyperlink w:anchor="_Toc6823627" w:history="1">
        <w:r w:rsidR="00DE2280" w:rsidRPr="00EC7E3B">
          <w:rPr>
            <w:rStyle w:val="Hyperlink"/>
            <w:lang w:eastAsia="en-AU"/>
          </w:rPr>
          <w:t>4.2.4.</w:t>
        </w:r>
        <w:r w:rsidR="00DE2280">
          <w:rPr>
            <w:rFonts w:asciiTheme="minorHAnsi" w:eastAsiaTheme="minorEastAsia" w:hAnsiTheme="minorHAnsi" w:cstheme="minorBidi"/>
            <w:b w:val="0"/>
            <w:bCs w:val="0"/>
            <w:caps w:val="0"/>
            <w:szCs w:val="22"/>
          </w:rPr>
          <w:tab/>
        </w:r>
        <w:r w:rsidR="00DE2280" w:rsidRPr="00EC7E3B">
          <w:rPr>
            <w:rStyle w:val="Hyperlink"/>
            <w:lang w:eastAsia="en-AU"/>
          </w:rPr>
          <w:t>Phần IV. Thông tin khoản vay của khách hàng tại Mcredit</w:t>
        </w:r>
        <w:r w:rsidR="00DE2280">
          <w:rPr>
            <w:webHidden/>
          </w:rPr>
          <w:tab/>
        </w:r>
        <w:r w:rsidR="00DE2280">
          <w:rPr>
            <w:webHidden/>
          </w:rPr>
          <w:fldChar w:fldCharType="begin"/>
        </w:r>
        <w:r w:rsidR="00DE2280">
          <w:rPr>
            <w:webHidden/>
          </w:rPr>
          <w:instrText xml:space="preserve"> PAGEREF _Toc6823627 \h </w:instrText>
        </w:r>
        <w:r w:rsidR="00DE2280">
          <w:rPr>
            <w:webHidden/>
          </w:rPr>
        </w:r>
        <w:r w:rsidR="00DE2280">
          <w:rPr>
            <w:webHidden/>
          </w:rPr>
          <w:fldChar w:fldCharType="separate"/>
        </w:r>
        <w:r w:rsidR="00DE2280">
          <w:rPr>
            <w:webHidden/>
          </w:rPr>
          <w:t>18</w:t>
        </w:r>
        <w:r w:rsidR="00DE2280">
          <w:rPr>
            <w:webHidden/>
          </w:rPr>
          <w:fldChar w:fldCharType="end"/>
        </w:r>
      </w:hyperlink>
    </w:p>
    <w:p w14:paraId="79FDCE85" w14:textId="166C9335" w:rsidR="00DE2280" w:rsidRDefault="00DB25FB">
      <w:pPr>
        <w:pStyle w:val="TOC1"/>
        <w:rPr>
          <w:rFonts w:asciiTheme="minorHAnsi" w:eastAsiaTheme="minorEastAsia" w:hAnsiTheme="minorHAnsi" w:cstheme="minorBidi"/>
          <w:b w:val="0"/>
          <w:bCs w:val="0"/>
          <w:caps w:val="0"/>
          <w:szCs w:val="22"/>
        </w:rPr>
      </w:pPr>
      <w:hyperlink w:anchor="_Toc6823628" w:history="1">
        <w:r w:rsidR="00DE2280" w:rsidRPr="00EC7E3B">
          <w:rPr>
            <w:rStyle w:val="Hyperlink"/>
            <w:lang w:eastAsia="en-AU"/>
          </w:rPr>
          <w:t>4.3</w:t>
        </w:r>
        <w:r w:rsidR="00DE2280">
          <w:rPr>
            <w:rFonts w:asciiTheme="minorHAnsi" w:eastAsiaTheme="minorEastAsia" w:hAnsiTheme="minorHAnsi" w:cstheme="minorBidi"/>
            <w:b w:val="0"/>
            <w:bCs w:val="0"/>
            <w:caps w:val="0"/>
            <w:szCs w:val="22"/>
          </w:rPr>
          <w:tab/>
          <w:t xml:space="preserve"> </w:t>
        </w:r>
        <w:r w:rsidR="00DE2280" w:rsidRPr="00EC7E3B">
          <w:rPr>
            <w:rStyle w:val="Hyperlink"/>
            <w:lang w:eastAsia="en-AU"/>
          </w:rPr>
          <w:t>Validation rules</w:t>
        </w:r>
        <w:r w:rsidR="00DE2280">
          <w:rPr>
            <w:webHidden/>
          </w:rPr>
          <w:tab/>
        </w:r>
        <w:r w:rsidR="00DE2280">
          <w:rPr>
            <w:webHidden/>
          </w:rPr>
          <w:fldChar w:fldCharType="begin"/>
        </w:r>
        <w:r w:rsidR="00DE2280">
          <w:rPr>
            <w:webHidden/>
          </w:rPr>
          <w:instrText xml:space="preserve"> PAGEREF _Toc6823628 \h </w:instrText>
        </w:r>
        <w:r w:rsidR="00DE2280">
          <w:rPr>
            <w:webHidden/>
          </w:rPr>
        </w:r>
        <w:r w:rsidR="00DE2280">
          <w:rPr>
            <w:webHidden/>
          </w:rPr>
          <w:fldChar w:fldCharType="separate"/>
        </w:r>
        <w:r w:rsidR="00DE2280">
          <w:rPr>
            <w:webHidden/>
          </w:rPr>
          <w:t>21</w:t>
        </w:r>
        <w:r w:rsidR="00DE2280">
          <w:rPr>
            <w:webHidden/>
          </w:rPr>
          <w:fldChar w:fldCharType="end"/>
        </w:r>
      </w:hyperlink>
    </w:p>
    <w:p w14:paraId="0DC439A4" w14:textId="5367400F" w:rsidR="00A12080" w:rsidRDefault="00CB1F7C" w:rsidP="006B2206">
      <w:pPr>
        <w:spacing w:line="312" w:lineRule="auto"/>
        <w:ind w:left="0"/>
        <w:rPr>
          <w:rFonts w:cs="Tahoma"/>
          <w:lang w:val="en-GB"/>
        </w:rPr>
        <w:sectPr w:rsidR="00A12080" w:rsidSect="00A12080">
          <w:type w:val="continuous"/>
          <w:pgSz w:w="11906" w:h="16838" w:code="9"/>
          <w:pgMar w:top="1440" w:right="1080" w:bottom="1440" w:left="1080" w:header="720" w:footer="720" w:gutter="0"/>
          <w:cols w:space="720"/>
          <w:titlePg/>
          <w:docGrid w:linePitch="272"/>
        </w:sectPr>
      </w:pPr>
      <w:r w:rsidRPr="00607986">
        <w:rPr>
          <w:rFonts w:cs="Tahoma"/>
          <w:b/>
          <w:bCs/>
          <w:caps/>
          <w:noProof/>
          <w:sz w:val="24"/>
          <w:szCs w:val="24"/>
          <w:lang w:val="en-GB"/>
        </w:rPr>
        <w:fldChar w:fldCharType="end"/>
      </w:r>
      <w:r w:rsidR="007E0A1C" w:rsidRPr="00607986">
        <w:rPr>
          <w:rFonts w:cs="Tahoma"/>
          <w:lang w:val="en-GB"/>
        </w:rPr>
        <w:tab/>
      </w:r>
      <w:r w:rsidR="007E0A1C" w:rsidRPr="00607986">
        <w:rPr>
          <w:rFonts w:cs="Tahoma"/>
          <w:lang w:val="en-GB"/>
        </w:rPr>
        <w:tab/>
      </w:r>
    </w:p>
    <w:p w14:paraId="761DD71E" w14:textId="2B2A2EEA" w:rsidR="0050513B" w:rsidRPr="00607986" w:rsidRDefault="0050513B" w:rsidP="006B2206">
      <w:pPr>
        <w:spacing w:line="312" w:lineRule="auto"/>
        <w:ind w:left="0"/>
        <w:rPr>
          <w:rFonts w:cs="Tahoma"/>
          <w:lang w:val="en-GB"/>
        </w:rPr>
        <w:sectPr w:rsidR="0050513B" w:rsidRPr="00607986" w:rsidSect="00DB613F">
          <w:type w:val="continuous"/>
          <w:pgSz w:w="11906" w:h="16838" w:code="9"/>
          <w:pgMar w:top="1440" w:right="1080" w:bottom="1440" w:left="1080" w:header="720" w:footer="720" w:gutter="0"/>
          <w:lnNumType w:countBy="1" w:restart="newSection"/>
          <w:cols w:space="720"/>
          <w:titlePg/>
          <w:docGrid w:linePitch="272"/>
        </w:sectPr>
      </w:pPr>
    </w:p>
    <w:p w14:paraId="4516852B" w14:textId="66D917A2" w:rsidR="0022795F" w:rsidRPr="00607986" w:rsidRDefault="0022795F" w:rsidP="006B2206">
      <w:pPr>
        <w:pStyle w:val="Heading1"/>
        <w:numPr>
          <w:ilvl w:val="0"/>
          <w:numId w:val="23"/>
        </w:numPr>
        <w:rPr>
          <w:color w:val="auto"/>
          <w:sz w:val="20"/>
          <w:lang w:eastAsia="en-AU"/>
        </w:rPr>
      </w:pPr>
      <w:bookmarkStart w:id="2" w:name="_Toc6823613"/>
      <w:bookmarkStart w:id="3" w:name="_Toc521150204"/>
      <w:bookmarkStart w:id="4" w:name="_Toc456598586"/>
      <w:bookmarkStart w:id="5" w:name="_Toc504442098"/>
      <w:bookmarkStart w:id="6" w:name="_Toc521150203"/>
      <w:r w:rsidRPr="00607986">
        <w:rPr>
          <w:color w:val="auto"/>
          <w:sz w:val="20"/>
          <w:lang w:eastAsia="en-AU"/>
        </w:rPr>
        <w:lastRenderedPageBreak/>
        <w:t>thông tin tổng quan</w:t>
      </w:r>
      <w:bookmarkEnd w:id="2"/>
      <w:r w:rsidRPr="00607986">
        <w:rPr>
          <w:color w:val="auto"/>
          <w:sz w:val="20"/>
          <w:lang w:eastAsia="en-AU"/>
        </w:rPr>
        <w:t xml:space="preserve"> </w:t>
      </w:r>
    </w:p>
    <w:p w14:paraId="0BFFAE72" w14:textId="5EE6E5AD" w:rsidR="0022795F" w:rsidRPr="00607986" w:rsidRDefault="0022795F" w:rsidP="006B2206">
      <w:pPr>
        <w:pStyle w:val="Heading1"/>
        <w:rPr>
          <w:color w:val="auto"/>
          <w:sz w:val="20"/>
          <w:lang w:eastAsia="en-AU"/>
        </w:rPr>
      </w:pPr>
      <w:bookmarkStart w:id="7" w:name="_Toc6823614"/>
      <w:r w:rsidRPr="00607986">
        <w:rPr>
          <w:color w:val="auto"/>
          <w:sz w:val="20"/>
          <w:lang w:eastAsia="en-AU"/>
        </w:rPr>
        <w:t>hoàn cảnh ra đời dự án</w:t>
      </w:r>
      <w:bookmarkEnd w:id="7"/>
    </w:p>
    <w:p w14:paraId="18FB0FBB" w14:textId="5AF934A2" w:rsidR="00EA36F1" w:rsidRPr="00EA36F1" w:rsidRDefault="00313784" w:rsidP="006B2206">
      <w:pPr>
        <w:pStyle w:val="BodyText"/>
        <w:numPr>
          <w:ilvl w:val="0"/>
          <w:numId w:val="24"/>
        </w:numPr>
        <w:spacing w:line="312" w:lineRule="auto"/>
        <w:ind w:left="567"/>
        <w:rPr>
          <w:rFonts w:cs="Tahoma"/>
          <w:i/>
          <w:sz w:val="22"/>
          <w:szCs w:val="22"/>
        </w:rPr>
      </w:pPr>
      <w:r>
        <w:rPr>
          <w:rFonts w:cs="Tahoma"/>
          <w:sz w:val="22"/>
          <w:szCs w:val="22"/>
        </w:rPr>
        <w:t xml:space="preserve">Hiện tại Trung tâm thẩm định </w:t>
      </w:r>
      <w:r w:rsidR="00EA36F1">
        <w:rPr>
          <w:rFonts w:cs="Tahoma"/>
          <w:sz w:val="22"/>
          <w:szCs w:val="22"/>
        </w:rPr>
        <w:t xml:space="preserve">đang thực hiện thẩm định hồ sơ vay của khách hàng bằng tool trên file </w:t>
      </w:r>
      <w:r w:rsidR="00EA36F1" w:rsidRPr="00754252">
        <w:rPr>
          <w:rFonts w:cs="Tahoma"/>
          <w:sz w:val="22"/>
          <w:szCs w:val="22"/>
        </w:rPr>
        <w:t xml:space="preserve">excel khiến việc </w:t>
      </w:r>
      <w:r w:rsidR="00EA36F1">
        <w:rPr>
          <w:rFonts w:cs="Tahoma"/>
          <w:sz w:val="22"/>
          <w:szCs w:val="22"/>
        </w:rPr>
        <w:t>thẩm đị</w:t>
      </w:r>
      <w:r w:rsidR="0080467E">
        <w:rPr>
          <w:rFonts w:cs="Tahoma"/>
          <w:sz w:val="22"/>
          <w:szCs w:val="22"/>
        </w:rPr>
        <w:t xml:space="preserve">nh </w:t>
      </w:r>
      <w:r w:rsidR="00EA36F1" w:rsidRPr="00754252">
        <w:rPr>
          <w:rFonts w:cs="Tahoma"/>
          <w:sz w:val="22"/>
          <w:szCs w:val="22"/>
        </w:rPr>
        <w:t>tốn nhiều thời gian, nhân lự</w:t>
      </w:r>
      <w:r w:rsidR="0080467E">
        <w:rPr>
          <w:rFonts w:cs="Tahoma"/>
          <w:sz w:val="22"/>
          <w:szCs w:val="22"/>
        </w:rPr>
        <w:t xml:space="preserve">c; lưu trữ file excel gây tốn dung lượng hệ thống và dễ bị mất dữ liệu </w:t>
      </w:r>
      <w:r w:rsidR="00EA36F1" w:rsidRPr="00754252">
        <w:rPr>
          <w:rFonts w:cs="Tahoma"/>
          <w:sz w:val="22"/>
          <w:szCs w:val="22"/>
        </w:rPr>
        <w:t>.</w:t>
      </w:r>
    </w:p>
    <w:p w14:paraId="1F2FFD12" w14:textId="1248B61E" w:rsidR="0022795F" w:rsidRPr="0080467E" w:rsidRDefault="00EA36F1" w:rsidP="006B2206">
      <w:pPr>
        <w:pStyle w:val="BodyText"/>
        <w:numPr>
          <w:ilvl w:val="0"/>
          <w:numId w:val="24"/>
        </w:numPr>
        <w:spacing w:line="312" w:lineRule="auto"/>
        <w:ind w:left="567"/>
        <w:rPr>
          <w:rFonts w:cs="Tahoma"/>
          <w:i/>
          <w:sz w:val="22"/>
          <w:szCs w:val="22"/>
        </w:rPr>
      </w:pPr>
      <w:r w:rsidRPr="0080467E">
        <w:rPr>
          <w:rFonts w:cs="Tahoma"/>
          <w:sz w:val="22"/>
          <w:szCs w:val="22"/>
        </w:rPr>
        <w:t xml:space="preserve">Việc xây dựng </w:t>
      </w:r>
      <w:r w:rsidR="0080467E" w:rsidRPr="0080467E">
        <w:rPr>
          <w:rFonts w:cs="Tahoma"/>
          <w:sz w:val="22"/>
          <w:szCs w:val="22"/>
        </w:rPr>
        <w:t>Appraisal Tool</w:t>
      </w:r>
      <w:r w:rsidRPr="0080467E">
        <w:rPr>
          <w:rFonts w:cs="Tahoma"/>
          <w:sz w:val="22"/>
          <w:szCs w:val="22"/>
        </w:rPr>
        <w:t xml:space="preserve"> sẽ </w:t>
      </w:r>
      <w:r w:rsidR="0080467E">
        <w:rPr>
          <w:rFonts w:cs="Tahoma"/>
          <w:sz w:val="22"/>
          <w:szCs w:val="22"/>
        </w:rPr>
        <w:t xml:space="preserve">tiết kiệm thời gian, </w:t>
      </w:r>
      <w:r w:rsidRPr="0080467E">
        <w:rPr>
          <w:rFonts w:cs="Tahoma"/>
          <w:sz w:val="22"/>
          <w:szCs w:val="22"/>
        </w:rPr>
        <w:t>giảm thiểu sai sót</w:t>
      </w:r>
      <w:r w:rsidR="00F575B5">
        <w:rPr>
          <w:rFonts w:cs="Tahoma"/>
          <w:sz w:val="22"/>
          <w:szCs w:val="22"/>
        </w:rPr>
        <w:t>, tăng tính bảo mật</w:t>
      </w:r>
      <w:r w:rsidRPr="0080467E">
        <w:rPr>
          <w:rFonts w:cs="Tahoma"/>
          <w:sz w:val="22"/>
          <w:szCs w:val="22"/>
        </w:rPr>
        <w:t xml:space="preserve"> và </w:t>
      </w:r>
      <w:r w:rsidR="0080467E">
        <w:rPr>
          <w:rFonts w:cs="Tahoma"/>
          <w:sz w:val="22"/>
          <w:szCs w:val="22"/>
        </w:rPr>
        <w:t>giải phóng dung lượng lưu trữ cho server của QTRR</w:t>
      </w:r>
    </w:p>
    <w:p w14:paraId="0F0C5799" w14:textId="43EA351D" w:rsidR="0022795F" w:rsidRPr="00607986" w:rsidRDefault="0022795F" w:rsidP="006B2206">
      <w:pPr>
        <w:pStyle w:val="Heading1"/>
        <w:rPr>
          <w:color w:val="auto"/>
          <w:sz w:val="20"/>
          <w:lang w:eastAsia="en-AU"/>
        </w:rPr>
      </w:pPr>
      <w:bookmarkStart w:id="8" w:name="_Toc6823615"/>
      <w:r w:rsidRPr="00607986">
        <w:rPr>
          <w:color w:val="auto"/>
          <w:sz w:val="20"/>
          <w:lang w:eastAsia="en-AU"/>
        </w:rPr>
        <w:t>tài liệu tham khảo</w:t>
      </w:r>
      <w:bookmarkEnd w:id="8"/>
    </w:p>
    <w:p w14:paraId="67893F51" w14:textId="47560C29" w:rsidR="0022795F" w:rsidRPr="00607986" w:rsidRDefault="0080467E" w:rsidP="006B2206">
      <w:pPr>
        <w:pStyle w:val="BodyText"/>
        <w:numPr>
          <w:ilvl w:val="0"/>
          <w:numId w:val="24"/>
        </w:numPr>
        <w:spacing w:line="312" w:lineRule="auto"/>
        <w:ind w:left="567"/>
        <w:rPr>
          <w:rFonts w:cs="Tahoma"/>
          <w:i/>
          <w:sz w:val="22"/>
          <w:szCs w:val="22"/>
        </w:rPr>
      </w:pPr>
      <w:r>
        <w:rPr>
          <w:rFonts w:cs="Tahoma"/>
          <w:sz w:val="22"/>
          <w:szCs w:val="22"/>
        </w:rPr>
        <w:t xml:space="preserve">Tài liệu thay đổi trên màn hình BPM: </w:t>
      </w:r>
      <w:r w:rsidR="003A77E4">
        <w:rPr>
          <w:rFonts w:cs="Tahoma"/>
          <w:sz w:val="22"/>
          <w:szCs w:val="22"/>
        </w:rPr>
        <w:t xml:space="preserve">     </w:t>
      </w:r>
      <w:bookmarkStart w:id="9" w:name="_MON_1606313443"/>
      <w:bookmarkEnd w:id="9"/>
      <w:r w:rsidR="001F0266">
        <w:rPr>
          <w:rFonts w:cs="Tahoma"/>
          <w:sz w:val="22"/>
          <w:szCs w:val="22"/>
        </w:rPr>
        <w:object w:dxaOrig="1543" w:dyaOrig="996" w14:anchorId="40CA2364">
          <v:shape id="_x0000_i1026" type="#_x0000_t75" style="width:77.25pt;height:50.25pt" o:ole="">
            <v:imagedata r:id="rId14" o:title=""/>
          </v:shape>
          <o:OLEObject Type="Embed" ProgID="Word.Document.12" ShapeID="_x0000_i1026" DrawAspect="Icon" ObjectID="_1619593996" r:id="rId15">
            <o:FieldCodes>\s</o:FieldCodes>
          </o:OLEObject>
        </w:object>
      </w:r>
    </w:p>
    <w:p w14:paraId="3ECBABF3" w14:textId="05C58C13" w:rsidR="00DE17FE" w:rsidRPr="00607986" w:rsidRDefault="00CE3D03" w:rsidP="006B2206">
      <w:pPr>
        <w:pStyle w:val="Heading1"/>
        <w:numPr>
          <w:ilvl w:val="0"/>
          <w:numId w:val="23"/>
        </w:numPr>
        <w:rPr>
          <w:color w:val="auto"/>
          <w:sz w:val="20"/>
          <w:lang w:eastAsia="en-AU"/>
        </w:rPr>
      </w:pPr>
      <w:bookmarkStart w:id="10" w:name="_Toc6823616"/>
      <w:r w:rsidRPr="00607986">
        <w:rPr>
          <w:color w:val="auto"/>
          <w:sz w:val="20"/>
          <w:lang w:eastAsia="en-AU"/>
        </w:rPr>
        <w:t>Phạm vi dự án</w:t>
      </w:r>
      <w:bookmarkEnd w:id="10"/>
    </w:p>
    <w:p w14:paraId="0CDC65C4" w14:textId="759E1D34" w:rsidR="00DE17FE" w:rsidRPr="00607986" w:rsidRDefault="00CE3D03" w:rsidP="006B2206">
      <w:pPr>
        <w:pStyle w:val="Heading1"/>
        <w:rPr>
          <w:color w:val="auto"/>
          <w:sz w:val="20"/>
          <w:lang w:eastAsia="en-AU"/>
        </w:rPr>
      </w:pPr>
      <w:bookmarkStart w:id="11" w:name="_Toc6823617"/>
      <w:r w:rsidRPr="00607986">
        <w:rPr>
          <w:color w:val="auto"/>
          <w:sz w:val="20"/>
          <w:lang w:eastAsia="en-AU"/>
        </w:rPr>
        <w:t>các chức năng chính</w:t>
      </w:r>
      <w:bookmarkEnd w:id="11"/>
    </w:p>
    <w:p w14:paraId="762DC3E1" w14:textId="379209AF" w:rsidR="0025654A" w:rsidRPr="00182884" w:rsidRDefault="0025654A" w:rsidP="006B2206">
      <w:pPr>
        <w:pStyle w:val="BodyText"/>
        <w:numPr>
          <w:ilvl w:val="0"/>
          <w:numId w:val="24"/>
        </w:numPr>
        <w:spacing w:line="312" w:lineRule="auto"/>
        <w:ind w:left="567"/>
        <w:rPr>
          <w:rFonts w:cs="Tahoma"/>
          <w:sz w:val="22"/>
          <w:szCs w:val="22"/>
        </w:rPr>
      </w:pPr>
      <w:r w:rsidRPr="00182884">
        <w:rPr>
          <w:rFonts w:cs="Tahoma"/>
          <w:sz w:val="22"/>
          <w:szCs w:val="22"/>
        </w:rPr>
        <w:t xml:space="preserve">F1: </w:t>
      </w:r>
      <w:r w:rsidR="00F575B5">
        <w:rPr>
          <w:rFonts w:cs="Tahoma"/>
          <w:sz w:val="22"/>
          <w:szCs w:val="22"/>
        </w:rPr>
        <w:t>Công cụ hỗ trợ ra quyết định thẩm định</w:t>
      </w:r>
    </w:p>
    <w:p w14:paraId="605C7155" w14:textId="11FAE5DC" w:rsidR="0025654A" w:rsidRPr="00607986" w:rsidRDefault="000D30F3" w:rsidP="006B2206">
      <w:pPr>
        <w:pStyle w:val="Heading1"/>
        <w:numPr>
          <w:ilvl w:val="0"/>
          <w:numId w:val="23"/>
        </w:numPr>
        <w:rPr>
          <w:color w:val="auto"/>
          <w:sz w:val="20"/>
          <w:lang w:eastAsia="en-AU"/>
        </w:rPr>
      </w:pPr>
      <w:bookmarkStart w:id="12" w:name="_Toc6823618"/>
      <w:r w:rsidRPr="00607986">
        <w:rPr>
          <w:color w:val="auto"/>
          <w:sz w:val="20"/>
          <w:lang w:eastAsia="en-AU"/>
        </w:rPr>
        <w:t>các</w:t>
      </w:r>
      <w:r w:rsidR="0025654A" w:rsidRPr="00607986">
        <w:rPr>
          <w:color w:val="auto"/>
          <w:sz w:val="20"/>
          <w:lang w:eastAsia="en-AU"/>
        </w:rPr>
        <w:t xml:space="preserve"> yêu cầu nghiệp vụ</w:t>
      </w:r>
      <w:r w:rsidRPr="00607986">
        <w:rPr>
          <w:color w:val="auto"/>
          <w:sz w:val="20"/>
          <w:lang w:eastAsia="en-AU"/>
        </w:rPr>
        <w:t xml:space="preserve"> chung</w:t>
      </w:r>
      <w:bookmarkEnd w:id="12"/>
    </w:p>
    <w:p w14:paraId="6429C3A5" w14:textId="04634898" w:rsidR="0025654A" w:rsidRPr="00607986" w:rsidRDefault="0025654A" w:rsidP="006B2206">
      <w:pPr>
        <w:pStyle w:val="Heading1"/>
        <w:rPr>
          <w:color w:val="auto"/>
          <w:sz w:val="20"/>
          <w:lang w:eastAsia="en-AU"/>
        </w:rPr>
      </w:pPr>
      <w:bookmarkStart w:id="13" w:name="_Toc6823619"/>
      <w:r w:rsidRPr="00607986">
        <w:rPr>
          <w:color w:val="auto"/>
          <w:sz w:val="20"/>
          <w:lang w:eastAsia="en-AU"/>
        </w:rPr>
        <w:t>người dùng</w:t>
      </w:r>
      <w:bookmarkEnd w:id="13"/>
    </w:p>
    <w:tbl>
      <w:tblPr>
        <w:tblStyle w:val="TableGrid"/>
        <w:tblW w:w="13466" w:type="dxa"/>
        <w:tblInd w:w="421" w:type="dxa"/>
        <w:tblLook w:val="04A0" w:firstRow="1" w:lastRow="0" w:firstColumn="1" w:lastColumn="0" w:noHBand="0" w:noVBand="1"/>
      </w:tblPr>
      <w:tblGrid>
        <w:gridCol w:w="2551"/>
        <w:gridCol w:w="2268"/>
        <w:gridCol w:w="6379"/>
        <w:gridCol w:w="2268"/>
      </w:tblGrid>
      <w:tr w:rsidR="00F83B66" w:rsidRPr="00607986" w14:paraId="24AD9C5D" w14:textId="77777777" w:rsidTr="00DB613F">
        <w:tc>
          <w:tcPr>
            <w:tcW w:w="2551" w:type="dxa"/>
            <w:vAlign w:val="center"/>
          </w:tcPr>
          <w:p w14:paraId="06AE3890" w14:textId="6F907D09" w:rsidR="00D92682" w:rsidRPr="00607986" w:rsidRDefault="00D92682" w:rsidP="006B2206">
            <w:pPr>
              <w:pStyle w:val="BodyText"/>
              <w:spacing w:line="312" w:lineRule="auto"/>
              <w:ind w:left="0"/>
              <w:jc w:val="center"/>
              <w:rPr>
                <w:b/>
                <w:lang w:val="en-US" w:eastAsia="en-AU"/>
              </w:rPr>
            </w:pPr>
            <w:r w:rsidRPr="00607986">
              <w:rPr>
                <w:b/>
                <w:lang w:val="en-US" w:eastAsia="en-AU"/>
              </w:rPr>
              <w:t>Chức danh</w:t>
            </w:r>
          </w:p>
        </w:tc>
        <w:tc>
          <w:tcPr>
            <w:tcW w:w="2268" w:type="dxa"/>
            <w:vAlign w:val="center"/>
          </w:tcPr>
          <w:p w14:paraId="64BC9645" w14:textId="4792239F" w:rsidR="00D92682" w:rsidRPr="00607986" w:rsidRDefault="00D92682" w:rsidP="006B2206">
            <w:pPr>
              <w:pStyle w:val="BodyText"/>
              <w:spacing w:line="312" w:lineRule="auto"/>
              <w:ind w:left="0"/>
              <w:jc w:val="center"/>
              <w:rPr>
                <w:b/>
                <w:lang w:val="en-US" w:eastAsia="en-AU"/>
              </w:rPr>
            </w:pPr>
            <w:r w:rsidRPr="00607986">
              <w:rPr>
                <w:b/>
                <w:lang w:val="en-US" w:eastAsia="en-AU"/>
              </w:rPr>
              <w:t>Phòng ban</w:t>
            </w:r>
          </w:p>
        </w:tc>
        <w:tc>
          <w:tcPr>
            <w:tcW w:w="6379" w:type="dxa"/>
            <w:vAlign w:val="center"/>
          </w:tcPr>
          <w:p w14:paraId="4EACC353" w14:textId="02680F10" w:rsidR="00D92682" w:rsidRPr="00607986" w:rsidRDefault="00D92682" w:rsidP="006B2206">
            <w:pPr>
              <w:pStyle w:val="BodyText"/>
              <w:spacing w:line="312" w:lineRule="auto"/>
              <w:ind w:left="0"/>
              <w:jc w:val="center"/>
              <w:rPr>
                <w:b/>
                <w:lang w:val="en-US" w:eastAsia="en-AU"/>
              </w:rPr>
            </w:pPr>
            <w:r w:rsidRPr="00607986">
              <w:rPr>
                <w:b/>
                <w:lang w:val="en-US" w:eastAsia="en-AU"/>
              </w:rPr>
              <w:t>Mô tả công việc</w:t>
            </w:r>
          </w:p>
        </w:tc>
        <w:tc>
          <w:tcPr>
            <w:tcW w:w="2268" w:type="dxa"/>
            <w:vAlign w:val="center"/>
          </w:tcPr>
          <w:p w14:paraId="31DDCA7B" w14:textId="56623FBB" w:rsidR="00D92682" w:rsidRPr="00607986" w:rsidRDefault="00D92682" w:rsidP="006B2206">
            <w:pPr>
              <w:pStyle w:val="BodyText"/>
              <w:spacing w:line="312" w:lineRule="auto"/>
              <w:ind w:left="0"/>
              <w:jc w:val="center"/>
              <w:rPr>
                <w:b/>
                <w:lang w:val="en-US" w:eastAsia="en-AU"/>
              </w:rPr>
            </w:pPr>
            <w:r w:rsidRPr="00607986">
              <w:rPr>
                <w:b/>
                <w:lang w:val="en-US" w:eastAsia="en-AU"/>
              </w:rPr>
              <w:t>Tên actor trên hệ thống</w:t>
            </w:r>
          </w:p>
        </w:tc>
      </w:tr>
      <w:tr w:rsidR="00D16315" w:rsidRPr="00607986" w14:paraId="30B96F5B" w14:textId="77777777" w:rsidTr="00DB613F">
        <w:tc>
          <w:tcPr>
            <w:tcW w:w="2551" w:type="dxa"/>
          </w:tcPr>
          <w:p w14:paraId="335460CC" w14:textId="6C364AA8" w:rsidR="00D16315" w:rsidRPr="00607986" w:rsidRDefault="00D16315" w:rsidP="006B2206">
            <w:pPr>
              <w:pStyle w:val="BodyText"/>
              <w:spacing w:line="312" w:lineRule="auto"/>
              <w:ind w:left="0"/>
              <w:rPr>
                <w:lang w:val="en-US" w:eastAsia="en-AU"/>
              </w:rPr>
            </w:pPr>
            <w:r>
              <w:rPr>
                <w:lang w:val="en-US" w:eastAsia="en-AU"/>
              </w:rPr>
              <w:t>Nhân viên thẩm định điện thoại</w:t>
            </w:r>
          </w:p>
        </w:tc>
        <w:tc>
          <w:tcPr>
            <w:tcW w:w="2268" w:type="dxa"/>
          </w:tcPr>
          <w:p w14:paraId="471230C0" w14:textId="47965639" w:rsidR="00D16315" w:rsidRPr="00607986" w:rsidRDefault="00D16315" w:rsidP="006B2206">
            <w:pPr>
              <w:pStyle w:val="BodyText"/>
              <w:spacing w:line="312" w:lineRule="auto"/>
              <w:ind w:left="0"/>
              <w:rPr>
                <w:lang w:val="en-US" w:eastAsia="en-AU"/>
              </w:rPr>
            </w:pPr>
            <w:r>
              <w:rPr>
                <w:lang w:val="en-US" w:eastAsia="en-AU"/>
              </w:rPr>
              <w:t>Trung tâm thẩm định</w:t>
            </w:r>
          </w:p>
        </w:tc>
        <w:tc>
          <w:tcPr>
            <w:tcW w:w="6379" w:type="dxa"/>
          </w:tcPr>
          <w:p w14:paraId="04EE09C4" w14:textId="40DF7E98" w:rsidR="00D16315" w:rsidRPr="00607986" w:rsidRDefault="00D16315" w:rsidP="006B2206">
            <w:pPr>
              <w:pStyle w:val="BodyText"/>
              <w:spacing w:line="312" w:lineRule="auto"/>
              <w:ind w:left="0"/>
              <w:rPr>
                <w:lang w:val="en-US" w:eastAsia="en-AU"/>
              </w:rPr>
            </w:pPr>
            <w:r w:rsidRPr="00C22E46">
              <w:rPr>
                <w:rFonts w:ascii="Arial" w:hAnsi="Arial" w:cs="Arial"/>
                <w:color w:val="000000" w:themeColor="text1"/>
                <w:lang w:val="en-US" w:eastAsia="en-AU"/>
              </w:rPr>
              <w:t>Gọi điện cho khách hàng, thẩm định thông tin khoản vay và nhập thông tin thẩm định vào hệ thống</w:t>
            </w:r>
          </w:p>
        </w:tc>
        <w:tc>
          <w:tcPr>
            <w:tcW w:w="2268" w:type="dxa"/>
          </w:tcPr>
          <w:p w14:paraId="1FE509E6" w14:textId="5908718C" w:rsidR="00D16315" w:rsidRPr="00607986" w:rsidRDefault="00D16315" w:rsidP="006B2206">
            <w:pPr>
              <w:pStyle w:val="BodyText"/>
              <w:spacing w:line="312" w:lineRule="auto"/>
              <w:ind w:left="0"/>
              <w:rPr>
                <w:lang w:val="en-US" w:eastAsia="en-AU"/>
              </w:rPr>
            </w:pPr>
            <w:r w:rsidRPr="00C22E46">
              <w:rPr>
                <w:rFonts w:ascii="Arial" w:hAnsi="Arial" w:cs="Arial"/>
                <w:color w:val="000000" w:themeColor="text1"/>
                <w:lang w:val="en-US" w:eastAsia="en-AU"/>
              </w:rPr>
              <w:t>Call Appraisal</w:t>
            </w:r>
          </w:p>
        </w:tc>
      </w:tr>
      <w:tr w:rsidR="00E104FB" w:rsidRPr="00607986" w14:paraId="0D246AE9" w14:textId="77777777" w:rsidTr="00DB613F">
        <w:tc>
          <w:tcPr>
            <w:tcW w:w="2551" w:type="dxa"/>
          </w:tcPr>
          <w:p w14:paraId="54F1D5BE" w14:textId="22B08EA8" w:rsidR="00E104FB" w:rsidRPr="00607986" w:rsidRDefault="00F575B5" w:rsidP="006B2206">
            <w:pPr>
              <w:pStyle w:val="BodyText"/>
              <w:spacing w:line="312" w:lineRule="auto"/>
              <w:ind w:left="0"/>
              <w:rPr>
                <w:lang w:val="en-US" w:eastAsia="en-AU"/>
              </w:rPr>
            </w:pPr>
            <w:r>
              <w:rPr>
                <w:rFonts w:ascii="Arial" w:hAnsi="Arial" w:cs="Arial"/>
                <w:color w:val="000000" w:themeColor="text1"/>
                <w:lang w:val="en-US" w:eastAsia="en-AU"/>
              </w:rPr>
              <w:lastRenderedPageBreak/>
              <w:t>Chuyên viên</w:t>
            </w:r>
            <w:r w:rsidR="00E104FB" w:rsidRPr="00C22E46">
              <w:rPr>
                <w:rFonts w:ascii="Arial" w:hAnsi="Arial" w:cs="Arial"/>
                <w:color w:val="000000" w:themeColor="text1"/>
                <w:lang w:val="en-US" w:eastAsia="en-AU"/>
              </w:rPr>
              <w:t xml:space="preserve"> phê duyệt khoản vay</w:t>
            </w:r>
          </w:p>
        </w:tc>
        <w:tc>
          <w:tcPr>
            <w:tcW w:w="2268" w:type="dxa"/>
          </w:tcPr>
          <w:p w14:paraId="5CA1B223" w14:textId="26339139" w:rsidR="00E104FB" w:rsidRPr="00607986" w:rsidRDefault="00E104FB" w:rsidP="006B2206">
            <w:pPr>
              <w:pStyle w:val="BodyText"/>
              <w:spacing w:line="312" w:lineRule="auto"/>
              <w:ind w:left="0"/>
              <w:rPr>
                <w:lang w:val="en-US" w:eastAsia="en-AU"/>
              </w:rPr>
            </w:pPr>
            <w:r w:rsidRPr="00C22E46">
              <w:rPr>
                <w:rFonts w:ascii="Arial" w:hAnsi="Arial" w:cs="Arial"/>
                <w:color w:val="000000" w:themeColor="text1"/>
                <w:lang w:val="en-US" w:eastAsia="en-AU"/>
              </w:rPr>
              <w:t>Trung tâm thẩm định</w:t>
            </w:r>
          </w:p>
        </w:tc>
        <w:tc>
          <w:tcPr>
            <w:tcW w:w="6379" w:type="dxa"/>
          </w:tcPr>
          <w:p w14:paraId="0A12E67B" w14:textId="235700EA" w:rsidR="00E104FB" w:rsidRPr="00607986" w:rsidRDefault="00E104FB" w:rsidP="006B2206">
            <w:pPr>
              <w:pStyle w:val="BodyText"/>
              <w:spacing w:line="312" w:lineRule="auto"/>
              <w:ind w:left="0"/>
              <w:rPr>
                <w:lang w:val="en-US" w:eastAsia="en-AU"/>
              </w:rPr>
            </w:pPr>
            <w:r w:rsidRPr="00C22E46">
              <w:rPr>
                <w:rFonts w:ascii="Arial" w:hAnsi="Arial" w:cs="Arial"/>
                <w:color w:val="000000" w:themeColor="text1"/>
                <w:lang w:val="en-US" w:eastAsia="en-AU"/>
              </w:rPr>
              <w:t>Nhập thông tin thẩm định và đưa ra quyết định phê duyệt khoản vay</w:t>
            </w:r>
          </w:p>
        </w:tc>
        <w:tc>
          <w:tcPr>
            <w:tcW w:w="2268" w:type="dxa"/>
          </w:tcPr>
          <w:p w14:paraId="423BD9EF" w14:textId="5BCAD63D" w:rsidR="00E104FB" w:rsidRPr="00607986" w:rsidRDefault="00E104FB" w:rsidP="006B2206">
            <w:pPr>
              <w:pStyle w:val="BodyText"/>
              <w:spacing w:line="312" w:lineRule="auto"/>
              <w:ind w:left="0"/>
              <w:rPr>
                <w:lang w:val="en-US" w:eastAsia="en-AU"/>
              </w:rPr>
            </w:pPr>
            <w:r w:rsidRPr="00C22E46">
              <w:rPr>
                <w:rFonts w:ascii="Arial" w:hAnsi="Arial" w:cs="Arial"/>
                <w:color w:val="000000" w:themeColor="text1"/>
                <w:lang w:val="en-US" w:eastAsia="en-AU"/>
              </w:rPr>
              <w:t>Approval</w:t>
            </w:r>
          </w:p>
        </w:tc>
      </w:tr>
    </w:tbl>
    <w:p w14:paraId="3DAF08C8" w14:textId="77777777" w:rsidR="0025654A" w:rsidRPr="00607986" w:rsidRDefault="0025654A" w:rsidP="006B2206">
      <w:pPr>
        <w:pStyle w:val="BodyText"/>
        <w:spacing w:line="312" w:lineRule="auto"/>
        <w:rPr>
          <w:sz w:val="16"/>
          <w:lang w:val="en-US" w:eastAsia="en-AU"/>
        </w:rPr>
      </w:pPr>
    </w:p>
    <w:p w14:paraId="55D10624" w14:textId="31158672" w:rsidR="000D30F3" w:rsidRDefault="000D30F3" w:rsidP="006B2206">
      <w:pPr>
        <w:pStyle w:val="Heading1"/>
        <w:rPr>
          <w:color w:val="auto"/>
          <w:sz w:val="20"/>
          <w:lang w:eastAsia="en-AU"/>
        </w:rPr>
      </w:pPr>
      <w:bookmarkStart w:id="14" w:name="_Toc6823620"/>
      <w:r w:rsidRPr="00607986">
        <w:rPr>
          <w:color w:val="auto"/>
          <w:sz w:val="20"/>
          <w:lang w:eastAsia="en-AU"/>
        </w:rPr>
        <w:t>luồng quy trình nghiệp vụ</w:t>
      </w:r>
      <w:bookmarkEnd w:id="14"/>
    </w:p>
    <w:tbl>
      <w:tblPr>
        <w:tblStyle w:val="TableGrid"/>
        <w:tblW w:w="13466" w:type="dxa"/>
        <w:tblInd w:w="421" w:type="dxa"/>
        <w:tblLook w:val="04A0" w:firstRow="1" w:lastRow="0" w:firstColumn="1" w:lastColumn="0" w:noHBand="0" w:noVBand="1"/>
      </w:tblPr>
      <w:tblGrid>
        <w:gridCol w:w="890"/>
        <w:gridCol w:w="12576"/>
      </w:tblGrid>
      <w:tr w:rsidR="00E104FB" w:rsidRPr="00A905EA" w14:paraId="7227A99A" w14:textId="77777777" w:rsidTr="00DB613F">
        <w:tc>
          <w:tcPr>
            <w:tcW w:w="890" w:type="dxa"/>
            <w:shd w:val="clear" w:color="auto" w:fill="auto"/>
            <w:vAlign w:val="center"/>
          </w:tcPr>
          <w:p w14:paraId="6909C808" w14:textId="77777777" w:rsidR="00E104FB" w:rsidRPr="0076633D" w:rsidRDefault="00E104FB" w:rsidP="00DB613F">
            <w:pPr>
              <w:pStyle w:val="BodyText"/>
              <w:spacing w:line="312" w:lineRule="auto"/>
              <w:ind w:left="0"/>
              <w:jc w:val="center"/>
              <w:rPr>
                <w:b/>
                <w:lang w:val="en-US" w:eastAsia="en-AU"/>
              </w:rPr>
            </w:pPr>
            <w:r w:rsidRPr="0076633D">
              <w:rPr>
                <w:b/>
                <w:lang w:val="en-US" w:eastAsia="en-AU"/>
              </w:rPr>
              <w:br w:type="page"/>
              <w:t>Step</w:t>
            </w:r>
          </w:p>
        </w:tc>
        <w:tc>
          <w:tcPr>
            <w:tcW w:w="12576" w:type="dxa"/>
            <w:shd w:val="clear" w:color="auto" w:fill="auto"/>
          </w:tcPr>
          <w:p w14:paraId="374BCDEC" w14:textId="77777777" w:rsidR="00E104FB" w:rsidRPr="0076633D" w:rsidRDefault="00E104FB" w:rsidP="006B2206">
            <w:pPr>
              <w:pStyle w:val="BodyText"/>
              <w:spacing w:line="312" w:lineRule="auto"/>
              <w:ind w:left="0"/>
              <w:jc w:val="center"/>
              <w:rPr>
                <w:b/>
                <w:lang w:val="en-US" w:eastAsia="en-AU"/>
              </w:rPr>
            </w:pPr>
            <w:r w:rsidRPr="0076633D">
              <w:rPr>
                <w:b/>
                <w:lang w:val="en-US" w:eastAsia="en-AU"/>
              </w:rPr>
              <w:t>Description</w:t>
            </w:r>
          </w:p>
        </w:tc>
      </w:tr>
      <w:tr w:rsidR="00E104FB" w:rsidRPr="00A905EA" w14:paraId="4D59438F" w14:textId="77777777" w:rsidTr="00DB613F">
        <w:tc>
          <w:tcPr>
            <w:tcW w:w="890" w:type="dxa"/>
            <w:vAlign w:val="center"/>
          </w:tcPr>
          <w:p w14:paraId="76A27519" w14:textId="77777777" w:rsidR="00E104FB" w:rsidRPr="0076633D" w:rsidRDefault="00E104FB" w:rsidP="00DB613F">
            <w:pPr>
              <w:pStyle w:val="BodyText"/>
              <w:spacing w:line="312" w:lineRule="auto"/>
              <w:ind w:left="166"/>
              <w:jc w:val="center"/>
              <w:rPr>
                <w:lang w:val="en-US" w:eastAsia="en-AU"/>
              </w:rPr>
            </w:pPr>
            <w:r w:rsidRPr="0076633D">
              <w:rPr>
                <w:lang w:val="en-US" w:eastAsia="en-AU"/>
              </w:rPr>
              <w:t>1</w:t>
            </w:r>
          </w:p>
        </w:tc>
        <w:tc>
          <w:tcPr>
            <w:tcW w:w="12576" w:type="dxa"/>
          </w:tcPr>
          <w:p w14:paraId="51733F89" w14:textId="4AA31173" w:rsidR="00E104FB" w:rsidRPr="0076633D" w:rsidRDefault="00E104FB" w:rsidP="006B2206">
            <w:pPr>
              <w:pStyle w:val="BodyText"/>
              <w:spacing w:line="312" w:lineRule="auto"/>
              <w:ind w:left="0"/>
              <w:rPr>
                <w:lang w:val="en-US" w:eastAsia="en-AU"/>
              </w:rPr>
            </w:pPr>
            <w:r w:rsidRPr="0076633D">
              <w:rPr>
                <w:lang w:val="en-US" w:eastAsia="en-AU"/>
              </w:rPr>
              <w:t xml:space="preserve">User </w:t>
            </w:r>
            <w:r w:rsidR="0076633D" w:rsidRPr="0076633D">
              <w:rPr>
                <w:lang w:val="en-US" w:eastAsia="en-AU"/>
              </w:rPr>
              <w:t>click button “Appraisal Tool”</w:t>
            </w:r>
            <w:r w:rsidR="0076633D">
              <w:rPr>
                <w:lang w:val="en-US" w:eastAsia="en-AU"/>
              </w:rPr>
              <w:t xml:space="preserve"> trên</w:t>
            </w:r>
            <w:r w:rsidR="0076633D" w:rsidRPr="0076633D">
              <w:rPr>
                <w:lang w:val="en-US" w:eastAsia="en-AU"/>
              </w:rPr>
              <w:t xml:space="preserve"> BPM =&gt; hệ thống mở màn hình</w:t>
            </w:r>
            <w:r w:rsidR="0076633D">
              <w:rPr>
                <w:lang w:val="en-US" w:eastAsia="en-AU"/>
              </w:rPr>
              <w:t xml:space="preserve"> Appraisal Tool</w:t>
            </w:r>
          </w:p>
        </w:tc>
      </w:tr>
      <w:tr w:rsidR="00E104FB" w:rsidRPr="00A905EA" w14:paraId="44ED0FE2" w14:textId="77777777" w:rsidTr="00DB613F">
        <w:tc>
          <w:tcPr>
            <w:tcW w:w="890" w:type="dxa"/>
            <w:vAlign w:val="center"/>
          </w:tcPr>
          <w:p w14:paraId="7481A827" w14:textId="77777777" w:rsidR="00E104FB" w:rsidRPr="0076633D" w:rsidRDefault="00E104FB" w:rsidP="00DB613F">
            <w:pPr>
              <w:pStyle w:val="BodyText"/>
              <w:spacing w:line="312" w:lineRule="auto"/>
              <w:ind w:left="166"/>
              <w:jc w:val="center"/>
              <w:rPr>
                <w:lang w:val="en-US" w:eastAsia="en-AU"/>
              </w:rPr>
            </w:pPr>
            <w:r w:rsidRPr="0076633D">
              <w:rPr>
                <w:lang w:val="en-US" w:eastAsia="en-AU"/>
              </w:rPr>
              <w:t>2</w:t>
            </w:r>
          </w:p>
        </w:tc>
        <w:tc>
          <w:tcPr>
            <w:tcW w:w="12576" w:type="dxa"/>
          </w:tcPr>
          <w:p w14:paraId="2D1CCCE4" w14:textId="2E28465E" w:rsidR="00E104FB" w:rsidRPr="0076633D" w:rsidRDefault="00E104FB" w:rsidP="006B2206">
            <w:pPr>
              <w:pStyle w:val="BodyText"/>
              <w:spacing w:line="312" w:lineRule="auto"/>
              <w:ind w:left="0"/>
              <w:rPr>
                <w:lang w:val="en-US" w:eastAsia="en-AU"/>
              </w:rPr>
            </w:pPr>
            <w:r w:rsidRPr="0076633D">
              <w:rPr>
                <w:lang w:val="en-US" w:eastAsia="en-AU"/>
              </w:rPr>
              <w:t xml:space="preserve">User </w:t>
            </w:r>
            <w:r w:rsidR="0076633D">
              <w:rPr>
                <w:lang w:val="en-US" w:eastAsia="en-AU"/>
              </w:rPr>
              <w:t>thực hiện nhập/ kiểm tra các thông tin thẩm định của khách hàng và khoản vay</w:t>
            </w:r>
          </w:p>
        </w:tc>
      </w:tr>
      <w:tr w:rsidR="00E104FB" w:rsidRPr="00A905EA" w14:paraId="7E7F4984" w14:textId="77777777" w:rsidTr="00DB613F">
        <w:tc>
          <w:tcPr>
            <w:tcW w:w="890" w:type="dxa"/>
            <w:vAlign w:val="center"/>
          </w:tcPr>
          <w:p w14:paraId="55872EC3" w14:textId="77777777" w:rsidR="00E104FB" w:rsidRPr="0076633D" w:rsidRDefault="00E104FB" w:rsidP="00DB613F">
            <w:pPr>
              <w:pStyle w:val="BodyText"/>
              <w:spacing w:line="312" w:lineRule="auto"/>
              <w:ind w:left="166"/>
              <w:jc w:val="center"/>
              <w:rPr>
                <w:lang w:val="en-US" w:eastAsia="en-AU"/>
              </w:rPr>
            </w:pPr>
            <w:r w:rsidRPr="0076633D">
              <w:rPr>
                <w:lang w:val="en-US" w:eastAsia="en-AU"/>
              </w:rPr>
              <w:t>3</w:t>
            </w:r>
          </w:p>
        </w:tc>
        <w:tc>
          <w:tcPr>
            <w:tcW w:w="12576" w:type="dxa"/>
          </w:tcPr>
          <w:p w14:paraId="69375368" w14:textId="77777777" w:rsidR="00E104FB" w:rsidRDefault="00393B7C" w:rsidP="006B2206">
            <w:pPr>
              <w:pStyle w:val="BodyText"/>
              <w:spacing w:line="312" w:lineRule="auto"/>
              <w:ind w:left="0"/>
              <w:rPr>
                <w:lang w:val="en-US" w:eastAsia="en-AU"/>
              </w:rPr>
            </w:pPr>
            <w:r>
              <w:rPr>
                <w:lang w:val="en-US" w:eastAsia="en-AU"/>
              </w:rPr>
              <w:t xml:space="preserve">User click button “Check” =&gt; </w:t>
            </w:r>
            <w:r w:rsidR="00E104FB" w:rsidRPr="0076633D">
              <w:rPr>
                <w:lang w:val="en-US" w:eastAsia="en-AU"/>
              </w:rPr>
              <w:t xml:space="preserve">Hệ thống </w:t>
            </w:r>
            <w:r w:rsidR="0076633D">
              <w:rPr>
                <w:lang w:val="en-US" w:eastAsia="en-AU"/>
              </w:rPr>
              <w:t xml:space="preserve">thực hiện kiểm tra </w:t>
            </w:r>
            <w:r w:rsidR="004A4C41">
              <w:rPr>
                <w:lang w:val="en-US" w:eastAsia="en-AU"/>
              </w:rPr>
              <w:t>các validation rules quy định từ các giá trị trên màn hình Appraisal Tool</w:t>
            </w:r>
          </w:p>
          <w:p w14:paraId="3E19CAA1" w14:textId="68D936BE" w:rsidR="000D2D7C" w:rsidRPr="000D2D7C" w:rsidRDefault="000D2D7C" w:rsidP="006B2206">
            <w:pPr>
              <w:pStyle w:val="BodyText"/>
              <w:spacing w:line="312" w:lineRule="auto"/>
              <w:ind w:left="0"/>
            </w:pPr>
            <w:r>
              <w:rPr>
                <w:lang w:val="en-US" w:eastAsia="en-AU"/>
              </w:rPr>
              <w:t>Tham khảo phần 4.3 VALIDATION RULES</w:t>
            </w:r>
          </w:p>
        </w:tc>
      </w:tr>
      <w:tr w:rsidR="00E104FB" w:rsidRPr="00A905EA" w14:paraId="278A9B6C" w14:textId="77777777" w:rsidTr="00DB613F">
        <w:tc>
          <w:tcPr>
            <w:tcW w:w="890" w:type="dxa"/>
            <w:vAlign w:val="center"/>
          </w:tcPr>
          <w:p w14:paraId="743454A5" w14:textId="77777777" w:rsidR="00E104FB" w:rsidRPr="0076633D" w:rsidRDefault="00E104FB" w:rsidP="00DB613F">
            <w:pPr>
              <w:pStyle w:val="BodyText"/>
              <w:spacing w:line="312" w:lineRule="auto"/>
              <w:ind w:left="166"/>
              <w:jc w:val="center"/>
              <w:rPr>
                <w:lang w:val="en-US" w:eastAsia="en-AU"/>
              </w:rPr>
            </w:pPr>
            <w:r w:rsidRPr="0076633D">
              <w:rPr>
                <w:lang w:val="en-US" w:eastAsia="en-AU"/>
              </w:rPr>
              <w:t>4</w:t>
            </w:r>
          </w:p>
        </w:tc>
        <w:tc>
          <w:tcPr>
            <w:tcW w:w="12576" w:type="dxa"/>
          </w:tcPr>
          <w:p w14:paraId="136F3E36" w14:textId="678B9FF9" w:rsidR="00E104FB" w:rsidRDefault="00E104FB" w:rsidP="006B2206">
            <w:pPr>
              <w:pStyle w:val="BodyText"/>
              <w:numPr>
                <w:ilvl w:val="0"/>
                <w:numId w:val="29"/>
              </w:numPr>
              <w:spacing w:line="312" w:lineRule="auto"/>
              <w:ind w:left="273" w:hanging="218"/>
              <w:rPr>
                <w:lang w:val="en-US" w:eastAsia="en-AU"/>
              </w:rPr>
            </w:pPr>
            <w:r w:rsidRPr="0076633D">
              <w:rPr>
                <w:lang w:val="en-US" w:eastAsia="en-AU"/>
              </w:rPr>
              <w:t xml:space="preserve">Nếu khách hàng </w:t>
            </w:r>
            <w:r w:rsidR="00393B7C">
              <w:rPr>
                <w:lang w:val="en-US" w:eastAsia="en-AU"/>
              </w:rPr>
              <w:t xml:space="preserve">đạt </w:t>
            </w:r>
            <w:r w:rsidR="003A77E4">
              <w:rPr>
                <w:lang w:val="en-US" w:eastAsia="en-AU"/>
              </w:rPr>
              <w:t>tất cả các rule</w:t>
            </w:r>
            <w:r w:rsidR="00393B7C">
              <w:rPr>
                <w:lang w:val="en-US" w:eastAsia="en-AU"/>
              </w:rPr>
              <w:t xml:space="preserve"> thẩm định, hệ thống hiển thị kết luận: “KH đạt yêu cầu”</w:t>
            </w:r>
          </w:p>
          <w:p w14:paraId="1C37E64B" w14:textId="6D73071C" w:rsidR="00393B7C" w:rsidRPr="00393B7C" w:rsidRDefault="00393B7C" w:rsidP="00E36F03">
            <w:pPr>
              <w:pStyle w:val="BodyText"/>
              <w:numPr>
                <w:ilvl w:val="0"/>
                <w:numId w:val="29"/>
              </w:numPr>
              <w:spacing w:line="312" w:lineRule="auto"/>
              <w:ind w:left="273" w:hanging="218"/>
              <w:rPr>
                <w:lang w:val="en-US" w:eastAsia="en-AU"/>
              </w:rPr>
            </w:pPr>
            <w:r>
              <w:rPr>
                <w:lang w:val="en-US" w:eastAsia="en-AU"/>
              </w:rPr>
              <w:t xml:space="preserve">Nếu khách hàng không đạt </w:t>
            </w:r>
            <w:r w:rsidR="003A77E4">
              <w:rPr>
                <w:lang w:val="en-US" w:eastAsia="en-AU"/>
              </w:rPr>
              <w:t xml:space="preserve">1 trong các rule </w:t>
            </w:r>
            <w:r>
              <w:rPr>
                <w:lang w:val="en-US" w:eastAsia="en-AU"/>
              </w:rPr>
              <w:t>thẩm định, hệ thống hiển thị kết luận: “KH không đạt yêu cầu”</w:t>
            </w:r>
            <w:r w:rsidR="00E36F03">
              <w:rPr>
                <w:lang w:val="en-US" w:eastAsia="en-AU"/>
              </w:rPr>
              <w:t xml:space="preserve"> đồng thời hiển thị chi tiết message từng cấu phần không đạt yêu cầu theo mô tả tại phần 4.2 MÔ </w:t>
            </w:r>
            <w:r w:rsidR="00E36F03">
              <w:rPr>
                <w:lang w:eastAsia="en-AU"/>
              </w:rPr>
              <w:t xml:space="preserve">TẢ GIAO DIỆN </w:t>
            </w:r>
            <w:r w:rsidR="00E36F03" w:rsidRPr="0019279E">
              <w:rPr>
                <w:lang w:eastAsia="en-AU"/>
              </w:rPr>
              <w:t>MÀN HÌNH APPRAISAL</w:t>
            </w:r>
            <w:r w:rsidR="00E36F03">
              <w:rPr>
                <w:lang w:eastAsia="en-AU"/>
              </w:rPr>
              <w:t xml:space="preserve"> TOOL</w:t>
            </w:r>
            <w:r w:rsidR="00E36F03">
              <w:rPr>
                <w:lang w:val="en-US" w:eastAsia="en-AU"/>
              </w:rPr>
              <w:t xml:space="preserve">   </w:t>
            </w:r>
          </w:p>
        </w:tc>
      </w:tr>
      <w:tr w:rsidR="00393B7C" w:rsidRPr="00A905EA" w14:paraId="53199B5F" w14:textId="77777777" w:rsidTr="00DB613F">
        <w:tc>
          <w:tcPr>
            <w:tcW w:w="890" w:type="dxa"/>
            <w:vAlign w:val="center"/>
          </w:tcPr>
          <w:p w14:paraId="006642F3" w14:textId="36173C3F" w:rsidR="00393B7C" w:rsidRPr="0076633D" w:rsidRDefault="00393B7C" w:rsidP="00DB613F">
            <w:pPr>
              <w:pStyle w:val="BodyText"/>
              <w:spacing w:line="312" w:lineRule="auto"/>
              <w:ind w:left="166"/>
              <w:jc w:val="center"/>
              <w:rPr>
                <w:lang w:val="en-US" w:eastAsia="en-AU"/>
              </w:rPr>
            </w:pPr>
            <w:r>
              <w:rPr>
                <w:lang w:val="en-US" w:eastAsia="en-AU"/>
              </w:rPr>
              <w:t>5</w:t>
            </w:r>
          </w:p>
        </w:tc>
        <w:tc>
          <w:tcPr>
            <w:tcW w:w="12576" w:type="dxa"/>
          </w:tcPr>
          <w:p w14:paraId="6E231641" w14:textId="2A332203" w:rsidR="00393B7C" w:rsidRPr="0076633D" w:rsidRDefault="00393B7C" w:rsidP="006B2206">
            <w:pPr>
              <w:pStyle w:val="BodyText"/>
              <w:spacing w:line="312" w:lineRule="auto"/>
              <w:ind w:left="0"/>
              <w:rPr>
                <w:lang w:val="en-US" w:eastAsia="en-AU"/>
              </w:rPr>
            </w:pPr>
            <w:r>
              <w:rPr>
                <w:lang w:val="en-US" w:eastAsia="en-AU"/>
              </w:rPr>
              <w:t xml:space="preserve">User </w:t>
            </w:r>
            <w:r w:rsidR="00E03930">
              <w:rPr>
                <w:lang w:val="en-US" w:eastAsia="en-AU"/>
              </w:rPr>
              <w:t xml:space="preserve">click button “Close” </w:t>
            </w:r>
            <w:r>
              <w:rPr>
                <w:lang w:val="en-US" w:eastAsia="en-AU"/>
              </w:rPr>
              <w:t>đóng màn hình. Kết thúc luồng</w:t>
            </w:r>
          </w:p>
        </w:tc>
      </w:tr>
    </w:tbl>
    <w:p w14:paraId="238D6726" w14:textId="220FFCDF" w:rsidR="00D92682" w:rsidRPr="00607986" w:rsidRDefault="00D92682" w:rsidP="006B2206">
      <w:pPr>
        <w:pStyle w:val="Heading1"/>
        <w:numPr>
          <w:ilvl w:val="0"/>
          <w:numId w:val="23"/>
        </w:numPr>
        <w:rPr>
          <w:color w:val="auto"/>
          <w:sz w:val="20"/>
          <w:lang w:eastAsia="en-AU"/>
        </w:rPr>
      </w:pPr>
      <w:bookmarkStart w:id="15" w:name="_Toc6823621"/>
      <w:r w:rsidRPr="00607986">
        <w:rPr>
          <w:color w:val="auto"/>
          <w:sz w:val="20"/>
          <w:lang w:eastAsia="en-AU"/>
        </w:rPr>
        <w:t>mô tả chi tiết yêu cầu nghiệp vụ</w:t>
      </w:r>
      <w:bookmarkEnd w:id="15"/>
    </w:p>
    <w:p w14:paraId="696435F0" w14:textId="0B62ED70" w:rsidR="00D92682" w:rsidRPr="006B4862" w:rsidRDefault="00D92682" w:rsidP="006B2206">
      <w:pPr>
        <w:pStyle w:val="Heading1"/>
        <w:rPr>
          <w:color w:val="auto"/>
          <w:sz w:val="20"/>
          <w:lang w:eastAsia="en-AU"/>
        </w:rPr>
      </w:pPr>
      <w:bookmarkStart w:id="16" w:name="_Toc6823622"/>
      <w:r w:rsidRPr="00607986">
        <w:rPr>
          <w:color w:val="auto"/>
          <w:sz w:val="20"/>
          <w:lang w:eastAsia="en-AU"/>
        </w:rPr>
        <w:t>phân quyền người dùng</w:t>
      </w:r>
      <w:bookmarkEnd w:id="16"/>
    </w:p>
    <w:tbl>
      <w:tblPr>
        <w:tblStyle w:val="TableGrid"/>
        <w:tblW w:w="13466" w:type="dxa"/>
        <w:tblInd w:w="421" w:type="dxa"/>
        <w:tblLook w:val="04A0" w:firstRow="1" w:lastRow="0" w:firstColumn="1" w:lastColumn="0" w:noHBand="0" w:noVBand="1"/>
      </w:tblPr>
      <w:tblGrid>
        <w:gridCol w:w="1984"/>
        <w:gridCol w:w="7088"/>
        <w:gridCol w:w="4394"/>
      </w:tblGrid>
      <w:tr w:rsidR="00F65913" w:rsidRPr="00607986" w14:paraId="7D95BDBA" w14:textId="2B6AE801" w:rsidTr="00DB613F">
        <w:tc>
          <w:tcPr>
            <w:tcW w:w="1984" w:type="dxa"/>
            <w:vAlign w:val="center"/>
          </w:tcPr>
          <w:p w14:paraId="03F20264" w14:textId="3597A506" w:rsidR="00F65913" w:rsidRPr="00607986" w:rsidRDefault="00F65913" w:rsidP="00F65913">
            <w:pPr>
              <w:pStyle w:val="BodyText"/>
              <w:spacing w:line="312" w:lineRule="auto"/>
              <w:ind w:left="0"/>
              <w:jc w:val="center"/>
              <w:rPr>
                <w:b/>
                <w:lang w:val="en-US" w:eastAsia="en-AU"/>
              </w:rPr>
            </w:pPr>
            <w:r w:rsidRPr="00607986">
              <w:rPr>
                <w:b/>
                <w:lang w:val="en-US" w:eastAsia="en-AU"/>
              </w:rPr>
              <w:t>Actor chính</w:t>
            </w:r>
          </w:p>
        </w:tc>
        <w:tc>
          <w:tcPr>
            <w:tcW w:w="7088" w:type="dxa"/>
            <w:vAlign w:val="center"/>
          </w:tcPr>
          <w:p w14:paraId="7652702B" w14:textId="2A6D6DEC" w:rsidR="00F65913" w:rsidRPr="00607986" w:rsidRDefault="00F65913" w:rsidP="00F65913">
            <w:pPr>
              <w:pStyle w:val="BodyText"/>
              <w:spacing w:line="312" w:lineRule="auto"/>
              <w:ind w:left="0"/>
              <w:jc w:val="center"/>
              <w:rPr>
                <w:b/>
                <w:lang w:val="en-US" w:eastAsia="en-AU"/>
              </w:rPr>
            </w:pPr>
            <w:r w:rsidRPr="00607986">
              <w:rPr>
                <w:b/>
                <w:lang w:val="en-US" w:eastAsia="en-AU"/>
              </w:rPr>
              <w:t>Use case</w:t>
            </w:r>
          </w:p>
        </w:tc>
        <w:tc>
          <w:tcPr>
            <w:tcW w:w="4394" w:type="dxa"/>
            <w:vAlign w:val="center"/>
          </w:tcPr>
          <w:p w14:paraId="3F5346B4" w14:textId="03E92FBB" w:rsidR="00F65913" w:rsidRPr="00607986" w:rsidRDefault="00F65913" w:rsidP="00F65913">
            <w:pPr>
              <w:pStyle w:val="BodyText"/>
              <w:spacing w:line="312" w:lineRule="auto"/>
              <w:ind w:left="0"/>
              <w:jc w:val="center"/>
              <w:rPr>
                <w:b/>
                <w:lang w:val="en-US" w:eastAsia="en-AU"/>
              </w:rPr>
            </w:pPr>
            <w:r>
              <w:rPr>
                <w:b/>
                <w:lang w:val="en-US" w:eastAsia="en-AU"/>
              </w:rPr>
              <w:t>Action</w:t>
            </w:r>
          </w:p>
        </w:tc>
      </w:tr>
      <w:tr w:rsidR="00F65913" w:rsidRPr="00607986" w14:paraId="1F42E60B" w14:textId="78CC4725" w:rsidTr="00DB613F">
        <w:tc>
          <w:tcPr>
            <w:tcW w:w="1984" w:type="dxa"/>
          </w:tcPr>
          <w:p w14:paraId="749C7E21" w14:textId="535097B0" w:rsidR="00F65913" w:rsidRPr="00607986" w:rsidRDefault="00F65913" w:rsidP="006B2206">
            <w:pPr>
              <w:pStyle w:val="BodyText"/>
              <w:spacing w:line="312" w:lineRule="auto"/>
              <w:ind w:left="0"/>
              <w:rPr>
                <w:lang w:val="en-US" w:eastAsia="en-AU"/>
              </w:rPr>
            </w:pPr>
            <w:r>
              <w:rPr>
                <w:lang w:val="en-US" w:eastAsia="en-AU"/>
              </w:rPr>
              <w:t>Call Appraisal</w:t>
            </w:r>
          </w:p>
        </w:tc>
        <w:tc>
          <w:tcPr>
            <w:tcW w:w="7088" w:type="dxa"/>
          </w:tcPr>
          <w:p w14:paraId="329FB80B" w14:textId="5007CB1E" w:rsidR="00F65913" w:rsidRPr="00607986" w:rsidRDefault="00F65913" w:rsidP="006B2206">
            <w:pPr>
              <w:pStyle w:val="BodyText"/>
              <w:spacing w:line="312" w:lineRule="auto"/>
              <w:ind w:left="0"/>
              <w:rPr>
                <w:lang w:val="en-US" w:eastAsia="en-AU"/>
              </w:rPr>
            </w:pPr>
            <w:r>
              <w:rPr>
                <w:rFonts w:cs="Tahoma"/>
                <w:sz w:val="22"/>
                <w:szCs w:val="22"/>
              </w:rPr>
              <w:t>UC01 - Thẩm định thông tin khách hàng và thông tin khoản vay của khách hàng</w:t>
            </w:r>
          </w:p>
        </w:tc>
        <w:tc>
          <w:tcPr>
            <w:tcW w:w="4394" w:type="dxa"/>
          </w:tcPr>
          <w:p w14:paraId="5616E097" w14:textId="2E13C7ED" w:rsidR="006E3005" w:rsidRDefault="006E3005" w:rsidP="006E3005">
            <w:pPr>
              <w:pStyle w:val="BodyText"/>
              <w:ind w:left="0"/>
              <w:rPr>
                <w:rFonts w:cs="Tahoma"/>
                <w:sz w:val="22"/>
                <w:szCs w:val="22"/>
              </w:rPr>
            </w:pPr>
            <w:r>
              <w:rPr>
                <w:rFonts w:cs="Tahoma"/>
                <w:sz w:val="22"/>
                <w:szCs w:val="22"/>
              </w:rPr>
              <w:t>- Input</w:t>
            </w:r>
          </w:p>
          <w:p w14:paraId="4FD25BE3" w14:textId="14CEC643" w:rsidR="006E3005" w:rsidRDefault="006E3005" w:rsidP="00870BC7">
            <w:pPr>
              <w:pStyle w:val="BodyText"/>
              <w:ind w:left="0"/>
              <w:rPr>
                <w:rFonts w:cs="Tahoma"/>
                <w:sz w:val="22"/>
                <w:szCs w:val="22"/>
              </w:rPr>
            </w:pPr>
            <w:r>
              <w:rPr>
                <w:rFonts w:cs="Tahoma"/>
                <w:sz w:val="22"/>
                <w:szCs w:val="22"/>
              </w:rPr>
              <w:t>- View + edit (</w:t>
            </w:r>
            <w:r w:rsidR="00870BC7">
              <w:rPr>
                <w:rFonts w:cs="Tahoma"/>
                <w:sz w:val="22"/>
                <w:szCs w:val="22"/>
              </w:rPr>
              <w:t>chỉ trên màn hình CALL</w:t>
            </w:r>
            <w:r>
              <w:rPr>
                <w:rFonts w:cs="Tahoma"/>
                <w:sz w:val="22"/>
                <w:szCs w:val="22"/>
              </w:rPr>
              <w:t>)</w:t>
            </w:r>
          </w:p>
        </w:tc>
      </w:tr>
      <w:tr w:rsidR="00F65913" w:rsidRPr="00607986" w14:paraId="1A45D4A5" w14:textId="541C00A2" w:rsidTr="00DB613F">
        <w:tc>
          <w:tcPr>
            <w:tcW w:w="1984" w:type="dxa"/>
          </w:tcPr>
          <w:p w14:paraId="6480072A" w14:textId="54100282" w:rsidR="00F65913" w:rsidRPr="00607986" w:rsidRDefault="00F65913" w:rsidP="006B2206">
            <w:pPr>
              <w:pStyle w:val="BodyText"/>
              <w:spacing w:line="312" w:lineRule="auto"/>
              <w:ind w:left="0"/>
              <w:rPr>
                <w:lang w:val="en-US" w:eastAsia="en-AU"/>
              </w:rPr>
            </w:pPr>
            <w:r>
              <w:rPr>
                <w:lang w:val="en-US" w:eastAsia="en-AU"/>
              </w:rPr>
              <w:t>Approve</w:t>
            </w:r>
          </w:p>
        </w:tc>
        <w:tc>
          <w:tcPr>
            <w:tcW w:w="7088" w:type="dxa"/>
          </w:tcPr>
          <w:p w14:paraId="1E9FC7ED" w14:textId="7F7E18AB" w:rsidR="00F65913" w:rsidRPr="00607986" w:rsidRDefault="00F65913" w:rsidP="006B2206">
            <w:pPr>
              <w:pStyle w:val="BodyText"/>
              <w:spacing w:line="312" w:lineRule="auto"/>
              <w:ind w:left="0"/>
              <w:rPr>
                <w:lang w:val="en-US" w:eastAsia="en-AU"/>
              </w:rPr>
            </w:pPr>
            <w:r>
              <w:rPr>
                <w:rFonts w:cs="Tahoma"/>
                <w:sz w:val="22"/>
                <w:szCs w:val="22"/>
              </w:rPr>
              <w:t>UC01 - Thẩm định thông tin khách hàng và thông tin khoản vay của khách hàng</w:t>
            </w:r>
          </w:p>
        </w:tc>
        <w:tc>
          <w:tcPr>
            <w:tcW w:w="4394" w:type="dxa"/>
          </w:tcPr>
          <w:p w14:paraId="525A182C" w14:textId="77777777" w:rsidR="00F65913" w:rsidRDefault="006E3005" w:rsidP="00870BC7">
            <w:pPr>
              <w:pStyle w:val="BodyText"/>
              <w:ind w:left="0"/>
              <w:rPr>
                <w:rFonts w:cs="Tahoma"/>
                <w:sz w:val="22"/>
                <w:szCs w:val="22"/>
              </w:rPr>
            </w:pPr>
            <w:r>
              <w:rPr>
                <w:rFonts w:cs="Tahoma"/>
                <w:sz w:val="22"/>
                <w:szCs w:val="22"/>
              </w:rPr>
              <w:t>- Input</w:t>
            </w:r>
          </w:p>
          <w:p w14:paraId="515139A4" w14:textId="0737FEE9" w:rsidR="006E3005" w:rsidRDefault="006E3005" w:rsidP="00870BC7">
            <w:pPr>
              <w:pStyle w:val="BodyText"/>
              <w:ind w:left="0"/>
              <w:rPr>
                <w:rFonts w:cs="Tahoma"/>
                <w:sz w:val="22"/>
                <w:szCs w:val="22"/>
              </w:rPr>
            </w:pPr>
            <w:r>
              <w:rPr>
                <w:rFonts w:cs="Tahoma"/>
                <w:sz w:val="22"/>
                <w:szCs w:val="22"/>
              </w:rPr>
              <w:t xml:space="preserve">- </w:t>
            </w:r>
            <w:r w:rsidR="0010753A">
              <w:rPr>
                <w:rFonts w:cs="Tahoma"/>
                <w:sz w:val="22"/>
                <w:szCs w:val="22"/>
              </w:rPr>
              <w:t>V</w:t>
            </w:r>
            <w:r w:rsidR="00870BC7">
              <w:rPr>
                <w:rFonts w:cs="Tahoma"/>
                <w:sz w:val="22"/>
                <w:szCs w:val="22"/>
              </w:rPr>
              <w:t xml:space="preserve">iew + edit (trên màn hình CALL và AP) </w:t>
            </w:r>
          </w:p>
        </w:tc>
      </w:tr>
    </w:tbl>
    <w:p w14:paraId="2405C043" w14:textId="069286F3" w:rsidR="00FC32DE" w:rsidRDefault="000B3A90" w:rsidP="006B2206">
      <w:pPr>
        <w:pStyle w:val="Heading1"/>
        <w:rPr>
          <w:color w:val="auto"/>
          <w:sz w:val="20"/>
          <w:lang w:eastAsia="en-AU"/>
        </w:rPr>
      </w:pPr>
      <w:bookmarkStart w:id="17" w:name="_Toc6823623"/>
      <w:r>
        <w:rPr>
          <w:color w:val="auto"/>
          <w:sz w:val="20"/>
          <w:lang w:eastAsia="en-AU"/>
        </w:rPr>
        <w:lastRenderedPageBreak/>
        <w:t>Mô tả</w:t>
      </w:r>
      <w:r w:rsidR="0019279E">
        <w:rPr>
          <w:color w:val="auto"/>
          <w:sz w:val="20"/>
          <w:lang w:eastAsia="en-AU"/>
        </w:rPr>
        <w:t xml:space="preserve"> giao diện</w:t>
      </w:r>
      <w:r>
        <w:rPr>
          <w:color w:val="auto"/>
          <w:sz w:val="20"/>
          <w:lang w:eastAsia="en-AU"/>
        </w:rPr>
        <w:t xml:space="preserve"> </w:t>
      </w:r>
      <w:r w:rsidR="0019279E" w:rsidRPr="0019279E">
        <w:rPr>
          <w:color w:val="auto"/>
          <w:sz w:val="20"/>
          <w:lang w:eastAsia="en-AU"/>
        </w:rPr>
        <w:t>màn hình Appraisal Tool</w:t>
      </w:r>
      <w:bookmarkEnd w:id="17"/>
    </w:p>
    <w:p w14:paraId="1E1A0677" w14:textId="77777777" w:rsidR="006B2206" w:rsidRDefault="0019279E" w:rsidP="006B2206">
      <w:pPr>
        <w:pStyle w:val="BodyText"/>
        <w:spacing w:line="312" w:lineRule="auto"/>
        <w:ind w:left="284"/>
        <w:rPr>
          <w:lang w:val="en-US" w:eastAsia="en-AU"/>
        </w:rPr>
      </w:pPr>
      <w:r w:rsidRPr="0019279E">
        <w:rPr>
          <w:lang w:val="en-US" w:eastAsia="en-AU"/>
        </w:rPr>
        <w:t>•</w:t>
      </w:r>
      <w:r w:rsidRPr="0019279E">
        <w:rPr>
          <w:lang w:val="en-US" w:eastAsia="en-AU"/>
        </w:rPr>
        <w:tab/>
        <w:t>Tại màn hình Call Appraisal: Hiển thị/ Nhập các giá trị trên màn hình Appraisal Tool như thông tin mô tả bên dưới</w:t>
      </w:r>
    </w:p>
    <w:p w14:paraId="3E4FDF76" w14:textId="17715F39" w:rsidR="0019279E" w:rsidRDefault="0019279E" w:rsidP="006B2206">
      <w:pPr>
        <w:pStyle w:val="BodyText"/>
        <w:numPr>
          <w:ilvl w:val="0"/>
          <w:numId w:val="37"/>
        </w:numPr>
        <w:spacing w:line="312" w:lineRule="auto"/>
        <w:ind w:left="709"/>
        <w:rPr>
          <w:lang w:val="en-US" w:eastAsia="en-AU"/>
        </w:rPr>
      </w:pPr>
      <w:r w:rsidRPr="0019279E">
        <w:rPr>
          <w:lang w:val="en-US" w:eastAsia="en-AU"/>
        </w:rPr>
        <w:t xml:space="preserve">Tại màn hình Approve: Hiển thị các giá trị </w:t>
      </w:r>
      <w:r w:rsidR="00F575B5">
        <w:rPr>
          <w:lang w:val="en-US" w:eastAsia="en-AU"/>
        </w:rPr>
        <w:t>đã</w:t>
      </w:r>
      <w:r w:rsidRPr="0019279E">
        <w:rPr>
          <w:lang w:val="en-US" w:eastAsia="en-AU"/>
        </w:rPr>
        <w:t xml:space="preserve"> nhập trên màn hình Appraisal Tool từ bước Call Appraisal</w:t>
      </w:r>
      <w:r w:rsidR="00F575B5">
        <w:rPr>
          <w:lang w:val="en-US" w:eastAsia="en-AU"/>
        </w:rPr>
        <w:t xml:space="preserve"> và được phép chỉnh sửa như mô tả bên dưới</w:t>
      </w:r>
    </w:p>
    <w:p w14:paraId="54B75756" w14:textId="49967B11" w:rsidR="00F575B5" w:rsidRDefault="00F575B5" w:rsidP="006B2206">
      <w:pPr>
        <w:pStyle w:val="BodyText"/>
        <w:numPr>
          <w:ilvl w:val="0"/>
          <w:numId w:val="37"/>
        </w:numPr>
        <w:spacing w:line="312" w:lineRule="auto"/>
        <w:ind w:left="709"/>
        <w:rPr>
          <w:lang w:val="en-US" w:eastAsia="en-AU"/>
        </w:rPr>
      </w:pPr>
      <w:r>
        <w:rPr>
          <w:lang w:val="en-US" w:eastAsia="en-AU"/>
        </w:rPr>
        <w:t xml:space="preserve">Thông tin Appraisal Tool tại 2 màn hình </w:t>
      </w:r>
      <w:r w:rsidRPr="0019279E">
        <w:rPr>
          <w:lang w:val="en-US" w:eastAsia="en-AU"/>
        </w:rPr>
        <w:t>Call Appraisal</w:t>
      </w:r>
      <w:r>
        <w:rPr>
          <w:lang w:val="en-US" w:eastAsia="en-AU"/>
        </w:rPr>
        <w:t xml:space="preserve"> và </w:t>
      </w:r>
      <w:r w:rsidRPr="0019279E">
        <w:rPr>
          <w:lang w:val="en-US" w:eastAsia="en-AU"/>
        </w:rPr>
        <w:t>Approve</w:t>
      </w:r>
      <w:r>
        <w:rPr>
          <w:lang w:val="en-US" w:eastAsia="en-AU"/>
        </w:rPr>
        <w:t xml:space="preserve"> được lưu độc lập</w:t>
      </w:r>
    </w:p>
    <w:p w14:paraId="2CFC0E93" w14:textId="5D0F04F2" w:rsidR="00CB41C5" w:rsidRDefault="00CB41C5" w:rsidP="006B2206">
      <w:pPr>
        <w:pStyle w:val="BodyText"/>
        <w:numPr>
          <w:ilvl w:val="0"/>
          <w:numId w:val="37"/>
        </w:numPr>
        <w:spacing w:line="312" w:lineRule="auto"/>
        <w:ind w:left="709"/>
        <w:rPr>
          <w:lang w:val="en-US" w:eastAsia="en-AU"/>
        </w:rPr>
      </w:pPr>
      <w:r>
        <w:rPr>
          <w:lang w:val="en-US" w:eastAsia="en-AU"/>
        </w:rPr>
        <w:t>Các phần thông tin mô tả sau đây sẽ hiển thị tuần tự từ trên xuống dưới trong 1 màn hình</w:t>
      </w:r>
    </w:p>
    <w:p w14:paraId="5D4E5427" w14:textId="3F661040" w:rsidR="006B4862" w:rsidRPr="0019279E" w:rsidRDefault="0019279E" w:rsidP="006B2206">
      <w:pPr>
        <w:pStyle w:val="Heading1"/>
        <w:numPr>
          <w:ilvl w:val="2"/>
          <w:numId w:val="23"/>
        </w:numPr>
        <w:rPr>
          <w:color w:val="auto"/>
          <w:sz w:val="20"/>
          <w:lang w:eastAsia="en-AU"/>
        </w:rPr>
      </w:pPr>
      <w:bookmarkStart w:id="18" w:name="_Toc6823624"/>
      <w:r w:rsidRPr="0019279E">
        <w:rPr>
          <w:color w:val="auto"/>
          <w:sz w:val="20"/>
          <w:lang w:eastAsia="en-AU"/>
        </w:rPr>
        <w:t>Phần I. Thông tin hồ sơ/ Thông tin khách hàng</w:t>
      </w:r>
      <w:bookmarkEnd w:id="18"/>
    </w:p>
    <w:p w14:paraId="5CD7E545" w14:textId="45686FDB" w:rsidR="006B4862" w:rsidRDefault="002E62D5" w:rsidP="006B2206">
      <w:pPr>
        <w:pStyle w:val="BodyText"/>
        <w:spacing w:line="312" w:lineRule="auto"/>
        <w:ind w:left="0"/>
        <w:rPr>
          <w:lang w:val="en-US" w:eastAsia="en-AU"/>
        </w:rPr>
      </w:pPr>
      <w:r>
        <w:rPr>
          <w:noProof/>
          <w:lang w:val="en-US"/>
        </w:rPr>
        <w:drawing>
          <wp:inline distT="0" distB="0" distL="0" distR="0" wp14:anchorId="5298104E" wp14:editId="75AF1B29">
            <wp:extent cx="886333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3565525"/>
                    </a:xfrm>
                    <a:prstGeom prst="rect">
                      <a:avLst/>
                    </a:prstGeom>
                  </pic:spPr>
                </pic:pic>
              </a:graphicData>
            </a:graphic>
          </wp:inline>
        </w:drawing>
      </w:r>
    </w:p>
    <w:tbl>
      <w:tblPr>
        <w:tblW w:w="13887" w:type="dxa"/>
        <w:shd w:val="clear" w:color="auto" w:fill="FFFFFF"/>
        <w:tblLayout w:type="fixed"/>
        <w:tblLook w:val="04A0" w:firstRow="1" w:lastRow="0" w:firstColumn="1" w:lastColumn="0" w:noHBand="0" w:noVBand="1"/>
      </w:tblPr>
      <w:tblGrid>
        <w:gridCol w:w="558"/>
        <w:gridCol w:w="1989"/>
        <w:gridCol w:w="992"/>
        <w:gridCol w:w="992"/>
        <w:gridCol w:w="1276"/>
        <w:gridCol w:w="2835"/>
        <w:gridCol w:w="992"/>
        <w:gridCol w:w="4253"/>
      </w:tblGrid>
      <w:tr w:rsidR="007420ED" w:rsidRPr="00FC5B4A" w14:paraId="1EE54E13" w14:textId="77777777" w:rsidTr="007420ED">
        <w:trPr>
          <w:trHeight w:val="450"/>
          <w:tblHeader/>
        </w:trPr>
        <w:tc>
          <w:tcPr>
            <w:tcW w:w="5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A7DC1C" w14:textId="77777777" w:rsidR="00F652E3" w:rsidRPr="00FC5B4A" w:rsidRDefault="00F652E3" w:rsidP="006B2206">
            <w:pPr>
              <w:spacing w:before="0" w:after="0" w:line="312" w:lineRule="auto"/>
              <w:ind w:left="34"/>
              <w:jc w:val="center"/>
              <w:rPr>
                <w:rFonts w:eastAsia="Times New Roman" w:cs="Tahoma"/>
                <w:b/>
                <w:bCs/>
                <w:color w:val="000000"/>
                <w:sz w:val="18"/>
                <w:szCs w:val="18"/>
              </w:rPr>
            </w:pPr>
            <w:r w:rsidRPr="00FC5B4A">
              <w:rPr>
                <w:rFonts w:eastAsia="Times New Roman" w:cs="Tahoma"/>
                <w:b/>
                <w:bCs/>
                <w:color w:val="000000"/>
                <w:sz w:val="18"/>
                <w:szCs w:val="18"/>
              </w:rPr>
              <w:lastRenderedPageBreak/>
              <w:t>No.</w:t>
            </w:r>
          </w:p>
        </w:tc>
        <w:tc>
          <w:tcPr>
            <w:tcW w:w="1989" w:type="dxa"/>
            <w:tcBorders>
              <w:top w:val="single" w:sz="4" w:space="0" w:color="auto"/>
              <w:left w:val="nil"/>
              <w:bottom w:val="single" w:sz="4" w:space="0" w:color="auto"/>
              <w:right w:val="single" w:sz="4" w:space="0" w:color="auto"/>
            </w:tcBorders>
            <w:shd w:val="clear" w:color="auto" w:fill="D9D9D9"/>
            <w:vAlign w:val="center"/>
            <w:hideMark/>
          </w:tcPr>
          <w:p w14:paraId="20B4117D" w14:textId="77777777"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Field Name</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370FB0DE" w14:textId="77777777"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Control Type</w:t>
            </w:r>
          </w:p>
        </w:tc>
        <w:tc>
          <w:tcPr>
            <w:tcW w:w="992" w:type="dxa"/>
            <w:tcBorders>
              <w:top w:val="single" w:sz="4" w:space="0" w:color="auto"/>
              <w:left w:val="nil"/>
              <w:bottom w:val="single" w:sz="4" w:space="0" w:color="auto"/>
              <w:right w:val="single" w:sz="4" w:space="0" w:color="auto"/>
            </w:tcBorders>
            <w:shd w:val="clear" w:color="auto" w:fill="D9D9D9"/>
            <w:vAlign w:val="center"/>
          </w:tcPr>
          <w:p w14:paraId="488B3C55" w14:textId="512DAFFA" w:rsidR="00F652E3" w:rsidRPr="00FC5B4A" w:rsidRDefault="00F652E3" w:rsidP="00F652E3">
            <w:pPr>
              <w:spacing w:before="0" w:after="0" w:line="312" w:lineRule="auto"/>
              <w:ind w:left="0"/>
              <w:jc w:val="center"/>
              <w:rPr>
                <w:rFonts w:eastAsia="Times New Roman" w:cs="Tahoma"/>
                <w:b/>
                <w:bCs/>
                <w:color w:val="000000"/>
                <w:sz w:val="18"/>
                <w:szCs w:val="18"/>
              </w:rPr>
            </w:pPr>
            <w:r>
              <w:rPr>
                <w:rFonts w:eastAsia="Times New Roman" w:cs="Tahoma"/>
                <w:b/>
                <w:bCs/>
                <w:color w:val="000000"/>
                <w:sz w:val="18"/>
                <w:szCs w:val="18"/>
              </w:rPr>
              <w:t>Data Type</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8D5A7D" w14:textId="459A390B"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Mandator</w:t>
            </w:r>
            <w:r>
              <w:rPr>
                <w:rFonts w:eastAsia="Times New Roman" w:cs="Tahoma"/>
                <w:b/>
                <w:bCs/>
                <w:color w:val="000000"/>
                <w:sz w:val="18"/>
                <w:szCs w:val="18"/>
              </w:rPr>
              <w:t>y</w:t>
            </w:r>
          </w:p>
          <w:p w14:paraId="56D557E2" w14:textId="77777777"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(M/N/CM)</w:t>
            </w:r>
          </w:p>
        </w:tc>
        <w:tc>
          <w:tcPr>
            <w:tcW w:w="2835" w:type="dxa"/>
            <w:tcBorders>
              <w:top w:val="single" w:sz="4" w:space="0" w:color="auto"/>
              <w:left w:val="nil"/>
              <w:bottom w:val="single" w:sz="4" w:space="0" w:color="auto"/>
              <w:right w:val="single" w:sz="4" w:space="0" w:color="auto"/>
            </w:tcBorders>
            <w:shd w:val="clear" w:color="auto" w:fill="D9D9D9"/>
            <w:vAlign w:val="center"/>
            <w:hideMark/>
          </w:tcPr>
          <w:p w14:paraId="51995749" w14:textId="77777777"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Value/Format</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02B671BA" w14:textId="77777777"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Editable</w:t>
            </w:r>
          </w:p>
        </w:tc>
        <w:tc>
          <w:tcPr>
            <w:tcW w:w="4253" w:type="dxa"/>
            <w:tcBorders>
              <w:top w:val="single" w:sz="4" w:space="0" w:color="auto"/>
              <w:left w:val="nil"/>
              <w:bottom w:val="single" w:sz="4" w:space="0" w:color="auto"/>
              <w:right w:val="single" w:sz="4" w:space="0" w:color="auto"/>
            </w:tcBorders>
            <w:shd w:val="clear" w:color="auto" w:fill="D9D9D9"/>
            <w:vAlign w:val="center"/>
            <w:hideMark/>
          </w:tcPr>
          <w:p w14:paraId="2C3596C2" w14:textId="77777777" w:rsidR="00F652E3" w:rsidRPr="00FC5B4A" w:rsidRDefault="00F652E3" w:rsidP="006B2206">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Description/Note</w:t>
            </w:r>
          </w:p>
        </w:tc>
      </w:tr>
      <w:tr w:rsidR="007420ED" w:rsidRPr="00FC5B4A" w14:paraId="52A3281C" w14:textId="77777777" w:rsidTr="002E62D5">
        <w:trPr>
          <w:trHeight w:val="426"/>
        </w:trPr>
        <w:tc>
          <w:tcPr>
            <w:tcW w:w="558" w:type="dxa"/>
            <w:tcBorders>
              <w:top w:val="nil"/>
              <w:left w:val="single" w:sz="4" w:space="0" w:color="auto"/>
              <w:bottom w:val="single" w:sz="4" w:space="0" w:color="auto"/>
              <w:right w:val="single" w:sz="4" w:space="0" w:color="auto"/>
            </w:tcBorders>
            <w:shd w:val="clear" w:color="auto" w:fill="F2F2F2"/>
            <w:vAlign w:val="center"/>
          </w:tcPr>
          <w:p w14:paraId="5DF0DEDB" w14:textId="77777777" w:rsidR="00F652E3" w:rsidRPr="00FC5B4A" w:rsidRDefault="00F652E3" w:rsidP="006B2206">
            <w:pPr>
              <w:numPr>
                <w:ilvl w:val="0"/>
                <w:numId w:val="32"/>
              </w:numPr>
              <w:spacing w:before="0" w:after="0" w:line="312" w:lineRule="auto"/>
              <w:jc w:val="center"/>
              <w:rPr>
                <w:rFonts w:eastAsia="Times New Roman" w:cs="Tahoma"/>
                <w:b/>
                <w:bCs/>
                <w:color w:val="000000"/>
                <w:sz w:val="18"/>
                <w:szCs w:val="18"/>
                <w:lang w:val="en-GB" w:eastAsia="en-GB"/>
              </w:rPr>
            </w:pPr>
          </w:p>
        </w:tc>
        <w:tc>
          <w:tcPr>
            <w:tcW w:w="1989" w:type="dxa"/>
            <w:tcBorders>
              <w:top w:val="nil"/>
              <w:left w:val="nil"/>
              <w:bottom w:val="single" w:sz="4" w:space="0" w:color="auto"/>
              <w:right w:val="single" w:sz="4" w:space="0" w:color="auto"/>
            </w:tcBorders>
            <w:shd w:val="clear" w:color="auto" w:fill="F2F2F2"/>
            <w:vAlign w:val="center"/>
          </w:tcPr>
          <w:p w14:paraId="7CA25AFC" w14:textId="77777777" w:rsidR="00F652E3" w:rsidRPr="00FC5B4A" w:rsidRDefault="00F652E3" w:rsidP="006B2206">
            <w:pPr>
              <w:spacing w:before="0" w:after="0" w:line="312" w:lineRule="auto"/>
              <w:ind w:left="50"/>
              <w:rPr>
                <w:rFonts w:eastAsia="Times New Roman" w:cs="Tahoma"/>
                <w:b/>
                <w:bCs/>
                <w:color w:val="000000"/>
                <w:sz w:val="18"/>
                <w:szCs w:val="18"/>
                <w:lang w:val="en-GB" w:eastAsia="en-GB"/>
              </w:rPr>
            </w:pPr>
            <w:r w:rsidRPr="00FC5B4A">
              <w:rPr>
                <w:rFonts w:eastAsia="Times New Roman" w:cs="Tahoma"/>
                <w:b/>
                <w:bCs/>
                <w:color w:val="000000"/>
                <w:sz w:val="18"/>
                <w:szCs w:val="18"/>
                <w:lang w:val="en-GB" w:eastAsia="en-GB"/>
              </w:rPr>
              <w:t>Thông tin hồ sơ</w:t>
            </w:r>
          </w:p>
        </w:tc>
        <w:tc>
          <w:tcPr>
            <w:tcW w:w="992" w:type="dxa"/>
            <w:tcBorders>
              <w:top w:val="nil"/>
              <w:left w:val="nil"/>
              <w:bottom w:val="single" w:sz="4" w:space="0" w:color="auto"/>
              <w:right w:val="single" w:sz="4" w:space="0" w:color="auto"/>
            </w:tcBorders>
            <w:shd w:val="clear" w:color="auto" w:fill="F2F2F2"/>
            <w:vAlign w:val="center"/>
          </w:tcPr>
          <w:p w14:paraId="7B89772B" w14:textId="77777777" w:rsidR="00F652E3" w:rsidRPr="00FC5B4A" w:rsidRDefault="00F652E3" w:rsidP="006B2206">
            <w:pPr>
              <w:spacing w:before="0" w:after="0" w:line="312" w:lineRule="auto"/>
              <w:ind w:left="0"/>
              <w:rPr>
                <w:rFonts w:eastAsia="Times New Roman" w:cs="Tahoma"/>
                <w:b/>
                <w:bCs/>
                <w:color w:val="000000"/>
                <w:sz w:val="18"/>
                <w:szCs w:val="18"/>
              </w:rPr>
            </w:pPr>
            <w:r w:rsidRPr="00FC5B4A">
              <w:rPr>
                <w:rFonts w:eastAsia="Times New Roman" w:cs="Tahoma"/>
                <w:b/>
                <w:bCs/>
                <w:color w:val="000000"/>
                <w:sz w:val="18"/>
                <w:szCs w:val="18"/>
              </w:rPr>
              <w:t>Label</w:t>
            </w:r>
          </w:p>
        </w:tc>
        <w:tc>
          <w:tcPr>
            <w:tcW w:w="992" w:type="dxa"/>
            <w:tcBorders>
              <w:top w:val="single" w:sz="4" w:space="0" w:color="auto"/>
              <w:left w:val="nil"/>
              <w:bottom w:val="single" w:sz="4" w:space="0" w:color="auto"/>
              <w:right w:val="single" w:sz="4" w:space="0" w:color="auto"/>
            </w:tcBorders>
            <w:shd w:val="clear" w:color="auto" w:fill="F2F2F2"/>
            <w:vAlign w:val="center"/>
          </w:tcPr>
          <w:p w14:paraId="41C0DC43" w14:textId="77777777" w:rsidR="00F652E3" w:rsidRPr="00FC5B4A" w:rsidRDefault="00F652E3" w:rsidP="00F652E3">
            <w:pPr>
              <w:spacing w:before="0" w:after="0" w:line="312" w:lineRule="auto"/>
              <w:ind w:left="0"/>
              <w:jc w:val="center"/>
              <w:rPr>
                <w:rFonts w:eastAsia="Times New Roman" w:cs="Tahoma"/>
                <w:b/>
                <w:bCs/>
                <w:color w:val="000000"/>
                <w:sz w:val="18"/>
                <w:szCs w:val="18"/>
              </w:rPr>
            </w:pPr>
          </w:p>
        </w:tc>
        <w:tc>
          <w:tcPr>
            <w:tcW w:w="1276" w:type="dxa"/>
            <w:tcBorders>
              <w:top w:val="nil"/>
              <w:left w:val="single" w:sz="4" w:space="0" w:color="auto"/>
              <w:bottom w:val="single" w:sz="4" w:space="0" w:color="auto"/>
              <w:right w:val="single" w:sz="4" w:space="0" w:color="auto"/>
            </w:tcBorders>
            <w:shd w:val="clear" w:color="auto" w:fill="F2F2F2"/>
            <w:vAlign w:val="center"/>
          </w:tcPr>
          <w:p w14:paraId="1A305C5E" w14:textId="2096517D" w:rsidR="00F652E3" w:rsidRPr="00FC5B4A" w:rsidRDefault="00F652E3" w:rsidP="006B2206">
            <w:pPr>
              <w:spacing w:before="0" w:after="0" w:line="312" w:lineRule="auto"/>
              <w:ind w:left="0"/>
              <w:rPr>
                <w:rFonts w:eastAsia="Times New Roman" w:cs="Tahoma"/>
                <w:b/>
                <w:bCs/>
                <w:color w:val="000000"/>
                <w:sz w:val="18"/>
                <w:szCs w:val="18"/>
              </w:rPr>
            </w:pPr>
          </w:p>
        </w:tc>
        <w:tc>
          <w:tcPr>
            <w:tcW w:w="2835" w:type="dxa"/>
            <w:tcBorders>
              <w:top w:val="nil"/>
              <w:left w:val="nil"/>
              <w:bottom w:val="single" w:sz="4" w:space="0" w:color="auto"/>
              <w:right w:val="single" w:sz="4" w:space="0" w:color="auto"/>
            </w:tcBorders>
            <w:shd w:val="clear" w:color="auto" w:fill="F2F2F2"/>
            <w:vAlign w:val="center"/>
          </w:tcPr>
          <w:p w14:paraId="4C542FDB" w14:textId="77777777" w:rsidR="00F652E3" w:rsidRPr="00FC5B4A" w:rsidRDefault="00F652E3" w:rsidP="006B2206">
            <w:pPr>
              <w:spacing w:before="0" w:after="0" w:line="312" w:lineRule="auto"/>
              <w:ind w:left="0"/>
              <w:rPr>
                <w:rFonts w:eastAsia="Times New Roman" w:cs="Tahoma"/>
                <w:b/>
                <w:bCs/>
                <w:color w:val="000000"/>
                <w:sz w:val="18"/>
                <w:szCs w:val="18"/>
              </w:rPr>
            </w:pPr>
          </w:p>
        </w:tc>
        <w:tc>
          <w:tcPr>
            <w:tcW w:w="992" w:type="dxa"/>
            <w:tcBorders>
              <w:top w:val="nil"/>
              <w:left w:val="nil"/>
              <w:bottom w:val="single" w:sz="4" w:space="0" w:color="auto"/>
              <w:right w:val="single" w:sz="4" w:space="0" w:color="auto"/>
            </w:tcBorders>
            <w:shd w:val="clear" w:color="auto" w:fill="F2F2F2"/>
            <w:vAlign w:val="center"/>
          </w:tcPr>
          <w:p w14:paraId="54BCB6C1" w14:textId="77777777" w:rsidR="00F652E3" w:rsidRPr="00FC5B4A" w:rsidRDefault="00F652E3" w:rsidP="006B2206">
            <w:pPr>
              <w:spacing w:before="0" w:after="0" w:line="312" w:lineRule="auto"/>
              <w:ind w:left="0"/>
              <w:jc w:val="center"/>
              <w:rPr>
                <w:rFonts w:eastAsia="Times New Roman" w:cs="Tahoma"/>
                <w:b/>
                <w:bCs/>
                <w:color w:val="000000"/>
                <w:sz w:val="18"/>
                <w:szCs w:val="18"/>
              </w:rPr>
            </w:pPr>
          </w:p>
        </w:tc>
        <w:tc>
          <w:tcPr>
            <w:tcW w:w="4253" w:type="dxa"/>
            <w:tcBorders>
              <w:top w:val="nil"/>
              <w:left w:val="nil"/>
              <w:bottom w:val="single" w:sz="4" w:space="0" w:color="auto"/>
              <w:right w:val="single" w:sz="4" w:space="0" w:color="auto"/>
            </w:tcBorders>
            <w:shd w:val="clear" w:color="auto" w:fill="F2F2F2"/>
            <w:vAlign w:val="center"/>
          </w:tcPr>
          <w:p w14:paraId="66BBEDEA" w14:textId="77777777" w:rsidR="00F652E3" w:rsidRPr="00FC5B4A" w:rsidRDefault="00F652E3" w:rsidP="006B2206">
            <w:pPr>
              <w:spacing w:before="0" w:after="0" w:line="312" w:lineRule="auto"/>
              <w:ind w:left="0"/>
              <w:rPr>
                <w:rFonts w:eastAsia="Times New Roman" w:cs="Tahoma"/>
                <w:b/>
                <w:bCs/>
                <w:color w:val="000000"/>
                <w:sz w:val="18"/>
                <w:szCs w:val="18"/>
              </w:rPr>
            </w:pPr>
          </w:p>
        </w:tc>
      </w:tr>
      <w:tr w:rsidR="007420ED" w:rsidRPr="00FC5B4A" w14:paraId="023A4424" w14:textId="77777777" w:rsidTr="007420ED">
        <w:trPr>
          <w:trHeight w:val="615"/>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5846AEE9" w14:textId="77777777" w:rsidR="00F652E3" w:rsidRPr="00FC5B4A" w:rsidRDefault="00F652E3" w:rsidP="006B2206">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2AB0FA56"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 xml:space="preserve">Số hồ sơ </w:t>
            </w:r>
          </w:p>
        </w:tc>
        <w:tc>
          <w:tcPr>
            <w:tcW w:w="992" w:type="dxa"/>
            <w:tcBorders>
              <w:top w:val="single" w:sz="4" w:space="0" w:color="auto"/>
              <w:left w:val="nil"/>
              <w:bottom w:val="single" w:sz="4" w:space="0" w:color="auto"/>
              <w:right w:val="single" w:sz="4" w:space="0" w:color="auto"/>
            </w:tcBorders>
            <w:shd w:val="clear" w:color="auto" w:fill="auto"/>
            <w:vAlign w:val="center"/>
          </w:tcPr>
          <w:p w14:paraId="628078FA"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D54DA8E" w14:textId="12479FB2"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CEE5F9E" w14:textId="1ECEC47E" w:rsidR="00F652E3" w:rsidRPr="00FC5B4A" w:rsidRDefault="00F652E3" w:rsidP="006B2206">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4FD70358"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hiển thị giá trị appNumber từ BPM</w:t>
            </w:r>
          </w:p>
        </w:tc>
        <w:tc>
          <w:tcPr>
            <w:tcW w:w="992" w:type="dxa"/>
            <w:tcBorders>
              <w:top w:val="single" w:sz="4" w:space="0" w:color="auto"/>
              <w:left w:val="nil"/>
              <w:bottom w:val="single" w:sz="4" w:space="0" w:color="auto"/>
              <w:right w:val="single" w:sz="4" w:space="0" w:color="auto"/>
            </w:tcBorders>
            <w:shd w:val="clear" w:color="auto" w:fill="auto"/>
            <w:vAlign w:val="center"/>
          </w:tcPr>
          <w:p w14:paraId="06A823BC" w14:textId="77777777" w:rsidR="00F652E3" w:rsidRPr="00FC5B4A" w:rsidRDefault="00F652E3" w:rsidP="006B2206">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7B6F91D3" w14:textId="77777777" w:rsidR="00F652E3" w:rsidRPr="00FC5B4A" w:rsidRDefault="00F652E3" w:rsidP="006B2206">
            <w:pPr>
              <w:overflowPunct w:val="0"/>
              <w:autoSpaceDE w:val="0"/>
              <w:autoSpaceDN w:val="0"/>
              <w:adjustRightInd w:val="0"/>
              <w:spacing w:before="30" w:after="30" w:line="312" w:lineRule="auto"/>
              <w:ind w:left="0"/>
              <w:textAlignment w:val="baseline"/>
              <w:rPr>
                <w:rFonts w:eastAsia="Calibri" w:cs="Tahoma"/>
                <w:sz w:val="18"/>
                <w:szCs w:val="18"/>
              </w:rPr>
            </w:pPr>
          </w:p>
        </w:tc>
      </w:tr>
      <w:tr w:rsidR="007420ED" w:rsidRPr="00FC5B4A" w14:paraId="77BB910F" w14:textId="77777777" w:rsidTr="007420ED">
        <w:trPr>
          <w:trHeight w:val="645"/>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1054CF8E" w14:textId="77777777" w:rsidR="00F652E3" w:rsidRPr="00FC5B4A" w:rsidRDefault="00F652E3" w:rsidP="006B2206">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20AB3017"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Calibri" w:cs="Tahoma"/>
                <w:sz w:val="18"/>
                <w:szCs w:val="18"/>
              </w:rPr>
              <w:t>Ngày key-in hồ sơ</w:t>
            </w:r>
          </w:p>
        </w:tc>
        <w:tc>
          <w:tcPr>
            <w:tcW w:w="992" w:type="dxa"/>
            <w:tcBorders>
              <w:top w:val="single" w:sz="4" w:space="0" w:color="auto"/>
              <w:left w:val="nil"/>
              <w:bottom w:val="single" w:sz="4" w:space="0" w:color="auto"/>
              <w:right w:val="single" w:sz="4" w:space="0" w:color="auto"/>
            </w:tcBorders>
            <w:shd w:val="clear" w:color="auto" w:fill="auto"/>
            <w:vAlign w:val="center"/>
          </w:tcPr>
          <w:p w14:paraId="6260A0FE"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Calendar</w:t>
            </w:r>
          </w:p>
        </w:tc>
        <w:tc>
          <w:tcPr>
            <w:tcW w:w="992" w:type="dxa"/>
            <w:tcBorders>
              <w:top w:val="single" w:sz="4" w:space="0" w:color="auto"/>
              <w:left w:val="nil"/>
              <w:bottom w:val="single" w:sz="4" w:space="0" w:color="auto"/>
              <w:right w:val="single" w:sz="4" w:space="0" w:color="auto"/>
            </w:tcBorders>
            <w:vAlign w:val="center"/>
          </w:tcPr>
          <w:p w14:paraId="3E445CF1" w14:textId="589264FA"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Date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42F13D3" w14:textId="3B51700C" w:rsidR="00F652E3" w:rsidRPr="00FC5B4A" w:rsidRDefault="00F652E3" w:rsidP="006B2206">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1D183EFA" w14:textId="56FC97F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w:t>
            </w:r>
            <w:r w:rsidR="007946DA">
              <w:rPr>
                <w:rFonts w:eastAsia="Times New Roman" w:cs="Tahoma"/>
                <w:bCs/>
                <w:color w:val="000000"/>
                <w:sz w:val="18"/>
                <w:szCs w:val="18"/>
              </w:rPr>
              <w:t>n thị ngày khởi tạo hồ sơ</w:t>
            </w:r>
          </w:p>
        </w:tc>
        <w:tc>
          <w:tcPr>
            <w:tcW w:w="992" w:type="dxa"/>
            <w:tcBorders>
              <w:top w:val="single" w:sz="4" w:space="0" w:color="auto"/>
              <w:left w:val="nil"/>
              <w:bottom w:val="single" w:sz="4" w:space="0" w:color="auto"/>
              <w:right w:val="single" w:sz="4" w:space="0" w:color="auto"/>
            </w:tcBorders>
            <w:shd w:val="clear" w:color="auto" w:fill="auto"/>
            <w:vAlign w:val="center"/>
          </w:tcPr>
          <w:p w14:paraId="4634AE93" w14:textId="77777777" w:rsidR="00F652E3" w:rsidRPr="00FC5B4A" w:rsidRDefault="00F652E3" w:rsidP="006B2206">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6E1A0841" w14:textId="77777777" w:rsidR="00F652E3" w:rsidRPr="00FC5B4A" w:rsidRDefault="00F652E3" w:rsidP="006B2206">
            <w:pPr>
              <w:spacing w:before="0" w:after="0" w:line="312" w:lineRule="auto"/>
              <w:ind w:left="0"/>
              <w:rPr>
                <w:rFonts w:eastAsia="Times New Roman" w:cs="Tahoma"/>
                <w:bCs/>
                <w:color w:val="000000"/>
                <w:sz w:val="18"/>
                <w:szCs w:val="18"/>
              </w:rPr>
            </w:pPr>
          </w:p>
        </w:tc>
      </w:tr>
      <w:tr w:rsidR="007420ED" w:rsidRPr="00FC5B4A" w14:paraId="3EFA3C96" w14:textId="77777777" w:rsidTr="007420ED">
        <w:trPr>
          <w:trHeight w:val="683"/>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71B8D891" w14:textId="77777777" w:rsidR="00F652E3" w:rsidRPr="00FC5B4A" w:rsidRDefault="00F652E3" w:rsidP="006B2206">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5B593713" w14:textId="77777777" w:rsidR="00F652E3" w:rsidRPr="00FC5B4A" w:rsidRDefault="00F652E3" w:rsidP="006B2206">
            <w:pPr>
              <w:spacing w:before="0" w:after="0" w:line="312" w:lineRule="auto"/>
              <w:ind w:left="0"/>
              <w:rPr>
                <w:rFonts w:eastAsia="Calibri" w:cs="Tahoma"/>
                <w:sz w:val="18"/>
                <w:szCs w:val="18"/>
              </w:rPr>
            </w:pPr>
            <w:r w:rsidRPr="00FC5B4A">
              <w:rPr>
                <w:rFonts w:eastAsia="Calibri" w:cs="Tahoma"/>
                <w:sz w:val="18"/>
                <w:szCs w:val="18"/>
              </w:rPr>
              <w:t>Ngày thẩm định</w:t>
            </w:r>
          </w:p>
        </w:tc>
        <w:tc>
          <w:tcPr>
            <w:tcW w:w="992" w:type="dxa"/>
            <w:tcBorders>
              <w:top w:val="single" w:sz="4" w:space="0" w:color="auto"/>
              <w:left w:val="nil"/>
              <w:bottom w:val="single" w:sz="4" w:space="0" w:color="auto"/>
              <w:right w:val="single" w:sz="4" w:space="0" w:color="auto"/>
            </w:tcBorders>
            <w:shd w:val="clear" w:color="auto" w:fill="auto"/>
            <w:vAlign w:val="center"/>
          </w:tcPr>
          <w:p w14:paraId="08A2AC3F"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Calendar</w:t>
            </w:r>
          </w:p>
        </w:tc>
        <w:tc>
          <w:tcPr>
            <w:tcW w:w="992" w:type="dxa"/>
            <w:tcBorders>
              <w:top w:val="single" w:sz="4" w:space="0" w:color="auto"/>
              <w:left w:val="nil"/>
              <w:bottom w:val="single" w:sz="4" w:space="0" w:color="auto"/>
              <w:right w:val="single" w:sz="4" w:space="0" w:color="auto"/>
            </w:tcBorders>
            <w:vAlign w:val="center"/>
          </w:tcPr>
          <w:p w14:paraId="40EE1C14" w14:textId="3E19DE0F"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Date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115F73D" w14:textId="5FAE688F" w:rsidR="00F652E3" w:rsidRPr="00FC5B4A" w:rsidRDefault="00F652E3" w:rsidP="006B2206">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2BACC41" w14:textId="7FAA0331" w:rsidR="00F652E3" w:rsidRPr="00FC5B4A" w:rsidRDefault="00F652E3" w:rsidP="006B2206">
            <w:pPr>
              <w:spacing w:before="0" w:after="0" w:line="312" w:lineRule="auto"/>
              <w:ind w:left="0"/>
              <w:rPr>
                <w:rFonts w:eastAsia="Times New Roman" w:cs="Tahoma"/>
                <w:bCs/>
                <w:color w:val="000000"/>
                <w:sz w:val="18"/>
                <w:szCs w:val="18"/>
              </w:rPr>
            </w:pPr>
            <w:r w:rsidRPr="00A36CBE">
              <w:rPr>
                <w:rFonts w:eastAsia="Times New Roman" w:cs="Tahoma"/>
                <w:bCs/>
                <w:sz w:val="18"/>
                <w:szCs w:val="18"/>
              </w:rPr>
              <w:t>Tự động hiển thị ngày user mở màn hình Appraisal Tool</w:t>
            </w:r>
            <w:r w:rsidR="00A36CBE">
              <w:rPr>
                <w:rFonts w:eastAsia="Times New Roman" w:cs="Tahoma"/>
                <w:bCs/>
                <w:sz w:val="18"/>
                <w:szCs w:val="18"/>
              </w:rPr>
              <w:t xml:space="preserve"> gần nhất trước khi submit kết quả</w:t>
            </w:r>
          </w:p>
        </w:tc>
        <w:tc>
          <w:tcPr>
            <w:tcW w:w="992" w:type="dxa"/>
            <w:tcBorders>
              <w:top w:val="single" w:sz="4" w:space="0" w:color="auto"/>
              <w:left w:val="nil"/>
              <w:bottom w:val="single" w:sz="4" w:space="0" w:color="auto"/>
              <w:right w:val="single" w:sz="4" w:space="0" w:color="auto"/>
            </w:tcBorders>
            <w:shd w:val="clear" w:color="auto" w:fill="auto"/>
            <w:vAlign w:val="center"/>
          </w:tcPr>
          <w:p w14:paraId="033AC570" w14:textId="77777777" w:rsidR="00F652E3" w:rsidRPr="00FC5B4A" w:rsidRDefault="00F652E3" w:rsidP="006B2206">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00B51BDA" w14:textId="77777777" w:rsidR="00F652E3" w:rsidRPr="00FC5B4A" w:rsidRDefault="00F652E3" w:rsidP="006B2206">
            <w:pPr>
              <w:spacing w:before="0" w:after="0" w:line="312" w:lineRule="auto"/>
              <w:ind w:left="0"/>
              <w:rPr>
                <w:rFonts w:eastAsia="Times New Roman" w:cs="Tahoma"/>
                <w:bCs/>
                <w:color w:val="000000"/>
                <w:sz w:val="18"/>
                <w:szCs w:val="18"/>
              </w:rPr>
            </w:pPr>
          </w:p>
        </w:tc>
      </w:tr>
      <w:tr w:rsidR="007420ED" w:rsidRPr="00FC5B4A" w14:paraId="19E3B2DA" w14:textId="77777777" w:rsidTr="007420ED">
        <w:trPr>
          <w:trHeight w:val="707"/>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20F30E6B" w14:textId="77777777" w:rsidR="00F652E3" w:rsidRPr="00FC5B4A" w:rsidRDefault="00F652E3" w:rsidP="006B2206">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277CF3FE" w14:textId="77777777" w:rsidR="00F652E3" w:rsidRPr="00FC5B4A" w:rsidRDefault="00F652E3" w:rsidP="006B2206">
            <w:pPr>
              <w:spacing w:before="0" w:after="0" w:line="312" w:lineRule="auto"/>
              <w:ind w:left="0"/>
              <w:rPr>
                <w:rFonts w:eastAsia="Calibri" w:cs="Tahoma"/>
                <w:sz w:val="18"/>
                <w:szCs w:val="18"/>
              </w:rPr>
            </w:pPr>
            <w:r w:rsidRPr="00FC5B4A">
              <w:rPr>
                <w:rFonts w:eastAsia="Calibri" w:cs="Tahoma"/>
                <w:sz w:val="18"/>
                <w:szCs w:val="18"/>
              </w:rPr>
              <w:t>Sản phẩm</w:t>
            </w:r>
          </w:p>
        </w:tc>
        <w:tc>
          <w:tcPr>
            <w:tcW w:w="992" w:type="dxa"/>
            <w:tcBorders>
              <w:top w:val="single" w:sz="4" w:space="0" w:color="auto"/>
              <w:left w:val="nil"/>
              <w:bottom w:val="single" w:sz="4" w:space="0" w:color="auto"/>
              <w:right w:val="single" w:sz="4" w:space="0" w:color="auto"/>
            </w:tcBorders>
            <w:shd w:val="clear" w:color="auto" w:fill="auto"/>
            <w:vAlign w:val="center"/>
          </w:tcPr>
          <w:p w14:paraId="7FA917EF"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Text box</w:t>
            </w:r>
          </w:p>
        </w:tc>
        <w:tc>
          <w:tcPr>
            <w:tcW w:w="992" w:type="dxa"/>
            <w:tcBorders>
              <w:top w:val="single" w:sz="4" w:space="0" w:color="auto"/>
              <w:left w:val="nil"/>
              <w:bottom w:val="single" w:sz="4" w:space="0" w:color="auto"/>
              <w:right w:val="single" w:sz="4" w:space="0" w:color="auto"/>
            </w:tcBorders>
            <w:vAlign w:val="center"/>
          </w:tcPr>
          <w:p w14:paraId="7138EA8B" w14:textId="5543A6E3"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268A87" w14:textId="09B7F4D9" w:rsidR="00F652E3" w:rsidRPr="00FC5B4A" w:rsidRDefault="00F652E3" w:rsidP="006B2206">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059D54C8" w14:textId="77777777" w:rsidR="00F652E3" w:rsidRPr="00FC5B4A" w:rsidRDefault="00F652E3" w:rsidP="006B2206">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hiển thị tên sản phẩm của hồ sơ vay từ BPM</w:t>
            </w:r>
          </w:p>
        </w:tc>
        <w:tc>
          <w:tcPr>
            <w:tcW w:w="992" w:type="dxa"/>
            <w:tcBorders>
              <w:top w:val="single" w:sz="4" w:space="0" w:color="auto"/>
              <w:left w:val="nil"/>
              <w:bottom w:val="single" w:sz="4" w:space="0" w:color="auto"/>
              <w:right w:val="single" w:sz="4" w:space="0" w:color="auto"/>
            </w:tcBorders>
            <w:shd w:val="clear" w:color="auto" w:fill="auto"/>
            <w:vAlign w:val="center"/>
          </w:tcPr>
          <w:p w14:paraId="7FCA3A52" w14:textId="77777777" w:rsidR="00F652E3" w:rsidRPr="00FC5B4A" w:rsidRDefault="00F652E3" w:rsidP="006B2206">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0C2C4870" w14:textId="77777777" w:rsidR="00F652E3" w:rsidRPr="00FC5B4A" w:rsidRDefault="00F652E3" w:rsidP="006B2206">
            <w:pPr>
              <w:spacing w:before="0" w:after="0" w:line="312" w:lineRule="auto"/>
              <w:ind w:left="0"/>
              <w:rPr>
                <w:rFonts w:eastAsia="Times New Roman" w:cs="Tahoma"/>
                <w:bCs/>
                <w:color w:val="000000"/>
                <w:sz w:val="18"/>
                <w:szCs w:val="18"/>
              </w:rPr>
            </w:pPr>
          </w:p>
        </w:tc>
      </w:tr>
      <w:tr w:rsidR="007420ED" w:rsidRPr="00FC5B4A" w14:paraId="2A18524F" w14:textId="77777777" w:rsidTr="007420ED">
        <w:trPr>
          <w:trHeight w:val="234"/>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01E90DDE"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64C5AD00" w14:textId="4BA8C820" w:rsidR="00F652E3" w:rsidRPr="00FC5B4A" w:rsidRDefault="00F652E3" w:rsidP="005F2D41">
            <w:pPr>
              <w:spacing w:before="0" w:after="0" w:line="312" w:lineRule="auto"/>
              <w:ind w:left="0"/>
              <w:rPr>
                <w:rFonts w:eastAsia="Calibri" w:cs="Tahoma"/>
                <w:sz w:val="18"/>
                <w:szCs w:val="18"/>
              </w:rPr>
            </w:pPr>
            <w:r>
              <w:rPr>
                <w:rFonts w:eastAsia="Calibri" w:cs="Tahoma"/>
                <w:sz w:val="18"/>
                <w:szCs w:val="18"/>
              </w:rPr>
              <w:t>Loại hàng hóa 1/2/3</w:t>
            </w:r>
          </w:p>
        </w:tc>
        <w:tc>
          <w:tcPr>
            <w:tcW w:w="992" w:type="dxa"/>
            <w:tcBorders>
              <w:top w:val="single" w:sz="4" w:space="0" w:color="auto"/>
              <w:left w:val="nil"/>
              <w:bottom w:val="single" w:sz="4" w:space="0" w:color="auto"/>
              <w:right w:val="single" w:sz="4" w:space="0" w:color="auto"/>
            </w:tcBorders>
            <w:shd w:val="clear" w:color="auto" w:fill="auto"/>
            <w:vAlign w:val="center"/>
          </w:tcPr>
          <w:p w14:paraId="0E8AD16A" w14:textId="46A7CBEA" w:rsidR="00F652E3" w:rsidRPr="00FC5B4A" w:rsidRDefault="00F652E3" w:rsidP="005F2D41">
            <w:pPr>
              <w:spacing w:before="0" w:after="0" w:line="312" w:lineRule="auto"/>
              <w:ind w:left="0"/>
              <w:rPr>
                <w:rFonts w:eastAsia="Times New Roman" w:cs="Tahoma"/>
                <w:bCs/>
                <w:color w:val="000000"/>
                <w:sz w:val="18"/>
                <w:szCs w:val="18"/>
              </w:rPr>
            </w:pPr>
            <w:r>
              <w:rPr>
                <w:rFonts w:eastAsia="Times New Roman" w:cs="Tahoma"/>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8537120" w14:textId="47D9AD22"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E909603" w14:textId="2F8ABBCD"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0BD7EE60" w14:textId="60AEC841"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 xml:space="preserve">Tự động hiển thị </w:t>
            </w:r>
            <w:r>
              <w:rPr>
                <w:rFonts w:eastAsia="Times New Roman" w:cs="Tahoma"/>
                <w:bCs/>
                <w:color w:val="000000"/>
                <w:sz w:val="18"/>
                <w:szCs w:val="18"/>
              </w:rPr>
              <w:t>loại hàng hóa</w:t>
            </w:r>
            <w:r w:rsidRPr="00FC5B4A">
              <w:rPr>
                <w:rFonts w:eastAsia="Times New Roman" w:cs="Tahoma"/>
                <w:bCs/>
                <w:color w:val="000000"/>
                <w:sz w:val="18"/>
                <w:szCs w:val="18"/>
              </w:rPr>
              <w:t xml:space="preserve"> của hồ sơ vay từ BPM</w:t>
            </w:r>
          </w:p>
        </w:tc>
        <w:tc>
          <w:tcPr>
            <w:tcW w:w="992" w:type="dxa"/>
            <w:tcBorders>
              <w:top w:val="single" w:sz="4" w:space="0" w:color="auto"/>
              <w:left w:val="nil"/>
              <w:bottom w:val="single" w:sz="4" w:space="0" w:color="auto"/>
              <w:right w:val="single" w:sz="4" w:space="0" w:color="auto"/>
            </w:tcBorders>
            <w:shd w:val="clear" w:color="auto" w:fill="auto"/>
            <w:vAlign w:val="center"/>
          </w:tcPr>
          <w:p w14:paraId="75E080F5" w14:textId="48C13FD7"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ECC76F0" w14:textId="77777777" w:rsidR="00F652E3" w:rsidRDefault="00F652E3" w:rsidP="005F2D41">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565F4E">
              <w:rPr>
                <w:rFonts w:ascii="Arial" w:eastAsia="Times New Roman" w:hAnsi="Arial"/>
                <w:bCs/>
                <w:color w:val="000000"/>
                <w:sz w:val="18"/>
                <w:szCs w:val="18"/>
              </w:rPr>
              <w:t>iển thị khi và chỉ khi hồ sơ là hồ sơ trả g</w:t>
            </w:r>
            <w:r>
              <w:rPr>
                <w:rFonts w:ascii="Arial" w:eastAsia="Times New Roman" w:hAnsi="Arial"/>
                <w:bCs/>
                <w:color w:val="000000"/>
                <w:sz w:val="18"/>
                <w:szCs w:val="18"/>
              </w:rPr>
              <w:t>óp và trường Loại hàng hóa có giá trị.</w:t>
            </w:r>
          </w:p>
          <w:p w14:paraId="40C03E06" w14:textId="7C7D9F6C" w:rsidR="00F652E3" w:rsidRPr="005F2D41" w:rsidRDefault="00F652E3" w:rsidP="005F2D41">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Nếu Loại hàng hóa = Khác =&gt; hiển thị giá trị Loại hàng hóa khác</w:t>
            </w:r>
          </w:p>
        </w:tc>
      </w:tr>
      <w:tr w:rsidR="007420ED" w:rsidRPr="00FC5B4A" w14:paraId="3E00F8DA" w14:textId="77777777" w:rsidTr="007420ED">
        <w:trPr>
          <w:trHeight w:val="234"/>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77633044"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333F9C90" w14:textId="65F4C5C0" w:rsidR="00F652E3" w:rsidRPr="00FC5B4A" w:rsidRDefault="00F652E3" w:rsidP="005F2D41">
            <w:pPr>
              <w:spacing w:before="0" w:after="0" w:line="312" w:lineRule="auto"/>
              <w:ind w:left="0"/>
              <w:rPr>
                <w:rFonts w:eastAsia="Calibri" w:cs="Tahoma"/>
                <w:sz w:val="18"/>
                <w:szCs w:val="18"/>
              </w:rPr>
            </w:pPr>
            <w:r>
              <w:rPr>
                <w:rFonts w:eastAsia="Calibri" w:cs="Tahoma"/>
                <w:sz w:val="18"/>
                <w:szCs w:val="18"/>
              </w:rPr>
              <w:t>Nhãn hiệu 1/2/3</w:t>
            </w:r>
          </w:p>
        </w:tc>
        <w:tc>
          <w:tcPr>
            <w:tcW w:w="992" w:type="dxa"/>
            <w:tcBorders>
              <w:top w:val="single" w:sz="4" w:space="0" w:color="auto"/>
              <w:left w:val="nil"/>
              <w:bottom w:val="single" w:sz="4" w:space="0" w:color="auto"/>
              <w:right w:val="single" w:sz="4" w:space="0" w:color="auto"/>
            </w:tcBorders>
            <w:shd w:val="clear" w:color="auto" w:fill="auto"/>
            <w:vAlign w:val="center"/>
          </w:tcPr>
          <w:p w14:paraId="2A65FD88" w14:textId="59A33A9F" w:rsidR="00F652E3" w:rsidRPr="00FC5B4A" w:rsidRDefault="00F652E3" w:rsidP="005F2D41">
            <w:pPr>
              <w:spacing w:before="0" w:after="0" w:line="312" w:lineRule="auto"/>
              <w:ind w:left="0"/>
              <w:rPr>
                <w:rFonts w:eastAsia="Times New Roman" w:cs="Tahoma"/>
                <w:bCs/>
                <w:color w:val="000000"/>
                <w:sz w:val="18"/>
                <w:szCs w:val="18"/>
              </w:rPr>
            </w:pPr>
            <w:r>
              <w:rPr>
                <w:rFonts w:eastAsia="Times New Roman" w:cs="Tahoma"/>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523CC73" w14:textId="7008F140"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5BC0D3F" w14:textId="3427C7AB"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A54DE43" w14:textId="14FBF86C"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 xml:space="preserve">Tự động hiển thị </w:t>
            </w:r>
            <w:r>
              <w:rPr>
                <w:rFonts w:eastAsia="Times New Roman" w:cs="Tahoma"/>
                <w:bCs/>
                <w:color w:val="000000"/>
                <w:sz w:val="18"/>
                <w:szCs w:val="18"/>
              </w:rPr>
              <w:t>nhãn hiệu</w:t>
            </w:r>
            <w:r w:rsidRPr="00FC5B4A">
              <w:rPr>
                <w:rFonts w:eastAsia="Times New Roman" w:cs="Tahoma"/>
                <w:bCs/>
                <w:color w:val="000000"/>
                <w:sz w:val="18"/>
                <w:szCs w:val="18"/>
              </w:rPr>
              <w:t xml:space="preserve"> của hồ sơ vay từ BPM</w:t>
            </w:r>
          </w:p>
        </w:tc>
        <w:tc>
          <w:tcPr>
            <w:tcW w:w="992" w:type="dxa"/>
            <w:tcBorders>
              <w:top w:val="single" w:sz="4" w:space="0" w:color="auto"/>
              <w:left w:val="nil"/>
              <w:bottom w:val="single" w:sz="4" w:space="0" w:color="auto"/>
              <w:right w:val="single" w:sz="4" w:space="0" w:color="auto"/>
            </w:tcBorders>
            <w:shd w:val="clear" w:color="auto" w:fill="auto"/>
            <w:vAlign w:val="center"/>
          </w:tcPr>
          <w:p w14:paraId="64DF88E7" w14:textId="178F9075"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7DC4C836" w14:textId="77777777" w:rsidR="00F652E3" w:rsidRDefault="00F652E3" w:rsidP="005F2D41">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565F4E">
              <w:rPr>
                <w:rFonts w:ascii="Arial" w:eastAsia="Times New Roman" w:hAnsi="Arial"/>
                <w:bCs/>
                <w:color w:val="000000"/>
                <w:sz w:val="18"/>
                <w:szCs w:val="18"/>
              </w:rPr>
              <w:t>iển thị khi và chỉ khi hồ sơ là hồ sơ trả g</w:t>
            </w:r>
            <w:r>
              <w:rPr>
                <w:rFonts w:ascii="Arial" w:eastAsia="Times New Roman" w:hAnsi="Arial"/>
                <w:bCs/>
                <w:color w:val="000000"/>
                <w:sz w:val="18"/>
                <w:szCs w:val="18"/>
              </w:rPr>
              <w:t>óp và trường Nhãn hiệu có giá trị.</w:t>
            </w:r>
          </w:p>
          <w:p w14:paraId="6E93FA94" w14:textId="36130AC9" w:rsidR="00F652E3" w:rsidRPr="00FC5B4A" w:rsidRDefault="00F652E3" w:rsidP="005F2D41">
            <w:pPr>
              <w:spacing w:before="0" w:after="0" w:line="312" w:lineRule="auto"/>
              <w:ind w:left="0"/>
              <w:rPr>
                <w:rFonts w:eastAsia="Times New Roman" w:cs="Tahoma"/>
                <w:bCs/>
                <w:color w:val="000000"/>
                <w:sz w:val="18"/>
                <w:szCs w:val="18"/>
              </w:rPr>
            </w:pPr>
            <w:r>
              <w:rPr>
                <w:rFonts w:ascii="Arial" w:eastAsia="Times New Roman" w:hAnsi="Arial"/>
                <w:bCs/>
                <w:color w:val="000000"/>
                <w:sz w:val="18"/>
                <w:szCs w:val="18"/>
              </w:rPr>
              <w:t>Nếu Nhãn hiệu = Khác =&gt; hiển thị giá trị Nhãn hiệu khác</w:t>
            </w:r>
          </w:p>
        </w:tc>
      </w:tr>
      <w:tr w:rsidR="007420ED" w:rsidRPr="00FC5B4A" w14:paraId="30D34652" w14:textId="77777777" w:rsidTr="007420ED">
        <w:trPr>
          <w:trHeight w:val="875"/>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657C69C0"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70F1E57B" w14:textId="2C8966F7" w:rsidR="00F652E3" w:rsidRDefault="00F652E3" w:rsidP="005F2D41">
            <w:pPr>
              <w:spacing w:before="0" w:after="0" w:line="312" w:lineRule="auto"/>
              <w:ind w:left="0"/>
              <w:rPr>
                <w:rFonts w:eastAsia="Calibri" w:cs="Tahoma"/>
                <w:sz w:val="18"/>
                <w:szCs w:val="18"/>
              </w:rPr>
            </w:pPr>
            <w:r>
              <w:rPr>
                <w:rFonts w:eastAsia="Calibri" w:cs="Tahoma"/>
                <w:sz w:val="18"/>
                <w:szCs w:val="18"/>
              </w:rPr>
              <w:t>GTHH 1/2/3</w:t>
            </w:r>
          </w:p>
        </w:tc>
        <w:tc>
          <w:tcPr>
            <w:tcW w:w="992" w:type="dxa"/>
            <w:tcBorders>
              <w:top w:val="single" w:sz="4" w:space="0" w:color="auto"/>
              <w:left w:val="nil"/>
              <w:bottom w:val="single" w:sz="4" w:space="0" w:color="auto"/>
              <w:right w:val="single" w:sz="4" w:space="0" w:color="auto"/>
            </w:tcBorders>
            <w:shd w:val="clear" w:color="auto" w:fill="auto"/>
            <w:vAlign w:val="center"/>
          </w:tcPr>
          <w:p w14:paraId="0AFD8DC2" w14:textId="47748C7A" w:rsidR="00F652E3" w:rsidRDefault="00F652E3" w:rsidP="005F2D41">
            <w:pPr>
              <w:spacing w:before="0" w:after="0" w:line="312" w:lineRule="auto"/>
              <w:ind w:left="0"/>
              <w:rPr>
                <w:rFonts w:eastAsia="Times New Roman" w:cs="Tahoma"/>
                <w:bCs/>
                <w:color w:val="000000"/>
                <w:sz w:val="18"/>
                <w:szCs w:val="18"/>
              </w:rPr>
            </w:pPr>
            <w:r>
              <w:rPr>
                <w:rFonts w:eastAsia="Times New Roman" w:cs="Tahoma"/>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0C5F2D3E" w14:textId="2A975F85"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C33F882" w14:textId="7967561A"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0D17370" w14:textId="05761E38"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 xml:space="preserve">Tự động hiển thị </w:t>
            </w:r>
            <w:r>
              <w:rPr>
                <w:rFonts w:eastAsia="Times New Roman" w:cs="Tahoma"/>
                <w:bCs/>
                <w:color w:val="000000"/>
                <w:sz w:val="18"/>
                <w:szCs w:val="18"/>
              </w:rPr>
              <w:t>giá trị hàng hóa của từng loại hàng hóa</w:t>
            </w:r>
            <w:r w:rsidRPr="00FC5B4A">
              <w:rPr>
                <w:rFonts w:eastAsia="Times New Roman" w:cs="Tahoma"/>
                <w:bCs/>
                <w:color w:val="000000"/>
                <w:sz w:val="18"/>
                <w:szCs w:val="18"/>
              </w:rPr>
              <w:t xml:space="preserve"> của hồ sơ vay từ BPM</w:t>
            </w:r>
          </w:p>
        </w:tc>
        <w:tc>
          <w:tcPr>
            <w:tcW w:w="992" w:type="dxa"/>
            <w:tcBorders>
              <w:top w:val="single" w:sz="4" w:space="0" w:color="auto"/>
              <w:left w:val="nil"/>
              <w:bottom w:val="single" w:sz="4" w:space="0" w:color="auto"/>
              <w:right w:val="single" w:sz="4" w:space="0" w:color="auto"/>
            </w:tcBorders>
            <w:shd w:val="clear" w:color="auto" w:fill="auto"/>
            <w:vAlign w:val="center"/>
          </w:tcPr>
          <w:p w14:paraId="6E464BDA" w14:textId="39EE97F0"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19D8E4EE" w14:textId="47AA1E17" w:rsidR="00F652E3" w:rsidRDefault="00F652E3" w:rsidP="005F2D41">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565F4E">
              <w:rPr>
                <w:rFonts w:ascii="Arial" w:eastAsia="Times New Roman" w:hAnsi="Arial"/>
                <w:bCs/>
                <w:color w:val="000000"/>
                <w:sz w:val="18"/>
                <w:szCs w:val="18"/>
              </w:rPr>
              <w:t>iển thị khi và chỉ khi hồ sơ là hồ sơ trả g</w:t>
            </w:r>
            <w:r>
              <w:rPr>
                <w:rFonts w:ascii="Arial" w:eastAsia="Times New Roman" w:hAnsi="Arial"/>
                <w:bCs/>
                <w:color w:val="000000"/>
                <w:sz w:val="18"/>
                <w:szCs w:val="18"/>
              </w:rPr>
              <w:t>óp và trường GTHH có giá trị.</w:t>
            </w:r>
          </w:p>
        </w:tc>
      </w:tr>
      <w:tr w:rsidR="007420ED" w:rsidRPr="00FC5B4A" w14:paraId="01422204" w14:textId="77777777" w:rsidTr="007420ED">
        <w:trPr>
          <w:trHeight w:val="561"/>
        </w:trPr>
        <w:tc>
          <w:tcPr>
            <w:tcW w:w="558" w:type="dxa"/>
            <w:tcBorders>
              <w:top w:val="single" w:sz="4" w:space="0" w:color="auto"/>
              <w:left w:val="single" w:sz="4" w:space="0" w:color="auto"/>
              <w:bottom w:val="single" w:sz="4" w:space="0" w:color="auto"/>
              <w:right w:val="single" w:sz="4" w:space="0" w:color="auto"/>
            </w:tcBorders>
            <w:shd w:val="clear" w:color="auto" w:fill="F2F2F2"/>
            <w:vAlign w:val="center"/>
          </w:tcPr>
          <w:p w14:paraId="4F511795" w14:textId="77777777" w:rsidR="00F652E3" w:rsidRPr="00FC5B4A" w:rsidRDefault="00F652E3" w:rsidP="005F2D41">
            <w:pPr>
              <w:numPr>
                <w:ilvl w:val="0"/>
                <w:numId w:val="32"/>
              </w:numPr>
              <w:spacing w:before="0" w:after="0" w:line="312" w:lineRule="auto"/>
              <w:jc w:val="center"/>
              <w:rPr>
                <w:rFonts w:eastAsia="Times New Roman" w:cs="Tahoma"/>
                <w:b/>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F2F2F2"/>
            <w:vAlign w:val="center"/>
          </w:tcPr>
          <w:p w14:paraId="7502866B" w14:textId="77777777" w:rsidR="00F652E3" w:rsidRPr="00FC5B4A" w:rsidRDefault="00F652E3" w:rsidP="005F2D41">
            <w:pPr>
              <w:spacing w:before="0" w:after="0" w:line="312" w:lineRule="auto"/>
              <w:ind w:left="50"/>
              <w:rPr>
                <w:rFonts w:eastAsia="Times New Roman" w:cs="Tahoma"/>
                <w:b/>
                <w:bCs/>
                <w:color w:val="000000"/>
                <w:sz w:val="18"/>
                <w:szCs w:val="18"/>
                <w:lang w:val="en-GB" w:eastAsia="en-GB"/>
              </w:rPr>
            </w:pPr>
            <w:r w:rsidRPr="00FC5B4A">
              <w:rPr>
                <w:rFonts w:eastAsia="Times New Roman" w:cs="Tahoma"/>
                <w:b/>
                <w:bCs/>
                <w:color w:val="000000"/>
                <w:sz w:val="18"/>
                <w:szCs w:val="18"/>
                <w:lang w:val="en-GB" w:eastAsia="en-GB"/>
              </w:rPr>
              <w:t>Thông tin khách hàng</w:t>
            </w:r>
          </w:p>
        </w:tc>
        <w:tc>
          <w:tcPr>
            <w:tcW w:w="992" w:type="dxa"/>
            <w:tcBorders>
              <w:top w:val="single" w:sz="4" w:space="0" w:color="auto"/>
              <w:left w:val="nil"/>
              <w:bottom w:val="single" w:sz="4" w:space="0" w:color="auto"/>
              <w:right w:val="single" w:sz="4" w:space="0" w:color="auto"/>
            </w:tcBorders>
            <w:shd w:val="clear" w:color="auto" w:fill="F2F2F2"/>
            <w:vAlign w:val="center"/>
          </w:tcPr>
          <w:p w14:paraId="7CEBA829" w14:textId="77777777" w:rsidR="00F652E3" w:rsidRPr="00FC5B4A" w:rsidRDefault="00F652E3" w:rsidP="005F2D41">
            <w:pPr>
              <w:spacing w:before="0" w:after="0" w:line="312" w:lineRule="auto"/>
              <w:ind w:left="0"/>
              <w:rPr>
                <w:rFonts w:eastAsia="Times New Roman" w:cs="Tahoma"/>
                <w:b/>
                <w:bCs/>
                <w:color w:val="000000"/>
                <w:sz w:val="18"/>
                <w:szCs w:val="18"/>
              </w:rPr>
            </w:pPr>
            <w:r w:rsidRPr="00FC5B4A">
              <w:rPr>
                <w:rFonts w:eastAsia="Times New Roman" w:cs="Tahoma"/>
                <w:b/>
                <w:bCs/>
                <w:color w:val="000000"/>
                <w:sz w:val="18"/>
                <w:szCs w:val="18"/>
              </w:rPr>
              <w:t>Label</w:t>
            </w:r>
          </w:p>
        </w:tc>
        <w:tc>
          <w:tcPr>
            <w:tcW w:w="992" w:type="dxa"/>
            <w:tcBorders>
              <w:top w:val="single" w:sz="4" w:space="0" w:color="auto"/>
              <w:left w:val="nil"/>
              <w:bottom w:val="single" w:sz="4" w:space="0" w:color="auto"/>
              <w:right w:val="single" w:sz="4" w:space="0" w:color="auto"/>
            </w:tcBorders>
            <w:shd w:val="clear" w:color="auto" w:fill="F2F2F2"/>
            <w:vAlign w:val="center"/>
          </w:tcPr>
          <w:p w14:paraId="43EAEA16" w14:textId="77777777" w:rsidR="00F652E3" w:rsidRPr="00FC5B4A" w:rsidRDefault="00F652E3" w:rsidP="00F652E3">
            <w:pPr>
              <w:spacing w:before="0" w:after="0" w:line="312" w:lineRule="auto"/>
              <w:ind w:left="0"/>
              <w:jc w:val="center"/>
              <w:rPr>
                <w:rFonts w:eastAsia="Times New Roman" w:cs="Tahoma"/>
                <w:b/>
                <w:bCs/>
                <w:color w:val="000000"/>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2F2F2"/>
            <w:vAlign w:val="center"/>
          </w:tcPr>
          <w:p w14:paraId="2E8101A0" w14:textId="3A575880" w:rsidR="00F652E3" w:rsidRPr="00FC5B4A" w:rsidRDefault="00F652E3" w:rsidP="005F2D41">
            <w:pPr>
              <w:spacing w:before="0" w:after="0" w:line="312" w:lineRule="auto"/>
              <w:ind w:left="0"/>
              <w:rPr>
                <w:rFonts w:eastAsia="Times New Roman" w:cs="Tahoma"/>
                <w:b/>
                <w:bCs/>
                <w:color w:val="000000"/>
                <w:sz w:val="18"/>
                <w:szCs w:val="18"/>
              </w:rPr>
            </w:pPr>
          </w:p>
        </w:tc>
        <w:tc>
          <w:tcPr>
            <w:tcW w:w="2835" w:type="dxa"/>
            <w:tcBorders>
              <w:top w:val="single" w:sz="4" w:space="0" w:color="auto"/>
              <w:left w:val="nil"/>
              <w:bottom w:val="single" w:sz="4" w:space="0" w:color="auto"/>
              <w:right w:val="single" w:sz="4" w:space="0" w:color="auto"/>
            </w:tcBorders>
            <w:shd w:val="clear" w:color="auto" w:fill="F2F2F2"/>
            <w:vAlign w:val="center"/>
          </w:tcPr>
          <w:p w14:paraId="26282E91" w14:textId="77777777" w:rsidR="00F652E3" w:rsidRPr="00FC5B4A" w:rsidRDefault="00F652E3" w:rsidP="005F2D41">
            <w:pPr>
              <w:spacing w:before="0" w:after="0" w:line="312" w:lineRule="auto"/>
              <w:ind w:left="0"/>
              <w:rPr>
                <w:rFonts w:eastAsia="Times New Roman" w:cs="Tahoma"/>
                <w:b/>
                <w:bCs/>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F2F2F2"/>
            <w:vAlign w:val="center"/>
          </w:tcPr>
          <w:p w14:paraId="6E8F498A" w14:textId="77777777" w:rsidR="00F652E3" w:rsidRPr="00FC5B4A" w:rsidRDefault="00F652E3" w:rsidP="005F2D41">
            <w:pPr>
              <w:spacing w:before="0" w:after="0" w:line="312" w:lineRule="auto"/>
              <w:ind w:left="0"/>
              <w:jc w:val="center"/>
              <w:rPr>
                <w:rFonts w:eastAsia="Times New Roman" w:cs="Tahoma"/>
                <w:b/>
                <w:bCs/>
                <w:color w:val="000000"/>
                <w:sz w:val="18"/>
                <w:szCs w:val="18"/>
              </w:rPr>
            </w:pPr>
          </w:p>
        </w:tc>
        <w:tc>
          <w:tcPr>
            <w:tcW w:w="4253" w:type="dxa"/>
            <w:tcBorders>
              <w:top w:val="single" w:sz="4" w:space="0" w:color="auto"/>
              <w:left w:val="nil"/>
              <w:bottom w:val="single" w:sz="4" w:space="0" w:color="auto"/>
              <w:right w:val="single" w:sz="4" w:space="0" w:color="auto"/>
            </w:tcBorders>
            <w:shd w:val="clear" w:color="auto" w:fill="F2F2F2"/>
            <w:vAlign w:val="center"/>
          </w:tcPr>
          <w:p w14:paraId="0A051D4F" w14:textId="77777777" w:rsidR="00F652E3" w:rsidRPr="00FC5B4A" w:rsidRDefault="00F652E3" w:rsidP="005F2D41">
            <w:pPr>
              <w:spacing w:before="0" w:after="0" w:line="312" w:lineRule="auto"/>
              <w:ind w:left="0"/>
              <w:rPr>
                <w:rFonts w:eastAsia="Times New Roman" w:cs="Tahoma"/>
                <w:b/>
                <w:bCs/>
                <w:color w:val="000000"/>
                <w:sz w:val="18"/>
                <w:szCs w:val="18"/>
              </w:rPr>
            </w:pPr>
          </w:p>
        </w:tc>
      </w:tr>
      <w:tr w:rsidR="007420ED" w:rsidRPr="00FC5B4A" w14:paraId="191EF606" w14:textId="77777777" w:rsidTr="007420ED">
        <w:trPr>
          <w:trHeight w:val="42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611F9D69"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14E6BA90" w14:textId="77777777" w:rsidR="00F652E3" w:rsidRPr="00FC5B4A" w:rsidRDefault="00F652E3" w:rsidP="005F2D41">
            <w:pPr>
              <w:spacing w:before="0" w:after="0" w:line="312" w:lineRule="auto"/>
              <w:ind w:left="50"/>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Tên Khách hàng</w:t>
            </w:r>
          </w:p>
        </w:tc>
        <w:tc>
          <w:tcPr>
            <w:tcW w:w="992" w:type="dxa"/>
            <w:tcBorders>
              <w:top w:val="single" w:sz="4" w:space="0" w:color="auto"/>
              <w:left w:val="nil"/>
              <w:bottom w:val="single" w:sz="4" w:space="0" w:color="auto"/>
              <w:right w:val="single" w:sz="4" w:space="0" w:color="auto"/>
            </w:tcBorders>
            <w:shd w:val="clear" w:color="auto" w:fill="auto"/>
            <w:vAlign w:val="center"/>
          </w:tcPr>
          <w:p w14:paraId="728FD717"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Text box</w:t>
            </w:r>
          </w:p>
        </w:tc>
        <w:tc>
          <w:tcPr>
            <w:tcW w:w="992" w:type="dxa"/>
            <w:tcBorders>
              <w:top w:val="single" w:sz="4" w:space="0" w:color="auto"/>
              <w:left w:val="nil"/>
              <w:bottom w:val="single" w:sz="4" w:space="0" w:color="auto"/>
              <w:right w:val="single" w:sz="4" w:space="0" w:color="auto"/>
            </w:tcBorders>
            <w:vAlign w:val="center"/>
          </w:tcPr>
          <w:p w14:paraId="2CD032A8" w14:textId="73A63A5A"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A5FCA8F" w14:textId="262321B0"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7EAC4FC"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hiển thị tên KH từ BPM (Lấy value từ bước Data Entry)</w:t>
            </w:r>
          </w:p>
        </w:tc>
        <w:tc>
          <w:tcPr>
            <w:tcW w:w="992" w:type="dxa"/>
            <w:tcBorders>
              <w:top w:val="single" w:sz="4" w:space="0" w:color="auto"/>
              <w:left w:val="nil"/>
              <w:bottom w:val="single" w:sz="4" w:space="0" w:color="auto"/>
              <w:right w:val="single" w:sz="4" w:space="0" w:color="auto"/>
            </w:tcBorders>
            <w:shd w:val="clear" w:color="auto" w:fill="auto"/>
            <w:vAlign w:val="center"/>
          </w:tcPr>
          <w:p w14:paraId="0493ED1D" w14:textId="77777777"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9FC24DD" w14:textId="77777777" w:rsidR="00F652E3" w:rsidRPr="00FC5B4A" w:rsidRDefault="00F652E3" w:rsidP="005F2D41">
            <w:pPr>
              <w:spacing w:before="0" w:after="0" w:line="312" w:lineRule="auto"/>
              <w:ind w:left="0"/>
              <w:rPr>
                <w:rFonts w:eastAsia="Times New Roman" w:cs="Tahoma"/>
                <w:bCs/>
                <w:color w:val="000000"/>
                <w:sz w:val="18"/>
                <w:szCs w:val="18"/>
              </w:rPr>
            </w:pPr>
          </w:p>
        </w:tc>
      </w:tr>
      <w:tr w:rsidR="007420ED" w:rsidRPr="00FC5B4A" w14:paraId="2EEA0E73" w14:textId="77777777" w:rsidTr="007420ED">
        <w:trPr>
          <w:trHeight w:val="549"/>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53D0FF72"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13E4AC42" w14:textId="77777777" w:rsidR="00F652E3" w:rsidRPr="00FC5B4A" w:rsidRDefault="00F652E3" w:rsidP="005F2D41">
            <w:pPr>
              <w:spacing w:before="0" w:after="0" w:line="312" w:lineRule="auto"/>
              <w:ind w:left="50"/>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Số CMND/CCCD/CMQĐ</w:t>
            </w:r>
          </w:p>
        </w:tc>
        <w:tc>
          <w:tcPr>
            <w:tcW w:w="992" w:type="dxa"/>
            <w:tcBorders>
              <w:top w:val="single" w:sz="4" w:space="0" w:color="auto"/>
              <w:left w:val="nil"/>
              <w:bottom w:val="single" w:sz="4" w:space="0" w:color="auto"/>
              <w:right w:val="single" w:sz="4" w:space="0" w:color="auto"/>
            </w:tcBorders>
            <w:shd w:val="clear" w:color="auto" w:fill="auto"/>
            <w:vAlign w:val="center"/>
          </w:tcPr>
          <w:p w14:paraId="46B10C69"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Text box</w:t>
            </w:r>
          </w:p>
        </w:tc>
        <w:tc>
          <w:tcPr>
            <w:tcW w:w="992" w:type="dxa"/>
            <w:tcBorders>
              <w:top w:val="single" w:sz="4" w:space="0" w:color="auto"/>
              <w:left w:val="nil"/>
              <w:bottom w:val="single" w:sz="4" w:space="0" w:color="auto"/>
              <w:right w:val="single" w:sz="4" w:space="0" w:color="auto"/>
            </w:tcBorders>
            <w:vAlign w:val="center"/>
          </w:tcPr>
          <w:p w14:paraId="4E18BA22" w14:textId="1B16BF62" w:rsidR="00F652E3" w:rsidRDefault="00F652E3"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BEA953A" w14:textId="4A342914"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16BC9CE"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hiển thị thông tin định danh của KH từ BPM (Lấy value từ bước Data Entry)</w:t>
            </w:r>
          </w:p>
        </w:tc>
        <w:tc>
          <w:tcPr>
            <w:tcW w:w="992" w:type="dxa"/>
            <w:tcBorders>
              <w:top w:val="single" w:sz="4" w:space="0" w:color="auto"/>
              <w:left w:val="nil"/>
              <w:bottom w:val="single" w:sz="4" w:space="0" w:color="auto"/>
              <w:right w:val="single" w:sz="4" w:space="0" w:color="auto"/>
            </w:tcBorders>
            <w:shd w:val="clear" w:color="auto" w:fill="auto"/>
            <w:vAlign w:val="center"/>
          </w:tcPr>
          <w:p w14:paraId="2F29C7B7" w14:textId="77777777"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70DF9630" w14:textId="77777777" w:rsidR="00F652E3" w:rsidRPr="00FC5B4A" w:rsidRDefault="00F652E3" w:rsidP="005F2D41">
            <w:pPr>
              <w:numPr>
                <w:ilvl w:val="0"/>
                <w:numId w:val="33"/>
              </w:numPr>
              <w:spacing w:before="60" w:after="0" w:line="312" w:lineRule="auto"/>
              <w:ind w:left="196" w:hanging="218"/>
              <w:rPr>
                <w:rFonts w:eastAsia="Times New Roman" w:cs="Tahoma"/>
                <w:b/>
                <w:bCs/>
                <w:color w:val="000000"/>
                <w:sz w:val="18"/>
                <w:szCs w:val="18"/>
                <w:lang w:val="en-GB" w:eastAsia="en-GB"/>
              </w:rPr>
            </w:pPr>
            <w:r w:rsidRPr="00FC5B4A">
              <w:rPr>
                <w:rFonts w:eastAsia="Times New Roman" w:cs="Tahoma"/>
                <w:b/>
                <w:bCs/>
                <w:color w:val="000000"/>
                <w:sz w:val="18"/>
                <w:szCs w:val="18"/>
                <w:lang w:val="en-GB" w:eastAsia="en-GB"/>
              </w:rPr>
              <w:t>Với hồ sơ NLTT:</w:t>
            </w:r>
          </w:p>
          <w:p w14:paraId="4C91A00E" w14:textId="77777777" w:rsidR="00F652E3" w:rsidRPr="00FC5B4A" w:rsidRDefault="00F652E3" w:rsidP="005F2D41">
            <w:pPr>
              <w:spacing w:before="60" w:after="0" w:line="312" w:lineRule="auto"/>
              <w:ind w:left="0" w:firstLine="139"/>
              <w:rPr>
                <w:rFonts w:eastAsia="Times New Roman" w:cs="Tahoma"/>
                <w:bCs/>
                <w:color w:val="000000"/>
                <w:sz w:val="18"/>
                <w:szCs w:val="18"/>
                <w:lang w:eastAsia="en-GB"/>
              </w:rPr>
            </w:pPr>
            <w:r w:rsidRPr="00FC5B4A">
              <w:rPr>
                <w:rFonts w:eastAsia="Times New Roman" w:cs="Tahoma"/>
                <w:bCs/>
                <w:color w:val="000000"/>
                <w:sz w:val="18"/>
                <w:szCs w:val="18"/>
                <w:lang w:val="en-GB" w:eastAsia="en-GB"/>
              </w:rPr>
              <w:t xml:space="preserve">- Nếu hồ sơ có Loại giấy tờ tùy thân = </w:t>
            </w:r>
            <w:r w:rsidRPr="00FC5B4A">
              <w:rPr>
                <w:rFonts w:eastAsia="Times New Roman" w:cs="Tahoma"/>
                <w:bCs/>
                <w:color w:val="000000"/>
                <w:sz w:val="18"/>
                <w:szCs w:val="18"/>
                <w:lang w:eastAsia="en-GB"/>
              </w:rPr>
              <w:t xml:space="preserve">CMND/ CCCD =&gt; lấy giá trị từ trường “Số CMND/CCCD” </w:t>
            </w:r>
          </w:p>
          <w:p w14:paraId="09B6133A" w14:textId="77777777" w:rsidR="00F652E3" w:rsidRPr="00FC5B4A" w:rsidRDefault="00F652E3" w:rsidP="005F2D41">
            <w:pPr>
              <w:spacing w:before="60" w:after="0" w:line="312" w:lineRule="auto"/>
              <w:ind w:left="0" w:firstLine="139"/>
              <w:rPr>
                <w:rFonts w:eastAsia="Times New Roman" w:cs="Tahoma"/>
                <w:bCs/>
                <w:color w:val="000000"/>
                <w:sz w:val="18"/>
                <w:szCs w:val="18"/>
                <w:lang w:eastAsia="en-GB"/>
              </w:rPr>
            </w:pPr>
            <w:r w:rsidRPr="00FC5B4A">
              <w:rPr>
                <w:rFonts w:eastAsia="Times New Roman" w:cs="Tahoma"/>
                <w:bCs/>
                <w:color w:val="000000"/>
                <w:sz w:val="18"/>
                <w:szCs w:val="18"/>
                <w:lang w:eastAsia="en-GB"/>
              </w:rPr>
              <w:t>- Nếu hồ sơ có Loại giấy tờ tùy thân = CMQĐ =&gt; lấy giá trị từ trường “Số CMQĐ”</w:t>
            </w:r>
          </w:p>
          <w:p w14:paraId="290C5F41" w14:textId="77777777" w:rsidR="00F652E3" w:rsidRPr="00FC5B4A" w:rsidRDefault="00F652E3" w:rsidP="005F2D41">
            <w:pPr>
              <w:spacing w:before="60" w:after="0" w:line="312" w:lineRule="auto"/>
              <w:ind w:left="0" w:firstLine="139"/>
              <w:rPr>
                <w:rFonts w:eastAsia="Times New Roman" w:cs="Tahoma"/>
                <w:bCs/>
                <w:color w:val="000000"/>
                <w:sz w:val="18"/>
                <w:szCs w:val="18"/>
                <w:lang w:eastAsia="en-GB"/>
              </w:rPr>
            </w:pPr>
            <w:r w:rsidRPr="00FC5B4A">
              <w:rPr>
                <w:rFonts w:eastAsia="Times New Roman" w:cs="Tahoma"/>
                <w:bCs/>
                <w:color w:val="000000"/>
                <w:sz w:val="18"/>
                <w:szCs w:val="18"/>
                <w:lang w:eastAsia="en-GB"/>
              </w:rPr>
              <w:lastRenderedPageBreak/>
              <w:t xml:space="preserve">- Nếu hồ sơ không có giá trị Loại giấy tờ tùy thân =&gt; lấy giá trị từ trường “Số CMND/CCCD” </w:t>
            </w:r>
          </w:p>
          <w:p w14:paraId="5AAF0984" w14:textId="77777777" w:rsidR="00F652E3" w:rsidRPr="00FC5B4A" w:rsidRDefault="00F652E3" w:rsidP="005F2D41">
            <w:pPr>
              <w:spacing w:before="60" w:after="0" w:line="312" w:lineRule="auto"/>
              <w:ind w:left="55"/>
              <w:rPr>
                <w:rFonts w:eastAsia="Times New Roman" w:cs="Tahoma"/>
                <w:bCs/>
                <w:i/>
                <w:color w:val="000000"/>
                <w:sz w:val="18"/>
                <w:szCs w:val="18"/>
                <w:lang w:val="en-GB" w:eastAsia="en-GB"/>
              </w:rPr>
            </w:pPr>
            <w:r w:rsidRPr="00FC5B4A">
              <w:rPr>
                <w:rFonts w:eastAsia="Times New Roman" w:cs="Tahoma"/>
                <w:bCs/>
                <w:i/>
                <w:color w:val="000000"/>
                <w:sz w:val="18"/>
                <w:szCs w:val="18"/>
                <w:lang w:val="en-GB" w:eastAsia="en-GB"/>
              </w:rPr>
              <w:t xml:space="preserve">(Tham khảo tài liệu  </w:t>
            </w:r>
            <w:bookmarkStart w:id="19" w:name="_MON_1605097207"/>
            <w:bookmarkEnd w:id="19"/>
            <w:r w:rsidRPr="00FC5B4A">
              <w:rPr>
                <w:rFonts w:eastAsia="Times New Roman" w:cs="Tahoma"/>
                <w:bCs/>
                <w:i/>
                <w:color w:val="000000"/>
                <w:sz w:val="18"/>
                <w:szCs w:val="18"/>
                <w:lang w:val="en-GB" w:eastAsia="en-GB"/>
              </w:rPr>
              <w:object w:dxaOrig="1543" w:dyaOrig="996" w14:anchorId="0683502F">
                <v:shape id="_x0000_i1027" type="#_x0000_t75" style="width:77.25pt;height:50.25pt" o:ole="">
                  <v:imagedata r:id="rId17" o:title=""/>
                </v:shape>
                <o:OLEObject Type="Embed" ProgID="Word.Document.12" ShapeID="_x0000_i1027" DrawAspect="Icon" ObjectID="_1619593997" r:id="rId18">
                  <o:FieldCodes>\s</o:FieldCodes>
                </o:OLEObject>
              </w:object>
            </w:r>
            <w:r w:rsidRPr="00FC5B4A">
              <w:rPr>
                <w:rFonts w:eastAsia="Times New Roman" w:cs="Tahoma"/>
                <w:bCs/>
                <w:i/>
                <w:color w:val="000000"/>
                <w:sz w:val="18"/>
                <w:szCs w:val="18"/>
                <w:lang w:val="en-GB" w:eastAsia="en-GB"/>
              </w:rPr>
              <w:t xml:space="preserve"> )</w:t>
            </w:r>
          </w:p>
          <w:p w14:paraId="080D030B" w14:textId="77777777" w:rsidR="00F652E3" w:rsidRPr="00FC5B4A" w:rsidRDefault="00F652E3" w:rsidP="005F2D41">
            <w:pPr>
              <w:spacing w:before="60" w:after="0" w:line="312" w:lineRule="auto"/>
              <w:ind w:left="55"/>
              <w:rPr>
                <w:rFonts w:eastAsia="Times New Roman" w:cs="Tahoma"/>
                <w:bCs/>
                <w:color w:val="000000"/>
                <w:sz w:val="18"/>
                <w:szCs w:val="18"/>
                <w:lang w:val="en-GB" w:eastAsia="en-GB"/>
              </w:rPr>
            </w:pPr>
          </w:p>
          <w:p w14:paraId="763A7AA9" w14:textId="77777777" w:rsidR="00F652E3" w:rsidRPr="00FC5B4A" w:rsidRDefault="00F652E3" w:rsidP="005F2D41">
            <w:pPr>
              <w:numPr>
                <w:ilvl w:val="0"/>
                <w:numId w:val="33"/>
              </w:numPr>
              <w:spacing w:before="60" w:after="0" w:line="312" w:lineRule="auto"/>
              <w:ind w:left="196" w:hanging="218"/>
              <w:rPr>
                <w:rFonts w:eastAsia="Times New Roman" w:cs="Tahoma"/>
                <w:b/>
                <w:bCs/>
                <w:color w:val="000000"/>
                <w:sz w:val="18"/>
                <w:szCs w:val="18"/>
                <w:lang w:val="en-GB" w:eastAsia="en-GB"/>
              </w:rPr>
            </w:pPr>
            <w:r w:rsidRPr="00FC5B4A">
              <w:rPr>
                <w:rFonts w:eastAsia="Times New Roman" w:cs="Tahoma"/>
                <w:b/>
                <w:bCs/>
                <w:color w:val="000000"/>
                <w:sz w:val="18"/>
                <w:szCs w:val="18"/>
                <w:lang w:val="en-GB" w:eastAsia="en-GB"/>
              </w:rPr>
              <w:t>Với hồ sơ Trả góp:</w:t>
            </w:r>
          </w:p>
          <w:p w14:paraId="3C80920B" w14:textId="77777777" w:rsidR="00F652E3" w:rsidRPr="00FC5B4A" w:rsidRDefault="00F652E3" w:rsidP="005F2D41">
            <w:pPr>
              <w:spacing w:before="60" w:after="0" w:line="312" w:lineRule="auto"/>
              <w:ind w:left="0" w:firstLine="196"/>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 Nếu hồ sơ thuộc scheme SP Quân nhân =&gt; lấy giá trị từ trường “CM Quân đội”</w:t>
            </w:r>
          </w:p>
          <w:p w14:paraId="2B6F7229" w14:textId="77777777" w:rsidR="00F652E3" w:rsidRPr="00FC5B4A" w:rsidRDefault="00F652E3" w:rsidP="005F2D41">
            <w:pPr>
              <w:spacing w:before="60" w:after="0" w:line="312" w:lineRule="auto"/>
              <w:ind w:left="0" w:firstLine="196"/>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 Nếu hồ sơ không thuộc scheme SP Quân nhân =&gt; lấy giá trị từ trường “Số CMND/ Thẻ CCCD”</w:t>
            </w:r>
          </w:p>
          <w:p w14:paraId="6D7B5147" w14:textId="77777777" w:rsidR="00F652E3" w:rsidRPr="00FC5B4A" w:rsidRDefault="00F652E3" w:rsidP="005F2D41">
            <w:pPr>
              <w:spacing w:before="60" w:after="0" w:line="312" w:lineRule="auto"/>
              <w:ind w:left="0"/>
              <w:rPr>
                <w:rFonts w:eastAsia="Times New Roman" w:cs="Tahoma"/>
                <w:bCs/>
                <w:i/>
                <w:color w:val="000000"/>
                <w:sz w:val="18"/>
                <w:szCs w:val="18"/>
                <w:lang w:val="en-GB" w:eastAsia="en-GB"/>
              </w:rPr>
            </w:pPr>
            <w:r w:rsidRPr="00FC5B4A">
              <w:rPr>
                <w:rFonts w:eastAsia="Times New Roman" w:cs="Tahoma"/>
                <w:bCs/>
                <w:i/>
                <w:color w:val="000000"/>
                <w:sz w:val="18"/>
                <w:szCs w:val="18"/>
                <w:lang w:val="en-GB" w:eastAsia="en-GB"/>
              </w:rPr>
              <w:t>(Scheme SP Quân nhân gồm các SP: TW Military và CD Military)</w:t>
            </w:r>
          </w:p>
        </w:tc>
      </w:tr>
      <w:tr w:rsidR="007420ED" w:rsidRPr="00FC5B4A" w14:paraId="6F4709BA" w14:textId="77777777" w:rsidTr="007420ED">
        <w:trPr>
          <w:trHeight w:val="98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64391CC7"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7E11F7AC" w14:textId="77777777" w:rsidR="00F652E3" w:rsidRPr="00FC5B4A" w:rsidRDefault="00F652E3" w:rsidP="005F2D41">
            <w:pPr>
              <w:spacing w:before="0" w:after="0" w:line="312" w:lineRule="auto"/>
              <w:ind w:left="50"/>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Ngày cấp CMND/CCCD/CMQĐ</w:t>
            </w:r>
          </w:p>
        </w:tc>
        <w:tc>
          <w:tcPr>
            <w:tcW w:w="992" w:type="dxa"/>
            <w:tcBorders>
              <w:top w:val="single" w:sz="4" w:space="0" w:color="auto"/>
              <w:left w:val="nil"/>
              <w:bottom w:val="single" w:sz="4" w:space="0" w:color="auto"/>
              <w:right w:val="single" w:sz="4" w:space="0" w:color="auto"/>
            </w:tcBorders>
            <w:shd w:val="clear" w:color="auto" w:fill="auto"/>
            <w:vAlign w:val="center"/>
          </w:tcPr>
          <w:p w14:paraId="12578B95"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Calendar</w:t>
            </w:r>
          </w:p>
        </w:tc>
        <w:tc>
          <w:tcPr>
            <w:tcW w:w="992" w:type="dxa"/>
            <w:tcBorders>
              <w:top w:val="single" w:sz="4" w:space="0" w:color="auto"/>
              <w:left w:val="nil"/>
              <w:bottom w:val="single" w:sz="4" w:space="0" w:color="auto"/>
              <w:right w:val="single" w:sz="4" w:space="0" w:color="auto"/>
            </w:tcBorders>
            <w:vAlign w:val="center"/>
          </w:tcPr>
          <w:p w14:paraId="742CD2DD" w14:textId="7EF12DE2" w:rsidR="00F652E3" w:rsidRDefault="007420ED"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Date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5E9C97F" w14:textId="25A98A56"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4E408B1"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hiển thị thông tin định danh của KH từ BPM (Lấy value từ bước Data Entry)</w:t>
            </w:r>
          </w:p>
        </w:tc>
        <w:tc>
          <w:tcPr>
            <w:tcW w:w="992" w:type="dxa"/>
            <w:tcBorders>
              <w:top w:val="single" w:sz="4" w:space="0" w:color="auto"/>
              <w:left w:val="nil"/>
              <w:bottom w:val="single" w:sz="4" w:space="0" w:color="auto"/>
              <w:right w:val="single" w:sz="4" w:space="0" w:color="auto"/>
            </w:tcBorders>
            <w:shd w:val="clear" w:color="auto" w:fill="auto"/>
            <w:vAlign w:val="center"/>
          </w:tcPr>
          <w:p w14:paraId="4B2E5C4C" w14:textId="77777777"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4C979BF6" w14:textId="77777777" w:rsidR="00F652E3" w:rsidRPr="00FC5B4A" w:rsidRDefault="00F652E3" w:rsidP="005F2D41">
            <w:pPr>
              <w:spacing w:before="60" w:after="0" w:line="312" w:lineRule="auto"/>
              <w:ind w:left="-2"/>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Lấy giá trị Ngày cấp CMND/CCCD/CMQĐ tương ứng với từng giá trị Số CMND/CCCD/CMQĐ ở trên</w:t>
            </w:r>
          </w:p>
        </w:tc>
      </w:tr>
      <w:tr w:rsidR="007420ED" w:rsidRPr="00FC5B4A" w14:paraId="48ED0BD2" w14:textId="77777777" w:rsidTr="00AE0650">
        <w:trPr>
          <w:trHeight w:val="1006"/>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134D0ADA" w14:textId="77777777" w:rsidR="00F652E3" w:rsidRPr="00FC5B4A" w:rsidRDefault="00F652E3" w:rsidP="005F2D41">
            <w:pPr>
              <w:numPr>
                <w:ilvl w:val="0"/>
                <w:numId w:val="32"/>
              </w:numPr>
              <w:spacing w:before="0" w:after="0" w:line="312" w:lineRule="auto"/>
              <w:jc w:val="center"/>
              <w:rPr>
                <w:rFonts w:eastAsia="Times New Roman" w:cs="Tahoma"/>
                <w:bCs/>
                <w:color w:val="000000"/>
                <w:sz w:val="18"/>
                <w:szCs w:val="18"/>
                <w:lang w:val="en-GB" w:eastAsia="en-GB"/>
              </w:rPr>
            </w:pPr>
          </w:p>
        </w:tc>
        <w:tc>
          <w:tcPr>
            <w:tcW w:w="1989" w:type="dxa"/>
            <w:tcBorders>
              <w:top w:val="single" w:sz="4" w:space="0" w:color="auto"/>
              <w:left w:val="nil"/>
              <w:bottom w:val="single" w:sz="4" w:space="0" w:color="auto"/>
              <w:right w:val="single" w:sz="4" w:space="0" w:color="auto"/>
            </w:tcBorders>
            <w:shd w:val="clear" w:color="auto" w:fill="auto"/>
            <w:vAlign w:val="center"/>
          </w:tcPr>
          <w:p w14:paraId="0DA5FE6D" w14:textId="77777777" w:rsidR="00F652E3" w:rsidRPr="00FC5B4A" w:rsidRDefault="00F652E3" w:rsidP="005F2D41">
            <w:pPr>
              <w:spacing w:before="0" w:after="0" w:line="312" w:lineRule="auto"/>
              <w:ind w:left="50"/>
              <w:rPr>
                <w:rFonts w:eastAsia="Times New Roman" w:cs="Tahoma"/>
                <w:bCs/>
                <w:color w:val="000000"/>
                <w:sz w:val="18"/>
                <w:szCs w:val="18"/>
                <w:lang w:val="en-GB" w:eastAsia="en-GB"/>
              </w:rPr>
            </w:pPr>
            <w:r w:rsidRPr="00FC5B4A">
              <w:rPr>
                <w:rFonts w:eastAsia="Times New Roman" w:cs="Tahoma"/>
                <w:bCs/>
                <w:color w:val="000000"/>
                <w:sz w:val="18"/>
                <w:szCs w:val="18"/>
                <w:lang w:val="en-GB" w:eastAsia="en-GB"/>
              </w:rPr>
              <w:t>Ngày sinh</w:t>
            </w:r>
          </w:p>
        </w:tc>
        <w:tc>
          <w:tcPr>
            <w:tcW w:w="992" w:type="dxa"/>
            <w:tcBorders>
              <w:top w:val="single" w:sz="4" w:space="0" w:color="auto"/>
              <w:left w:val="nil"/>
              <w:bottom w:val="single" w:sz="4" w:space="0" w:color="auto"/>
              <w:right w:val="single" w:sz="4" w:space="0" w:color="auto"/>
            </w:tcBorders>
            <w:shd w:val="clear" w:color="auto" w:fill="auto"/>
            <w:vAlign w:val="center"/>
          </w:tcPr>
          <w:p w14:paraId="341E5C09"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Calendar</w:t>
            </w:r>
          </w:p>
        </w:tc>
        <w:tc>
          <w:tcPr>
            <w:tcW w:w="992" w:type="dxa"/>
            <w:tcBorders>
              <w:top w:val="single" w:sz="4" w:space="0" w:color="auto"/>
              <w:left w:val="nil"/>
              <w:bottom w:val="single" w:sz="4" w:space="0" w:color="auto"/>
              <w:right w:val="single" w:sz="4" w:space="0" w:color="auto"/>
            </w:tcBorders>
            <w:vAlign w:val="center"/>
          </w:tcPr>
          <w:p w14:paraId="5097C942" w14:textId="69323ED5" w:rsidR="00F652E3" w:rsidRDefault="007420ED" w:rsidP="00F652E3">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Date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C438E1" w14:textId="76A26F61" w:rsidR="00F652E3" w:rsidRPr="00FC5B4A" w:rsidRDefault="00F652E3" w:rsidP="005F2D41">
            <w:pPr>
              <w:spacing w:before="0" w:after="0" w:line="312" w:lineRule="auto"/>
              <w:ind w:left="0"/>
              <w:jc w:val="center"/>
              <w:rPr>
                <w:rFonts w:eastAsia="Times New Roman" w:cs="Tahoma"/>
                <w:bCs/>
                <w:color w:val="000000"/>
                <w:sz w:val="18"/>
                <w:szCs w:val="18"/>
              </w:rPr>
            </w:pPr>
            <w:r>
              <w:rPr>
                <w:rFonts w:eastAsia="Times New Roman" w:cs="Tahoma"/>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3C6D20D" w14:textId="77777777" w:rsidR="00F652E3" w:rsidRPr="00FC5B4A" w:rsidRDefault="00F652E3" w:rsidP="005F2D41">
            <w:pPr>
              <w:spacing w:before="0" w:after="0" w:line="312" w:lineRule="auto"/>
              <w:ind w:left="0"/>
              <w:rPr>
                <w:rFonts w:eastAsia="Times New Roman" w:cs="Tahoma"/>
                <w:bCs/>
                <w:color w:val="000000"/>
                <w:sz w:val="18"/>
                <w:szCs w:val="18"/>
              </w:rPr>
            </w:pPr>
            <w:r w:rsidRPr="00FC5B4A">
              <w:rPr>
                <w:rFonts w:eastAsia="Times New Roman" w:cs="Tahoma"/>
                <w:bCs/>
                <w:color w:val="000000"/>
                <w:sz w:val="18"/>
                <w:szCs w:val="18"/>
              </w:rPr>
              <w:t>Tự động hiển thị thông tin ngày sinh của KH từ BPM (Lấy value từ bước Data Entry)</w:t>
            </w:r>
          </w:p>
        </w:tc>
        <w:tc>
          <w:tcPr>
            <w:tcW w:w="992" w:type="dxa"/>
            <w:tcBorders>
              <w:top w:val="single" w:sz="4" w:space="0" w:color="auto"/>
              <w:left w:val="nil"/>
              <w:bottom w:val="single" w:sz="4" w:space="0" w:color="auto"/>
              <w:right w:val="single" w:sz="4" w:space="0" w:color="auto"/>
            </w:tcBorders>
            <w:shd w:val="clear" w:color="auto" w:fill="auto"/>
            <w:vAlign w:val="center"/>
          </w:tcPr>
          <w:p w14:paraId="0D750D0D" w14:textId="77777777" w:rsidR="00F652E3" w:rsidRPr="00FC5B4A" w:rsidRDefault="00F652E3" w:rsidP="005F2D41">
            <w:pPr>
              <w:spacing w:before="0" w:after="0" w:line="312" w:lineRule="auto"/>
              <w:ind w:left="0"/>
              <w:jc w:val="center"/>
              <w:rPr>
                <w:rFonts w:eastAsia="Times New Roman" w:cs="Tahoma"/>
                <w:bCs/>
                <w:color w:val="000000"/>
                <w:sz w:val="18"/>
                <w:szCs w:val="18"/>
              </w:rPr>
            </w:pPr>
            <w:r w:rsidRPr="00FC5B4A">
              <w:rPr>
                <w:rFonts w:eastAsia="Times New Roman" w:cs="Tahoma"/>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5E825468" w14:textId="77777777" w:rsidR="00F652E3" w:rsidRPr="00FC5B4A" w:rsidRDefault="00F652E3" w:rsidP="005F2D41">
            <w:pPr>
              <w:spacing w:before="60" w:after="0" w:line="312" w:lineRule="auto"/>
              <w:ind w:left="-2"/>
              <w:rPr>
                <w:rFonts w:eastAsia="Times New Roman" w:cs="Tahoma"/>
                <w:bCs/>
                <w:color w:val="000000"/>
                <w:sz w:val="18"/>
                <w:szCs w:val="18"/>
                <w:lang w:val="en-GB" w:eastAsia="en-GB"/>
              </w:rPr>
            </w:pPr>
          </w:p>
        </w:tc>
      </w:tr>
    </w:tbl>
    <w:p w14:paraId="6CF0DBC9" w14:textId="007BBBB3" w:rsidR="00FC5B4A" w:rsidRPr="0019279E" w:rsidRDefault="00FC5B4A" w:rsidP="006B2206">
      <w:pPr>
        <w:pStyle w:val="Heading1"/>
        <w:numPr>
          <w:ilvl w:val="2"/>
          <w:numId w:val="23"/>
        </w:numPr>
        <w:rPr>
          <w:color w:val="auto"/>
          <w:sz w:val="20"/>
          <w:lang w:eastAsia="en-AU"/>
        </w:rPr>
      </w:pPr>
      <w:bookmarkStart w:id="20" w:name="_Toc6823625"/>
      <w:r w:rsidRPr="0019279E">
        <w:rPr>
          <w:color w:val="auto"/>
          <w:sz w:val="20"/>
          <w:lang w:eastAsia="en-AU"/>
        </w:rPr>
        <w:lastRenderedPageBreak/>
        <w:t xml:space="preserve">Phần </w:t>
      </w:r>
      <w:r w:rsidRPr="00FC5B4A">
        <w:rPr>
          <w:color w:val="auto"/>
          <w:sz w:val="20"/>
          <w:lang w:eastAsia="en-AU"/>
        </w:rPr>
        <w:t>II. Thông tin thu nhập của khách hàng</w:t>
      </w:r>
      <w:bookmarkEnd w:id="20"/>
    </w:p>
    <w:p w14:paraId="29DCBB74" w14:textId="2FC2BA74" w:rsidR="0019279E" w:rsidRPr="006B4862" w:rsidRDefault="00A71039" w:rsidP="006B2206">
      <w:pPr>
        <w:pStyle w:val="BodyText"/>
        <w:spacing w:line="312" w:lineRule="auto"/>
        <w:ind w:left="0"/>
        <w:rPr>
          <w:lang w:val="en-US" w:eastAsia="en-AU"/>
        </w:rPr>
      </w:pPr>
      <w:r>
        <w:rPr>
          <w:noProof/>
          <w:lang w:val="en-US"/>
        </w:rPr>
        <w:drawing>
          <wp:inline distT="0" distB="0" distL="0" distR="0" wp14:anchorId="5C77C177" wp14:editId="6066EE72">
            <wp:extent cx="8748000" cy="5831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48000" cy="5831792"/>
                    </a:xfrm>
                    <a:prstGeom prst="rect">
                      <a:avLst/>
                    </a:prstGeom>
                  </pic:spPr>
                </pic:pic>
              </a:graphicData>
            </a:graphic>
          </wp:inline>
        </w:drawing>
      </w:r>
    </w:p>
    <w:tbl>
      <w:tblPr>
        <w:tblW w:w="13887" w:type="dxa"/>
        <w:shd w:val="clear" w:color="auto" w:fill="FFFFFF"/>
        <w:tblLayout w:type="fixed"/>
        <w:tblLook w:val="04A0" w:firstRow="1" w:lastRow="0" w:firstColumn="1" w:lastColumn="0" w:noHBand="0" w:noVBand="1"/>
      </w:tblPr>
      <w:tblGrid>
        <w:gridCol w:w="562"/>
        <w:gridCol w:w="1985"/>
        <w:gridCol w:w="992"/>
        <w:gridCol w:w="992"/>
        <w:gridCol w:w="1276"/>
        <w:gridCol w:w="2835"/>
        <w:gridCol w:w="992"/>
        <w:gridCol w:w="4253"/>
      </w:tblGrid>
      <w:tr w:rsidR="007420ED" w:rsidRPr="00FC5B4A" w14:paraId="336906D0" w14:textId="77777777" w:rsidTr="007420ED">
        <w:trPr>
          <w:trHeight w:val="450"/>
          <w:tblHeader/>
        </w:trPr>
        <w:tc>
          <w:tcPr>
            <w:tcW w:w="56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4CD0FF" w14:textId="71076A63" w:rsidR="007420ED" w:rsidRPr="00FC5B4A" w:rsidRDefault="007420ED" w:rsidP="007420ED">
            <w:pPr>
              <w:spacing w:before="0" w:after="0" w:line="312" w:lineRule="auto"/>
              <w:ind w:left="34"/>
              <w:jc w:val="center"/>
              <w:rPr>
                <w:rFonts w:ascii="Arial" w:eastAsia="Times New Roman" w:hAnsi="Arial"/>
                <w:b/>
                <w:bCs/>
                <w:color w:val="000000"/>
                <w:sz w:val="18"/>
                <w:szCs w:val="18"/>
              </w:rPr>
            </w:pPr>
            <w:r w:rsidRPr="00FC5B4A">
              <w:rPr>
                <w:rFonts w:eastAsia="Times New Roman" w:cs="Tahoma"/>
                <w:b/>
                <w:bCs/>
                <w:color w:val="000000"/>
                <w:sz w:val="18"/>
                <w:szCs w:val="18"/>
              </w:rPr>
              <w:lastRenderedPageBreak/>
              <w:t>No.</w:t>
            </w:r>
          </w:p>
        </w:tc>
        <w:tc>
          <w:tcPr>
            <w:tcW w:w="1985" w:type="dxa"/>
            <w:tcBorders>
              <w:top w:val="single" w:sz="4" w:space="0" w:color="auto"/>
              <w:left w:val="nil"/>
              <w:bottom w:val="single" w:sz="4" w:space="0" w:color="auto"/>
              <w:right w:val="single" w:sz="4" w:space="0" w:color="auto"/>
            </w:tcBorders>
            <w:shd w:val="clear" w:color="auto" w:fill="D9D9D9"/>
            <w:vAlign w:val="center"/>
            <w:hideMark/>
          </w:tcPr>
          <w:p w14:paraId="57FA6EB9" w14:textId="62397043" w:rsidR="007420ED" w:rsidRPr="00FC5B4A" w:rsidRDefault="007420ED" w:rsidP="007420ED">
            <w:pPr>
              <w:spacing w:before="0" w:after="0" w:line="312" w:lineRule="auto"/>
              <w:ind w:left="0"/>
              <w:jc w:val="center"/>
              <w:rPr>
                <w:rFonts w:ascii="Arial" w:eastAsia="Times New Roman" w:hAnsi="Arial"/>
                <w:b/>
                <w:bCs/>
                <w:color w:val="000000"/>
                <w:sz w:val="18"/>
                <w:szCs w:val="18"/>
              </w:rPr>
            </w:pPr>
            <w:r w:rsidRPr="00FC5B4A">
              <w:rPr>
                <w:rFonts w:eastAsia="Times New Roman" w:cs="Tahoma"/>
                <w:b/>
                <w:bCs/>
                <w:color w:val="000000"/>
                <w:sz w:val="18"/>
                <w:szCs w:val="18"/>
              </w:rPr>
              <w:t>Field Name</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3D768FDE" w14:textId="72BCEF93" w:rsidR="007420ED" w:rsidRPr="00FC5B4A" w:rsidRDefault="007420ED" w:rsidP="007420ED">
            <w:pPr>
              <w:spacing w:before="0" w:after="0" w:line="312" w:lineRule="auto"/>
              <w:ind w:left="0"/>
              <w:jc w:val="center"/>
              <w:rPr>
                <w:rFonts w:ascii="Arial" w:eastAsia="Times New Roman" w:hAnsi="Arial"/>
                <w:b/>
                <w:bCs/>
                <w:color w:val="000000"/>
                <w:sz w:val="18"/>
                <w:szCs w:val="18"/>
              </w:rPr>
            </w:pPr>
            <w:r w:rsidRPr="00FC5B4A">
              <w:rPr>
                <w:rFonts w:eastAsia="Times New Roman" w:cs="Tahoma"/>
                <w:b/>
                <w:bCs/>
                <w:color w:val="000000"/>
                <w:sz w:val="18"/>
                <w:szCs w:val="18"/>
              </w:rPr>
              <w:t>Control Type</w:t>
            </w:r>
          </w:p>
        </w:tc>
        <w:tc>
          <w:tcPr>
            <w:tcW w:w="992" w:type="dxa"/>
            <w:tcBorders>
              <w:top w:val="single" w:sz="4" w:space="0" w:color="auto"/>
              <w:left w:val="nil"/>
              <w:bottom w:val="single" w:sz="4" w:space="0" w:color="auto"/>
              <w:right w:val="single" w:sz="4" w:space="0" w:color="auto"/>
            </w:tcBorders>
            <w:shd w:val="clear" w:color="auto" w:fill="D9D9D9"/>
            <w:vAlign w:val="center"/>
          </w:tcPr>
          <w:p w14:paraId="3BA9418D" w14:textId="553FC4CD" w:rsidR="007420ED" w:rsidRPr="00FC5B4A" w:rsidRDefault="007420ED" w:rsidP="007420ED">
            <w:pPr>
              <w:spacing w:before="0" w:after="0" w:line="312" w:lineRule="auto"/>
              <w:ind w:left="0"/>
              <w:jc w:val="center"/>
              <w:rPr>
                <w:rFonts w:ascii="Arial" w:eastAsia="Times New Roman" w:hAnsi="Arial"/>
                <w:b/>
                <w:bCs/>
                <w:color w:val="000000"/>
                <w:sz w:val="18"/>
                <w:szCs w:val="18"/>
              </w:rPr>
            </w:pPr>
            <w:r>
              <w:rPr>
                <w:rFonts w:eastAsia="Times New Roman" w:cs="Tahoma"/>
                <w:b/>
                <w:bCs/>
                <w:color w:val="000000"/>
                <w:sz w:val="18"/>
                <w:szCs w:val="18"/>
              </w:rPr>
              <w:t>Data Type</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64164" w14:textId="77777777" w:rsidR="007420ED" w:rsidRPr="00FC5B4A" w:rsidRDefault="007420ED" w:rsidP="007420ED">
            <w:pPr>
              <w:spacing w:before="0" w:after="0" w:line="312" w:lineRule="auto"/>
              <w:ind w:left="0"/>
              <w:jc w:val="center"/>
              <w:rPr>
                <w:rFonts w:eastAsia="Times New Roman" w:cs="Tahoma"/>
                <w:b/>
                <w:bCs/>
                <w:color w:val="000000"/>
                <w:sz w:val="18"/>
                <w:szCs w:val="18"/>
              </w:rPr>
            </w:pPr>
            <w:r w:rsidRPr="00FC5B4A">
              <w:rPr>
                <w:rFonts w:eastAsia="Times New Roman" w:cs="Tahoma"/>
                <w:b/>
                <w:bCs/>
                <w:color w:val="000000"/>
                <w:sz w:val="18"/>
                <w:szCs w:val="18"/>
              </w:rPr>
              <w:t>Mandator</w:t>
            </w:r>
            <w:r>
              <w:rPr>
                <w:rFonts w:eastAsia="Times New Roman" w:cs="Tahoma"/>
                <w:b/>
                <w:bCs/>
                <w:color w:val="000000"/>
                <w:sz w:val="18"/>
                <w:szCs w:val="18"/>
              </w:rPr>
              <w:t>y</w:t>
            </w:r>
          </w:p>
          <w:p w14:paraId="1404C7B9" w14:textId="15376DA0" w:rsidR="007420ED" w:rsidRPr="00FC5B4A" w:rsidRDefault="007420ED" w:rsidP="007420ED">
            <w:pPr>
              <w:spacing w:before="0" w:after="0" w:line="312" w:lineRule="auto"/>
              <w:ind w:left="0"/>
              <w:jc w:val="center"/>
              <w:rPr>
                <w:rFonts w:ascii="Arial" w:eastAsia="Times New Roman" w:hAnsi="Arial"/>
                <w:b/>
                <w:bCs/>
                <w:color w:val="000000"/>
                <w:sz w:val="18"/>
                <w:szCs w:val="18"/>
              </w:rPr>
            </w:pPr>
            <w:r w:rsidRPr="00FC5B4A">
              <w:rPr>
                <w:rFonts w:eastAsia="Times New Roman" w:cs="Tahoma"/>
                <w:b/>
                <w:bCs/>
                <w:color w:val="000000"/>
                <w:sz w:val="18"/>
                <w:szCs w:val="18"/>
              </w:rPr>
              <w:t>(M/N/CM)</w:t>
            </w:r>
          </w:p>
        </w:tc>
        <w:tc>
          <w:tcPr>
            <w:tcW w:w="2835" w:type="dxa"/>
            <w:tcBorders>
              <w:top w:val="single" w:sz="4" w:space="0" w:color="auto"/>
              <w:left w:val="nil"/>
              <w:bottom w:val="single" w:sz="4" w:space="0" w:color="auto"/>
              <w:right w:val="single" w:sz="4" w:space="0" w:color="auto"/>
            </w:tcBorders>
            <w:shd w:val="clear" w:color="auto" w:fill="D9D9D9"/>
            <w:vAlign w:val="center"/>
            <w:hideMark/>
          </w:tcPr>
          <w:p w14:paraId="166EC253" w14:textId="521F1CBA" w:rsidR="007420ED" w:rsidRPr="00FC5B4A" w:rsidRDefault="007420ED" w:rsidP="007420ED">
            <w:pPr>
              <w:spacing w:before="0" w:after="0" w:line="312" w:lineRule="auto"/>
              <w:ind w:left="0"/>
              <w:jc w:val="center"/>
              <w:rPr>
                <w:rFonts w:ascii="Arial" w:eastAsia="Times New Roman" w:hAnsi="Arial"/>
                <w:b/>
                <w:bCs/>
                <w:color w:val="000000"/>
                <w:sz w:val="18"/>
                <w:szCs w:val="18"/>
              </w:rPr>
            </w:pPr>
            <w:r w:rsidRPr="00FC5B4A">
              <w:rPr>
                <w:rFonts w:eastAsia="Times New Roman" w:cs="Tahoma"/>
                <w:b/>
                <w:bCs/>
                <w:color w:val="000000"/>
                <w:sz w:val="18"/>
                <w:szCs w:val="18"/>
              </w:rPr>
              <w:t>Value/Format</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3221B3E2" w14:textId="5A51607F" w:rsidR="007420ED" w:rsidRPr="00FC5B4A" w:rsidRDefault="007420ED" w:rsidP="007420ED">
            <w:pPr>
              <w:spacing w:before="0" w:after="0" w:line="312" w:lineRule="auto"/>
              <w:ind w:left="0"/>
              <w:jc w:val="center"/>
              <w:rPr>
                <w:rFonts w:ascii="Arial" w:eastAsia="Times New Roman" w:hAnsi="Arial"/>
                <w:b/>
                <w:bCs/>
                <w:color w:val="000000"/>
                <w:sz w:val="18"/>
                <w:szCs w:val="18"/>
              </w:rPr>
            </w:pPr>
            <w:r w:rsidRPr="00FC5B4A">
              <w:rPr>
                <w:rFonts w:eastAsia="Times New Roman" w:cs="Tahoma"/>
                <w:b/>
                <w:bCs/>
                <w:color w:val="000000"/>
                <w:sz w:val="18"/>
                <w:szCs w:val="18"/>
              </w:rPr>
              <w:t>Editable</w:t>
            </w:r>
          </w:p>
        </w:tc>
        <w:tc>
          <w:tcPr>
            <w:tcW w:w="4253" w:type="dxa"/>
            <w:tcBorders>
              <w:top w:val="single" w:sz="4" w:space="0" w:color="auto"/>
              <w:left w:val="nil"/>
              <w:bottom w:val="single" w:sz="4" w:space="0" w:color="auto"/>
              <w:right w:val="single" w:sz="4" w:space="0" w:color="auto"/>
            </w:tcBorders>
            <w:shd w:val="clear" w:color="auto" w:fill="D9D9D9"/>
            <w:vAlign w:val="center"/>
            <w:hideMark/>
          </w:tcPr>
          <w:p w14:paraId="51FEB4C0" w14:textId="5127AC04" w:rsidR="007420ED" w:rsidRPr="00FC5B4A" w:rsidRDefault="007420ED" w:rsidP="007420ED">
            <w:pPr>
              <w:spacing w:before="0" w:after="0" w:line="312" w:lineRule="auto"/>
              <w:ind w:left="0"/>
              <w:jc w:val="center"/>
              <w:rPr>
                <w:rFonts w:ascii="Arial" w:eastAsia="Times New Roman" w:hAnsi="Arial"/>
                <w:b/>
                <w:bCs/>
                <w:color w:val="000000"/>
                <w:sz w:val="18"/>
                <w:szCs w:val="18"/>
              </w:rPr>
            </w:pPr>
            <w:r w:rsidRPr="00FC5B4A">
              <w:rPr>
                <w:rFonts w:eastAsia="Times New Roman" w:cs="Tahoma"/>
                <w:b/>
                <w:bCs/>
                <w:color w:val="000000"/>
                <w:sz w:val="18"/>
                <w:szCs w:val="18"/>
              </w:rPr>
              <w:t>Description/Note</w:t>
            </w:r>
          </w:p>
        </w:tc>
      </w:tr>
      <w:tr w:rsidR="007420ED" w:rsidRPr="00FC5B4A" w14:paraId="2D70C497" w14:textId="77777777" w:rsidTr="00AE0650">
        <w:trPr>
          <w:trHeight w:val="690"/>
        </w:trPr>
        <w:tc>
          <w:tcPr>
            <w:tcW w:w="562" w:type="dxa"/>
            <w:tcBorders>
              <w:top w:val="nil"/>
              <w:left w:val="single" w:sz="4" w:space="0" w:color="auto"/>
              <w:bottom w:val="single" w:sz="4" w:space="0" w:color="auto"/>
              <w:right w:val="single" w:sz="4" w:space="0" w:color="auto"/>
            </w:tcBorders>
            <w:shd w:val="clear" w:color="auto" w:fill="F2F2F2"/>
            <w:vAlign w:val="center"/>
          </w:tcPr>
          <w:p w14:paraId="5F3723F7" w14:textId="77777777" w:rsidR="007420ED" w:rsidRPr="00FC5B4A" w:rsidRDefault="007420ED" w:rsidP="006B2206">
            <w:pPr>
              <w:numPr>
                <w:ilvl w:val="0"/>
                <w:numId w:val="32"/>
              </w:numPr>
              <w:spacing w:before="0" w:after="0" w:line="312" w:lineRule="auto"/>
              <w:jc w:val="center"/>
              <w:rPr>
                <w:rFonts w:ascii="Arial" w:eastAsia="Times New Roman" w:hAnsi="Arial"/>
                <w:b/>
                <w:bCs/>
                <w:color w:val="000000"/>
                <w:sz w:val="18"/>
                <w:szCs w:val="18"/>
                <w:lang w:val="en-GB" w:eastAsia="en-GB"/>
              </w:rPr>
            </w:pPr>
          </w:p>
        </w:tc>
        <w:tc>
          <w:tcPr>
            <w:tcW w:w="1985" w:type="dxa"/>
            <w:tcBorders>
              <w:top w:val="nil"/>
              <w:left w:val="nil"/>
              <w:bottom w:val="single" w:sz="4" w:space="0" w:color="auto"/>
              <w:right w:val="single" w:sz="4" w:space="0" w:color="auto"/>
            </w:tcBorders>
            <w:shd w:val="clear" w:color="auto" w:fill="F2F2F2"/>
            <w:vAlign w:val="center"/>
          </w:tcPr>
          <w:p w14:paraId="616BA2BB" w14:textId="77777777" w:rsidR="007420ED" w:rsidRPr="00FC5B4A" w:rsidRDefault="007420ED" w:rsidP="006B2206">
            <w:pPr>
              <w:spacing w:before="0" w:after="0" w:line="312" w:lineRule="auto"/>
              <w:ind w:left="50"/>
              <w:rPr>
                <w:rFonts w:ascii="Arial" w:eastAsia="Times New Roman" w:hAnsi="Arial"/>
                <w:b/>
                <w:bCs/>
                <w:color w:val="000000"/>
                <w:sz w:val="18"/>
                <w:szCs w:val="18"/>
                <w:lang w:val="en-GB" w:eastAsia="en-GB"/>
              </w:rPr>
            </w:pPr>
            <w:r w:rsidRPr="00FC5B4A">
              <w:rPr>
                <w:rFonts w:ascii="Arial" w:eastAsia="Times New Roman" w:hAnsi="Arial"/>
                <w:b/>
                <w:bCs/>
                <w:color w:val="000000"/>
                <w:sz w:val="18"/>
                <w:szCs w:val="18"/>
                <w:lang w:val="en-GB" w:eastAsia="en-GB"/>
              </w:rPr>
              <w:t>Thông tin thu nhập của khách hàng</w:t>
            </w:r>
          </w:p>
        </w:tc>
        <w:tc>
          <w:tcPr>
            <w:tcW w:w="992" w:type="dxa"/>
            <w:tcBorders>
              <w:top w:val="nil"/>
              <w:left w:val="nil"/>
              <w:bottom w:val="single" w:sz="4" w:space="0" w:color="auto"/>
              <w:right w:val="single" w:sz="4" w:space="0" w:color="auto"/>
            </w:tcBorders>
            <w:shd w:val="clear" w:color="auto" w:fill="F2F2F2"/>
            <w:vAlign w:val="center"/>
          </w:tcPr>
          <w:p w14:paraId="794EBE44" w14:textId="77777777" w:rsidR="007420ED" w:rsidRPr="00FC5B4A" w:rsidRDefault="007420ED" w:rsidP="006B2206">
            <w:pPr>
              <w:spacing w:before="0" w:after="0" w:line="312" w:lineRule="auto"/>
              <w:ind w:left="0"/>
              <w:rPr>
                <w:rFonts w:ascii="Arial" w:eastAsia="Times New Roman" w:hAnsi="Arial"/>
                <w:b/>
                <w:bCs/>
                <w:color w:val="000000"/>
                <w:sz w:val="18"/>
                <w:szCs w:val="18"/>
              </w:rPr>
            </w:pPr>
            <w:r w:rsidRPr="00FC5B4A">
              <w:rPr>
                <w:rFonts w:ascii="Arial" w:eastAsia="Times New Roman" w:hAnsi="Arial"/>
                <w:b/>
                <w:bCs/>
                <w:color w:val="000000"/>
                <w:sz w:val="18"/>
                <w:szCs w:val="18"/>
              </w:rPr>
              <w:t>Label</w:t>
            </w:r>
          </w:p>
        </w:tc>
        <w:tc>
          <w:tcPr>
            <w:tcW w:w="992" w:type="dxa"/>
            <w:tcBorders>
              <w:top w:val="single" w:sz="4" w:space="0" w:color="auto"/>
              <w:left w:val="nil"/>
              <w:bottom w:val="single" w:sz="4" w:space="0" w:color="auto"/>
              <w:right w:val="single" w:sz="4" w:space="0" w:color="auto"/>
            </w:tcBorders>
            <w:shd w:val="clear" w:color="auto" w:fill="F2F2F2"/>
            <w:vAlign w:val="center"/>
          </w:tcPr>
          <w:p w14:paraId="4E98A354" w14:textId="77777777" w:rsidR="007420ED" w:rsidRPr="00FC5B4A" w:rsidRDefault="007420ED" w:rsidP="007420ED">
            <w:pPr>
              <w:spacing w:before="0" w:after="0" w:line="312" w:lineRule="auto"/>
              <w:ind w:left="0"/>
              <w:jc w:val="center"/>
              <w:rPr>
                <w:rFonts w:ascii="Arial" w:eastAsia="Times New Roman" w:hAnsi="Arial"/>
                <w:b/>
                <w:bCs/>
                <w:color w:val="000000"/>
                <w:sz w:val="18"/>
                <w:szCs w:val="18"/>
              </w:rPr>
            </w:pPr>
          </w:p>
        </w:tc>
        <w:tc>
          <w:tcPr>
            <w:tcW w:w="1276" w:type="dxa"/>
            <w:tcBorders>
              <w:top w:val="nil"/>
              <w:left w:val="single" w:sz="4" w:space="0" w:color="auto"/>
              <w:bottom w:val="single" w:sz="4" w:space="0" w:color="auto"/>
              <w:right w:val="single" w:sz="4" w:space="0" w:color="auto"/>
            </w:tcBorders>
            <w:shd w:val="clear" w:color="auto" w:fill="F2F2F2"/>
            <w:vAlign w:val="center"/>
          </w:tcPr>
          <w:p w14:paraId="050668EE" w14:textId="67449F1A" w:rsidR="007420ED" w:rsidRPr="00FC5B4A" w:rsidRDefault="007420ED" w:rsidP="006B2206">
            <w:pPr>
              <w:spacing w:before="0" w:after="0" w:line="312" w:lineRule="auto"/>
              <w:ind w:left="0"/>
              <w:rPr>
                <w:rFonts w:ascii="Arial" w:eastAsia="Times New Roman" w:hAnsi="Arial"/>
                <w:b/>
                <w:bCs/>
                <w:color w:val="000000"/>
                <w:sz w:val="18"/>
                <w:szCs w:val="18"/>
              </w:rPr>
            </w:pPr>
          </w:p>
        </w:tc>
        <w:tc>
          <w:tcPr>
            <w:tcW w:w="2835" w:type="dxa"/>
            <w:tcBorders>
              <w:top w:val="nil"/>
              <w:left w:val="nil"/>
              <w:bottom w:val="single" w:sz="4" w:space="0" w:color="auto"/>
              <w:right w:val="single" w:sz="4" w:space="0" w:color="auto"/>
            </w:tcBorders>
            <w:shd w:val="clear" w:color="auto" w:fill="F2F2F2"/>
            <w:vAlign w:val="center"/>
          </w:tcPr>
          <w:p w14:paraId="61F4185F" w14:textId="77777777" w:rsidR="007420ED" w:rsidRPr="00FC5B4A" w:rsidRDefault="007420ED" w:rsidP="006B2206">
            <w:pPr>
              <w:spacing w:before="0" w:after="0" w:line="312" w:lineRule="auto"/>
              <w:ind w:left="0"/>
              <w:rPr>
                <w:rFonts w:ascii="Arial" w:eastAsia="Times New Roman" w:hAnsi="Arial"/>
                <w:b/>
                <w:bCs/>
                <w:color w:val="000000"/>
                <w:sz w:val="18"/>
                <w:szCs w:val="18"/>
              </w:rPr>
            </w:pPr>
          </w:p>
        </w:tc>
        <w:tc>
          <w:tcPr>
            <w:tcW w:w="992" w:type="dxa"/>
            <w:tcBorders>
              <w:top w:val="nil"/>
              <w:left w:val="nil"/>
              <w:bottom w:val="single" w:sz="4" w:space="0" w:color="auto"/>
              <w:right w:val="single" w:sz="4" w:space="0" w:color="auto"/>
            </w:tcBorders>
            <w:shd w:val="clear" w:color="auto" w:fill="F2F2F2"/>
            <w:vAlign w:val="center"/>
          </w:tcPr>
          <w:p w14:paraId="6C57F144" w14:textId="77777777" w:rsidR="007420ED" w:rsidRPr="00FC5B4A" w:rsidRDefault="007420ED" w:rsidP="006B2206">
            <w:pPr>
              <w:spacing w:before="0" w:after="0" w:line="312" w:lineRule="auto"/>
              <w:ind w:left="0"/>
              <w:jc w:val="center"/>
              <w:rPr>
                <w:rFonts w:ascii="Arial" w:eastAsia="Times New Roman" w:hAnsi="Arial"/>
                <w:b/>
                <w:bCs/>
                <w:color w:val="000000"/>
                <w:sz w:val="18"/>
                <w:szCs w:val="18"/>
              </w:rPr>
            </w:pPr>
          </w:p>
        </w:tc>
        <w:tc>
          <w:tcPr>
            <w:tcW w:w="4253" w:type="dxa"/>
            <w:tcBorders>
              <w:top w:val="nil"/>
              <w:left w:val="nil"/>
              <w:bottom w:val="single" w:sz="4" w:space="0" w:color="auto"/>
              <w:right w:val="single" w:sz="4" w:space="0" w:color="auto"/>
            </w:tcBorders>
            <w:shd w:val="clear" w:color="auto" w:fill="F2F2F2"/>
            <w:vAlign w:val="center"/>
          </w:tcPr>
          <w:p w14:paraId="04CFA81B" w14:textId="4C6D65FC" w:rsidR="007420ED" w:rsidRPr="00FC5B4A" w:rsidRDefault="002E62D5" w:rsidP="006B2206">
            <w:pPr>
              <w:spacing w:before="0" w:after="0" w:line="312" w:lineRule="auto"/>
              <w:ind w:left="0"/>
              <w:rPr>
                <w:rFonts w:ascii="Arial" w:eastAsia="Times New Roman" w:hAnsi="Arial"/>
                <w:b/>
                <w:bCs/>
                <w:color w:val="000000"/>
                <w:sz w:val="18"/>
                <w:szCs w:val="18"/>
              </w:rPr>
            </w:pPr>
            <w:r>
              <w:rPr>
                <w:rFonts w:ascii="Arial" w:eastAsia="Times New Roman" w:hAnsi="Arial"/>
                <w:b/>
                <w:bCs/>
                <w:color w:val="000000"/>
                <w:sz w:val="18"/>
                <w:szCs w:val="18"/>
              </w:rPr>
              <w:t xml:space="preserve">Auto arrange các trường </w:t>
            </w:r>
            <w:r w:rsidR="00B2288A">
              <w:rPr>
                <w:rFonts w:ascii="Arial" w:eastAsia="Times New Roman" w:hAnsi="Arial"/>
                <w:b/>
                <w:bCs/>
                <w:color w:val="000000"/>
                <w:sz w:val="18"/>
                <w:szCs w:val="18"/>
              </w:rPr>
              <w:t xml:space="preserve">thông tin thu nhập </w:t>
            </w:r>
            <w:r w:rsidR="00AE0650">
              <w:rPr>
                <w:rFonts w:ascii="Arial" w:eastAsia="Times New Roman" w:hAnsi="Arial"/>
                <w:b/>
                <w:bCs/>
                <w:color w:val="000000"/>
                <w:sz w:val="18"/>
                <w:szCs w:val="18"/>
              </w:rPr>
              <w:t>t</w:t>
            </w:r>
          </w:p>
        </w:tc>
      </w:tr>
      <w:tr w:rsidR="007420ED" w:rsidRPr="00FC5B4A" w14:paraId="32CBD0EB" w14:textId="77777777" w:rsidTr="002E62D5">
        <w:trPr>
          <w:trHeight w:val="69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5CAFCAD"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474C3ED5"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Thu nhập tháng 1</w:t>
            </w:r>
          </w:p>
        </w:tc>
        <w:tc>
          <w:tcPr>
            <w:tcW w:w="992" w:type="dxa"/>
            <w:tcBorders>
              <w:top w:val="single" w:sz="4" w:space="0" w:color="auto"/>
              <w:left w:val="nil"/>
              <w:bottom w:val="single" w:sz="4" w:space="0" w:color="auto"/>
              <w:right w:val="single" w:sz="4" w:space="0" w:color="auto"/>
            </w:tcBorders>
            <w:shd w:val="clear" w:color="auto" w:fill="auto"/>
            <w:vAlign w:val="center"/>
          </w:tcPr>
          <w:p w14:paraId="53133DE1"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0C635253" w14:textId="3F14AA49"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855534E" w14:textId="01E013C6"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C69AF9A"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D827FBC"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val="restart"/>
            <w:tcBorders>
              <w:top w:val="single" w:sz="4" w:space="0" w:color="auto"/>
              <w:left w:val="nil"/>
              <w:right w:val="single" w:sz="4" w:space="0" w:color="auto"/>
            </w:tcBorders>
            <w:shd w:val="clear" w:color="auto" w:fill="auto"/>
            <w:vAlign w:val="center"/>
          </w:tcPr>
          <w:p w14:paraId="726B3280" w14:textId="5BD4F5EA" w:rsidR="007420ED" w:rsidRPr="00FC5B4A" w:rsidRDefault="007420ED"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FC5B4A">
              <w:rPr>
                <w:rFonts w:ascii="Arial" w:eastAsia="Times New Roman" w:hAnsi="Arial"/>
                <w:bCs/>
                <w:color w:val="000000"/>
                <w:sz w:val="18"/>
                <w:szCs w:val="18"/>
              </w:rPr>
              <w:t xml:space="preserve">iển thị khi và </w:t>
            </w:r>
            <w:r>
              <w:rPr>
                <w:rFonts w:ascii="Arial" w:eastAsia="Times New Roman" w:hAnsi="Arial"/>
                <w:bCs/>
                <w:color w:val="000000"/>
                <w:sz w:val="18"/>
                <w:szCs w:val="18"/>
              </w:rPr>
              <w:t>chỉ khi hồ sơ thuộc các nhóm SP:</w:t>
            </w:r>
          </w:p>
          <w:p w14:paraId="157D4539" w14:textId="3BA6104C" w:rsidR="007420ED" w:rsidRPr="00FC5B4A" w:rsidRDefault="00A71039"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 xml:space="preserve">- NLTT: </w:t>
            </w:r>
            <w:r w:rsidR="007420ED" w:rsidRPr="00FC5B4A">
              <w:rPr>
                <w:rFonts w:ascii="Arial" w:eastAsia="Times New Roman" w:hAnsi="Arial"/>
                <w:bCs/>
                <w:color w:val="000000"/>
                <w:sz w:val="18"/>
                <w:szCs w:val="18"/>
              </w:rPr>
              <w:t>CS SY, CS Self-Employed, CS BHYT, CS COOPERATE, CS XS</w:t>
            </w:r>
          </w:p>
          <w:p w14:paraId="72876A7F" w14:textId="4C90FD01" w:rsidR="007420ED"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 Trả góp: Tất cả các SP</w:t>
            </w:r>
          </w:p>
          <w:p w14:paraId="7146EB4C" w14:textId="77777777" w:rsidR="007420ED" w:rsidRPr="00FC5B4A" w:rsidRDefault="007420ED" w:rsidP="006B2206">
            <w:pPr>
              <w:spacing w:before="0" w:after="0" w:line="312" w:lineRule="auto"/>
              <w:ind w:left="0"/>
              <w:rPr>
                <w:rFonts w:ascii="Arial" w:eastAsia="Times New Roman" w:hAnsi="Arial"/>
                <w:bCs/>
                <w:color w:val="000000"/>
                <w:sz w:val="18"/>
                <w:szCs w:val="18"/>
              </w:rPr>
            </w:pPr>
          </w:p>
          <w:p w14:paraId="500D8C4A" w14:textId="554D834F" w:rsidR="007420ED" w:rsidRPr="00FC5B4A" w:rsidRDefault="007443A3" w:rsidP="006B2206">
            <w:pPr>
              <w:spacing w:before="0" w:after="0" w:line="312" w:lineRule="auto"/>
              <w:ind w:left="0"/>
              <w:rPr>
                <w:rFonts w:ascii="Arial" w:eastAsia="Times New Roman" w:hAnsi="Arial"/>
                <w:bCs/>
                <w:i/>
                <w:color w:val="000000"/>
                <w:sz w:val="18"/>
                <w:szCs w:val="18"/>
              </w:rPr>
            </w:pPr>
            <w:r>
              <w:rPr>
                <w:rFonts w:ascii="Arial" w:eastAsia="Times New Roman" w:hAnsi="Arial"/>
                <w:bCs/>
                <w:i/>
                <w:color w:val="000000"/>
                <w:sz w:val="18"/>
                <w:szCs w:val="18"/>
              </w:rPr>
              <w:t>=&gt; Công thức (CT)</w:t>
            </w:r>
            <w:r w:rsidR="007420ED" w:rsidRPr="00FC5B4A">
              <w:rPr>
                <w:rFonts w:ascii="Arial" w:eastAsia="Times New Roman" w:hAnsi="Arial"/>
                <w:bCs/>
                <w:i/>
                <w:color w:val="000000"/>
                <w:sz w:val="18"/>
                <w:szCs w:val="18"/>
              </w:rPr>
              <w:t xml:space="preserve"> Thu nhập nội suy: Tính trung bình</w:t>
            </w:r>
            <w:r w:rsidR="007946DA">
              <w:rPr>
                <w:rFonts w:ascii="Arial" w:eastAsia="Times New Roman" w:hAnsi="Arial"/>
                <w:bCs/>
                <w:i/>
                <w:color w:val="000000"/>
                <w:sz w:val="18"/>
                <w:szCs w:val="18"/>
              </w:rPr>
              <w:t xml:space="preserve"> cộng</w:t>
            </w:r>
            <w:r w:rsidR="007420ED" w:rsidRPr="00FC5B4A">
              <w:rPr>
                <w:rFonts w:ascii="Arial" w:eastAsia="Times New Roman" w:hAnsi="Arial"/>
                <w:bCs/>
                <w:i/>
                <w:color w:val="000000"/>
                <w:sz w:val="18"/>
                <w:szCs w:val="18"/>
              </w:rPr>
              <w:t xml:space="preserve"> Thu nhập 3 tháng</w:t>
            </w:r>
            <w:r w:rsidR="007946DA">
              <w:rPr>
                <w:rFonts w:ascii="Arial" w:eastAsia="Times New Roman" w:hAnsi="Arial"/>
                <w:bCs/>
                <w:i/>
                <w:color w:val="000000"/>
                <w:sz w:val="18"/>
                <w:szCs w:val="18"/>
              </w:rPr>
              <w:t xml:space="preserve"> (3 trường số 18,19,20)</w:t>
            </w:r>
          </w:p>
        </w:tc>
      </w:tr>
      <w:tr w:rsidR="007420ED" w:rsidRPr="00FC5B4A" w14:paraId="5CF6DDA1" w14:textId="77777777" w:rsidTr="007420ED">
        <w:trPr>
          <w:trHeight w:val="691"/>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01A9FA3"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286B0902"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Thu nhập tháng 2</w:t>
            </w:r>
          </w:p>
        </w:tc>
        <w:tc>
          <w:tcPr>
            <w:tcW w:w="992" w:type="dxa"/>
            <w:tcBorders>
              <w:top w:val="single" w:sz="4" w:space="0" w:color="auto"/>
              <w:left w:val="nil"/>
              <w:bottom w:val="single" w:sz="4" w:space="0" w:color="auto"/>
              <w:right w:val="single" w:sz="4" w:space="0" w:color="auto"/>
            </w:tcBorders>
            <w:shd w:val="clear" w:color="auto" w:fill="auto"/>
            <w:vAlign w:val="center"/>
          </w:tcPr>
          <w:p w14:paraId="2D454E92"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68157823" w14:textId="30E8B847"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37CFB0A" w14:textId="5959E0E4"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6CB75EF6"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1C2E346"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bottom w:val="single" w:sz="4" w:space="0" w:color="auto"/>
              <w:right w:val="single" w:sz="4" w:space="0" w:color="auto"/>
            </w:tcBorders>
            <w:shd w:val="clear" w:color="auto" w:fill="auto"/>
            <w:vAlign w:val="center"/>
          </w:tcPr>
          <w:p w14:paraId="3C95E173"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683165B5" w14:textId="77777777" w:rsidTr="002E62D5">
        <w:trPr>
          <w:trHeight w:val="575"/>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5A15610"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196F5EDC"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Thu nhập tháng 3</w:t>
            </w:r>
          </w:p>
        </w:tc>
        <w:tc>
          <w:tcPr>
            <w:tcW w:w="992" w:type="dxa"/>
            <w:tcBorders>
              <w:top w:val="single" w:sz="4" w:space="0" w:color="auto"/>
              <w:left w:val="nil"/>
              <w:bottom w:val="single" w:sz="4" w:space="0" w:color="auto"/>
              <w:right w:val="single" w:sz="4" w:space="0" w:color="auto"/>
            </w:tcBorders>
            <w:shd w:val="clear" w:color="auto" w:fill="auto"/>
            <w:vAlign w:val="center"/>
          </w:tcPr>
          <w:p w14:paraId="6096D67E"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3E418085" w14:textId="6E006771"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8A56487" w14:textId="1AAEC829"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4C0E5061"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C2E8210"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top w:val="single" w:sz="4" w:space="0" w:color="auto"/>
              <w:left w:val="nil"/>
              <w:bottom w:val="single" w:sz="4" w:space="0" w:color="auto"/>
              <w:right w:val="single" w:sz="4" w:space="0" w:color="auto"/>
            </w:tcBorders>
            <w:shd w:val="clear" w:color="auto" w:fill="auto"/>
            <w:vAlign w:val="center"/>
          </w:tcPr>
          <w:p w14:paraId="7F407E12"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7EE91EA4" w14:textId="77777777" w:rsidTr="00AE0650">
        <w:trPr>
          <w:trHeight w:val="96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A17C39E"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0CB86FB3"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Kết quả check CAT</w:t>
            </w:r>
          </w:p>
        </w:tc>
        <w:tc>
          <w:tcPr>
            <w:tcW w:w="992" w:type="dxa"/>
            <w:tcBorders>
              <w:top w:val="single" w:sz="4" w:space="0" w:color="auto"/>
              <w:left w:val="nil"/>
              <w:bottom w:val="single" w:sz="4" w:space="0" w:color="auto"/>
              <w:right w:val="single" w:sz="4" w:space="0" w:color="auto"/>
            </w:tcBorders>
            <w:shd w:val="clear" w:color="auto" w:fill="auto"/>
            <w:vAlign w:val="center"/>
          </w:tcPr>
          <w:p w14:paraId="1AA1DDB4"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11764E40" w14:textId="2A192329"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822BA0A" w14:textId="71EC4DEC"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747CE79" w14:textId="6964F479"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 xml:space="preserve">Tự động hiển thị giá trị “Kết quả phân loại” từ BPM (Lấy value từ bước </w:t>
            </w:r>
            <w:r>
              <w:rPr>
                <w:rFonts w:ascii="Arial" w:eastAsia="Times New Roman" w:hAnsi="Arial"/>
                <w:bCs/>
                <w:color w:val="000000"/>
                <w:sz w:val="18"/>
                <w:szCs w:val="18"/>
              </w:rPr>
              <w:t>Data Checker</w:t>
            </w:r>
            <w:r w:rsidRPr="00FC5B4A">
              <w:rPr>
                <w:rFonts w:ascii="Arial" w:eastAsia="Times New Roman" w:hAnsi="Arial"/>
                <w:bCs/>
                <w:color w:val="000000"/>
                <w:sz w:val="18"/>
                <w:szCs w:val="18"/>
              </w:rPr>
              <w:t>)</w:t>
            </w:r>
          </w:p>
        </w:tc>
        <w:tc>
          <w:tcPr>
            <w:tcW w:w="992" w:type="dxa"/>
            <w:tcBorders>
              <w:top w:val="single" w:sz="4" w:space="0" w:color="auto"/>
              <w:left w:val="nil"/>
              <w:bottom w:val="single" w:sz="4" w:space="0" w:color="auto"/>
              <w:right w:val="single" w:sz="4" w:space="0" w:color="auto"/>
            </w:tcBorders>
            <w:shd w:val="clear" w:color="auto" w:fill="auto"/>
            <w:vAlign w:val="center"/>
          </w:tcPr>
          <w:p w14:paraId="78C8E4AD"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N</w:t>
            </w:r>
          </w:p>
        </w:tc>
        <w:tc>
          <w:tcPr>
            <w:tcW w:w="4253" w:type="dxa"/>
            <w:vMerge w:val="restart"/>
            <w:tcBorders>
              <w:top w:val="single" w:sz="4" w:space="0" w:color="auto"/>
              <w:left w:val="nil"/>
              <w:right w:val="single" w:sz="4" w:space="0" w:color="auto"/>
            </w:tcBorders>
            <w:shd w:val="clear" w:color="auto" w:fill="auto"/>
            <w:vAlign w:val="center"/>
          </w:tcPr>
          <w:p w14:paraId="4DF9B031" w14:textId="75A9C09E" w:rsidR="007420ED" w:rsidRPr="00FC5B4A" w:rsidRDefault="007420ED" w:rsidP="00320E0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FC5B4A">
              <w:rPr>
                <w:rFonts w:ascii="Arial" w:eastAsia="Times New Roman" w:hAnsi="Arial"/>
                <w:bCs/>
                <w:color w:val="000000"/>
                <w:sz w:val="18"/>
                <w:szCs w:val="18"/>
              </w:rPr>
              <w:t>iển thị khi và chỉ k</w:t>
            </w:r>
            <w:r>
              <w:rPr>
                <w:rFonts w:ascii="Arial" w:eastAsia="Times New Roman" w:hAnsi="Arial"/>
                <w:bCs/>
                <w:color w:val="000000"/>
                <w:sz w:val="18"/>
                <w:szCs w:val="18"/>
              </w:rPr>
              <w:t>hi hồ sơ thuộc các nhóm SP</w:t>
            </w:r>
            <w:r w:rsidR="00320E00">
              <w:rPr>
                <w:rFonts w:ascii="Arial" w:eastAsia="Times New Roman" w:hAnsi="Arial"/>
                <w:bCs/>
                <w:color w:val="000000"/>
                <w:sz w:val="18"/>
                <w:szCs w:val="18"/>
              </w:rPr>
              <w:t xml:space="preserve">: </w:t>
            </w:r>
            <w:r w:rsidRPr="00FC5B4A">
              <w:rPr>
                <w:rFonts w:ascii="Arial" w:eastAsia="Times New Roman" w:hAnsi="Arial"/>
                <w:bCs/>
                <w:color w:val="000000"/>
                <w:sz w:val="18"/>
                <w:szCs w:val="18"/>
              </w:rPr>
              <w:t>CS SY</w:t>
            </w:r>
          </w:p>
        </w:tc>
      </w:tr>
      <w:tr w:rsidR="007420ED" w:rsidRPr="00FC5B4A" w14:paraId="3EC64853" w14:textId="77777777" w:rsidTr="00AE0650">
        <w:trPr>
          <w:trHeight w:val="98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049676C"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2B117F2A"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Hình thức nhận lương</w:t>
            </w:r>
          </w:p>
        </w:tc>
        <w:tc>
          <w:tcPr>
            <w:tcW w:w="992" w:type="dxa"/>
            <w:tcBorders>
              <w:top w:val="single" w:sz="4" w:space="0" w:color="auto"/>
              <w:left w:val="nil"/>
              <w:bottom w:val="single" w:sz="4" w:space="0" w:color="auto"/>
              <w:right w:val="single" w:sz="4" w:space="0" w:color="auto"/>
            </w:tcBorders>
            <w:shd w:val="clear" w:color="auto" w:fill="auto"/>
            <w:vAlign w:val="center"/>
          </w:tcPr>
          <w:p w14:paraId="59483B6F"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F18E3DD" w14:textId="2DE2458C"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Text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7FAB5FB" w14:textId="02A495F1"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82439D1"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Tự động hiển thị giá trị “Hình thức nhận lương” từ BPM (Lấy value từ bước Call Appraisal)</w:t>
            </w:r>
          </w:p>
        </w:tc>
        <w:tc>
          <w:tcPr>
            <w:tcW w:w="992" w:type="dxa"/>
            <w:tcBorders>
              <w:top w:val="single" w:sz="4" w:space="0" w:color="auto"/>
              <w:left w:val="nil"/>
              <w:bottom w:val="single" w:sz="4" w:space="0" w:color="auto"/>
              <w:right w:val="single" w:sz="4" w:space="0" w:color="auto"/>
            </w:tcBorders>
            <w:shd w:val="clear" w:color="auto" w:fill="auto"/>
            <w:vAlign w:val="center"/>
          </w:tcPr>
          <w:p w14:paraId="20CB0CC0"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N</w:t>
            </w:r>
          </w:p>
        </w:tc>
        <w:tc>
          <w:tcPr>
            <w:tcW w:w="4253" w:type="dxa"/>
            <w:vMerge/>
            <w:tcBorders>
              <w:left w:val="nil"/>
              <w:bottom w:val="single" w:sz="4" w:space="0" w:color="auto"/>
              <w:right w:val="single" w:sz="4" w:space="0" w:color="auto"/>
            </w:tcBorders>
            <w:shd w:val="clear" w:color="auto" w:fill="auto"/>
            <w:vAlign w:val="center"/>
          </w:tcPr>
          <w:p w14:paraId="28B4E51D"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18A67EF8" w14:textId="77777777" w:rsidTr="00AE0650">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7D17A3B"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1A4B20B9"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Hóa đơn điện tháng 1</w:t>
            </w:r>
          </w:p>
        </w:tc>
        <w:tc>
          <w:tcPr>
            <w:tcW w:w="992" w:type="dxa"/>
            <w:tcBorders>
              <w:top w:val="single" w:sz="4" w:space="0" w:color="auto"/>
              <w:left w:val="nil"/>
              <w:bottom w:val="single" w:sz="4" w:space="0" w:color="auto"/>
              <w:right w:val="single" w:sz="4" w:space="0" w:color="auto"/>
            </w:tcBorders>
            <w:shd w:val="clear" w:color="auto" w:fill="auto"/>
            <w:vAlign w:val="center"/>
          </w:tcPr>
          <w:p w14:paraId="4F331347"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756A909" w14:textId="7011AF99"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F0C1BA7" w14:textId="78EA80A8"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0E8DC4F1"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6FC8FAFC"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val="restart"/>
            <w:tcBorders>
              <w:top w:val="single" w:sz="4" w:space="0" w:color="auto"/>
              <w:left w:val="nil"/>
              <w:bottom w:val="single" w:sz="4" w:space="0" w:color="auto"/>
              <w:right w:val="single" w:sz="4" w:space="0" w:color="auto"/>
            </w:tcBorders>
            <w:shd w:val="clear" w:color="auto" w:fill="auto"/>
            <w:vAlign w:val="center"/>
          </w:tcPr>
          <w:p w14:paraId="0C51808C" w14:textId="44D553D9" w:rsidR="007420ED" w:rsidRPr="00FC5B4A" w:rsidRDefault="007420ED"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FC5B4A">
              <w:rPr>
                <w:rFonts w:ascii="Arial" w:eastAsia="Times New Roman" w:hAnsi="Arial"/>
                <w:bCs/>
                <w:color w:val="000000"/>
                <w:sz w:val="18"/>
                <w:szCs w:val="18"/>
              </w:rPr>
              <w:t>iển thị khi và chỉ khi hồ</w:t>
            </w:r>
            <w:r>
              <w:rPr>
                <w:rFonts w:ascii="Arial" w:eastAsia="Times New Roman" w:hAnsi="Arial"/>
                <w:bCs/>
                <w:color w:val="000000"/>
                <w:sz w:val="18"/>
                <w:szCs w:val="18"/>
              </w:rPr>
              <w:t xml:space="preserve"> sơ thuộc nhóm SP</w:t>
            </w:r>
            <w:r w:rsidRPr="00FC5B4A">
              <w:rPr>
                <w:rFonts w:ascii="Arial" w:eastAsia="Times New Roman" w:hAnsi="Arial"/>
                <w:bCs/>
                <w:color w:val="000000"/>
                <w:sz w:val="18"/>
                <w:szCs w:val="18"/>
              </w:rPr>
              <w:t>: CS EVN</w:t>
            </w:r>
          </w:p>
          <w:p w14:paraId="2DBD3D06"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 xml:space="preserve"> </w:t>
            </w:r>
          </w:p>
          <w:p w14:paraId="7AE8C4AB" w14:textId="77777777" w:rsidR="007420ED"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 xml:space="preserve">=&gt; CT Thu nhập nội suy: (Tính trung bình </w:t>
            </w:r>
            <w:r w:rsidR="007946DA">
              <w:rPr>
                <w:rFonts w:ascii="Arial" w:eastAsia="Times New Roman" w:hAnsi="Arial"/>
                <w:bCs/>
                <w:i/>
                <w:color w:val="000000"/>
                <w:sz w:val="18"/>
                <w:szCs w:val="18"/>
              </w:rPr>
              <w:t xml:space="preserve">cộng </w:t>
            </w:r>
            <w:r w:rsidRPr="00FC5B4A">
              <w:rPr>
                <w:rFonts w:ascii="Arial" w:eastAsia="Times New Roman" w:hAnsi="Arial"/>
                <w:bCs/>
                <w:i/>
                <w:color w:val="000000"/>
                <w:sz w:val="18"/>
                <w:szCs w:val="18"/>
              </w:rPr>
              <w:t>Hóa đơn điện 3 tháng) * 15</w:t>
            </w:r>
          </w:p>
          <w:p w14:paraId="4FDAD191" w14:textId="7AEEA72F" w:rsidR="007946DA" w:rsidRPr="00FC5B4A" w:rsidRDefault="007946DA" w:rsidP="006B2206">
            <w:pPr>
              <w:spacing w:before="0" w:after="0" w:line="312" w:lineRule="auto"/>
              <w:ind w:left="0"/>
              <w:rPr>
                <w:rFonts w:ascii="Arial" w:eastAsia="Times New Roman" w:hAnsi="Arial"/>
                <w:bCs/>
                <w:color w:val="000000"/>
                <w:sz w:val="18"/>
                <w:szCs w:val="18"/>
              </w:rPr>
            </w:pPr>
            <w:r>
              <w:rPr>
                <w:rFonts w:ascii="Arial" w:eastAsia="Times New Roman" w:hAnsi="Arial"/>
                <w:bCs/>
                <w:i/>
                <w:color w:val="000000"/>
                <w:sz w:val="18"/>
                <w:szCs w:val="18"/>
              </w:rPr>
              <w:t>(3 trường số 23,24,25)</w:t>
            </w:r>
          </w:p>
        </w:tc>
      </w:tr>
      <w:tr w:rsidR="007420ED" w:rsidRPr="00FC5B4A" w14:paraId="68D289B4" w14:textId="77777777" w:rsidTr="00AE0650">
        <w:trPr>
          <w:trHeight w:val="565"/>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661BB06"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2E50A13C"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Hóa đơn điện tháng 2</w:t>
            </w:r>
          </w:p>
        </w:tc>
        <w:tc>
          <w:tcPr>
            <w:tcW w:w="992" w:type="dxa"/>
            <w:tcBorders>
              <w:top w:val="single" w:sz="4" w:space="0" w:color="auto"/>
              <w:left w:val="nil"/>
              <w:bottom w:val="single" w:sz="4" w:space="0" w:color="auto"/>
              <w:right w:val="single" w:sz="4" w:space="0" w:color="auto"/>
            </w:tcBorders>
            <w:shd w:val="clear" w:color="auto" w:fill="auto"/>
            <w:vAlign w:val="center"/>
          </w:tcPr>
          <w:p w14:paraId="66463C48"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332792FA" w14:textId="481FB4A3"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4C1E963" w14:textId="329FAFC9"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E2368E2"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2F7B91DA"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top w:val="single" w:sz="4" w:space="0" w:color="auto"/>
              <w:left w:val="nil"/>
              <w:bottom w:val="single" w:sz="4" w:space="0" w:color="auto"/>
              <w:right w:val="single" w:sz="4" w:space="0" w:color="auto"/>
            </w:tcBorders>
            <w:shd w:val="clear" w:color="auto" w:fill="auto"/>
            <w:vAlign w:val="center"/>
          </w:tcPr>
          <w:p w14:paraId="32971377"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4BAA60F8" w14:textId="77777777" w:rsidTr="007420ED">
        <w:trPr>
          <w:trHeight w:val="54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FF9B78C"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5A036B0C"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Hóa đơn điện tháng 3</w:t>
            </w:r>
          </w:p>
        </w:tc>
        <w:tc>
          <w:tcPr>
            <w:tcW w:w="992" w:type="dxa"/>
            <w:tcBorders>
              <w:top w:val="single" w:sz="4" w:space="0" w:color="auto"/>
              <w:left w:val="nil"/>
              <w:bottom w:val="single" w:sz="4" w:space="0" w:color="auto"/>
              <w:right w:val="single" w:sz="4" w:space="0" w:color="auto"/>
            </w:tcBorders>
            <w:shd w:val="clear" w:color="auto" w:fill="auto"/>
            <w:vAlign w:val="center"/>
          </w:tcPr>
          <w:p w14:paraId="502E887F"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43681439" w14:textId="4FBE790C"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6D8FC1A" w14:textId="103E5C50"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D4C7684"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796B9691"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top w:val="single" w:sz="4" w:space="0" w:color="auto"/>
              <w:left w:val="nil"/>
              <w:bottom w:val="single" w:sz="4" w:space="0" w:color="auto"/>
              <w:right w:val="single" w:sz="4" w:space="0" w:color="auto"/>
            </w:tcBorders>
            <w:shd w:val="clear" w:color="auto" w:fill="auto"/>
            <w:vAlign w:val="center"/>
          </w:tcPr>
          <w:p w14:paraId="2F7C392E"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36F50488" w14:textId="77777777" w:rsidTr="002E62D5">
        <w:trPr>
          <w:trHeight w:val="2243"/>
        </w:trPr>
        <w:tc>
          <w:tcPr>
            <w:tcW w:w="562" w:type="dxa"/>
            <w:vMerge w:val="restart"/>
            <w:tcBorders>
              <w:top w:val="single" w:sz="4" w:space="0" w:color="auto"/>
              <w:left w:val="single" w:sz="4" w:space="0" w:color="auto"/>
              <w:right w:val="single" w:sz="4" w:space="0" w:color="auto"/>
            </w:tcBorders>
            <w:shd w:val="clear" w:color="auto" w:fill="auto"/>
            <w:vAlign w:val="center"/>
          </w:tcPr>
          <w:p w14:paraId="6256D9F7"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vMerge w:val="restart"/>
            <w:tcBorders>
              <w:top w:val="single" w:sz="4" w:space="0" w:color="auto"/>
              <w:left w:val="nil"/>
              <w:right w:val="single" w:sz="4" w:space="0" w:color="auto"/>
            </w:tcBorders>
            <w:shd w:val="clear" w:color="auto" w:fill="auto"/>
            <w:vAlign w:val="center"/>
          </w:tcPr>
          <w:p w14:paraId="38F4CAB2"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Phí BHNT hàng năm</w:t>
            </w:r>
          </w:p>
        </w:tc>
        <w:tc>
          <w:tcPr>
            <w:tcW w:w="992" w:type="dxa"/>
            <w:vMerge w:val="restart"/>
            <w:tcBorders>
              <w:top w:val="single" w:sz="4" w:space="0" w:color="auto"/>
              <w:left w:val="nil"/>
              <w:right w:val="single" w:sz="4" w:space="0" w:color="auto"/>
            </w:tcBorders>
            <w:shd w:val="clear" w:color="auto" w:fill="auto"/>
            <w:vAlign w:val="center"/>
          </w:tcPr>
          <w:p w14:paraId="2210F312"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vMerge w:val="restart"/>
            <w:tcBorders>
              <w:top w:val="single" w:sz="4" w:space="0" w:color="auto"/>
              <w:left w:val="nil"/>
              <w:right w:val="single" w:sz="4" w:space="0" w:color="auto"/>
            </w:tcBorders>
            <w:vAlign w:val="center"/>
          </w:tcPr>
          <w:p w14:paraId="4C12ED5D" w14:textId="0CE49FC8"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vMerge w:val="restart"/>
            <w:tcBorders>
              <w:top w:val="single" w:sz="4" w:space="0" w:color="auto"/>
              <w:left w:val="single" w:sz="4" w:space="0" w:color="auto"/>
              <w:right w:val="single" w:sz="4" w:space="0" w:color="auto"/>
            </w:tcBorders>
            <w:shd w:val="clear" w:color="auto" w:fill="auto"/>
            <w:vAlign w:val="center"/>
          </w:tcPr>
          <w:p w14:paraId="4AC9A9BE" w14:textId="0ADC9A2A"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581BADC"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 xml:space="preserve">Tự động tính toán và hiển thị giá trị theo CT hoặc Người dùng tự nhập (nếu Định kỳ đóng phí = Khác) </w:t>
            </w:r>
          </w:p>
          <w:p w14:paraId="4CEA65C9" w14:textId="77777777" w:rsidR="007420ED" w:rsidRPr="00FC5B4A" w:rsidRDefault="007420ED" w:rsidP="006B2206">
            <w:pPr>
              <w:spacing w:before="0" w:after="0" w:line="312" w:lineRule="auto"/>
              <w:ind w:left="0"/>
              <w:rPr>
                <w:rFonts w:ascii="Arial" w:eastAsia="Times New Roman" w:hAnsi="Arial"/>
                <w:bCs/>
                <w:color w:val="000000"/>
                <w:sz w:val="18"/>
                <w:szCs w:val="18"/>
              </w:rPr>
            </w:pPr>
          </w:p>
          <w:p w14:paraId="574F9E05"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246E0307" w14:textId="750940B7" w:rsidR="007420ED" w:rsidRPr="00FC5B4A" w:rsidRDefault="00D2613E" w:rsidP="00D2613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Y</w:t>
            </w:r>
          </w:p>
        </w:tc>
        <w:tc>
          <w:tcPr>
            <w:tcW w:w="4253" w:type="dxa"/>
            <w:tcBorders>
              <w:top w:val="single" w:sz="4" w:space="0" w:color="auto"/>
              <w:left w:val="nil"/>
              <w:bottom w:val="single" w:sz="4" w:space="0" w:color="auto"/>
              <w:right w:val="single" w:sz="4" w:space="0" w:color="auto"/>
            </w:tcBorders>
            <w:shd w:val="clear" w:color="auto" w:fill="auto"/>
            <w:vAlign w:val="center"/>
          </w:tcPr>
          <w:p w14:paraId="2B76FBE3" w14:textId="2D037E66" w:rsidR="007420ED" w:rsidRPr="00FC5B4A" w:rsidRDefault="007420ED"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FC5B4A">
              <w:rPr>
                <w:rFonts w:ascii="Arial" w:eastAsia="Times New Roman" w:hAnsi="Arial"/>
                <w:bCs/>
                <w:color w:val="000000"/>
                <w:sz w:val="18"/>
                <w:szCs w:val="18"/>
              </w:rPr>
              <w:t xml:space="preserve">iển thị khi và </w:t>
            </w:r>
            <w:r>
              <w:rPr>
                <w:rFonts w:ascii="Arial" w:eastAsia="Times New Roman" w:hAnsi="Arial"/>
                <w:bCs/>
                <w:color w:val="000000"/>
                <w:sz w:val="18"/>
                <w:szCs w:val="18"/>
              </w:rPr>
              <w:t>chỉ khi hồ sơ thuộc nhóm SP:</w:t>
            </w:r>
            <w:r w:rsidRPr="00FC5B4A">
              <w:rPr>
                <w:rFonts w:ascii="Arial" w:eastAsia="Times New Roman" w:hAnsi="Arial"/>
                <w:bCs/>
                <w:color w:val="000000"/>
                <w:sz w:val="18"/>
                <w:szCs w:val="18"/>
              </w:rPr>
              <w:t xml:space="preserve"> CS Insurance</w:t>
            </w:r>
          </w:p>
          <w:p w14:paraId="6CFF10E0" w14:textId="5872FF19" w:rsidR="007420ED" w:rsidRPr="00FC5B4A" w:rsidRDefault="007420ED" w:rsidP="006B2206">
            <w:pPr>
              <w:spacing w:before="0" w:after="0" w:line="312" w:lineRule="auto"/>
              <w:ind w:left="0"/>
              <w:rPr>
                <w:rFonts w:ascii="Arial" w:eastAsia="Times New Roman" w:hAnsi="Arial"/>
                <w:bCs/>
                <w:color w:val="000000"/>
                <w:sz w:val="18"/>
                <w:szCs w:val="18"/>
              </w:rPr>
            </w:pPr>
          </w:p>
          <w:p w14:paraId="10375CEF"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i/>
                <w:color w:val="000000"/>
                <w:sz w:val="18"/>
                <w:szCs w:val="18"/>
              </w:rPr>
              <w:t>=&gt; CT Thu nhập nội suy: (Phí BHNT hàng năm/12)*20</w:t>
            </w:r>
          </w:p>
        </w:tc>
      </w:tr>
      <w:tr w:rsidR="007420ED" w:rsidRPr="00FC5B4A" w14:paraId="657D8F6A" w14:textId="77777777" w:rsidTr="002E62D5">
        <w:trPr>
          <w:trHeight w:val="2814"/>
        </w:trPr>
        <w:tc>
          <w:tcPr>
            <w:tcW w:w="562" w:type="dxa"/>
            <w:vMerge/>
            <w:tcBorders>
              <w:left w:val="single" w:sz="4" w:space="0" w:color="auto"/>
              <w:bottom w:val="single" w:sz="4" w:space="0" w:color="auto"/>
              <w:right w:val="single" w:sz="4" w:space="0" w:color="auto"/>
            </w:tcBorders>
            <w:shd w:val="clear" w:color="auto" w:fill="auto"/>
            <w:vAlign w:val="center"/>
          </w:tcPr>
          <w:p w14:paraId="6D85C238"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vMerge/>
            <w:tcBorders>
              <w:left w:val="nil"/>
              <w:bottom w:val="single" w:sz="4" w:space="0" w:color="auto"/>
              <w:right w:val="single" w:sz="4" w:space="0" w:color="auto"/>
            </w:tcBorders>
            <w:shd w:val="clear" w:color="auto" w:fill="auto"/>
            <w:vAlign w:val="center"/>
          </w:tcPr>
          <w:p w14:paraId="3F78CA3E" w14:textId="77777777" w:rsidR="007420ED" w:rsidRPr="00FC5B4A" w:rsidRDefault="007420ED" w:rsidP="006B2206">
            <w:pPr>
              <w:spacing w:before="0" w:after="0" w:line="312" w:lineRule="auto"/>
              <w:ind w:left="0"/>
              <w:rPr>
                <w:rFonts w:ascii="Arial" w:eastAsia="Calibri" w:hAnsi="Arial"/>
                <w:sz w:val="18"/>
                <w:szCs w:val="18"/>
              </w:rPr>
            </w:pPr>
          </w:p>
        </w:tc>
        <w:tc>
          <w:tcPr>
            <w:tcW w:w="992" w:type="dxa"/>
            <w:vMerge/>
            <w:tcBorders>
              <w:left w:val="nil"/>
              <w:bottom w:val="single" w:sz="4" w:space="0" w:color="auto"/>
              <w:right w:val="single" w:sz="4" w:space="0" w:color="auto"/>
            </w:tcBorders>
            <w:shd w:val="clear" w:color="auto" w:fill="auto"/>
            <w:vAlign w:val="center"/>
          </w:tcPr>
          <w:p w14:paraId="17F37595"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c>
          <w:tcPr>
            <w:tcW w:w="992" w:type="dxa"/>
            <w:vMerge/>
            <w:tcBorders>
              <w:left w:val="nil"/>
              <w:bottom w:val="single" w:sz="4" w:space="0" w:color="auto"/>
              <w:right w:val="single" w:sz="4" w:space="0" w:color="auto"/>
            </w:tcBorders>
            <w:vAlign w:val="center"/>
          </w:tcPr>
          <w:p w14:paraId="7251BF67" w14:textId="77777777" w:rsidR="007420ED" w:rsidRPr="00FC5B4A" w:rsidRDefault="007420ED" w:rsidP="007420ED">
            <w:pPr>
              <w:spacing w:before="0" w:after="0" w:line="312" w:lineRule="auto"/>
              <w:ind w:left="0"/>
              <w:jc w:val="center"/>
              <w:rPr>
                <w:rFonts w:ascii="Arial" w:eastAsia="Times New Roman" w:hAnsi="Arial"/>
                <w:bCs/>
                <w:color w:val="000000"/>
                <w:sz w:val="18"/>
                <w:szCs w:val="18"/>
              </w:rPr>
            </w:pPr>
          </w:p>
        </w:tc>
        <w:tc>
          <w:tcPr>
            <w:tcW w:w="1276" w:type="dxa"/>
            <w:vMerge/>
            <w:tcBorders>
              <w:left w:val="single" w:sz="4" w:space="0" w:color="auto"/>
              <w:bottom w:val="single" w:sz="4" w:space="0" w:color="auto"/>
              <w:right w:val="single" w:sz="4" w:space="0" w:color="auto"/>
            </w:tcBorders>
            <w:shd w:val="clear" w:color="auto" w:fill="auto"/>
            <w:vAlign w:val="center"/>
          </w:tcPr>
          <w:p w14:paraId="71F28C6C" w14:textId="0D28D3CB" w:rsidR="007420ED" w:rsidRPr="00FC5B4A" w:rsidRDefault="007420ED" w:rsidP="006B2206">
            <w:pPr>
              <w:spacing w:before="0" w:after="0" w:line="312" w:lineRule="auto"/>
              <w:ind w:left="0"/>
              <w:jc w:val="center"/>
              <w:rPr>
                <w:rFonts w:ascii="Arial" w:eastAsia="Times New Roman" w:hAnsi="Arial"/>
                <w:bCs/>
                <w:color w:val="000000"/>
                <w:sz w:val="18"/>
                <w:szCs w:val="18"/>
              </w:rPr>
            </w:pPr>
          </w:p>
        </w:tc>
        <w:tc>
          <w:tcPr>
            <w:tcW w:w="8080" w:type="dxa"/>
            <w:gridSpan w:val="3"/>
            <w:tcBorders>
              <w:top w:val="single" w:sz="4" w:space="0" w:color="auto"/>
              <w:left w:val="nil"/>
              <w:bottom w:val="single" w:sz="4" w:space="0" w:color="auto"/>
              <w:right w:val="single" w:sz="4" w:space="0" w:color="auto"/>
            </w:tcBorders>
            <w:shd w:val="clear" w:color="auto" w:fill="auto"/>
            <w:vAlign w:val="center"/>
          </w:tcPr>
          <w:tbl>
            <w:tblPr>
              <w:tblW w:w="4340" w:type="dxa"/>
              <w:jc w:val="center"/>
              <w:tblLayout w:type="fixed"/>
              <w:tblLook w:val="04A0" w:firstRow="1" w:lastRow="0" w:firstColumn="1" w:lastColumn="0" w:noHBand="0" w:noVBand="1"/>
            </w:tblPr>
            <w:tblGrid>
              <w:gridCol w:w="1800"/>
              <w:gridCol w:w="2540"/>
            </w:tblGrid>
            <w:tr w:rsidR="007420ED" w:rsidRPr="00FC5B4A" w14:paraId="31A8C35F" w14:textId="77777777" w:rsidTr="00AE0650">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E8302" w14:textId="77777777" w:rsidR="007420ED" w:rsidRPr="00FC5B4A" w:rsidRDefault="007420ED" w:rsidP="006B2206">
                  <w:pPr>
                    <w:spacing w:before="0" w:after="0" w:line="312" w:lineRule="auto"/>
                    <w:ind w:left="0"/>
                    <w:jc w:val="center"/>
                    <w:rPr>
                      <w:rFonts w:ascii="Calibri" w:eastAsia="Times New Roman" w:hAnsi="Calibri" w:cs="Calibri"/>
                      <w:b/>
                      <w:bCs/>
                      <w:color w:val="000000"/>
                      <w:sz w:val="22"/>
                      <w:szCs w:val="22"/>
                    </w:rPr>
                  </w:pPr>
                  <w:r w:rsidRPr="00FC5B4A">
                    <w:rPr>
                      <w:rFonts w:ascii="Calibri" w:eastAsia="Times New Roman" w:hAnsi="Calibri" w:cs="Calibri"/>
                      <w:b/>
                      <w:bCs/>
                      <w:color w:val="000000"/>
                      <w:sz w:val="22"/>
                      <w:szCs w:val="22"/>
                    </w:rPr>
                    <w:t>Định kỳ đóng phí</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08F4C7FC" w14:textId="77777777" w:rsidR="007420ED" w:rsidRPr="00FC5B4A" w:rsidRDefault="007420ED" w:rsidP="00AE0650">
                  <w:pPr>
                    <w:spacing w:before="0" w:after="0" w:line="312" w:lineRule="auto"/>
                    <w:ind w:left="0"/>
                    <w:jc w:val="center"/>
                    <w:rPr>
                      <w:rFonts w:ascii="Calibri" w:eastAsia="Times New Roman" w:hAnsi="Calibri" w:cs="Calibri"/>
                      <w:b/>
                      <w:bCs/>
                      <w:color w:val="000000"/>
                      <w:sz w:val="22"/>
                      <w:szCs w:val="22"/>
                    </w:rPr>
                  </w:pPr>
                  <w:r w:rsidRPr="00FC5B4A">
                    <w:rPr>
                      <w:rFonts w:ascii="Calibri" w:eastAsia="Times New Roman" w:hAnsi="Calibri" w:cs="Calibri"/>
                      <w:b/>
                      <w:bCs/>
                      <w:color w:val="000000"/>
                      <w:sz w:val="22"/>
                      <w:szCs w:val="22"/>
                    </w:rPr>
                    <w:t>Phí BHNT hàng năm</w:t>
                  </w:r>
                </w:p>
              </w:tc>
            </w:tr>
            <w:tr w:rsidR="007420ED" w:rsidRPr="00FC5B4A" w14:paraId="145D595F" w14:textId="77777777" w:rsidTr="00AE065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325BEF86"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Hàng năm</w:t>
                  </w:r>
                </w:p>
              </w:tc>
              <w:tc>
                <w:tcPr>
                  <w:tcW w:w="2540" w:type="dxa"/>
                  <w:tcBorders>
                    <w:top w:val="nil"/>
                    <w:left w:val="nil"/>
                    <w:bottom w:val="single" w:sz="4" w:space="0" w:color="auto"/>
                    <w:right w:val="single" w:sz="4" w:space="0" w:color="auto"/>
                  </w:tcBorders>
                  <w:shd w:val="clear" w:color="auto" w:fill="auto"/>
                  <w:noWrap/>
                  <w:vAlign w:val="center"/>
                  <w:hideMark/>
                </w:tcPr>
                <w:p w14:paraId="0C00C39F"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Phí bảo hiểm định kỳ</w:t>
                  </w:r>
                </w:p>
              </w:tc>
            </w:tr>
            <w:tr w:rsidR="007420ED" w:rsidRPr="00FC5B4A" w14:paraId="5F865D9C" w14:textId="77777777" w:rsidTr="00AE065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5C3A443D"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6 tháng</w:t>
                  </w:r>
                </w:p>
              </w:tc>
              <w:tc>
                <w:tcPr>
                  <w:tcW w:w="2540" w:type="dxa"/>
                  <w:tcBorders>
                    <w:top w:val="nil"/>
                    <w:left w:val="nil"/>
                    <w:bottom w:val="single" w:sz="4" w:space="0" w:color="auto"/>
                    <w:right w:val="single" w:sz="4" w:space="0" w:color="auto"/>
                  </w:tcBorders>
                  <w:shd w:val="clear" w:color="auto" w:fill="auto"/>
                  <w:noWrap/>
                  <w:vAlign w:val="center"/>
                  <w:hideMark/>
                </w:tcPr>
                <w:p w14:paraId="4258B0E0"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Phí bảo hiểm định kỳ * 2</w:t>
                  </w:r>
                </w:p>
              </w:tc>
            </w:tr>
            <w:tr w:rsidR="007420ED" w:rsidRPr="00FC5B4A" w14:paraId="56EF0229" w14:textId="77777777" w:rsidTr="00AE065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40C21A84"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Hàng quý</w:t>
                  </w:r>
                </w:p>
              </w:tc>
              <w:tc>
                <w:tcPr>
                  <w:tcW w:w="2540" w:type="dxa"/>
                  <w:tcBorders>
                    <w:top w:val="nil"/>
                    <w:left w:val="nil"/>
                    <w:bottom w:val="single" w:sz="4" w:space="0" w:color="auto"/>
                    <w:right w:val="single" w:sz="4" w:space="0" w:color="auto"/>
                  </w:tcBorders>
                  <w:shd w:val="clear" w:color="auto" w:fill="auto"/>
                  <w:noWrap/>
                  <w:vAlign w:val="center"/>
                  <w:hideMark/>
                </w:tcPr>
                <w:p w14:paraId="7180028E"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Phí bảo hiểm định kỳ * 4</w:t>
                  </w:r>
                </w:p>
              </w:tc>
            </w:tr>
            <w:tr w:rsidR="007420ED" w:rsidRPr="00FC5B4A" w14:paraId="4439A58F" w14:textId="77777777" w:rsidTr="00AE065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2A32D369"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Hàng tháng</w:t>
                  </w:r>
                </w:p>
              </w:tc>
              <w:tc>
                <w:tcPr>
                  <w:tcW w:w="2540" w:type="dxa"/>
                  <w:tcBorders>
                    <w:top w:val="nil"/>
                    <w:left w:val="nil"/>
                    <w:bottom w:val="single" w:sz="4" w:space="0" w:color="auto"/>
                    <w:right w:val="single" w:sz="4" w:space="0" w:color="auto"/>
                  </w:tcBorders>
                  <w:shd w:val="clear" w:color="auto" w:fill="auto"/>
                  <w:noWrap/>
                  <w:vAlign w:val="center"/>
                  <w:hideMark/>
                </w:tcPr>
                <w:p w14:paraId="7AE527ED"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Phí bảo hiểm định kỳ * 12</w:t>
                  </w:r>
                </w:p>
              </w:tc>
            </w:tr>
            <w:tr w:rsidR="007420ED" w:rsidRPr="00FC5B4A" w14:paraId="163E7FA3" w14:textId="77777777" w:rsidTr="00AE065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72913F87"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Khác</w:t>
                  </w:r>
                </w:p>
              </w:tc>
              <w:tc>
                <w:tcPr>
                  <w:tcW w:w="2540" w:type="dxa"/>
                  <w:tcBorders>
                    <w:top w:val="nil"/>
                    <w:left w:val="nil"/>
                    <w:bottom w:val="single" w:sz="4" w:space="0" w:color="auto"/>
                    <w:right w:val="single" w:sz="4" w:space="0" w:color="auto"/>
                  </w:tcBorders>
                  <w:shd w:val="clear" w:color="auto" w:fill="auto"/>
                  <w:noWrap/>
                  <w:vAlign w:val="center"/>
                  <w:hideMark/>
                </w:tcPr>
                <w:p w14:paraId="493F236A" w14:textId="77777777" w:rsidR="007420ED" w:rsidRPr="00FC5B4A" w:rsidRDefault="007420ED" w:rsidP="006B2206">
                  <w:pPr>
                    <w:spacing w:before="0" w:after="0" w:line="312" w:lineRule="auto"/>
                    <w:ind w:left="0"/>
                    <w:rPr>
                      <w:rFonts w:ascii="Calibri" w:eastAsia="Times New Roman" w:hAnsi="Calibri" w:cs="Calibri"/>
                      <w:color w:val="000000"/>
                      <w:sz w:val="22"/>
                      <w:szCs w:val="22"/>
                    </w:rPr>
                  </w:pPr>
                  <w:r w:rsidRPr="00FC5B4A">
                    <w:rPr>
                      <w:rFonts w:ascii="Calibri" w:eastAsia="Times New Roman" w:hAnsi="Calibri" w:cs="Calibri"/>
                      <w:color w:val="000000"/>
                      <w:sz w:val="22"/>
                      <w:szCs w:val="22"/>
                    </w:rPr>
                    <w:t>Tự nhập</w:t>
                  </w:r>
                </w:p>
              </w:tc>
            </w:tr>
          </w:tbl>
          <w:p w14:paraId="11E97456" w14:textId="77777777" w:rsidR="007420ED" w:rsidRDefault="007420ED" w:rsidP="006B2206">
            <w:pPr>
              <w:spacing w:before="0" w:after="0" w:line="312" w:lineRule="auto"/>
              <w:ind w:left="0"/>
              <w:rPr>
                <w:rFonts w:ascii="Arial" w:eastAsia="Times New Roman" w:hAnsi="Arial"/>
                <w:bCs/>
                <w:color w:val="000000"/>
                <w:sz w:val="18"/>
                <w:szCs w:val="18"/>
              </w:rPr>
            </w:pPr>
          </w:p>
          <w:p w14:paraId="0E9AD8D8" w14:textId="50CC8E5C"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(Lấy value “Định kỳ đóng phí” và “Phí bảo hiểm định kỳ” từ bước Data Entry 2)</w:t>
            </w:r>
          </w:p>
        </w:tc>
      </w:tr>
      <w:tr w:rsidR="007420ED" w:rsidRPr="00FC5B4A" w14:paraId="65B4A1A9"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0BBA8B9"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6A44C0CF"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1 (MIN)</w:t>
            </w:r>
          </w:p>
        </w:tc>
        <w:tc>
          <w:tcPr>
            <w:tcW w:w="992" w:type="dxa"/>
            <w:tcBorders>
              <w:top w:val="single" w:sz="4" w:space="0" w:color="auto"/>
              <w:left w:val="nil"/>
              <w:bottom w:val="single" w:sz="4" w:space="0" w:color="auto"/>
              <w:right w:val="single" w:sz="4" w:space="0" w:color="auto"/>
            </w:tcBorders>
            <w:shd w:val="clear" w:color="auto" w:fill="auto"/>
            <w:vAlign w:val="center"/>
          </w:tcPr>
          <w:p w14:paraId="6AA5ABEC"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45E0A0A7" w14:textId="1E93FDDD"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A0DF2EB" w14:textId="4528B626"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142D09C0"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1EDBBF34"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val="restart"/>
            <w:tcBorders>
              <w:top w:val="single" w:sz="4" w:space="0" w:color="auto"/>
              <w:left w:val="nil"/>
              <w:right w:val="single" w:sz="4" w:space="0" w:color="auto"/>
            </w:tcBorders>
            <w:shd w:val="clear" w:color="auto" w:fill="auto"/>
            <w:vAlign w:val="center"/>
          </w:tcPr>
          <w:p w14:paraId="6F42E70F" w14:textId="4661039A" w:rsidR="007420ED" w:rsidRPr="00FC5B4A" w:rsidRDefault="007420ED"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FC5B4A">
              <w:rPr>
                <w:rFonts w:ascii="Arial" w:eastAsia="Times New Roman" w:hAnsi="Arial"/>
                <w:bCs/>
                <w:color w:val="000000"/>
                <w:sz w:val="18"/>
                <w:szCs w:val="18"/>
              </w:rPr>
              <w:t xml:space="preserve">iển thị khi </w:t>
            </w:r>
            <w:r>
              <w:rPr>
                <w:rFonts w:ascii="Arial" w:eastAsia="Times New Roman" w:hAnsi="Arial"/>
                <w:bCs/>
                <w:color w:val="000000"/>
                <w:sz w:val="18"/>
                <w:szCs w:val="18"/>
              </w:rPr>
              <w:t>và chỉ khi hồ sơ thuộc nhóm SP</w:t>
            </w:r>
            <w:r w:rsidRPr="00FC5B4A">
              <w:rPr>
                <w:rFonts w:ascii="Arial" w:eastAsia="Times New Roman" w:hAnsi="Arial"/>
                <w:bCs/>
                <w:color w:val="000000"/>
                <w:sz w:val="18"/>
                <w:szCs w:val="18"/>
              </w:rPr>
              <w:t>: CS Bank Acct</w:t>
            </w:r>
          </w:p>
          <w:p w14:paraId="74A71AFD" w14:textId="77777777" w:rsidR="007420ED" w:rsidRPr="00FC5B4A" w:rsidRDefault="007420ED" w:rsidP="006B2206">
            <w:pPr>
              <w:spacing w:before="0" w:after="0" w:line="312" w:lineRule="auto"/>
              <w:ind w:left="0"/>
              <w:rPr>
                <w:rFonts w:ascii="Arial" w:eastAsia="Times New Roman" w:hAnsi="Arial"/>
                <w:bCs/>
                <w:color w:val="000000"/>
                <w:sz w:val="18"/>
                <w:szCs w:val="18"/>
              </w:rPr>
            </w:pPr>
          </w:p>
          <w:p w14:paraId="49C35585"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 xml:space="preserve">=&gt; CT Thu nhập nội suy: = Average ((min t1 + max t1) / 2, (min t2 + max t2) / 2, (min t3 + max t3) / 2, (min t4 + max t4) / 2, (min t5 + max t5) / 2, (min t6 + max t6) / 2)) </w:t>
            </w:r>
          </w:p>
        </w:tc>
      </w:tr>
      <w:tr w:rsidR="007420ED" w:rsidRPr="00FC5B4A" w14:paraId="2B41A509"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DAAC222"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7AE68836"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1 (MAX)</w:t>
            </w:r>
          </w:p>
        </w:tc>
        <w:tc>
          <w:tcPr>
            <w:tcW w:w="992" w:type="dxa"/>
            <w:tcBorders>
              <w:top w:val="single" w:sz="4" w:space="0" w:color="auto"/>
              <w:left w:val="nil"/>
              <w:bottom w:val="single" w:sz="4" w:space="0" w:color="auto"/>
              <w:right w:val="single" w:sz="4" w:space="0" w:color="auto"/>
            </w:tcBorders>
            <w:shd w:val="clear" w:color="auto" w:fill="auto"/>
            <w:vAlign w:val="center"/>
          </w:tcPr>
          <w:p w14:paraId="7904751A"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2A91ED8C" w14:textId="757234F3"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B13CC78" w14:textId="55800022"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1197DD94"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0A1C4345"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794D72FF"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21E47648"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065229D"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12ED9A6F"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2 (MIN)</w:t>
            </w:r>
          </w:p>
        </w:tc>
        <w:tc>
          <w:tcPr>
            <w:tcW w:w="992" w:type="dxa"/>
            <w:tcBorders>
              <w:top w:val="single" w:sz="4" w:space="0" w:color="auto"/>
              <w:left w:val="nil"/>
              <w:bottom w:val="single" w:sz="4" w:space="0" w:color="auto"/>
              <w:right w:val="single" w:sz="4" w:space="0" w:color="auto"/>
            </w:tcBorders>
            <w:shd w:val="clear" w:color="auto" w:fill="auto"/>
            <w:vAlign w:val="center"/>
          </w:tcPr>
          <w:p w14:paraId="404A4D0C"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4BB3D1F" w14:textId="359BDC1D"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15D3A2D" w14:textId="3B52DB7E"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08DB8DF"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67FA2BC2"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036DAF23"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1413D333"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49A7435"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4468FD1B"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2 (MAX)</w:t>
            </w:r>
          </w:p>
        </w:tc>
        <w:tc>
          <w:tcPr>
            <w:tcW w:w="992" w:type="dxa"/>
            <w:tcBorders>
              <w:top w:val="single" w:sz="4" w:space="0" w:color="auto"/>
              <w:left w:val="nil"/>
              <w:bottom w:val="single" w:sz="4" w:space="0" w:color="auto"/>
              <w:right w:val="single" w:sz="4" w:space="0" w:color="auto"/>
            </w:tcBorders>
            <w:shd w:val="clear" w:color="auto" w:fill="auto"/>
            <w:vAlign w:val="center"/>
          </w:tcPr>
          <w:p w14:paraId="0AC2C536"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59896F9" w14:textId="0BED9A2B"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08B3CFD" w14:textId="4E24D1FC"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8AF7B5F"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3F1CAD99"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4A3CA85D"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0B2A75CA"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79A1614"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4D4DF334"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3 (MIN)</w:t>
            </w:r>
          </w:p>
        </w:tc>
        <w:tc>
          <w:tcPr>
            <w:tcW w:w="992" w:type="dxa"/>
            <w:tcBorders>
              <w:top w:val="single" w:sz="4" w:space="0" w:color="auto"/>
              <w:left w:val="nil"/>
              <w:bottom w:val="single" w:sz="4" w:space="0" w:color="auto"/>
              <w:right w:val="single" w:sz="4" w:space="0" w:color="auto"/>
            </w:tcBorders>
            <w:shd w:val="clear" w:color="auto" w:fill="auto"/>
            <w:vAlign w:val="center"/>
          </w:tcPr>
          <w:p w14:paraId="4277E7FC"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5D6C962" w14:textId="5863E3A8"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CCA032B" w14:textId="79E4B3E8"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CE8441D"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3589EEEB"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079F73CF"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21E805C1"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6F57296"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4139EB23"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3 (MAX)</w:t>
            </w:r>
          </w:p>
        </w:tc>
        <w:tc>
          <w:tcPr>
            <w:tcW w:w="992" w:type="dxa"/>
            <w:tcBorders>
              <w:top w:val="single" w:sz="4" w:space="0" w:color="auto"/>
              <w:left w:val="nil"/>
              <w:bottom w:val="single" w:sz="4" w:space="0" w:color="auto"/>
              <w:right w:val="single" w:sz="4" w:space="0" w:color="auto"/>
            </w:tcBorders>
            <w:shd w:val="clear" w:color="auto" w:fill="auto"/>
            <w:vAlign w:val="center"/>
          </w:tcPr>
          <w:p w14:paraId="65FE8749"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D882829" w14:textId="79BF340B"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7991E68" w14:textId="2BF8A96B"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08304C08"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3FE196FD"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4C6A37B5"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55C0EBC3"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D317F46"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4EEC892E"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4 (MIN)</w:t>
            </w:r>
          </w:p>
        </w:tc>
        <w:tc>
          <w:tcPr>
            <w:tcW w:w="992" w:type="dxa"/>
            <w:tcBorders>
              <w:top w:val="single" w:sz="4" w:space="0" w:color="auto"/>
              <w:left w:val="nil"/>
              <w:bottom w:val="single" w:sz="4" w:space="0" w:color="auto"/>
              <w:right w:val="single" w:sz="4" w:space="0" w:color="auto"/>
            </w:tcBorders>
            <w:shd w:val="clear" w:color="auto" w:fill="auto"/>
            <w:vAlign w:val="center"/>
          </w:tcPr>
          <w:p w14:paraId="63578100"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37C414E1" w14:textId="023BBDC8"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382DF4D" w14:textId="6B79B93C"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EBD4E76"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7F77D543"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333D67B9"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16369C8A"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5218396"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51C1F2F9"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4 (MAX)</w:t>
            </w:r>
          </w:p>
        </w:tc>
        <w:tc>
          <w:tcPr>
            <w:tcW w:w="992" w:type="dxa"/>
            <w:tcBorders>
              <w:top w:val="single" w:sz="4" w:space="0" w:color="auto"/>
              <w:left w:val="nil"/>
              <w:bottom w:val="single" w:sz="4" w:space="0" w:color="auto"/>
              <w:right w:val="single" w:sz="4" w:space="0" w:color="auto"/>
            </w:tcBorders>
            <w:shd w:val="clear" w:color="auto" w:fill="auto"/>
            <w:vAlign w:val="center"/>
          </w:tcPr>
          <w:p w14:paraId="1893205D"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AF82FB2" w14:textId="78D81C6B"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4830F2" w14:textId="7861CCBC"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168A71BC"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839E727"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4065A34D"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3E65AB1E" w14:textId="77777777" w:rsidTr="007420ED">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8200C42"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10832DAD"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5 (MIN)</w:t>
            </w:r>
          </w:p>
        </w:tc>
        <w:tc>
          <w:tcPr>
            <w:tcW w:w="992" w:type="dxa"/>
            <w:tcBorders>
              <w:top w:val="single" w:sz="4" w:space="0" w:color="auto"/>
              <w:left w:val="nil"/>
              <w:bottom w:val="single" w:sz="4" w:space="0" w:color="auto"/>
              <w:right w:val="single" w:sz="4" w:space="0" w:color="auto"/>
            </w:tcBorders>
            <w:shd w:val="clear" w:color="auto" w:fill="auto"/>
            <w:vAlign w:val="center"/>
          </w:tcPr>
          <w:p w14:paraId="137BF654"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12C10F91" w14:textId="1F84B122"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22A0A6B" w14:textId="7E4AB2FA"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1DE6A1C"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7C9999B2"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right w:val="single" w:sz="4" w:space="0" w:color="auto"/>
            </w:tcBorders>
            <w:shd w:val="clear" w:color="auto" w:fill="auto"/>
            <w:vAlign w:val="center"/>
          </w:tcPr>
          <w:p w14:paraId="2BAA46AA"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03ADC0EA" w14:textId="77777777" w:rsidTr="002E62D5">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D62830D"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274A6BCE"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5 (MAX)</w:t>
            </w:r>
          </w:p>
        </w:tc>
        <w:tc>
          <w:tcPr>
            <w:tcW w:w="992" w:type="dxa"/>
            <w:tcBorders>
              <w:top w:val="single" w:sz="4" w:space="0" w:color="auto"/>
              <w:left w:val="nil"/>
              <w:bottom w:val="single" w:sz="4" w:space="0" w:color="auto"/>
              <w:right w:val="single" w:sz="4" w:space="0" w:color="auto"/>
            </w:tcBorders>
            <w:shd w:val="clear" w:color="auto" w:fill="auto"/>
            <w:vAlign w:val="center"/>
          </w:tcPr>
          <w:p w14:paraId="6D168EC2"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084247CE" w14:textId="3266B01C"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2E423CA" w14:textId="137EF323"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53DF1B9"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246F0B11"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left w:val="nil"/>
              <w:bottom w:val="single" w:sz="4" w:space="0" w:color="auto"/>
              <w:right w:val="single" w:sz="4" w:space="0" w:color="auto"/>
            </w:tcBorders>
            <w:shd w:val="clear" w:color="auto" w:fill="auto"/>
            <w:vAlign w:val="center"/>
          </w:tcPr>
          <w:p w14:paraId="5308623E"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0DFE97F5" w14:textId="77777777" w:rsidTr="002E62D5">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BCE830F"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7C86BD2C"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6 (MIN)</w:t>
            </w:r>
          </w:p>
        </w:tc>
        <w:tc>
          <w:tcPr>
            <w:tcW w:w="992" w:type="dxa"/>
            <w:tcBorders>
              <w:top w:val="single" w:sz="4" w:space="0" w:color="auto"/>
              <w:left w:val="nil"/>
              <w:bottom w:val="single" w:sz="4" w:space="0" w:color="auto"/>
              <w:right w:val="single" w:sz="4" w:space="0" w:color="auto"/>
            </w:tcBorders>
            <w:shd w:val="clear" w:color="auto" w:fill="auto"/>
            <w:vAlign w:val="center"/>
          </w:tcPr>
          <w:p w14:paraId="5814424F"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63E4A06" w14:textId="2EB96C63"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AD21FA9" w14:textId="71C96540"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6A15885C"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71D15E6"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top w:val="single" w:sz="4" w:space="0" w:color="auto"/>
              <w:left w:val="nil"/>
              <w:bottom w:val="single" w:sz="4" w:space="0" w:color="auto"/>
              <w:right w:val="single" w:sz="4" w:space="0" w:color="auto"/>
            </w:tcBorders>
            <w:shd w:val="clear" w:color="auto" w:fill="auto"/>
            <w:vAlign w:val="center"/>
          </w:tcPr>
          <w:p w14:paraId="11DE08A7"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7420ED" w:rsidRPr="00FC5B4A" w14:paraId="3AC6DB26" w14:textId="77777777" w:rsidTr="002E62D5">
        <w:trPr>
          <w:trHeight w:val="46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B1848B3" w14:textId="77777777" w:rsidR="007420ED" w:rsidRPr="00FC5B4A" w:rsidRDefault="007420ED"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6DA9EBCB" w14:textId="77777777" w:rsidR="007420ED" w:rsidRPr="00FC5B4A" w:rsidRDefault="007420ED" w:rsidP="006B2206">
            <w:pPr>
              <w:spacing w:before="0" w:after="0" w:line="312" w:lineRule="auto"/>
              <w:ind w:left="0"/>
              <w:rPr>
                <w:rFonts w:ascii="Arial" w:eastAsia="Calibri" w:hAnsi="Arial"/>
                <w:sz w:val="18"/>
                <w:szCs w:val="18"/>
              </w:rPr>
            </w:pPr>
            <w:r w:rsidRPr="00FC5B4A">
              <w:rPr>
                <w:rFonts w:ascii="Arial" w:eastAsia="Calibri" w:hAnsi="Arial"/>
                <w:sz w:val="18"/>
                <w:szCs w:val="18"/>
              </w:rPr>
              <w:t>Số dư TK tháng 6 (MAX)</w:t>
            </w:r>
          </w:p>
        </w:tc>
        <w:tc>
          <w:tcPr>
            <w:tcW w:w="992" w:type="dxa"/>
            <w:tcBorders>
              <w:top w:val="single" w:sz="4" w:space="0" w:color="auto"/>
              <w:left w:val="nil"/>
              <w:bottom w:val="single" w:sz="4" w:space="0" w:color="auto"/>
              <w:right w:val="single" w:sz="4" w:space="0" w:color="auto"/>
            </w:tcBorders>
            <w:shd w:val="clear" w:color="auto" w:fill="auto"/>
            <w:vAlign w:val="center"/>
          </w:tcPr>
          <w:p w14:paraId="2AC7B2D3" w14:textId="77777777" w:rsidR="007420ED" w:rsidRPr="00FC5B4A" w:rsidRDefault="007420ED" w:rsidP="006B2206">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668BC3A7" w14:textId="168C1010" w:rsidR="007420ED" w:rsidRDefault="007420ED" w:rsidP="007420ED">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346FBBE" w14:textId="2EAAB919" w:rsidR="007420ED" w:rsidRPr="00FC5B4A" w:rsidRDefault="007420ED"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53492F2" w14:textId="77777777" w:rsidR="007420ED" w:rsidRPr="00FC5B4A" w:rsidRDefault="007420ED" w:rsidP="006B2206">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3CF62F79" w14:textId="77777777" w:rsidR="007420ED" w:rsidRPr="00FC5B4A" w:rsidRDefault="007420ED" w:rsidP="006B2206">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vMerge/>
            <w:tcBorders>
              <w:top w:val="single" w:sz="4" w:space="0" w:color="auto"/>
              <w:left w:val="nil"/>
              <w:bottom w:val="single" w:sz="4" w:space="0" w:color="auto"/>
              <w:right w:val="single" w:sz="4" w:space="0" w:color="auto"/>
            </w:tcBorders>
            <w:shd w:val="clear" w:color="auto" w:fill="auto"/>
            <w:vAlign w:val="center"/>
          </w:tcPr>
          <w:p w14:paraId="4B87FB77" w14:textId="77777777" w:rsidR="007420ED" w:rsidRPr="00FC5B4A" w:rsidRDefault="007420ED" w:rsidP="006B2206">
            <w:pPr>
              <w:spacing w:before="0" w:after="0" w:line="312" w:lineRule="auto"/>
              <w:ind w:left="0"/>
              <w:rPr>
                <w:rFonts w:ascii="Arial" w:eastAsia="Times New Roman" w:hAnsi="Arial"/>
                <w:bCs/>
                <w:color w:val="000000"/>
                <w:sz w:val="18"/>
                <w:szCs w:val="18"/>
              </w:rPr>
            </w:pPr>
          </w:p>
        </w:tc>
      </w:tr>
      <w:tr w:rsidR="002E62D5" w:rsidRPr="00FC5B4A" w14:paraId="5DF12C03" w14:textId="77777777" w:rsidTr="00AE0650">
        <w:trPr>
          <w:trHeight w:val="14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F6584AF" w14:textId="77777777" w:rsidR="002E62D5" w:rsidRPr="00FC5B4A" w:rsidRDefault="002E62D5" w:rsidP="002E62D5">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449FE851" w14:textId="6786FB61" w:rsidR="002E62D5" w:rsidRPr="00FC5B4A" w:rsidRDefault="002E62D5" w:rsidP="002E62D5">
            <w:pPr>
              <w:spacing w:before="0" w:after="0" w:line="312" w:lineRule="auto"/>
              <w:ind w:left="0"/>
              <w:rPr>
                <w:rFonts w:ascii="Arial" w:eastAsia="Calibri" w:hAnsi="Arial"/>
                <w:sz w:val="18"/>
                <w:szCs w:val="18"/>
              </w:rPr>
            </w:pPr>
            <w:r w:rsidRPr="00FC5B4A">
              <w:rPr>
                <w:rFonts w:ascii="Arial" w:eastAsia="Times New Roman" w:hAnsi="Arial"/>
                <w:bCs/>
                <w:color w:val="000000"/>
                <w:sz w:val="18"/>
                <w:szCs w:val="18"/>
              </w:rPr>
              <w:t>Thu nhập KH</w:t>
            </w:r>
          </w:p>
        </w:tc>
        <w:tc>
          <w:tcPr>
            <w:tcW w:w="992" w:type="dxa"/>
            <w:tcBorders>
              <w:top w:val="single" w:sz="4" w:space="0" w:color="auto"/>
              <w:left w:val="nil"/>
              <w:bottom w:val="single" w:sz="4" w:space="0" w:color="auto"/>
              <w:right w:val="single" w:sz="4" w:space="0" w:color="auto"/>
            </w:tcBorders>
            <w:shd w:val="clear" w:color="auto" w:fill="auto"/>
            <w:vAlign w:val="center"/>
          </w:tcPr>
          <w:p w14:paraId="45A054DA" w14:textId="4066ADA7"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32E3F87A" w14:textId="3E20AB59" w:rsidR="002E62D5" w:rsidRDefault="002E62D5" w:rsidP="002E62D5">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EC02C85" w14:textId="065A3A58" w:rsidR="002E62D5" w:rsidRDefault="002E62D5" w:rsidP="002E62D5">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4E7D009C" w14:textId="77777777"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Người dùng tự nhập hoặc tự động hiển thị giá trị Thu nhập từ BPM (Lấy value từ bước Call Appraisal)</w:t>
            </w:r>
          </w:p>
          <w:p w14:paraId="5D78E01A" w14:textId="2C8D34D1" w:rsidR="002E62D5" w:rsidRPr="00FC5B4A" w:rsidRDefault="002E62D5" w:rsidP="002E62D5">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013A33F8" w14:textId="40300F17" w:rsidR="002E62D5" w:rsidRPr="00FC5B4A" w:rsidRDefault="002E62D5" w:rsidP="002E62D5">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Y</w:t>
            </w:r>
          </w:p>
        </w:tc>
        <w:tc>
          <w:tcPr>
            <w:tcW w:w="4253" w:type="dxa"/>
            <w:tcBorders>
              <w:top w:val="single" w:sz="4" w:space="0" w:color="auto"/>
              <w:left w:val="nil"/>
              <w:bottom w:val="single" w:sz="4" w:space="0" w:color="auto"/>
              <w:right w:val="single" w:sz="4" w:space="0" w:color="auto"/>
            </w:tcBorders>
            <w:shd w:val="clear" w:color="auto" w:fill="auto"/>
            <w:vAlign w:val="center"/>
          </w:tcPr>
          <w:p w14:paraId="30E86180" w14:textId="0EBFC50B"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Calibri" w:hAnsi="Arial"/>
                <w:sz w:val="18"/>
                <w:szCs w:val="18"/>
              </w:rPr>
              <w:t>Thu nhập KH khai báo</w:t>
            </w:r>
          </w:p>
        </w:tc>
      </w:tr>
      <w:tr w:rsidR="002E62D5" w:rsidRPr="00FC5B4A" w14:paraId="023CEEDA" w14:textId="77777777" w:rsidTr="00AE0650">
        <w:trPr>
          <w:trHeight w:val="97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990EF91" w14:textId="77777777" w:rsidR="002E62D5" w:rsidRPr="00FC5B4A" w:rsidRDefault="002E62D5" w:rsidP="002E62D5">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58436275" w14:textId="6DF6E8BF" w:rsidR="002E62D5" w:rsidRPr="00FC5B4A" w:rsidRDefault="002E62D5" w:rsidP="002E62D5">
            <w:pPr>
              <w:spacing w:before="0" w:after="0" w:line="312" w:lineRule="auto"/>
              <w:ind w:left="0"/>
              <w:rPr>
                <w:rFonts w:ascii="Arial" w:eastAsia="Calibri" w:hAnsi="Arial"/>
                <w:sz w:val="18"/>
                <w:szCs w:val="18"/>
              </w:rPr>
            </w:pPr>
            <w:r w:rsidRPr="00FC5B4A">
              <w:rPr>
                <w:rFonts w:ascii="Arial" w:eastAsia="Calibri" w:hAnsi="Arial"/>
                <w:sz w:val="18"/>
                <w:szCs w:val="18"/>
              </w:rPr>
              <w:t>Thu nhập nội suy</w:t>
            </w:r>
          </w:p>
        </w:tc>
        <w:tc>
          <w:tcPr>
            <w:tcW w:w="992" w:type="dxa"/>
            <w:tcBorders>
              <w:top w:val="single" w:sz="4" w:space="0" w:color="auto"/>
              <w:left w:val="nil"/>
              <w:bottom w:val="single" w:sz="4" w:space="0" w:color="auto"/>
              <w:right w:val="single" w:sz="4" w:space="0" w:color="auto"/>
            </w:tcBorders>
            <w:shd w:val="clear" w:color="auto" w:fill="auto"/>
            <w:vAlign w:val="center"/>
          </w:tcPr>
          <w:p w14:paraId="2C24FD52" w14:textId="344BD89B"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2216EBF6" w14:textId="5CC17777" w:rsidR="002E62D5" w:rsidRDefault="002E62D5" w:rsidP="002E62D5">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467068B" w14:textId="0511032D" w:rsidR="002E62D5" w:rsidRDefault="002E62D5" w:rsidP="002E62D5">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78B37AE2" w14:textId="454B1950"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Tự động tính toán và hiển thị giá trị theo CT</w:t>
            </w:r>
          </w:p>
          <w:p w14:paraId="5F72FBF4" w14:textId="187E3062" w:rsidR="002E62D5" w:rsidRPr="00FC5B4A" w:rsidRDefault="002E62D5" w:rsidP="002E62D5">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938AA56" w14:textId="3C12D1E1" w:rsidR="002E62D5" w:rsidRPr="00FC5B4A" w:rsidRDefault="002E62D5" w:rsidP="002E62D5">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N</w:t>
            </w:r>
          </w:p>
        </w:tc>
        <w:tc>
          <w:tcPr>
            <w:tcW w:w="4253" w:type="dxa"/>
            <w:tcBorders>
              <w:left w:val="nil"/>
              <w:bottom w:val="single" w:sz="4" w:space="0" w:color="auto"/>
              <w:right w:val="single" w:sz="4" w:space="0" w:color="auto"/>
            </w:tcBorders>
            <w:shd w:val="clear" w:color="auto" w:fill="auto"/>
            <w:vAlign w:val="center"/>
          </w:tcPr>
          <w:p w14:paraId="6DEB9841" w14:textId="77777777" w:rsidR="002E62D5" w:rsidRPr="00FC5B4A" w:rsidRDefault="002E62D5" w:rsidP="002E62D5">
            <w:pPr>
              <w:spacing w:before="0" w:after="0" w:line="312" w:lineRule="auto"/>
              <w:ind w:left="0"/>
              <w:rPr>
                <w:rFonts w:ascii="Arial" w:eastAsia="Times New Roman" w:hAnsi="Arial"/>
                <w:bCs/>
                <w:color w:val="000000"/>
                <w:sz w:val="18"/>
                <w:szCs w:val="18"/>
              </w:rPr>
            </w:pPr>
          </w:p>
        </w:tc>
      </w:tr>
      <w:tr w:rsidR="002E62D5" w:rsidRPr="00FC5B4A" w14:paraId="23AF3C94" w14:textId="77777777" w:rsidTr="00AE0650">
        <w:trPr>
          <w:trHeight w:val="98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26274DB" w14:textId="77777777" w:rsidR="002E62D5" w:rsidRPr="00FC5B4A" w:rsidRDefault="002E62D5" w:rsidP="002E62D5">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3629B21A" w14:textId="390A7A02" w:rsidR="002E62D5" w:rsidRPr="00FC5B4A" w:rsidRDefault="002E62D5" w:rsidP="002E62D5">
            <w:pPr>
              <w:spacing w:before="0" w:after="0" w:line="312" w:lineRule="auto"/>
              <w:ind w:left="0"/>
              <w:rPr>
                <w:rFonts w:ascii="Arial" w:eastAsia="Calibri" w:hAnsi="Arial"/>
                <w:sz w:val="18"/>
                <w:szCs w:val="18"/>
              </w:rPr>
            </w:pPr>
            <w:r w:rsidRPr="00FC5B4A">
              <w:rPr>
                <w:rFonts w:ascii="Arial" w:eastAsia="Calibri" w:hAnsi="Arial"/>
                <w:sz w:val="18"/>
                <w:szCs w:val="18"/>
              </w:rPr>
              <w:t>Thu nhập thẩm định</w:t>
            </w:r>
          </w:p>
        </w:tc>
        <w:tc>
          <w:tcPr>
            <w:tcW w:w="992" w:type="dxa"/>
            <w:tcBorders>
              <w:top w:val="single" w:sz="4" w:space="0" w:color="auto"/>
              <w:left w:val="nil"/>
              <w:bottom w:val="single" w:sz="4" w:space="0" w:color="auto"/>
              <w:right w:val="single" w:sz="4" w:space="0" w:color="auto"/>
            </w:tcBorders>
            <w:shd w:val="clear" w:color="auto" w:fill="auto"/>
            <w:vAlign w:val="center"/>
          </w:tcPr>
          <w:p w14:paraId="78A2604A" w14:textId="61F76D53"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0854F6B7" w14:textId="6C29F7BE" w:rsidR="002E62D5" w:rsidRDefault="002E62D5" w:rsidP="002E62D5">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897976" w14:textId="21123820" w:rsidR="002E62D5" w:rsidRDefault="002E62D5" w:rsidP="002E62D5">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2FFE017" w14:textId="77777777"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Tự động tính toán và hiển thị giá trị theo CT</w:t>
            </w:r>
          </w:p>
          <w:p w14:paraId="3B057970" w14:textId="3D44C299" w:rsidR="002E62D5" w:rsidRPr="00FC5B4A" w:rsidRDefault="002E62D5" w:rsidP="002E62D5">
            <w:pPr>
              <w:spacing w:before="0" w:after="0" w:line="312" w:lineRule="auto"/>
              <w:ind w:left="0"/>
              <w:rPr>
                <w:rFonts w:ascii="Arial" w:eastAsia="Times New Roman" w:hAnsi="Arial"/>
                <w:bCs/>
                <w:i/>
                <w:color w:val="000000"/>
                <w:sz w:val="18"/>
                <w:szCs w:val="18"/>
              </w:rPr>
            </w:pPr>
            <w:r w:rsidRPr="00FC5B4A">
              <w:rPr>
                <w:rFonts w:ascii="Arial" w:eastAsia="Times New Roman" w:hAnsi="Arial"/>
                <w:bCs/>
                <w:i/>
                <w:color w:val="000000"/>
                <w:sz w:val="18"/>
                <w:szCs w:val="18"/>
              </w:rPr>
              <w:t>Format: 00.000.000</w:t>
            </w:r>
          </w:p>
        </w:tc>
        <w:tc>
          <w:tcPr>
            <w:tcW w:w="992" w:type="dxa"/>
            <w:tcBorders>
              <w:top w:val="single" w:sz="4" w:space="0" w:color="auto"/>
              <w:left w:val="nil"/>
              <w:bottom w:val="single" w:sz="4" w:space="0" w:color="auto"/>
              <w:right w:val="single" w:sz="4" w:space="0" w:color="auto"/>
            </w:tcBorders>
            <w:shd w:val="clear" w:color="auto" w:fill="auto"/>
            <w:vAlign w:val="center"/>
          </w:tcPr>
          <w:p w14:paraId="5C1081CC" w14:textId="11EA452C" w:rsidR="002E62D5" w:rsidRPr="00FC5B4A" w:rsidRDefault="002E62D5" w:rsidP="002E62D5">
            <w:pPr>
              <w:spacing w:before="0" w:after="0" w:line="312" w:lineRule="auto"/>
              <w:ind w:left="0"/>
              <w:jc w:val="center"/>
              <w:rPr>
                <w:rFonts w:ascii="Arial" w:eastAsia="Times New Roman" w:hAnsi="Arial"/>
                <w:bCs/>
                <w:color w:val="000000"/>
                <w:sz w:val="18"/>
                <w:szCs w:val="18"/>
              </w:rPr>
            </w:pPr>
            <w:r w:rsidRPr="00FC5B4A">
              <w:rPr>
                <w:rFonts w:ascii="Arial" w:eastAsia="Times New Roman" w:hAnsi="Arial"/>
                <w:bCs/>
                <w:color w:val="000000"/>
                <w:sz w:val="18"/>
                <w:szCs w:val="18"/>
              </w:rPr>
              <w:t>N</w:t>
            </w:r>
          </w:p>
        </w:tc>
        <w:tc>
          <w:tcPr>
            <w:tcW w:w="4253" w:type="dxa"/>
            <w:tcBorders>
              <w:left w:val="nil"/>
              <w:bottom w:val="single" w:sz="4" w:space="0" w:color="auto"/>
              <w:right w:val="single" w:sz="4" w:space="0" w:color="auto"/>
            </w:tcBorders>
            <w:shd w:val="clear" w:color="auto" w:fill="auto"/>
            <w:vAlign w:val="center"/>
          </w:tcPr>
          <w:p w14:paraId="00504D39" w14:textId="636C5770" w:rsidR="002E62D5" w:rsidRPr="00FC5B4A" w:rsidRDefault="002E62D5" w:rsidP="002E62D5">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 xml:space="preserve">CT: Lấy giá trị Min giữa </w:t>
            </w:r>
            <w:r w:rsidRPr="00FC5B4A">
              <w:rPr>
                <w:rFonts w:ascii="Arial" w:eastAsia="Times New Roman" w:hAnsi="Arial"/>
                <w:b/>
                <w:bCs/>
                <w:color w:val="000000"/>
                <w:sz w:val="18"/>
                <w:szCs w:val="18"/>
              </w:rPr>
              <w:t>Thu nhập KH khai báo</w:t>
            </w:r>
            <w:r w:rsidRPr="00FC5B4A">
              <w:rPr>
                <w:rFonts w:ascii="Arial" w:eastAsia="Times New Roman" w:hAnsi="Arial"/>
                <w:bCs/>
                <w:color w:val="000000"/>
                <w:sz w:val="18"/>
                <w:szCs w:val="18"/>
              </w:rPr>
              <w:t xml:space="preserve"> và </w:t>
            </w:r>
            <w:r w:rsidRPr="00FC5B4A">
              <w:rPr>
                <w:rFonts w:ascii="Arial" w:eastAsia="Times New Roman" w:hAnsi="Arial"/>
                <w:b/>
                <w:bCs/>
                <w:color w:val="000000"/>
                <w:sz w:val="18"/>
                <w:szCs w:val="18"/>
              </w:rPr>
              <w:t>Thu nhập nội suy</w:t>
            </w:r>
          </w:p>
        </w:tc>
      </w:tr>
    </w:tbl>
    <w:p w14:paraId="79D20F40" w14:textId="1DB51EC4" w:rsidR="00FC5B4A" w:rsidRDefault="00FC5B4A" w:rsidP="006B2206">
      <w:pPr>
        <w:spacing w:before="30" w:after="30" w:line="312" w:lineRule="auto"/>
        <w:ind w:left="0"/>
        <w:rPr>
          <w:rFonts w:ascii="Arial" w:eastAsia="Calibri" w:hAnsi="Arial"/>
          <w:sz w:val="22"/>
          <w:szCs w:val="22"/>
        </w:rPr>
      </w:pPr>
    </w:p>
    <w:p w14:paraId="5B900D05" w14:textId="72D68137" w:rsidR="00565F4E" w:rsidRPr="0019279E" w:rsidRDefault="00565F4E" w:rsidP="006B2206">
      <w:pPr>
        <w:pStyle w:val="Heading1"/>
        <w:numPr>
          <w:ilvl w:val="2"/>
          <w:numId w:val="23"/>
        </w:numPr>
        <w:rPr>
          <w:color w:val="auto"/>
          <w:sz w:val="20"/>
          <w:lang w:eastAsia="en-AU"/>
        </w:rPr>
      </w:pPr>
      <w:bookmarkStart w:id="21" w:name="_Toc6823626"/>
      <w:r w:rsidRPr="0019279E">
        <w:rPr>
          <w:color w:val="auto"/>
          <w:sz w:val="20"/>
          <w:lang w:eastAsia="en-AU"/>
        </w:rPr>
        <w:lastRenderedPageBreak/>
        <w:t xml:space="preserve">Phần </w:t>
      </w:r>
      <w:r w:rsidRPr="00565F4E">
        <w:rPr>
          <w:color w:val="auto"/>
          <w:sz w:val="20"/>
          <w:lang w:eastAsia="en-AU"/>
        </w:rPr>
        <w:t>III. Thông tin quan hệ tín dụng của khách hàng</w:t>
      </w:r>
      <w:bookmarkEnd w:id="21"/>
    </w:p>
    <w:p w14:paraId="6F615B2F" w14:textId="533573FA" w:rsidR="00565F4E" w:rsidRDefault="00A200EE" w:rsidP="006B2206">
      <w:pPr>
        <w:spacing w:before="30" w:after="30" w:line="312" w:lineRule="auto"/>
        <w:ind w:left="0"/>
        <w:rPr>
          <w:rFonts w:ascii="Arial" w:eastAsia="Calibri" w:hAnsi="Arial"/>
          <w:sz w:val="22"/>
          <w:szCs w:val="22"/>
        </w:rPr>
      </w:pPr>
      <w:r>
        <w:rPr>
          <w:noProof/>
        </w:rPr>
        <w:drawing>
          <wp:inline distT="0" distB="0" distL="0" distR="0" wp14:anchorId="3E23D8B0" wp14:editId="3732BD40">
            <wp:extent cx="8863330" cy="5142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3330" cy="5142865"/>
                    </a:xfrm>
                    <a:prstGeom prst="rect">
                      <a:avLst/>
                    </a:prstGeom>
                  </pic:spPr>
                </pic:pic>
              </a:graphicData>
            </a:graphic>
          </wp:inline>
        </w:drawing>
      </w:r>
    </w:p>
    <w:tbl>
      <w:tblPr>
        <w:tblW w:w="13887" w:type="dxa"/>
        <w:shd w:val="clear" w:color="auto" w:fill="FFFFFF"/>
        <w:tblLayout w:type="fixed"/>
        <w:tblLook w:val="04A0" w:firstRow="1" w:lastRow="0" w:firstColumn="1" w:lastColumn="0" w:noHBand="0" w:noVBand="1"/>
      </w:tblPr>
      <w:tblGrid>
        <w:gridCol w:w="562"/>
        <w:gridCol w:w="2127"/>
        <w:gridCol w:w="992"/>
        <w:gridCol w:w="992"/>
        <w:gridCol w:w="1134"/>
        <w:gridCol w:w="2835"/>
        <w:gridCol w:w="992"/>
        <w:gridCol w:w="4253"/>
      </w:tblGrid>
      <w:tr w:rsidR="00617FF0" w:rsidRPr="00FC5B4A" w14:paraId="7AED4B96" w14:textId="77777777" w:rsidTr="00C257AE">
        <w:trPr>
          <w:trHeight w:val="450"/>
          <w:tblHeader/>
        </w:trPr>
        <w:tc>
          <w:tcPr>
            <w:tcW w:w="56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34F18A" w14:textId="77777777" w:rsidR="00617FF0" w:rsidRPr="00FC5B4A" w:rsidRDefault="00617FF0" w:rsidP="00617FF0">
            <w:pPr>
              <w:spacing w:before="0" w:after="0" w:line="312" w:lineRule="auto"/>
              <w:ind w:left="34"/>
              <w:jc w:val="center"/>
              <w:rPr>
                <w:rFonts w:ascii="Arial" w:eastAsia="Times New Roman" w:hAnsi="Arial"/>
                <w:b/>
                <w:bCs/>
                <w:color w:val="000000"/>
                <w:sz w:val="18"/>
                <w:szCs w:val="18"/>
              </w:rPr>
            </w:pPr>
            <w:r w:rsidRPr="00FC5B4A">
              <w:rPr>
                <w:rFonts w:ascii="Arial" w:eastAsia="Times New Roman" w:hAnsi="Arial"/>
                <w:b/>
                <w:bCs/>
                <w:color w:val="000000"/>
                <w:sz w:val="18"/>
                <w:szCs w:val="18"/>
              </w:rPr>
              <w:lastRenderedPageBreak/>
              <w:t>No.</w:t>
            </w:r>
          </w:p>
        </w:tc>
        <w:tc>
          <w:tcPr>
            <w:tcW w:w="2127" w:type="dxa"/>
            <w:tcBorders>
              <w:top w:val="single" w:sz="4" w:space="0" w:color="auto"/>
              <w:left w:val="nil"/>
              <w:bottom w:val="single" w:sz="4" w:space="0" w:color="auto"/>
              <w:right w:val="single" w:sz="4" w:space="0" w:color="auto"/>
            </w:tcBorders>
            <w:shd w:val="clear" w:color="auto" w:fill="D9D9D9"/>
            <w:vAlign w:val="center"/>
            <w:hideMark/>
          </w:tcPr>
          <w:p w14:paraId="6422EF35"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Field Name</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2B3FA750"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Control Type</w:t>
            </w:r>
          </w:p>
        </w:tc>
        <w:tc>
          <w:tcPr>
            <w:tcW w:w="992" w:type="dxa"/>
            <w:tcBorders>
              <w:top w:val="single" w:sz="4" w:space="0" w:color="auto"/>
              <w:left w:val="nil"/>
              <w:bottom w:val="single" w:sz="4" w:space="0" w:color="auto"/>
              <w:right w:val="single" w:sz="4" w:space="0" w:color="auto"/>
            </w:tcBorders>
            <w:shd w:val="clear" w:color="auto" w:fill="D9D9D9"/>
            <w:vAlign w:val="center"/>
          </w:tcPr>
          <w:p w14:paraId="238EA1CE" w14:textId="2950616E"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617FF0">
              <w:rPr>
                <w:rFonts w:ascii="Arial" w:eastAsia="Times New Roman" w:hAnsi="Arial"/>
                <w:b/>
                <w:bCs/>
                <w:color w:val="000000"/>
                <w:sz w:val="18"/>
                <w:szCs w:val="18"/>
              </w:rPr>
              <w:t>Data Type</w:t>
            </w: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02607C" w14:textId="611CA90F"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Mandator</w:t>
            </w:r>
            <w:r>
              <w:rPr>
                <w:rFonts w:ascii="Arial" w:eastAsia="Times New Roman" w:hAnsi="Arial"/>
                <w:b/>
                <w:bCs/>
                <w:color w:val="000000"/>
                <w:sz w:val="18"/>
                <w:szCs w:val="18"/>
              </w:rPr>
              <w:t>y</w:t>
            </w:r>
          </w:p>
          <w:p w14:paraId="2A3C4645"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(M/N/CM)</w:t>
            </w:r>
          </w:p>
        </w:tc>
        <w:tc>
          <w:tcPr>
            <w:tcW w:w="2835" w:type="dxa"/>
            <w:tcBorders>
              <w:top w:val="single" w:sz="4" w:space="0" w:color="auto"/>
              <w:left w:val="nil"/>
              <w:bottom w:val="single" w:sz="4" w:space="0" w:color="auto"/>
              <w:right w:val="single" w:sz="4" w:space="0" w:color="auto"/>
            </w:tcBorders>
            <w:shd w:val="clear" w:color="auto" w:fill="D9D9D9"/>
            <w:vAlign w:val="center"/>
            <w:hideMark/>
          </w:tcPr>
          <w:p w14:paraId="65609B02"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Value/Format</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462782AE"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Editable</w:t>
            </w:r>
          </w:p>
        </w:tc>
        <w:tc>
          <w:tcPr>
            <w:tcW w:w="4253" w:type="dxa"/>
            <w:tcBorders>
              <w:top w:val="single" w:sz="4" w:space="0" w:color="auto"/>
              <w:left w:val="nil"/>
              <w:bottom w:val="single" w:sz="4" w:space="0" w:color="auto"/>
              <w:right w:val="single" w:sz="4" w:space="0" w:color="auto"/>
            </w:tcBorders>
            <w:shd w:val="clear" w:color="auto" w:fill="D9D9D9"/>
            <w:vAlign w:val="center"/>
            <w:hideMark/>
          </w:tcPr>
          <w:p w14:paraId="74CD16B6"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r w:rsidRPr="00FC5B4A">
              <w:rPr>
                <w:rFonts w:ascii="Arial" w:eastAsia="Times New Roman" w:hAnsi="Arial"/>
                <w:b/>
                <w:bCs/>
                <w:color w:val="000000"/>
                <w:sz w:val="18"/>
                <w:szCs w:val="18"/>
              </w:rPr>
              <w:t>Description/Note</w:t>
            </w:r>
          </w:p>
        </w:tc>
      </w:tr>
      <w:tr w:rsidR="00617FF0" w:rsidRPr="00FC5B4A" w14:paraId="5A88FE07" w14:textId="77777777" w:rsidTr="00AE0650">
        <w:trPr>
          <w:trHeight w:val="671"/>
        </w:trPr>
        <w:tc>
          <w:tcPr>
            <w:tcW w:w="562" w:type="dxa"/>
            <w:tcBorders>
              <w:top w:val="nil"/>
              <w:left w:val="single" w:sz="4" w:space="0" w:color="auto"/>
              <w:bottom w:val="single" w:sz="4" w:space="0" w:color="auto"/>
              <w:right w:val="single" w:sz="4" w:space="0" w:color="auto"/>
            </w:tcBorders>
            <w:shd w:val="clear" w:color="auto" w:fill="F2F2F2"/>
            <w:vAlign w:val="center"/>
          </w:tcPr>
          <w:p w14:paraId="7C79A2EA" w14:textId="77777777" w:rsidR="00617FF0" w:rsidRPr="00FC5B4A" w:rsidRDefault="00617FF0" w:rsidP="00617FF0">
            <w:pPr>
              <w:numPr>
                <w:ilvl w:val="0"/>
                <w:numId w:val="32"/>
              </w:numPr>
              <w:spacing w:before="0" w:after="0" w:line="312" w:lineRule="auto"/>
              <w:jc w:val="center"/>
              <w:rPr>
                <w:rFonts w:ascii="Arial" w:eastAsia="Times New Roman" w:hAnsi="Arial"/>
                <w:b/>
                <w:bCs/>
                <w:color w:val="000000"/>
                <w:sz w:val="18"/>
                <w:szCs w:val="18"/>
                <w:lang w:val="en-GB" w:eastAsia="en-GB"/>
              </w:rPr>
            </w:pPr>
          </w:p>
        </w:tc>
        <w:tc>
          <w:tcPr>
            <w:tcW w:w="2127" w:type="dxa"/>
            <w:tcBorders>
              <w:top w:val="nil"/>
              <w:left w:val="nil"/>
              <w:bottom w:val="single" w:sz="4" w:space="0" w:color="auto"/>
              <w:right w:val="single" w:sz="4" w:space="0" w:color="auto"/>
            </w:tcBorders>
            <w:shd w:val="clear" w:color="auto" w:fill="F2F2F2"/>
            <w:vAlign w:val="center"/>
          </w:tcPr>
          <w:p w14:paraId="616BDAB9" w14:textId="572F1A35" w:rsidR="00617FF0" w:rsidRPr="00FC5B4A" w:rsidRDefault="00617FF0" w:rsidP="00617FF0">
            <w:pPr>
              <w:spacing w:before="0" w:after="0" w:line="312" w:lineRule="auto"/>
              <w:ind w:left="50"/>
              <w:rPr>
                <w:rFonts w:ascii="Arial" w:eastAsia="Times New Roman" w:hAnsi="Arial"/>
                <w:b/>
                <w:bCs/>
                <w:color w:val="000000"/>
                <w:sz w:val="18"/>
                <w:szCs w:val="18"/>
                <w:lang w:val="en-GB" w:eastAsia="en-GB"/>
              </w:rPr>
            </w:pPr>
            <w:r w:rsidRPr="00FC5B4A">
              <w:rPr>
                <w:rFonts w:ascii="Arial" w:eastAsia="Times New Roman" w:hAnsi="Arial"/>
                <w:b/>
                <w:bCs/>
                <w:color w:val="000000"/>
                <w:sz w:val="18"/>
                <w:szCs w:val="18"/>
                <w:lang w:val="en-GB" w:eastAsia="en-GB"/>
              </w:rPr>
              <w:t xml:space="preserve">Thông tin </w:t>
            </w:r>
            <w:r>
              <w:rPr>
                <w:rFonts w:ascii="Arial" w:eastAsia="Times New Roman" w:hAnsi="Arial"/>
                <w:b/>
                <w:bCs/>
                <w:color w:val="000000"/>
                <w:sz w:val="18"/>
                <w:szCs w:val="18"/>
                <w:lang w:val="en-GB" w:eastAsia="en-GB"/>
              </w:rPr>
              <w:t>quan hệ tín dụng của khách hàng</w:t>
            </w:r>
          </w:p>
        </w:tc>
        <w:tc>
          <w:tcPr>
            <w:tcW w:w="992" w:type="dxa"/>
            <w:tcBorders>
              <w:top w:val="nil"/>
              <w:left w:val="nil"/>
              <w:bottom w:val="single" w:sz="4" w:space="0" w:color="auto"/>
              <w:right w:val="single" w:sz="4" w:space="0" w:color="auto"/>
            </w:tcBorders>
            <w:shd w:val="clear" w:color="auto" w:fill="F2F2F2"/>
            <w:vAlign w:val="center"/>
          </w:tcPr>
          <w:p w14:paraId="01B2E4D2" w14:textId="77777777" w:rsidR="00617FF0" w:rsidRPr="00FC5B4A" w:rsidRDefault="00617FF0" w:rsidP="00617FF0">
            <w:pPr>
              <w:spacing w:before="0" w:after="0" w:line="312" w:lineRule="auto"/>
              <w:ind w:left="0"/>
              <w:rPr>
                <w:rFonts w:ascii="Arial" w:eastAsia="Times New Roman" w:hAnsi="Arial"/>
                <w:b/>
                <w:bCs/>
                <w:color w:val="000000"/>
                <w:sz w:val="18"/>
                <w:szCs w:val="18"/>
              </w:rPr>
            </w:pPr>
            <w:r w:rsidRPr="00FC5B4A">
              <w:rPr>
                <w:rFonts w:ascii="Arial" w:eastAsia="Times New Roman" w:hAnsi="Arial"/>
                <w:b/>
                <w:bCs/>
                <w:color w:val="000000"/>
                <w:sz w:val="18"/>
                <w:szCs w:val="18"/>
              </w:rPr>
              <w:t>Label</w:t>
            </w:r>
          </w:p>
        </w:tc>
        <w:tc>
          <w:tcPr>
            <w:tcW w:w="992" w:type="dxa"/>
            <w:tcBorders>
              <w:top w:val="single" w:sz="4" w:space="0" w:color="auto"/>
              <w:left w:val="nil"/>
              <w:bottom w:val="single" w:sz="4" w:space="0" w:color="auto"/>
              <w:right w:val="single" w:sz="4" w:space="0" w:color="auto"/>
            </w:tcBorders>
            <w:shd w:val="clear" w:color="auto" w:fill="F2F2F2"/>
            <w:vAlign w:val="center"/>
          </w:tcPr>
          <w:p w14:paraId="4D886726" w14:textId="77777777" w:rsidR="00617FF0" w:rsidRPr="00FC5B4A" w:rsidRDefault="00617FF0" w:rsidP="00617FF0">
            <w:pPr>
              <w:spacing w:before="0" w:after="0" w:line="312" w:lineRule="auto"/>
              <w:ind w:left="0"/>
              <w:rPr>
                <w:rFonts w:ascii="Arial" w:eastAsia="Times New Roman" w:hAnsi="Arial"/>
                <w:b/>
                <w:bCs/>
                <w:color w:val="000000"/>
                <w:sz w:val="18"/>
                <w:szCs w:val="18"/>
              </w:rPr>
            </w:pPr>
          </w:p>
        </w:tc>
        <w:tc>
          <w:tcPr>
            <w:tcW w:w="1134" w:type="dxa"/>
            <w:tcBorders>
              <w:top w:val="nil"/>
              <w:left w:val="single" w:sz="4" w:space="0" w:color="auto"/>
              <w:bottom w:val="single" w:sz="4" w:space="0" w:color="auto"/>
              <w:right w:val="single" w:sz="4" w:space="0" w:color="auto"/>
            </w:tcBorders>
            <w:shd w:val="clear" w:color="auto" w:fill="F2F2F2"/>
            <w:vAlign w:val="center"/>
          </w:tcPr>
          <w:p w14:paraId="4700F832" w14:textId="31E23141" w:rsidR="00617FF0" w:rsidRPr="00FC5B4A" w:rsidRDefault="00617FF0" w:rsidP="00617FF0">
            <w:pPr>
              <w:spacing w:before="0" w:after="0" w:line="312" w:lineRule="auto"/>
              <w:ind w:left="0"/>
              <w:rPr>
                <w:rFonts w:ascii="Arial" w:eastAsia="Times New Roman" w:hAnsi="Arial"/>
                <w:b/>
                <w:bCs/>
                <w:color w:val="000000"/>
                <w:sz w:val="18"/>
                <w:szCs w:val="18"/>
              </w:rPr>
            </w:pPr>
          </w:p>
        </w:tc>
        <w:tc>
          <w:tcPr>
            <w:tcW w:w="2835" w:type="dxa"/>
            <w:tcBorders>
              <w:top w:val="nil"/>
              <w:left w:val="nil"/>
              <w:bottom w:val="single" w:sz="4" w:space="0" w:color="auto"/>
              <w:right w:val="single" w:sz="4" w:space="0" w:color="auto"/>
            </w:tcBorders>
            <w:shd w:val="clear" w:color="auto" w:fill="F2F2F2"/>
            <w:vAlign w:val="center"/>
          </w:tcPr>
          <w:p w14:paraId="0B3E80F1" w14:textId="77777777" w:rsidR="00617FF0" w:rsidRPr="00FC5B4A" w:rsidRDefault="00617FF0" w:rsidP="00617FF0">
            <w:pPr>
              <w:spacing w:before="0" w:after="0" w:line="312" w:lineRule="auto"/>
              <w:ind w:left="0"/>
              <w:rPr>
                <w:rFonts w:ascii="Arial" w:eastAsia="Times New Roman" w:hAnsi="Arial"/>
                <w:b/>
                <w:bCs/>
                <w:color w:val="000000"/>
                <w:sz w:val="18"/>
                <w:szCs w:val="18"/>
              </w:rPr>
            </w:pPr>
          </w:p>
        </w:tc>
        <w:tc>
          <w:tcPr>
            <w:tcW w:w="992" w:type="dxa"/>
            <w:tcBorders>
              <w:top w:val="nil"/>
              <w:left w:val="nil"/>
              <w:bottom w:val="single" w:sz="4" w:space="0" w:color="auto"/>
              <w:right w:val="single" w:sz="4" w:space="0" w:color="auto"/>
            </w:tcBorders>
            <w:shd w:val="clear" w:color="auto" w:fill="F2F2F2"/>
            <w:vAlign w:val="center"/>
          </w:tcPr>
          <w:p w14:paraId="77E561CF" w14:textId="77777777" w:rsidR="00617FF0" w:rsidRPr="00FC5B4A" w:rsidRDefault="00617FF0" w:rsidP="00617FF0">
            <w:pPr>
              <w:spacing w:before="0" w:after="0" w:line="312" w:lineRule="auto"/>
              <w:ind w:left="0"/>
              <w:jc w:val="center"/>
              <w:rPr>
                <w:rFonts w:ascii="Arial" w:eastAsia="Times New Roman" w:hAnsi="Arial"/>
                <w:b/>
                <w:bCs/>
                <w:color w:val="000000"/>
                <w:sz w:val="18"/>
                <w:szCs w:val="18"/>
              </w:rPr>
            </w:pPr>
          </w:p>
        </w:tc>
        <w:tc>
          <w:tcPr>
            <w:tcW w:w="4253" w:type="dxa"/>
            <w:tcBorders>
              <w:top w:val="nil"/>
              <w:left w:val="nil"/>
              <w:bottom w:val="single" w:sz="4" w:space="0" w:color="auto"/>
              <w:right w:val="single" w:sz="4" w:space="0" w:color="auto"/>
            </w:tcBorders>
            <w:shd w:val="clear" w:color="auto" w:fill="F2F2F2"/>
            <w:vAlign w:val="center"/>
          </w:tcPr>
          <w:p w14:paraId="35E62E3F" w14:textId="77777777" w:rsidR="00617FF0" w:rsidRPr="00FC5B4A" w:rsidRDefault="00617FF0" w:rsidP="00617FF0">
            <w:pPr>
              <w:spacing w:before="0" w:after="0" w:line="312" w:lineRule="auto"/>
              <w:ind w:left="0"/>
              <w:rPr>
                <w:rFonts w:ascii="Arial" w:eastAsia="Times New Roman" w:hAnsi="Arial"/>
                <w:b/>
                <w:bCs/>
                <w:color w:val="000000"/>
                <w:sz w:val="18"/>
                <w:szCs w:val="18"/>
              </w:rPr>
            </w:pPr>
          </w:p>
        </w:tc>
      </w:tr>
      <w:tr w:rsidR="00617FF0" w:rsidRPr="00FC5B4A" w14:paraId="34A835C0" w14:textId="77777777" w:rsidTr="00A200EE">
        <w:trPr>
          <w:trHeight w:val="45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48635E6"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3BCE8CD9" w14:textId="6EF294EA" w:rsidR="00617FF0" w:rsidRPr="00FC5B4A"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Loan at CIC</w:t>
            </w:r>
          </w:p>
        </w:tc>
        <w:tc>
          <w:tcPr>
            <w:tcW w:w="992" w:type="dxa"/>
            <w:tcBorders>
              <w:top w:val="single" w:sz="4" w:space="0" w:color="auto"/>
              <w:left w:val="nil"/>
              <w:bottom w:val="single" w:sz="4" w:space="0" w:color="auto"/>
              <w:right w:val="single" w:sz="4" w:space="0" w:color="auto"/>
            </w:tcBorders>
            <w:shd w:val="clear" w:color="auto" w:fill="auto"/>
            <w:vAlign w:val="center"/>
          </w:tcPr>
          <w:p w14:paraId="7DFE47EE" w14:textId="03CFB902" w:rsidR="00617FF0" w:rsidRPr="00FC5B4A"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2087F405" w14:textId="6B24A9A5"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F1A7345" w14:textId="04EA0329" w:rsidR="00617FF0" w:rsidRPr="00FC5B4A"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1D8514B9" w14:textId="0DA13566"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578BB53" w14:textId="7A262372" w:rsidR="00617FF0" w:rsidRPr="00FC5B4A"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53B728E2" w14:textId="1872FA81" w:rsidR="00617FF0" w:rsidRPr="00FC5B4A"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của KH tại CIC</w:t>
            </w:r>
          </w:p>
        </w:tc>
      </w:tr>
      <w:tr w:rsidR="00617FF0" w:rsidRPr="00FC5B4A" w14:paraId="58D9FFAC" w14:textId="77777777" w:rsidTr="00AE0650">
        <w:trPr>
          <w:trHeight w:val="8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8EBF21A"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EB3D785" w14:textId="3D32CD0A"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1. Ngân hàng chính sách</w:t>
            </w:r>
          </w:p>
        </w:tc>
        <w:tc>
          <w:tcPr>
            <w:tcW w:w="992" w:type="dxa"/>
            <w:tcBorders>
              <w:top w:val="single" w:sz="4" w:space="0" w:color="auto"/>
              <w:left w:val="nil"/>
              <w:bottom w:val="single" w:sz="4" w:space="0" w:color="auto"/>
              <w:right w:val="single" w:sz="4" w:space="0" w:color="auto"/>
            </w:tcBorders>
            <w:shd w:val="clear" w:color="auto" w:fill="auto"/>
            <w:vAlign w:val="center"/>
          </w:tcPr>
          <w:p w14:paraId="245FB766" w14:textId="7C55825A"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643746AF" w14:textId="7F4CE244"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0B92BC" w14:textId="1AA9192B"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3EFDCF11" w14:textId="6BD70E64" w:rsidR="00CB41C5" w:rsidRDefault="00CB41C5" w:rsidP="00617FF0">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Value: như mô tả trên bảng</w:t>
            </w:r>
          </w:p>
          <w:p w14:paraId="6208DF22" w14:textId="4D1BCFC0" w:rsidR="00617FF0" w:rsidRPr="00FC5B4A" w:rsidRDefault="00CB41C5" w:rsidP="00617FF0">
            <w:pPr>
              <w:spacing w:before="0" w:after="0" w:line="312" w:lineRule="auto"/>
              <w:ind w:left="0"/>
              <w:rPr>
                <w:rFonts w:ascii="Arial" w:eastAsia="Times New Roman" w:hAnsi="Arial"/>
                <w:bCs/>
                <w:i/>
                <w:color w:val="000000"/>
                <w:sz w:val="18"/>
                <w:szCs w:val="18"/>
              </w:rPr>
            </w:pPr>
            <w:r w:rsidRPr="00CB41C5">
              <w:rPr>
                <w:rFonts w:ascii="Arial" w:eastAsia="Times New Roman" w:hAnsi="Arial"/>
                <w:bCs/>
                <w:color w:val="000000"/>
                <w:sz w:val="18"/>
                <w:szCs w:val="18"/>
              </w:rPr>
              <w:t>Format: In đậm các giá trị theo hàng ngang</w:t>
            </w:r>
          </w:p>
        </w:tc>
        <w:tc>
          <w:tcPr>
            <w:tcW w:w="992" w:type="dxa"/>
            <w:tcBorders>
              <w:top w:val="single" w:sz="4" w:space="0" w:color="auto"/>
              <w:left w:val="nil"/>
              <w:bottom w:val="single" w:sz="4" w:space="0" w:color="auto"/>
              <w:right w:val="single" w:sz="4" w:space="0" w:color="auto"/>
            </w:tcBorders>
            <w:shd w:val="clear" w:color="auto" w:fill="auto"/>
            <w:vAlign w:val="center"/>
          </w:tcPr>
          <w:p w14:paraId="0964F4F8" w14:textId="600DC60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01168ADD" w14:textId="12D0DE19" w:rsidR="00617FF0" w:rsidRPr="00FC5B4A"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của KH tại NHCS</w:t>
            </w:r>
          </w:p>
        </w:tc>
      </w:tr>
      <w:tr w:rsidR="00617FF0" w:rsidRPr="00FC5B4A" w14:paraId="086E135E"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F0F57E0" w14:textId="48578375" w:rsidR="00617FF0" w:rsidRPr="00FC5B4A"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38.1</w:t>
            </w:r>
          </w:p>
        </w:tc>
        <w:tc>
          <w:tcPr>
            <w:tcW w:w="2127" w:type="dxa"/>
            <w:tcBorders>
              <w:top w:val="single" w:sz="4" w:space="0" w:color="auto"/>
              <w:left w:val="nil"/>
              <w:bottom w:val="single" w:sz="4" w:space="0" w:color="auto"/>
              <w:right w:val="single" w:sz="4" w:space="0" w:color="auto"/>
            </w:tcBorders>
            <w:shd w:val="clear" w:color="auto" w:fill="auto"/>
            <w:vAlign w:val="center"/>
          </w:tcPr>
          <w:p w14:paraId="5AAAE70B" w14:textId="26D5E781" w:rsidR="00617FF0" w:rsidRDefault="00617FF0" w:rsidP="00617FF0">
            <w:pPr>
              <w:spacing w:before="0" w:after="0" w:line="312" w:lineRule="auto"/>
              <w:ind w:left="0"/>
              <w:rPr>
                <w:rFonts w:ascii="Arial" w:eastAsia="Times New Roman" w:hAnsi="Arial"/>
                <w:bCs/>
                <w:color w:val="000000"/>
                <w:sz w:val="18"/>
                <w:szCs w:val="18"/>
              </w:rPr>
            </w:pPr>
            <w:r w:rsidRPr="006217C5">
              <w:rPr>
                <w:rFonts w:ascii="Arial" w:eastAsia="Times New Roman" w:hAnsi="Arial"/>
                <w:bCs/>
                <w:color w:val="000000"/>
                <w:sz w:val="18"/>
                <w:szCs w:val="18"/>
              </w:rPr>
              <w:t>+ Short-term loan</w:t>
            </w:r>
          </w:p>
        </w:tc>
        <w:tc>
          <w:tcPr>
            <w:tcW w:w="992" w:type="dxa"/>
            <w:tcBorders>
              <w:top w:val="single" w:sz="4" w:space="0" w:color="auto"/>
              <w:left w:val="nil"/>
              <w:bottom w:val="single" w:sz="4" w:space="0" w:color="auto"/>
              <w:right w:val="single" w:sz="4" w:space="0" w:color="auto"/>
            </w:tcBorders>
            <w:shd w:val="clear" w:color="auto" w:fill="auto"/>
            <w:vAlign w:val="center"/>
          </w:tcPr>
          <w:p w14:paraId="696E7373" w14:textId="576844E2"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7EF21D21" w14:textId="47E855CF"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4FF68B" w14:textId="379F8D0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0FB1FE54"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3A768919" w14:textId="44D466A6"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707660D7" w14:textId="1F62EFF5"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ngắn hạn của KH tại NHCS</w:t>
            </w:r>
          </w:p>
        </w:tc>
      </w:tr>
      <w:tr w:rsidR="00617FF0" w:rsidRPr="00FC5B4A" w14:paraId="00388B7D"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3697963" w14:textId="6E933FF6"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38.2</w:t>
            </w:r>
          </w:p>
        </w:tc>
        <w:tc>
          <w:tcPr>
            <w:tcW w:w="2127" w:type="dxa"/>
            <w:tcBorders>
              <w:top w:val="single" w:sz="4" w:space="0" w:color="auto"/>
              <w:left w:val="nil"/>
              <w:bottom w:val="single" w:sz="4" w:space="0" w:color="auto"/>
              <w:right w:val="single" w:sz="4" w:space="0" w:color="auto"/>
            </w:tcBorders>
            <w:shd w:val="clear" w:color="auto" w:fill="auto"/>
            <w:vAlign w:val="center"/>
          </w:tcPr>
          <w:p w14:paraId="4062AA33" w14:textId="56A1A461" w:rsidR="00617FF0" w:rsidRPr="006217C5" w:rsidRDefault="00617FF0" w:rsidP="00617FF0">
            <w:pPr>
              <w:spacing w:before="0" w:after="0" w:line="312" w:lineRule="auto"/>
              <w:ind w:left="0"/>
              <w:rPr>
                <w:rFonts w:ascii="Arial" w:eastAsia="Times New Roman" w:hAnsi="Arial"/>
                <w:bCs/>
                <w:color w:val="000000"/>
                <w:sz w:val="18"/>
                <w:szCs w:val="18"/>
              </w:rPr>
            </w:pPr>
            <w:r w:rsidRPr="006217C5">
              <w:rPr>
                <w:rFonts w:ascii="Arial" w:eastAsia="Times New Roman" w:hAnsi="Arial"/>
                <w:bCs/>
                <w:color w:val="000000"/>
                <w:sz w:val="18"/>
                <w:szCs w:val="18"/>
              </w:rPr>
              <w:t>+ Medium-term loan</w:t>
            </w:r>
          </w:p>
        </w:tc>
        <w:tc>
          <w:tcPr>
            <w:tcW w:w="992" w:type="dxa"/>
            <w:tcBorders>
              <w:top w:val="single" w:sz="4" w:space="0" w:color="auto"/>
              <w:left w:val="nil"/>
              <w:bottom w:val="single" w:sz="4" w:space="0" w:color="auto"/>
              <w:right w:val="single" w:sz="4" w:space="0" w:color="auto"/>
            </w:tcBorders>
            <w:shd w:val="clear" w:color="auto" w:fill="auto"/>
            <w:vAlign w:val="center"/>
          </w:tcPr>
          <w:p w14:paraId="24283B33" w14:textId="3FD0C2D1"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2AF8221A" w14:textId="5A7A3516"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73D0BF" w14:textId="2954882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141BF23A"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F284F73" w14:textId="0045B72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187CA0FB" w14:textId="377099DF"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trung hạn của KH tại NHCS</w:t>
            </w:r>
          </w:p>
        </w:tc>
      </w:tr>
      <w:tr w:rsidR="00617FF0" w:rsidRPr="00FC5B4A" w14:paraId="15DB84EA" w14:textId="77777777" w:rsidTr="00AE0650">
        <w:trPr>
          <w:trHeight w:val="85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63B76AC"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244910F" w14:textId="0BB0CF3F" w:rsidR="00617FF0" w:rsidRDefault="00617FF0" w:rsidP="00617FF0">
            <w:pPr>
              <w:spacing w:before="0" w:after="0" w:line="312" w:lineRule="auto"/>
              <w:ind w:left="0"/>
              <w:rPr>
                <w:rFonts w:ascii="Arial" w:eastAsia="Times New Roman" w:hAnsi="Arial"/>
                <w:bCs/>
                <w:color w:val="000000"/>
                <w:sz w:val="18"/>
                <w:szCs w:val="18"/>
              </w:rPr>
            </w:pPr>
            <w:r w:rsidRPr="006217C5">
              <w:rPr>
                <w:rFonts w:ascii="Arial" w:eastAsia="Times New Roman" w:hAnsi="Arial"/>
                <w:bCs/>
                <w:color w:val="000000"/>
                <w:sz w:val="18"/>
                <w:szCs w:val="18"/>
              </w:rPr>
              <w:t>2. Credit card</w:t>
            </w:r>
          </w:p>
        </w:tc>
        <w:tc>
          <w:tcPr>
            <w:tcW w:w="992" w:type="dxa"/>
            <w:tcBorders>
              <w:top w:val="single" w:sz="4" w:space="0" w:color="auto"/>
              <w:left w:val="nil"/>
              <w:bottom w:val="single" w:sz="4" w:space="0" w:color="auto"/>
              <w:right w:val="single" w:sz="4" w:space="0" w:color="auto"/>
            </w:tcBorders>
            <w:shd w:val="clear" w:color="auto" w:fill="auto"/>
            <w:vAlign w:val="center"/>
          </w:tcPr>
          <w:p w14:paraId="6B7DA77E" w14:textId="473CD34A"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35071EA3" w14:textId="517E4A24"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E8F6BB5" w14:textId="0C41026F"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6FC5AA5A" w14:textId="77777777" w:rsidR="00CB41C5" w:rsidRDefault="00CB41C5" w:rsidP="00CB41C5">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Value: như mô tả trên bảng</w:t>
            </w:r>
          </w:p>
          <w:p w14:paraId="6F23DDFC" w14:textId="0D2531CA" w:rsidR="00617FF0" w:rsidRPr="00FC5B4A" w:rsidRDefault="00CB41C5" w:rsidP="00CB41C5">
            <w:pPr>
              <w:spacing w:before="0" w:after="0" w:line="312" w:lineRule="auto"/>
              <w:ind w:left="0"/>
              <w:rPr>
                <w:rFonts w:ascii="Arial" w:eastAsia="Times New Roman" w:hAnsi="Arial"/>
                <w:bCs/>
                <w:i/>
                <w:color w:val="000000"/>
                <w:sz w:val="18"/>
                <w:szCs w:val="18"/>
              </w:rPr>
            </w:pPr>
            <w:r w:rsidRPr="00CB41C5">
              <w:rPr>
                <w:rFonts w:ascii="Arial" w:eastAsia="Times New Roman" w:hAnsi="Arial"/>
                <w:bCs/>
                <w:color w:val="000000"/>
                <w:sz w:val="18"/>
                <w:szCs w:val="18"/>
              </w:rPr>
              <w:t>Format: In đậm các giá trị theo hàng ngang</w:t>
            </w:r>
          </w:p>
        </w:tc>
        <w:tc>
          <w:tcPr>
            <w:tcW w:w="992" w:type="dxa"/>
            <w:tcBorders>
              <w:top w:val="single" w:sz="4" w:space="0" w:color="auto"/>
              <w:left w:val="nil"/>
              <w:bottom w:val="single" w:sz="4" w:space="0" w:color="auto"/>
              <w:right w:val="single" w:sz="4" w:space="0" w:color="auto"/>
            </w:tcBorders>
            <w:shd w:val="clear" w:color="auto" w:fill="auto"/>
            <w:vAlign w:val="center"/>
          </w:tcPr>
          <w:p w14:paraId="4E080794" w14:textId="4508FA1C"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25179C7F" w14:textId="26FC5423"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Thông tin thẻ tín dụng của KH</w:t>
            </w:r>
          </w:p>
        </w:tc>
      </w:tr>
      <w:tr w:rsidR="00617FF0" w:rsidRPr="00FC5B4A" w14:paraId="78FF0A54" w14:textId="77777777" w:rsidTr="00AE0650">
        <w:trPr>
          <w:trHeight w:val="843"/>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8707C95"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E684609" w14:textId="0BC254D6" w:rsidR="00617FF0" w:rsidRDefault="00617FF0" w:rsidP="00617FF0">
            <w:pPr>
              <w:spacing w:before="0" w:after="0" w:line="312" w:lineRule="auto"/>
              <w:ind w:left="0"/>
              <w:rPr>
                <w:rFonts w:ascii="Arial" w:eastAsia="Times New Roman" w:hAnsi="Arial"/>
                <w:bCs/>
                <w:color w:val="000000"/>
                <w:sz w:val="18"/>
                <w:szCs w:val="18"/>
              </w:rPr>
            </w:pPr>
            <w:r w:rsidRPr="006217C5">
              <w:rPr>
                <w:rFonts w:ascii="Arial" w:eastAsia="Times New Roman" w:hAnsi="Arial"/>
                <w:bCs/>
                <w:color w:val="000000"/>
                <w:sz w:val="18"/>
                <w:szCs w:val="18"/>
              </w:rPr>
              <w:t>3. Bank</w:t>
            </w:r>
          </w:p>
        </w:tc>
        <w:tc>
          <w:tcPr>
            <w:tcW w:w="992" w:type="dxa"/>
            <w:tcBorders>
              <w:top w:val="single" w:sz="4" w:space="0" w:color="auto"/>
              <w:left w:val="nil"/>
              <w:bottom w:val="single" w:sz="4" w:space="0" w:color="auto"/>
              <w:right w:val="single" w:sz="4" w:space="0" w:color="auto"/>
            </w:tcBorders>
            <w:shd w:val="clear" w:color="auto" w:fill="auto"/>
            <w:vAlign w:val="center"/>
          </w:tcPr>
          <w:p w14:paraId="21537BF2" w14:textId="61ED40B0"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4473342F" w14:textId="2440201C"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C6C0FE" w14:textId="6D2F2389"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077E91EB" w14:textId="77777777" w:rsidR="00CB41C5" w:rsidRDefault="00CB41C5" w:rsidP="00CB41C5">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Value: như mô tả trên bảng</w:t>
            </w:r>
          </w:p>
          <w:p w14:paraId="55E68E17" w14:textId="1DB089EA" w:rsidR="00617FF0" w:rsidRPr="00FC5B4A" w:rsidRDefault="00CB41C5" w:rsidP="00CB41C5">
            <w:pPr>
              <w:spacing w:before="0" w:after="0" w:line="312" w:lineRule="auto"/>
              <w:ind w:left="0"/>
              <w:rPr>
                <w:rFonts w:ascii="Arial" w:eastAsia="Times New Roman" w:hAnsi="Arial"/>
                <w:bCs/>
                <w:i/>
                <w:color w:val="000000"/>
                <w:sz w:val="18"/>
                <w:szCs w:val="18"/>
              </w:rPr>
            </w:pPr>
            <w:r w:rsidRPr="00CB41C5">
              <w:rPr>
                <w:rFonts w:ascii="Arial" w:eastAsia="Times New Roman" w:hAnsi="Arial"/>
                <w:bCs/>
                <w:color w:val="000000"/>
                <w:sz w:val="18"/>
                <w:szCs w:val="18"/>
              </w:rPr>
              <w:t>Format: In đậm các giá trị theo hàng ngang</w:t>
            </w:r>
          </w:p>
        </w:tc>
        <w:tc>
          <w:tcPr>
            <w:tcW w:w="992" w:type="dxa"/>
            <w:tcBorders>
              <w:top w:val="single" w:sz="4" w:space="0" w:color="auto"/>
              <w:left w:val="nil"/>
              <w:bottom w:val="single" w:sz="4" w:space="0" w:color="auto"/>
              <w:right w:val="single" w:sz="4" w:space="0" w:color="auto"/>
            </w:tcBorders>
            <w:shd w:val="clear" w:color="auto" w:fill="auto"/>
            <w:vAlign w:val="center"/>
          </w:tcPr>
          <w:p w14:paraId="08E5DC94" w14:textId="1619FC76"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754BD388" w14:textId="3ACDEFCD"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của KH tại các ngân hàng</w:t>
            </w:r>
          </w:p>
        </w:tc>
      </w:tr>
      <w:tr w:rsidR="00617FF0" w:rsidRPr="00FC5B4A" w14:paraId="2729ED13"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1C80969" w14:textId="636C4F47"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40.1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421DBD03" w14:textId="11203373" w:rsidR="00617FF0" w:rsidRPr="006217C5" w:rsidRDefault="00617FF0" w:rsidP="00617FF0">
            <w:pPr>
              <w:spacing w:before="0" w:after="0" w:line="312" w:lineRule="auto"/>
              <w:ind w:left="0"/>
              <w:rPr>
                <w:rFonts w:ascii="Arial" w:eastAsia="Times New Roman" w:hAnsi="Arial"/>
                <w:bCs/>
                <w:color w:val="000000"/>
                <w:sz w:val="18"/>
                <w:szCs w:val="18"/>
              </w:rPr>
            </w:pPr>
            <w:r w:rsidRPr="006217C5">
              <w:rPr>
                <w:rFonts w:ascii="Arial" w:eastAsia="Times New Roman" w:hAnsi="Arial"/>
                <w:bCs/>
                <w:color w:val="000000"/>
                <w:sz w:val="18"/>
                <w:szCs w:val="18"/>
              </w:rPr>
              <w:t>+ Short-term loan</w:t>
            </w:r>
          </w:p>
        </w:tc>
        <w:tc>
          <w:tcPr>
            <w:tcW w:w="992" w:type="dxa"/>
            <w:tcBorders>
              <w:top w:val="single" w:sz="4" w:space="0" w:color="auto"/>
              <w:left w:val="nil"/>
              <w:bottom w:val="single" w:sz="4" w:space="0" w:color="auto"/>
              <w:right w:val="single" w:sz="4" w:space="0" w:color="auto"/>
            </w:tcBorders>
            <w:shd w:val="clear" w:color="auto" w:fill="auto"/>
            <w:vAlign w:val="center"/>
          </w:tcPr>
          <w:p w14:paraId="09E8FAF4" w14:textId="2BDDE799"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7AFD22FD" w14:textId="67FE589C"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9F01478" w14:textId="12A5BAD4"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1A4E116B"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3FFEF6D6" w14:textId="591CAB10"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35035BA" w14:textId="14C1C0B4"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ngắn hạn của KH tại các ngân hàng</w:t>
            </w:r>
          </w:p>
        </w:tc>
      </w:tr>
      <w:tr w:rsidR="00617FF0" w:rsidRPr="00FC5B4A" w14:paraId="54FCF6B2"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55FADC4" w14:textId="0B9AF90E"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40.2</w:t>
            </w:r>
          </w:p>
        </w:tc>
        <w:tc>
          <w:tcPr>
            <w:tcW w:w="2127" w:type="dxa"/>
            <w:tcBorders>
              <w:top w:val="single" w:sz="4" w:space="0" w:color="auto"/>
              <w:left w:val="nil"/>
              <w:bottom w:val="single" w:sz="4" w:space="0" w:color="auto"/>
              <w:right w:val="single" w:sz="4" w:space="0" w:color="auto"/>
            </w:tcBorders>
            <w:shd w:val="clear" w:color="auto" w:fill="auto"/>
            <w:vAlign w:val="center"/>
          </w:tcPr>
          <w:p w14:paraId="329A0634" w14:textId="30CDA64B" w:rsidR="00617FF0" w:rsidRPr="006217C5" w:rsidRDefault="00617FF0" w:rsidP="00617FF0">
            <w:pPr>
              <w:spacing w:before="0" w:after="0" w:line="312" w:lineRule="auto"/>
              <w:ind w:left="0"/>
              <w:rPr>
                <w:rFonts w:ascii="Arial" w:eastAsia="Times New Roman" w:hAnsi="Arial"/>
                <w:bCs/>
                <w:color w:val="000000"/>
                <w:sz w:val="18"/>
                <w:szCs w:val="18"/>
              </w:rPr>
            </w:pPr>
            <w:r w:rsidRPr="006217C5">
              <w:rPr>
                <w:rFonts w:ascii="Arial" w:eastAsia="Times New Roman" w:hAnsi="Arial"/>
                <w:bCs/>
                <w:color w:val="000000"/>
                <w:sz w:val="18"/>
                <w:szCs w:val="18"/>
              </w:rPr>
              <w:t>+ Medium-term loan</w:t>
            </w:r>
          </w:p>
        </w:tc>
        <w:tc>
          <w:tcPr>
            <w:tcW w:w="992" w:type="dxa"/>
            <w:tcBorders>
              <w:top w:val="single" w:sz="4" w:space="0" w:color="auto"/>
              <w:left w:val="nil"/>
              <w:bottom w:val="single" w:sz="4" w:space="0" w:color="auto"/>
              <w:right w:val="single" w:sz="4" w:space="0" w:color="auto"/>
            </w:tcBorders>
            <w:shd w:val="clear" w:color="auto" w:fill="auto"/>
            <w:vAlign w:val="center"/>
          </w:tcPr>
          <w:p w14:paraId="59ECD61A" w14:textId="77777777"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5D341220" w14:textId="030E967D"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DE7BC9" w14:textId="5C344B2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0B3FADC8"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24FA8A87" w14:textId="7777777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AA131B6" w14:textId="5952B67B"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trung hạn của KH tại các ngân hàng</w:t>
            </w:r>
          </w:p>
        </w:tc>
      </w:tr>
      <w:tr w:rsidR="00617FF0" w:rsidRPr="00FC5B4A" w14:paraId="488D0686"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19622EA" w14:textId="53A6F4BE"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40.3</w:t>
            </w:r>
          </w:p>
        </w:tc>
        <w:tc>
          <w:tcPr>
            <w:tcW w:w="2127" w:type="dxa"/>
            <w:tcBorders>
              <w:top w:val="single" w:sz="4" w:space="0" w:color="auto"/>
              <w:left w:val="nil"/>
              <w:bottom w:val="single" w:sz="4" w:space="0" w:color="auto"/>
              <w:right w:val="single" w:sz="4" w:space="0" w:color="auto"/>
            </w:tcBorders>
            <w:shd w:val="clear" w:color="auto" w:fill="auto"/>
            <w:vAlign w:val="center"/>
          </w:tcPr>
          <w:p w14:paraId="47C62082" w14:textId="3835420C" w:rsidR="00617FF0" w:rsidRPr="006217C5" w:rsidRDefault="00617FF0" w:rsidP="00617FF0">
            <w:pPr>
              <w:spacing w:before="0" w:after="0" w:line="312" w:lineRule="auto"/>
              <w:ind w:left="0"/>
              <w:rPr>
                <w:rFonts w:ascii="Arial" w:eastAsia="Times New Roman" w:hAnsi="Arial"/>
                <w:bCs/>
                <w:color w:val="000000"/>
                <w:sz w:val="18"/>
                <w:szCs w:val="18"/>
              </w:rPr>
            </w:pPr>
            <w:r w:rsidRPr="00A31BDA">
              <w:rPr>
                <w:rFonts w:ascii="Arial" w:eastAsia="Times New Roman" w:hAnsi="Arial"/>
                <w:bCs/>
                <w:color w:val="000000"/>
                <w:sz w:val="18"/>
                <w:szCs w:val="18"/>
              </w:rPr>
              <w:t>+ Other</w:t>
            </w:r>
          </w:p>
        </w:tc>
        <w:tc>
          <w:tcPr>
            <w:tcW w:w="992" w:type="dxa"/>
            <w:tcBorders>
              <w:top w:val="single" w:sz="4" w:space="0" w:color="auto"/>
              <w:left w:val="nil"/>
              <w:bottom w:val="single" w:sz="4" w:space="0" w:color="auto"/>
              <w:right w:val="single" w:sz="4" w:space="0" w:color="auto"/>
            </w:tcBorders>
            <w:shd w:val="clear" w:color="auto" w:fill="auto"/>
            <w:vAlign w:val="center"/>
          </w:tcPr>
          <w:p w14:paraId="16D9E93B" w14:textId="77777777"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1C9C151F" w14:textId="50790E9A"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0D53348" w14:textId="31A8323D"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4E1D297F"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4FCDCCE5" w14:textId="7777777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253A4C47" w14:textId="0695DAC9"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khác của KH tại các ngân hàng</w:t>
            </w:r>
          </w:p>
        </w:tc>
      </w:tr>
      <w:tr w:rsidR="00617FF0" w:rsidRPr="00FC5B4A" w14:paraId="7F09698A" w14:textId="77777777" w:rsidTr="00AE0650">
        <w:trPr>
          <w:trHeight w:val="86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6A9273D"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2534148" w14:textId="7B642BA2" w:rsidR="00617FF0" w:rsidRDefault="00617FF0" w:rsidP="00617FF0">
            <w:pPr>
              <w:spacing w:before="0" w:after="0" w:line="312" w:lineRule="auto"/>
              <w:ind w:left="0"/>
              <w:rPr>
                <w:rFonts w:ascii="Arial" w:eastAsia="Times New Roman" w:hAnsi="Arial"/>
                <w:bCs/>
                <w:color w:val="000000"/>
                <w:sz w:val="18"/>
                <w:szCs w:val="18"/>
              </w:rPr>
            </w:pPr>
            <w:r w:rsidRPr="00A31BDA">
              <w:rPr>
                <w:rFonts w:ascii="Arial" w:eastAsia="Times New Roman" w:hAnsi="Arial"/>
                <w:bCs/>
                <w:color w:val="000000"/>
                <w:sz w:val="18"/>
                <w:szCs w:val="18"/>
              </w:rPr>
              <w:t>4. Financial Company</w:t>
            </w:r>
          </w:p>
        </w:tc>
        <w:tc>
          <w:tcPr>
            <w:tcW w:w="992" w:type="dxa"/>
            <w:tcBorders>
              <w:top w:val="single" w:sz="4" w:space="0" w:color="auto"/>
              <w:left w:val="nil"/>
              <w:bottom w:val="single" w:sz="4" w:space="0" w:color="auto"/>
              <w:right w:val="single" w:sz="4" w:space="0" w:color="auto"/>
            </w:tcBorders>
            <w:shd w:val="clear" w:color="auto" w:fill="auto"/>
            <w:vAlign w:val="center"/>
          </w:tcPr>
          <w:p w14:paraId="4EFC0CC5" w14:textId="680C9D9E"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60A7B86D" w14:textId="73D6AF9F"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82C274" w14:textId="2AE2FA43"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61747783" w14:textId="77777777" w:rsidR="00CB41C5" w:rsidRDefault="00CB41C5" w:rsidP="00CB41C5">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Value: như mô tả trên bảng</w:t>
            </w:r>
          </w:p>
          <w:p w14:paraId="516AA14C" w14:textId="4C19D11A" w:rsidR="00617FF0" w:rsidRPr="00FC5B4A" w:rsidRDefault="00CB41C5" w:rsidP="00CB41C5">
            <w:pPr>
              <w:spacing w:before="0" w:after="0" w:line="312" w:lineRule="auto"/>
              <w:ind w:left="0"/>
              <w:rPr>
                <w:rFonts w:ascii="Arial" w:eastAsia="Times New Roman" w:hAnsi="Arial"/>
                <w:bCs/>
                <w:i/>
                <w:color w:val="000000"/>
                <w:sz w:val="18"/>
                <w:szCs w:val="18"/>
              </w:rPr>
            </w:pPr>
            <w:r w:rsidRPr="00CB41C5">
              <w:rPr>
                <w:rFonts w:ascii="Arial" w:eastAsia="Times New Roman" w:hAnsi="Arial"/>
                <w:bCs/>
                <w:color w:val="000000"/>
                <w:sz w:val="18"/>
                <w:szCs w:val="18"/>
              </w:rPr>
              <w:t>Format: In đậm các giá trị theo hàng ngang</w:t>
            </w:r>
          </w:p>
        </w:tc>
        <w:tc>
          <w:tcPr>
            <w:tcW w:w="992" w:type="dxa"/>
            <w:tcBorders>
              <w:top w:val="single" w:sz="4" w:space="0" w:color="auto"/>
              <w:left w:val="nil"/>
              <w:bottom w:val="single" w:sz="4" w:space="0" w:color="auto"/>
              <w:right w:val="single" w:sz="4" w:space="0" w:color="auto"/>
            </w:tcBorders>
            <w:shd w:val="clear" w:color="auto" w:fill="auto"/>
            <w:vAlign w:val="center"/>
          </w:tcPr>
          <w:p w14:paraId="02BAD38E" w14:textId="0B03E581"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54529420" w14:textId="00CBD7E2"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của KH tại các công ty tài chính</w:t>
            </w:r>
          </w:p>
        </w:tc>
      </w:tr>
      <w:tr w:rsidR="00617FF0" w:rsidRPr="00FC5B4A" w14:paraId="66F08476"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199E114" w14:textId="1AA47594"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41.1</w:t>
            </w:r>
          </w:p>
        </w:tc>
        <w:tc>
          <w:tcPr>
            <w:tcW w:w="2127" w:type="dxa"/>
            <w:tcBorders>
              <w:top w:val="single" w:sz="4" w:space="0" w:color="auto"/>
              <w:left w:val="nil"/>
              <w:bottom w:val="single" w:sz="4" w:space="0" w:color="auto"/>
              <w:right w:val="single" w:sz="4" w:space="0" w:color="auto"/>
            </w:tcBorders>
            <w:shd w:val="clear" w:color="auto" w:fill="auto"/>
            <w:vAlign w:val="center"/>
          </w:tcPr>
          <w:p w14:paraId="475C8851" w14:textId="4B7B3B27" w:rsidR="00617FF0" w:rsidRPr="006217C5" w:rsidRDefault="00617FF0" w:rsidP="00617FF0">
            <w:pPr>
              <w:spacing w:before="0" w:after="0" w:line="312" w:lineRule="auto"/>
              <w:ind w:left="0"/>
              <w:rPr>
                <w:rFonts w:ascii="Arial" w:eastAsia="Times New Roman" w:hAnsi="Arial"/>
                <w:bCs/>
                <w:color w:val="000000"/>
                <w:sz w:val="18"/>
                <w:szCs w:val="18"/>
              </w:rPr>
            </w:pPr>
            <w:r w:rsidRPr="00A31BDA">
              <w:rPr>
                <w:rFonts w:ascii="Arial" w:eastAsia="Times New Roman" w:hAnsi="Arial"/>
                <w:bCs/>
                <w:color w:val="000000"/>
                <w:sz w:val="18"/>
                <w:szCs w:val="18"/>
              </w:rPr>
              <w:t>+ Short-term loan (not at Mcredit)</w:t>
            </w:r>
          </w:p>
        </w:tc>
        <w:tc>
          <w:tcPr>
            <w:tcW w:w="992" w:type="dxa"/>
            <w:tcBorders>
              <w:top w:val="single" w:sz="4" w:space="0" w:color="auto"/>
              <w:left w:val="nil"/>
              <w:bottom w:val="single" w:sz="4" w:space="0" w:color="auto"/>
              <w:right w:val="single" w:sz="4" w:space="0" w:color="auto"/>
            </w:tcBorders>
            <w:shd w:val="clear" w:color="auto" w:fill="auto"/>
            <w:vAlign w:val="center"/>
          </w:tcPr>
          <w:p w14:paraId="43E67347" w14:textId="77777777"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4994F5B6" w14:textId="40C6F34F"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E13B30" w14:textId="1D5B1081"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2DA89CD2"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3894EBD9" w14:textId="7777777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4428A937" w14:textId="00F33CC8"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ngắn hạn của KH tại các công ty tài chính (trừ Mcredit)</w:t>
            </w:r>
          </w:p>
        </w:tc>
      </w:tr>
      <w:tr w:rsidR="00617FF0" w:rsidRPr="00FC5B4A" w14:paraId="5E0DED6A"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0E92157" w14:textId="509D812F"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41.2</w:t>
            </w:r>
          </w:p>
        </w:tc>
        <w:tc>
          <w:tcPr>
            <w:tcW w:w="2127" w:type="dxa"/>
            <w:tcBorders>
              <w:top w:val="single" w:sz="4" w:space="0" w:color="auto"/>
              <w:left w:val="nil"/>
              <w:bottom w:val="single" w:sz="4" w:space="0" w:color="auto"/>
              <w:right w:val="single" w:sz="4" w:space="0" w:color="auto"/>
            </w:tcBorders>
            <w:shd w:val="clear" w:color="auto" w:fill="auto"/>
            <w:vAlign w:val="center"/>
          </w:tcPr>
          <w:p w14:paraId="2AB0B9B5" w14:textId="555A0991" w:rsidR="00617FF0" w:rsidRPr="006217C5" w:rsidRDefault="00617FF0" w:rsidP="00617FF0">
            <w:pPr>
              <w:spacing w:before="0" w:after="0" w:line="312" w:lineRule="auto"/>
              <w:ind w:left="0"/>
              <w:rPr>
                <w:rFonts w:ascii="Arial" w:eastAsia="Times New Roman" w:hAnsi="Arial"/>
                <w:bCs/>
                <w:color w:val="000000"/>
                <w:sz w:val="18"/>
                <w:szCs w:val="18"/>
              </w:rPr>
            </w:pPr>
            <w:r w:rsidRPr="00A31BDA">
              <w:rPr>
                <w:rFonts w:ascii="Arial" w:eastAsia="Times New Roman" w:hAnsi="Arial"/>
                <w:bCs/>
                <w:color w:val="000000"/>
                <w:sz w:val="18"/>
                <w:szCs w:val="18"/>
              </w:rPr>
              <w:t>+ Medium-term loan (not at Mcredit)</w:t>
            </w:r>
          </w:p>
        </w:tc>
        <w:tc>
          <w:tcPr>
            <w:tcW w:w="992" w:type="dxa"/>
            <w:tcBorders>
              <w:top w:val="single" w:sz="4" w:space="0" w:color="auto"/>
              <w:left w:val="nil"/>
              <w:bottom w:val="single" w:sz="4" w:space="0" w:color="auto"/>
              <w:right w:val="single" w:sz="4" w:space="0" w:color="auto"/>
            </w:tcBorders>
            <w:shd w:val="clear" w:color="auto" w:fill="auto"/>
            <w:vAlign w:val="center"/>
          </w:tcPr>
          <w:p w14:paraId="58D129F2" w14:textId="77777777"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7725C952" w14:textId="1D684EEC"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4316E8" w14:textId="72A32094"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07D2B500"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39767813" w14:textId="7777777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10E937CA" w14:textId="694B4A89"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trung hạn của KH tại các công ty tài chính (trừ Mcredit)</w:t>
            </w:r>
          </w:p>
        </w:tc>
      </w:tr>
      <w:tr w:rsidR="00617FF0" w:rsidRPr="00FC5B4A" w14:paraId="7394A113"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C8BE261" w14:textId="2FD8655C" w:rsidR="00617FF0" w:rsidRDefault="00617FF0" w:rsidP="00617FF0">
            <w:pPr>
              <w:spacing w:before="0" w:after="0" w:line="312" w:lineRule="auto"/>
              <w:ind w:left="-115"/>
              <w:jc w:val="center"/>
              <w:rPr>
                <w:rFonts w:ascii="Arial" w:eastAsia="Times New Roman" w:hAnsi="Arial"/>
                <w:bCs/>
                <w:color w:val="000000"/>
                <w:sz w:val="18"/>
                <w:szCs w:val="18"/>
                <w:lang w:val="en-GB" w:eastAsia="en-GB"/>
              </w:rPr>
            </w:pPr>
            <w:r>
              <w:rPr>
                <w:rFonts w:ascii="Arial" w:eastAsia="Times New Roman" w:hAnsi="Arial"/>
                <w:bCs/>
                <w:color w:val="000000"/>
                <w:sz w:val="18"/>
                <w:szCs w:val="18"/>
                <w:lang w:val="en-GB" w:eastAsia="en-GB"/>
              </w:rPr>
              <w:t>41.3</w:t>
            </w:r>
          </w:p>
        </w:tc>
        <w:tc>
          <w:tcPr>
            <w:tcW w:w="2127" w:type="dxa"/>
            <w:tcBorders>
              <w:top w:val="single" w:sz="4" w:space="0" w:color="auto"/>
              <w:left w:val="nil"/>
              <w:bottom w:val="single" w:sz="4" w:space="0" w:color="auto"/>
              <w:right w:val="single" w:sz="4" w:space="0" w:color="auto"/>
            </w:tcBorders>
            <w:shd w:val="clear" w:color="auto" w:fill="auto"/>
            <w:vAlign w:val="center"/>
          </w:tcPr>
          <w:p w14:paraId="7D788D10" w14:textId="7A4A0408" w:rsidR="00617FF0" w:rsidRPr="006217C5" w:rsidRDefault="00617FF0" w:rsidP="00617FF0">
            <w:pPr>
              <w:spacing w:before="0" w:after="0" w:line="312" w:lineRule="auto"/>
              <w:ind w:left="0"/>
              <w:rPr>
                <w:rFonts w:ascii="Arial" w:eastAsia="Times New Roman" w:hAnsi="Arial"/>
                <w:bCs/>
                <w:color w:val="000000"/>
                <w:sz w:val="18"/>
                <w:szCs w:val="18"/>
              </w:rPr>
            </w:pPr>
            <w:r w:rsidRPr="00A31BDA">
              <w:rPr>
                <w:rFonts w:ascii="Arial" w:eastAsia="Times New Roman" w:hAnsi="Arial"/>
                <w:bCs/>
                <w:color w:val="000000"/>
                <w:sz w:val="18"/>
                <w:szCs w:val="18"/>
              </w:rPr>
              <w:t>+ Existing loan at Mcredit</w:t>
            </w:r>
          </w:p>
        </w:tc>
        <w:tc>
          <w:tcPr>
            <w:tcW w:w="992" w:type="dxa"/>
            <w:tcBorders>
              <w:top w:val="single" w:sz="4" w:space="0" w:color="auto"/>
              <w:left w:val="nil"/>
              <w:bottom w:val="single" w:sz="4" w:space="0" w:color="auto"/>
              <w:right w:val="single" w:sz="4" w:space="0" w:color="auto"/>
            </w:tcBorders>
            <w:shd w:val="clear" w:color="auto" w:fill="auto"/>
            <w:vAlign w:val="center"/>
          </w:tcPr>
          <w:p w14:paraId="14C8A0BE" w14:textId="77777777"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1A909752" w14:textId="77777777" w:rsidR="00617FF0" w:rsidRDefault="00617FF0" w:rsidP="00617FF0">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CB4B4C" w14:textId="7FA93CDB"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65149E3D"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63077F45" w14:textId="7777777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1AA7699" w14:textId="44788633"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Khoản vay của KH tại Mcredit</w:t>
            </w:r>
          </w:p>
        </w:tc>
      </w:tr>
      <w:tr w:rsidR="00617FF0" w:rsidRPr="00FC5B4A" w14:paraId="4D616D43"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4D8CAC"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F1A847E" w14:textId="288E864D" w:rsidR="00617FF0" w:rsidRDefault="00617FF0" w:rsidP="00617FF0">
            <w:pPr>
              <w:spacing w:before="0" w:after="0" w:line="312" w:lineRule="auto"/>
              <w:ind w:left="0"/>
              <w:rPr>
                <w:rFonts w:ascii="Arial" w:eastAsia="Times New Roman" w:hAnsi="Arial"/>
                <w:bCs/>
                <w:color w:val="000000"/>
                <w:sz w:val="18"/>
                <w:szCs w:val="18"/>
              </w:rPr>
            </w:pPr>
            <w:r w:rsidRPr="00A31BDA">
              <w:rPr>
                <w:rFonts w:ascii="Arial" w:eastAsia="Times New Roman" w:hAnsi="Arial"/>
                <w:bCs/>
                <w:color w:val="000000"/>
                <w:sz w:val="18"/>
                <w:szCs w:val="18"/>
              </w:rPr>
              <w:t>5. Total</w:t>
            </w:r>
          </w:p>
        </w:tc>
        <w:tc>
          <w:tcPr>
            <w:tcW w:w="992" w:type="dxa"/>
            <w:tcBorders>
              <w:top w:val="single" w:sz="4" w:space="0" w:color="auto"/>
              <w:left w:val="nil"/>
              <w:bottom w:val="single" w:sz="4" w:space="0" w:color="auto"/>
              <w:right w:val="single" w:sz="4" w:space="0" w:color="auto"/>
            </w:tcBorders>
            <w:shd w:val="clear" w:color="auto" w:fill="auto"/>
            <w:vAlign w:val="center"/>
          </w:tcPr>
          <w:p w14:paraId="07599FBB" w14:textId="338A9769"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6DB1AF40" w14:textId="0D39FE9E"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4518721" w14:textId="3809DEB6"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tcBorders>
              <w:top w:val="single" w:sz="4" w:space="0" w:color="auto"/>
              <w:left w:val="nil"/>
              <w:bottom w:val="single" w:sz="4" w:space="0" w:color="auto"/>
              <w:right w:val="single" w:sz="4" w:space="0" w:color="auto"/>
            </w:tcBorders>
            <w:shd w:val="clear" w:color="auto" w:fill="auto"/>
            <w:vAlign w:val="center"/>
          </w:tcPr>
          <w:p w14:paraId="4263EDCF" w14:textId="77777777" w:rsidR="00CB41C5" w:rsidRDefault="00CB41C5" w:rsidP="00CB41C5">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Value: như mô tả trên bảng</w:t>
            </w:r>
          </w:p>
          <w:p w14:paraId="16B9A753" w14:textId="0EA6F977" w:rsidR="00617FF0" w:rsidRPr="00A31BDA" w:rsidRDefault="00CB41C5" w:rsidP="00CB41C5">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Format: In đậm các giá trị theo hàng ngang</w:t>
            </w:r>
          </w:p>
        </w:tc>
        <w:tc>
          <w:tcPr>
            <w:tcW w:w="992" w:type="dxa"/>
            <w:tcBorders>
              <w:top w:val="single" w:sz="4" w:space="0" w:color="auto"/>
              <w:left w:val="nil"/>
              <w:bottom w:val="single" w:sz="4" w:space="0" w:color="auto"/>
              <w:right w:val="single" w:sz="4" w:space="0" w:color="auto"/>
            </w:tcBorders>
            <w:shd w:val="clear" w:color="auto" w:fill="auto"/>
            <w:vAlign w:val="center"/>
          </w:tcPr>
          <w:p w14:paraId="6B54E6AE" w14:textId="22B99F5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3227EA6" w14:textId="1FCEDB0E"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Tổng giá trị các khoản vay của KH</w:t>
            </w:r>
          </w:p>
        </w:tc>
      </w:tr>
      <w:tr w:rsidR="00617FF0" w:rsidRPr="00FC5B4A" w14:paraId="6C04D986"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CA505AA"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D70009" w14:textId="4A4FB805"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Loan Limit (VND)</w:t>
            </w:r>
          </w:p>
        </w:tc>
        <w:tc>
          <w:tcPr>
            <w:tcW w:w="992" w:type="dxa"/>
            <w:tcBorders>
              <w:top w:val="single" w:sz="4" w:space="0" w:color="auto"/>
              <w:left w:val="nil"/>
              <w:bottom w:val="single" w:sz="4" w:space="0" w:color="auto"/>
              <w:right w:val="single" w:sz="4" w:space="0" w:color="auto"/>
            </w:tcBorders>
            <w:shd w:val="clear" w:color="auto" w:fill="auto"/>
            <w:vAlign w:val="center"/>
          </w:tcPr>
          <w:p w14:paraId="3029125E" w14:textId="50DA24AC"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2B028671" w14:textId="18E580EB"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B2635D" w14:textId="549D20DC"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vMerge w:val="restart"/>
            <w:tcBorders>
              <w:top w:val="single" w:sz="4" w:space="0" w:color="auto"/>
              <w:left w:val="nil"/>
              <w:right w:val="single" w:sz="4" w:space="0" w:color="auto"/>
            </w:tcBorders>
            <w:shd w:val="clear" w:color="auto" w:fill="auto"/>
            <w:vAlign w:val="center"/>
          </w:tcPr>
          <w:p w14:paraId="112EAB41" w14:textId="7C39C93D"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 Các ô giá trị màu xám: Disable không nhập giá trị và hiển thị giá trị tính toán theo CT mô tả trên giao diện</w:t>
            </w:r>
          </w:p>
          <w:p w14:paraId="4FEA1D13" w14:textId="77777777" w:rsidR="00617FF0" w:rsidRDefault="00617FF0" w:rsidP="00617FF0">
            <w:pPr>
              <w:spacing w:before="0" w:after="0" w:line="312" w:lineRule="auto"/>
              <w:ind w:left="0"/>
              <w:rPr>
                <w:rFonts w:ascii="Arial" w:eastAsia="Times New Roman" w:hAnsi="Arial"/>
                <w:bCs/>
                <w:color w:val="000000"/>
                <w:sz w:val="18"/>
                <w:szCs w:val="18"/>
              </w:rPr>
            </w:pPr>
          </w:p>
          <w:p w14:paraId="009AAEA5" w14:textId="497F58F3" w:rsidR="00617FF0" w:rsidRPr="002529F9"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 Các ô giá trị màu trắng: Enable cho nhập giá trị</w:t>
            </w:r>
          </w:p>
        </w:tc>
        <w:tc>
          <w:tcPr>
            <w:tcW w:w="992" w:type="dxa"/>
            <w:tcBorders>
              <w:top w:val="single" w:sz="4" w:space="0" w:color="auto"/>
              <w:left w:val="nil"/>
              <w:bottom w:val="single" w:sz="4" w:space="0" w:color="auto"/>
              <w:right w:val="single" w:sz="4" w:space="0" w:color="auto"/>
            </w:tcBorders>
            <w:shd w:val="clear" w:color="auto" w:fill="auto"/>
          </w:tcPr>
          <w:p w14:paraId="492AAAD6" w14:textId="78A091E4" w:rsidR="00617FF0" w:rsidRDefault="00617FF0" w:rsidP="00617FF0">
            <w:pPr>
              <w:spacing w:before="0" w:after="0" w:line="312" w:lineRule="auto"/>
              <w:ind w:left="0"/>
              <w:jc w:val="center"/>
              <w:rPr>
                <w:rFonts w:ascii="Arial" w:eastAsia="Times New Roman" w:hAnsi="Arial"/>
                <w:bCs/>
                <w:color w:val="000000"/>
                <w:sz w:val="18"/>
                <w:szCs w:val="18"/>
              </w:rPr>
            </w:pPr>
            <w:r w:rsidRPr="00A15779">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04E8A4BF" w14:textId="03FB4099"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Hạn mức vay của KH theo từng tổ chức tài chính</w:t>
            </w:r>
          </w:p>
        </w:tc>
      </w:tr>
      <w:tr w:rsidR="00617FF0" w:rsidRPr="00FC5B4A" w14:paraId="54247AD2"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E78877"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86B00AA" w14:textId="3E1A08D5" w:rsidR="00617FF0" w:rsidRDefault="00617FF0" w:rsidP="00617FF0">
            <w:pPr>
              <w:spacing w:before="0" w:after="0" w:line="312" w:lineRule="auto"/>
              <w:ind w:left="0"/>
              <w:rPr>
                <w:rFonts w:ascii="Arial" w:eastAsia="Times New Roman" w:hAnsi="Arial"/>
                <w:bCs/>
                <w:color w:val="000000"/>
                <w:sz w:val="18"/>
                <w:szCs w:val="18"/>
              </w:rPr>
            </w:pPr>
            <w:r w:rsidRPr="00C77DDD">
              <w:rPr>
                <w:rFonts w:ascii="Arial" w:eastAsia="Times New Roman" w:hAnsi="Arial"/>
                <w:bCs/>
                <w:color w:val="000000"/>
                <w:sz w:val="18"/>
                <w:szCs w:val="18"/>
              </w:rPr>
              <w:t>Outs (VND)</w:t>
            </w:r>
          </w:p>
        </w:tc>
        <w:tc>
          <w:tcPr>
            <w:tcW w:w="992" w:type="dxa"/>
            <w:tcBorders>
              <w:top w:val="single" w:sz="4" w:space="0" w:color="auto"/>
              <w:left w:val="nil"/>
              <w:bottom w:val="single" w:sz="4" w:space="0" w:color="auto"/>
              <w:right w:val="single" w:sz="4" w:space="0" w:color="auto"/>
            </w:tcBorders>
            <w:shd w:val="clear" w:color="auto" w:fill="auto"/>
            <w:vAlign w:val="center"/>
          </w:tcPr>
          <w:p w14:paraId="4C0565E1" w14:textId="40578062"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7C23FFCD" w14:textId="378F68FA"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2246B4" w14:textId="1AEC73D2"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vMerge/>
            <w:tcBorders>
              <w:left w:val="nil"/>
              <w:right w:val="single" w:sz="4" w:space="0" w:color="auto"/>
            </w:tcBorders>
            <w:shd w:val="clear" w:color="auto" w:fill="auto"/>
            <w:vAlign w:val="center"/>
          </w:tcPr>
          <w:p w14:paraId="6BFF1252"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tcPr>
          <w:p w14:paraId="336ED711" w14:textId="4309C440" w:rsidR="00617FF0" w:rsidRDefault="00617FF0" w:rsidP="00617FF0">
            <w:pPr>
              <w:spacing w:before="0" w:after="0" w:line="312" w:lineRule="auto"/>
              <w:ind w:left="0"/>
              <w:jc w:val="center"/>
              <w:rPr>
                <w:rFonts w:ascii="Arial" w:eastAsia="Times New Roman" w:hAnsi="Arial"/>
                <w:bCs/>
                <w:color w:val="000000"/>
                <w:sz w:val="18"/>
                <w:szCs w:val="18"/>
              </w:rPr>
            </w:pPr>
            <w:r w:rsidRPr="00A15779">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E3D63A5" w14:textId="134CC658"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Dư nợ tín dụng của KH theo từng tổ chức tài chính</w:t>
            </w:r>
          </w:p>
        </w:tc>
      </w:tr>
      <w:tr w:rsidR="00617FF0" w:rsidRPr="00FC5B4A" w14:paraId="51AB15B2"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1A5837F"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25B28710" w14:textId="42631474" w:rsidR="00617FF0" w:rsidRDefault="00617FF0" w:rsidP="00617FF0">
            <w:pPr>
              <w:spacing w:before="0" w:after="0" w:line="312" w:lineRule="auto"/>
              <w:ind w:left="0"/>
              <w:rPr>
                <w:rFonts w:ascii="Arial" w:eastAsia="Times New Roman" w:hAnsi="Arial"/>
                <w:bCs/>
                <w:color w:val="000000"/>
                <w:sz w:val="18"/>
                <w:szCs w:val="18"/>
              </w:rPr>
            </w:pPr>
            <w:r w:rsidRPr="00C77DDD">
              <w:rPr>
                <w:rFonts w:ascii="Arial" w:eastAsia="Times New Roman" w:hAnsi="Arial"/>
                <w:bCs/>
                <w:color w:val="000000"/>
                <w:sz w:val="18"/>
                <w:szCs w:val="18"/>
              </w:rPr>
              <w:t>Kỳ hạn còn hạn</w:t>
            </w:r>
          </w:p>
        </w:tc>
        <w:tc>
          <w:tcPr>
            <w:tcW w:w="992" w:type="dxa"/>
            <w:tcBorders>
              <w:top w:val="single" w:sz="4" w:space="0" w:color="auto"/>
              <w:left w:val="nil"/>
              <w:bottom w:val="single" w:sz="4" w:space="0" w:color="auto"/>
              <w:right w:val="single" w:sz="4" w:space="0" w:color="auto"/>
            </w:tcBorders>
            <w:shd w:val="clear" w:color="auto" w:fill="auto"/>
            <w:vAlign w:val="center"/>
          </w:tcPr>
          <w:p w14:paraId="4CF4482E" w14:textId="2655007F"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4060D5BD" w14:textId="13BB12BE"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81DE9B" w14:textId="0C194460"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vMerge/>
            <w:tcBorders>
              <w:left w:val="nil"/>
              <w:right w:val="single" w:sz="4" w:space="0" w:color="auto"/>
            </w:tcBorders>
            <w:shd w:val="clear" w:color="auto" w:fill="auto"/>
            <w:vAlign w:val="center"/>
          </w:tcPr>
          <w:p w14:paraId="5B45CE9A"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tcPr>
          <w:p w14:paraId="2013D22C" w14:textId="68BA9ECB" w:rsidR="00617FF0" w:rsidRDefault="00617FF0" w:rsidP="00617FF0">
            <w:pPr>
              <w:spacing w:before="0" w:after="0" w:line="312" w:lineRule="auto"/>
              <w:ind w:left="0"/>
              <w:jc w:val="center"/>
              <w:rPr>
                <w:rFonts w:ascii="Arial" w:eastAsia="Times New Roman" w:hAnsi="Arial"/>
                <w:bCs/>
                <w:color w:val="000000"/>
                <w:sz w:val="18"/>
                <w:szCs w:val="18"/>
              </w:rPr>
            </w:pPr>
            <w:r w:rsidRPr="00A15779">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3372AEDD" w14:textId="2C94204C"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Kỳ hạn còn lại của KH theo từng tổ chức tài chính</w:t>
            </w:r>
          </w:p>
        </w:tc>
      </w:tr>
      <w:tr w:rsidR="00617FF0" w:rsidRPr="00FC5B4A" w14:paraId="5A032D40"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5FFFBFA"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8728DF9" w14:textId="494CC5DF" w:rsidR="00617FF0" w:rsidRDefault="00617FF0" w:rsidP="00617FF0">
            <w:pPr>
              <w:spacing w:before="0" w:after="0" w:line="312" w:lineRule="auto"/>
              <w:ind w:left="0"/>
              <w:rPr>
                <w:rFonts w:ascii="Arial" w:eastAsia="Times New Roman" w:hAnsi="Arial"/>
                <w:bCs/>
                <w:color w:val="000000"/>
                <w:sz w:val="18"/>
                <w:szCs w:val="18"/>
              </w:rPr>
            </w:pPr>
            <w:r w:rsidRPr="00C77DDD">
              <w:rPr>
                <w:rFonts w:ascii="Arial" w:eastAsia="Times New Roman" w:hAnsi="Arial"/>
                <w:bCs/>
                <w:color w:val="000000"/>
                <w:sz w:val="18"/>
                <w:szCs w:val="18"/>
              </w:rPr>
              <w:t>EMI (công thức)</w:t>
            </w:r>
          </w:p>
        </w:tc>
        <w:tc>
          <w:tcPr>
            <w:tcW w:w="992" w:type="dxa"/>
            <w:tcBorders>
              <w:top w:val="single" w:sz="4" w:space="0" w:color="auto"/>
              <w:left w:val="nil"/>
              <w:bottom w:val="single" w:sz="4" w:space="0" w:color="auto"/>
              <w:right w:val="single" w:sz="4" w:space="0" w:color="auto"/>
            </w:tcBorders>
            <w:shd w:val="clear" w:color="auto" w:fill="auto"/>
            <w:vAlign w:val="center"/>
          </w:tcPr>
          <w:p w14:paraId="2DBD4F5E" w14:textId="0677B8B6"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0C2CBEEC" w14:textId="0ACAC749"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9A8EAE" w14:textId="5DF49CB5"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vMerge/>
            <w:tcBorders>
              <w:left w:val="nil"/>
              <w:right w:val="single" w:sz="4" w:space="0" w:color="auto"/>
            </w:tcBorders>
            <w:shd w:val="clear" w:color="auto" w:fill="auto"/>
            <w:vAlign w:val="center"/>
          </w:tcPr>
          <w:p w14:paraId="0E6098A2"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tcPr>
          <w:p w14:paraId="2ACC3626" w14:textId="5A6ABFE4" w:rsidR="00617FF0" w:rsidRDefault="00617FF0" w:rsidP="00617FF0">
            <w:pPr>
              <w:spacing w:before="0" w:after="0" w:line="312" w:lineRule="auto"/>
              <w:ind w:left="0"/>
              <w:jc w:val="center"/>
              <w:rPr>
                <w:rFonts w:ascii="Arial" w:eastAsia="Times New Roman" w:hAnsi="Arial"/>
                <w:bCs/>
                <w:color w:val="000000"/>
                <w:sz w:val="18"/>
                <w:szCs w:val="18"/>
              </w:rPr>
            </w:pPr>
            <w:r w:rsidRPr="00A15779">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77462B97" w14:textId="5DD6C448"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Số tiền trả trước hàng tháng tính theo công thức</w:t>
            </w:r>
          </w:p>
        </w:tc>
      </w:tr>
      <w:tr w:rsidR="00617FF0" w:rsidRPr="00FC5B4A" w14:paraId="50C8A06E"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0A81747"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7B91F447" w14:textId="2B4120CD" w:rsidR="00617FF0" w:rsidRPr="00C77DDD" w:rsidRDefault="00617FF0" w:rsidP="00617FF0">
            <w:pPr>
              <w:spacing w:before="0" w:after="0" w:line="312" w:lineRule="auto"/>
              <w:ind w:left="0"/>
              <w:rPr>
                <w:rFonts w:ascii="Arial" w:eastAsia="Times New Roman" w:hAnsi="Arial"/>
                <w:bCs/>
                <w:color w:val="000000"/>
                <w:sz w:val="18"/>
                <w:szCs w:val="18"/>
              </w:rPr>
            </w:pPr>
            <w:r w:rsidRPr="00C77DDD">
              <w:rPr>
                <w:rFonts w:ascii="Arial" w:eastAsia="Times New Roman" w:hAnsi="Arial"/>
                <w:bCs/>
                <w:color w:val="000000"/>
                <w:sz w:val="18"/>
                <w:szCs w:val="18"/>
              </w:rPr>
              <w:t>EMI (PCB)</w:t>
            </w:r>
          </w:p>
        </w:tc>
        <w:tc>
          <w:tcPr>
            <w:tcW w:w="992" w:type="dxa"/>
            <w:tcBorders>
              <w:top w:val="single" w:sz="4" w:space="0" w:color="auto"/>
              <w:left w:val="nil"/>
              <w:bottom w:val="single" w:sz="4" w:space="0" w:color="auto"/>
              <w:right w:val="single" w:sz="4" w:space="0" w:color="auto"/>
            </w:tcBorders>
            <w:shd w:val="clear" w:color="auto" w:fill="auto"/>
            <w:vAlign w:val="center"/>
          </w:tcPr>
          <w:p w14:paraId="295540CE" w14:textId="23BEE531"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78839842" w14:textId="204C0135"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A3DFCC" w14:textId="2BA51E2E"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vMerge/>
            <w:tcBorders>
              <w:left w:val="nil"/>
              <w:right w:val="single" w:sz="4" w:space="0" w:color="auto"/>
            </w:tcBorders>
            <w:shd w:val="clear" w:color="auto" w:fill="auto"/>
            <w:vAlign w:val="center"/>
          </w:tcPr>
          <w:p w14:paraId="17CD8175"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tcPr>
          <w:p w14:paraId="41EC3202" w14:textId="4C50681E" w:rsidR="00617FF0" w:rsidRDefault="00617FF0" w:rsidP="00617FF0">
            <w:pPr>
              <w:spacing w:before="0" w:after="0" w:line="312" w:lineRule="auto"/>
              <w:ind w:left="0"/>
              <w:jc w:val="center"/>
              <w:rPr>
                <w:rFonts w:ascii="Arial" w:eastAsia="Times New Roman" w:hAnsi="Arial"/>
                <w:bCs/>
                <w:color w:val="000000"/>
                <w:sz w:val="18"/>
                <w:szCs w:val="18"/>
              </w:rPr>
            </w:pPr>
            <w:r w:rsidRPr="00A15779">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1D473BAA" w14:textId="6F412D40"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Số tiền trả trước hàng tháng tính theo PCB</w:t>
            </w:r>
          </w:p>
        </w:tc>
      </w:tr>
      <w:tr w:rsidR="00617FF0" w:rsidRPr="00FC5B4A" w14:paraId="04AD8E2D" w14:textId="77777777" w:rsidTr="00C257AE">
        <w:trPr>
          <w:trHeight w:val="5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617C8D2"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597FDF4D" w14:textId="197B0059" w:rsidR="00617FF0" w:rsidRPr="00C77DDD" w:rsidRDefault="00617FF0" w:rsidP="00617FF0">
            <w:pPr>
              <w:spacing w:before="0" w:after="0" w:line="312" w:lineRule="auto"/>
              <w:ind w:left="0"/>
              <w:rPr>
                <w:rFonts w:ascii="Arial" w:eastAsia="Times New Roman" w:hAnsi="Arial"/>
                <w:bCs/>
                <w:color w:val="000000"/>
                <w:sz w:val="18"/>
                <w:szCs w:val="18"/>
              </w:rPr>
            </w:pPr>
            <w:r w:rsidRPr="00C77DDD">
              <w:rPr>
                <w:rFonts w:ascii="Arial" w:eastAsia="Times New Roman" w:hAnsi="Arial"/>
                <w:bCs/>
                <w:color w:val="000000"/>
                <w:sz w:val="18"/>
                <w:szCs w:val="18"/>
              </w:rPr>
              <w:t>Actual EMI</w:t>
            </w:r>
          </w:p>
        </w:tc>
        <w:tc>
          <w:tcPr>
            <w:tcW w:w="992" w:type="dxa"/>
            <w:tcBorders>
              <w:top w:val="single" w:sz="4" w:space="0" w:color="auto"/>
              <w:left w:val="nil"/>
              <w:bottom w:val="single" w:sz="4" w:space="0" w:color="auto"/>
              <w:right w:val="single" w:sz="4" w:space="0" w:color="auto"/>
            </w:tcBorders>
            <w:shd w:val="clear" w:color="auto" w:fill="auto"/>
            <w:vAlign w:val="center"/>
          </w:tcPr>
          <w:p w14:paraId="19A683F6" w14:textId="45DD4280"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Label</w:t>
            </w:r>
          </w:p>
        </w:tc>
        <w:tc>
          <w:tcPr>
            <w:tcW w:w="992" w:type="dxa"/>
            <w:tcBorders>
              <w:top w:val="single" w:sz="4" w:space="0" w:color="auto"/>
              <w:left w:val="nil"/>
              <w:bottom w:val="single" w:sz="4" w:space="0" w:color="auto"/>
              <w:right w:val="single" w:sz="4" w:space="0" w:color="auto"/>
            </w:tcBorders>
            <w:vAlign w:val="center"/>
          </w:tcPr>
          <w:p w14:paraId="06C402AA" w14:textId="1ED6FEE2"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2138EE" w14:textId="6B751C1A"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835" w:type="dxa"/>
            <w:vMerge/>
            <w:tcBorders>
              <w:left w:val="nil"/>
              <w:bottom w:val="single" w:sz="4" w:space="0" w:color="auto"/>
              <w:right w:val="single" w:sz="4" w:space="0" w:color="auto"/>
            </w:tcBorders>
            <w:shd w:val="clear" w:color="auto" w:fill="auto"/>
            <w:vAlign w:val="center"/>
          </w:tcPr>
          <w:p w14:paraId="2991BDA8" w14:textId="77777777" w:rsidR="00617FF0" w:rsidRPr="00FC5B4A" w:rsidRDefault="00617FF0" w:rsidP="00617FF0">
            <w:pPr>
              <w:spacing w:before="0" w:after="0" w:line="312" w:lineRule="auto"/>
              <w:ind w:left="0"/>
              <w:rPr>
                <w:rFonts w:ascii="Arial" w:eastAsia="Times New Roman" w:hAnsi="Arial"/>
                <w:bCs/>
                <w:i/>
                <w:color w:val="000000"/>
                <w:sz w:val="18"/>
                <w:szCs w:val="18"/>
              </w:rPr>
            </w:pPr>
          </w:p>
        </w:tc>
        <w:tc>
          <w:tcPr>
            <w:tcW w:w="992" w:type="dxa"/>
            <w:tcBorders>
              <w:top w:val="single" w:sz="4" w:space="0" w:color="auto"/>
              <w:left w:val="nil"/>
              <w:bottom w:val="single" w:sz="4" w:space="0" w:color="auto"/>
              <w:right w:val="single" w:sz="4" w:space="0" w:color="auto"/>
            </w:tcBorders>
            <w:shd w:val="clear" w:color="auto" w:fill="auto"/>
          </w:tcPr>
          <w:p w14:paraId="57259C8A" w14:textId="43B71C04" w:rsidR="00617FF0" w:rsidRDefault="00617FF0" w:rsidP="00617FF0">
            <w:pPr>
              <w:spacing w:before="0" w:after="0" w:line="312" w:lineRule="auto"/>
              <w:ind w:left="0"/>
              <w:jc w:val="center"/>
              <w:rPr>
                <w:rFonts w:ascii="Arial" w:eastAsia="Times New Roman" w:hAnsi="Arial"/>
                <w:bCs/>
                <w:color w:val="000000"/>
                <w:sz w:val="18"/>
                <w:szCs w:val="18"/>
              </w:rPr>
            </w:pPr>
            <w:r w:rsidRPr="00A15779">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58F3310C" w14:textId="63ECE78B"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Số tiền trả trước hàng tháng thực tế</w:t>
            </w:r>
          </w:p>
        </w:tc>
      </w:tr>
      <w:tr w:rsidR="00617FF0" w:rsidRPr="00FC5B4A" w14:paraId="03443A97" w14:textId="77777777" w:rsidTr="00AE0650">
        <w:trPr>
          <w:trHeight w:val="581"/>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5EA3370" w14:textId="77777777" w:rsidR="00617FF0" w:rsidRPr="00FC5B4A" w:rsidRDefault="00617FF0" w:rsidP="00617FF0">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74C4263A" w14:textId="19212588" w:rsidR="00617FF0" w:rsidRPr="00C77DDD"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Final EMI</w:t>
            </w:r>
          </w:p>
        </w:tc>
        <w:tc>
          <w:tcPr>
            <w:tcW w:w="992" w:type="dxa"/>
            <w:tcBorders>
              <w:top w:val="single" w:sz="4" w:space="0" w:color="auto"/>
              <w:left w:val="nil"/>
              <w:bottom w:val="single" w:sz="4" w:space="0" w:color="auto"/>
              <w:right w:val="single" w:sz="4" w:space="0" w:color="auto"/>
            </w:tcBorders>
            <w:shd w:val="clear" w:color="auto" w:fill="auto"/>
            <w:vAlign w:val="center"/>
          </w:tcPr>
          <w:p w14:paraId="23FB7768" w14:textId="62B97BC6" w:rsidR="00617FF0" w:rsidRDefault="00617FF0" w:rsidP="00617FF0">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28A81BF3" w14:textId="38FCF985"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209FD6" w14:textId="28A6F8EB"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5BA07A0E" w14:textId="12981F09" w:rsidR="00617FF0" w:rsidRPr="002529F9" w:rsidRDefault="00617FF0" w:rsidP="00617FF0">
            <w:pPr>
              <w:spacing w:before="0" w:after="0" w:line="312" w:lineRule="auto"/>
              <w:ind w:left="0"/>
              <w:rPr>
                <w:rFonts w:ascii="Arial" w:eastAsia="Times New Roman" w:hAnsi="Arial"/>
                <w:bCs/>
                <w:color w:val="000000"/>
                <w:sz w:val="18"/>
                <w:szCs w:val="18"/>
              </w:rPr>
            </w:pPr>
            <w:r w:rsidRPr="00FC5B4A">
              <w:rPr>
                <w:rFonts w:ascii="Arial" w:eastAsia="Times New Roman" w:hAnsi="Arial"/>
                <w:bCs/>
                <w:color w:val="000000"/>
                <w:sz w:val="18"/>
                <w:szCs w:val="18"/>
              </w:rPr>
              <w:t>Tự động tính toán và hiển thị giá trị theo CT</w:t>
            </w:r>
          </w:p>
        </w:tc>
        <w:tc>
          <w:tcPr>
            <w:tcW w:w="992" w:type="dxa"/>
            <w:tcBorders>
              <w:top w:val="single" w:sz="4" w:space="0" w:color="auto"/>
              <w:left w:val="nil"/>
              <w:bottom w:val="single" w:sz="4" w:space="0" w:color="auto"/>
              <w:right w:val="single" w:sz="4" w:space="0" w:color="auto"/>
            </w:tcBorders>
            <w:shd w:val="clear" w:color="auto" w:fill="auto"/>
            <w:vAlign w:val="center"/>
          </w:tcPr>
          <w:p w14:paraId="36775676" w14:textId="2ADA97FD"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1B3CB6F9" w14:textId="4E41E146" w:rsidR="00617FF0" w:rsidRDefault="00617FF0" w:rsidP="00617FF0">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 xml:space="preserve">Tổng số tiền trả trước hàng tháng của KH </w:t>
            </w:r>
          </w:p>
        </w:tc>
      </w:tr>
      <w:tr w:rsidR="00A200EE" w:rsidRPr="00FC5B4A" w14:paraId="3E057D38" w14:textId="77777777" w:rsidTr="00A200EE">
        <w:trPr>
          <w:trHeight w:val="1445"/>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8D2C3FF" w14:textId="77777777" w:rsidR="00A200EE" w:rsidRPr="00FC5B4A"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8B60A9E" w14:textId="1D626198" w:rsidR="00A200EE" w:rsidRDefault="00A200EE" w:rsidP="00A200EE">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Số công ty tài chính có quan hệ</w:t>
            </w:r>
          </w:p>
        </w:tc>
        <w:tc>
          <w:tcPr>
            <w:tcW w:w="992" w:type="dxa"/>
            <w:tcBorders>
              <w:top w:val="single" w:sz="4" w:space="0" w:color="auto"/>
              <w:left w:val="nil"/>
              <w:bottom w:val="single" w:sz="4" w:space="0" w:color="auto"/>
              <w:right w:val="single" w:sz="4" w:space="0" w:color="auto"/>
            </w:tcBorders>
            <w:shd w:val="clear" w:color="auto" w:fill="auto"/>
            <w:vAlign w:val="center"/>
          </w:tcPr>
          <w:p w14:paraId="0AC22858" w14:textId="6246C8ED" w:rsidR="00A200E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5925C62" w14:textId="50971B97"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EF0014" w14:textId="500A547C"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6DE2EF5B" w14:textId="3757F0B7" w:rsidR="00A200EE" w:rsidRPr="00FC5B4A"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 xml:space="preserve">Người dùng tự nhập hoặc </w:t>
            </w:r>
            <w:r w:rsidRPr="00FC5B4A">
              <w:rPr>
                <w:rFonts w:ascii="Arial" w:eastAsia="Times New Roman" w:hAnsi="Arial"/>
                <w:bCs/>
                <w:color w:val="000000"/>
                <w:sz w:val="18"/>
                <w:szCs w:val="18"/>
              </w:rPr>
              <w:t xml:space="preserve">tự động hiển thị giá trị </w:t>
            </w:r>
            <w:r>
              <w:rPr>
                <w:rFonts w:ascii="Arial" w:eastAsia="Times New Roman" w:hAnsi="Arial"/>
                <w:bCs/>
                <w:color w:val="000000"/>
                <w:sz w:val="18"/>
                <w:szCs w:val="18"/>
              </w:rPr>
              <w:t>“</w:t>
            </w:r>
            <w:r w:rsidRPr="00AC18AA">
              <w:rPr>
                <w:rFonts w:ascii="Arial" w:eastAsia="Times New Roman" w:hAnsi="Arial"/>
                <w:bCs/>
                <w:color w:val="000000"/>
                <w:sz w:val="18"/>
                <w:szCs w:val="18"/>
              </w:rPr>
              <w:t>Số công ty tài chính có quan hệ</w:t>
            </w:r>
            <w:r>
              <w:rPr>
                <w:rFonts w:ascii="Arial" w:eastAsia="Times New Roman" w:hAnsi="Arial"/>
                <w:bCs/>
                <w:color w:val="000000"/>
                <w:sz w:val="18"/>
                <w:szCs w:val="18"/>
              </w:rPr>
              <w:t xml:space="preserve">” </w:t>
            </w:r>
            <w:r w:rsidRPr="00FC5B4A">
              <w:rPr>
                <w:rFonts w:ascii="Arial" w:eastAsia="Times New Roman" w:hAnsi="Arial"/>
                <w:bCs/>
                <w:color w:val="000000"/>
                <w:sz w:val="18"/>
                <w:szCs w:val="18"/>
              </w:rPr>
              <w:t>từ BPM (Lấy value từ bước Call Appraisal)</w:t>
            </w:r>
          </w:p>
        </w:tc>
        <w:tc>
          <w:tcPr>
            <w:tcW w:w="992" w:type="dxa"/>
            <w:tcBorders>
              <w:top w:val="single" w:sz="4" w:space="0" w:color="auto"/>
              <w:left w:val="nil"/>
              <w:bottom w:val="single" w:sz="4" w:space="0" w:color="auto"/>
              <w:right w:val="single" w:sz="4" w:space="0" w:color="auto"/>
            </w:tcBorders>
            <w:shd w:val="clear" w:color="auto" w:fill="auto"/>
            <w:vAlign w:val="center"/>
          </w:tcPr>
          <w:p w14:paraId="36056C12" w14:textId="43BA63E3" w:rsidR="00A200EE" w:rsidRDefault="00A200EE" w:rsidP="00A200EE">
            <w:pPr>
              <w:spacing w:before="0" w:after="0" w:line="312" w:lineRule="auto"/>
              <w:ind w:left="0"/>
              <w:jc w:val="center"/>
              <w:rPr>
                <w:rFonts w:ascii="Arial" w:eastAsia="Times New Roman" w:hAnsi="Arial"/>
                <w:bCs/>
                <w:color w:val="000000"/>
                <w:sz w:val="18"/>
                <w:szCs w:val="18"/>
              </w:rPr>
            </w:pPr>
            <w:r w:rsidRPr="00263300">
              <w:rPr>
                <w:rFonts w:ascii="Arial" w:eastAsia="Times New Roman" w:hAnsi="Arial"/>
                <w:bCs/>
                <w:color w:val="000000"/>
                <w:sz w:val="18"/>
                <w:szCs w:val="18"/>
              </w:rPr>
              <w:t>Y</w:t>
            </w:r>
          </w:p>
        </w:tc>
        <w:tc>
          <w:tcPr>
            <w:tcW w:w="4253" w:type="dxa"/>
            <w:tcBorders>
              <w:top w:val="single" w:sz="4" w:space="0" w:color="auto"/>
              <w:left w:val="nil"/>
              <w:bottom w:val="single" w:sz="4" w:space="0" w:color="auto"/>
              <w:right w:val="single" w:sz="4" w:space="0" w:color="auto"/>
            </w:tcBorders>
            <w:shd w:val="clear" w:color="auto" w:fill="auto"/>
            <w:vAlign w:val="center"/>
          </w:tcPr>
          <w:p w14:paraId="090FCBAE" w14:textId="6096D946"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sidRPr="00263300">
              <w:rPr>
                <w:rFonts w:ascii="Arial" w:eastAsia="Calibri" w:hAnsi="Arial"/>
                <w:sz w:val="18"/>
                <w:szCs w:val="18"/>
              </w:rPr>
              <w:t>Số lượng các công ty tài chính</w:t>
            </w:r>
            <w:r>
              <w:rPr>
                <w:rFonts w:ascii="Arial" w:eastAsia="Calibri" w:hAnsi="Arial"/>
                <w:sz w:val="18"/>
                <w:szCs w:val="18"/>
              </w:rPr>
              <w:t xml:space="preserve"> có quan hệ với KH</w:t>
            </w:r>
          </w:p>
        </w:tc>
      </w:tr>
      <w:tr w:rsidR="00A200EE" w:rsidRPr="00FC5B4A" w14:paraId="2441F794" w14:textId="77777777" w:rsidTr="00AE0650">
        <w:trPr>
          <w:trHeight w:val="581"/>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D482722" w14:textId="77777777" w:rsidR="00A200EE" w:rsidRPr="00FC5B4A"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412115A" w14:textId="161A3C28" w:rsidR="00A200EE" w:rsidRDefault="00A200EE" w:rsidP="00A200EE">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 xml:space="preserve">Số </w:t>
            </w:r>
            <w:r>
              <w:rPr>
                <w:rFonts w:ascii="Arial" w:eastAsia="Times New Roman" w:hAnsi="Arial"/>
                <w:bCs/>
                <w:color w:val="000000"/>
                <w:sz w:val="18"/>
                <w:szCs w:val="18"/>
              </w:rPr>
              <w:t>ngân hàng</w:t>
            </w:r>
            <w:r w:rsidRPr="00CB41C5">
              <w:rPr>
                <w:rFonts w:ascii="Arial" w:eastAsia="Times New Roman" w:hAnsi="Arial"/>
                <w:bCs/>
                <w:color w:val="000000"/>
                <w:sz w:val="18"/>
                <w:szCs w:val="18"/>
              </w:rPr>
              <w:t xml:space="preserve"> có quan hệ</w:t>
            </w:r>
          </w:p>
        </w:tc>
        <w:tc>
          <w:tcPr>
            <w:tcW w:w="992" w:type="dxa"/>
            <w:tcBorders>
              <w:top w:val="single" w:sz="4" w:space="0" w:color="auto"/>
              <w:left w:val="nil"/>
              <w:bottom w:val="single" w:sz="4" w:space="0" w:color="auto"/>
              <w:right w:val="single" w:sz="4" w:space="0" w:color="auto"/>
            </w:tcBorders>
            <w:shd w:val="clear" w:color="auto" w:fill="auto"/>
            <w:vAlign w:val="center"/>
          </w:tcPr>
          <w:p w14:paraId="043086E9" w14:textId="07828953" w:rsidR="00A200E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4B44A9F" w14:textId="35DAF0DF"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39F9586" w14:textId="2B576BF0"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C37EE67" w14:textId="53D49042" w:rsidR="00A200EE" w:rsidRPr="00FC5B4A"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 xml:space="preserve">Người dùng tự nhập hoặc </w:t>
            </w:r>
            <w:r w:rsidRPr="00FC5B4A">
              <w:rPr>
                <w:rFonts w:ascii="Arial" w:eastAsia="Times New Roman" w:hAnsi="Arial"/>
                <w:bCs/>
                <w:color w:val="000000"/>
                <w:sz w:val="18"/>
                <w:szCs w:val="18"/>
              </w:rPr>
              <w:t xml:space="preserve">tự động hiển thị giá trị </w:t>
            </w:r>
            <w:r>
              <w:rPr>
                <w:rFonts w:ascii="Arial" w:eastAsia="Times New Roman" w:hAnsi="Arial"/>
                <w:bCs/>
                <w:color w:val="000000"/>
                <w:sz w:val="18"/>
                <w:szCs w:val="18"/>
              </w:rPr>
              <w:t>“</w:t>
            </w:r>
            <w:r w:rsidRPr="00AC18AA">
              <w:rPr>
                <w:rFonts w:ascii="Arial" w:eastAsia="Times New Roman" w:hAnsi="Arial"/>
                <w:bCs/>
                <w:color w:val="000000"/>
                <w:sz w:val="18"/>
                <w:szCs w:val="18"/>
              </w:rPr>
              <w:t>Số ngân hàng có quan hệ</w:t>
            </w:r>
            <w:r>
              <w:rPr>
                <w:rFonts w:ascii="Arial" w:eastAsia="Times New Roman" w:hAnsi="Arial"/>
                <w:bCs/>
                <w:color w:val="000000"/>
                <w:sz w:val="18"/>
                <w:szCs w:val="18"/>
              </w:rPr>
              <w:t xml:space="preserve">” </w:t>
            </w:r>
            <w:r w:rsidRPr="00FC5B4A">
              <w:rPr>
                <w:rFonts w:ascii="Arial" w:eastAsia="Times New Roman" w:hAnsi="Arial"/>
                <w:bCs/>
                <w:color w:val="000000"/>
                <w:sz w:val="18"/>
                <w:szCs w:val="18"/>
              </w:rPr>
              <w:t>từ BPM (Lấy value từ bước Call Appraisal)</w:t>
            </w:r>
          </w:p>
        </w:tc>
        <w:tc>
          <w:tcPr>
            <w:tcW w:w="992" w:type="dxa"/>
            <w:tcBorders>
              <w:top w:val="single" w:sz="4" w:space="0" w:color="auto"/>
              <w:left w:val="nil"/>
              <w:bottom w:val="single" w:sz="4" w:space="0" w:color="auto"/>
              <w:right w:val="single" w:sz="4" w:space="0" w:color="auto"/>
            </w:tcBorders>
            <w:shd w:val="clear" w:color="auto" w:fill="auto"/>
            <w:vAlign w:val="center"/>
          </w:tcPr>
          <w:p w14:paraId="48C1AC26" w14:textId="1CAF050D" w:rsidR="00A200EE" w:rsidRDefault="00A200EE" w:rsidP="00A200EE">
            <w:pPr>
              <w:spacing w:before="0" w:after="0" w:line="312" w:lineRule="auto"/>
              <w:ind w:left="0"/>
              <w:jc w:val="center"/>
              <w:rPr>
                <w:rFonts w:ascii="Arial" w:eastAsia="Times New Roman" w:hAnsi="Arial"/>
                <w:bCs/>
                <w:color w:val="000000"/>
                <w:sz w:val="18"/>
                <w:szCs w:val="18"/>
              </w:rPr>
            </w:pPr>
            <w:r w:rsidRPr="00263300">
              <w:rPr>
                <w:rFonts w:ascii="Arial" w:eastAsia="Times New Roman" w:hAnsi="Arial"/>
                <w:bCs/>
                <w:color w:val="000000"/>
                <w:sz w:val="18"/>
                <w:szCs w:val="18"/>
              </w:rPr>
              <w:t>Y</w:t>
            </w:r>
          </w:p>
        </w:tc>
        <w:tc>
          <w:tcPr>
            <w:tcW w:w="4253" w:type="dxa"/>
            <w:tcBorders>
              <w:top w:val="single" w:sz="4" w:space="0" w:color="auto"/>
              <w:left w:val="nil"/>
              <w:bottom w:val="single" w:sz="4" w:space="0" w:color="auto"/>
              <w:right w:val="single" w:sz="4" w:space="0" w:color="auto"/>
            </w:tcBorders>
            <w:shd w:val="clear" w:color="auto" w:fill="auto"/>
            <w:vAlign w:val="center"/>
          </w:tcPr>
          <w:p w14:paraId="48F619A0" w14:textId="01618BBC"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sidRPr="00263300">
              <w:rPr>
                <w:rFonts w:ascii="Arial" w:eastAsia="Calibri" w:hAnsi="Arial"/>
                <w:sz w:val="18"/>
                <w:szCs w:val="18"/>
              </w:rPr>
              <w:t xml:space="preserve">Số lượng các </w:t>
            </w:r>
            <w:r>
              <w:rPr>
                <w:rFonts w:ascii="Arial" w:eastAsia="Calibri" w:hAnsi="Arial"/>
                <w:sz w:val="18"/>
                <w:szCs w:val="18"/>
              </w:rPr>
              <w:t>ngân hàng có quan hệ với KH</w:t>
            </w:r>
          </w:p>
        </w:tc>
      </w:tr>
      <w:tr w:rsidR="00A200EE" w:rsidRPr="00FC5B4A" w14:paraId="6C1BB0CF" w14:textId="77777777" w:rsidTr="00AE0650">
        <w:trPr>
          <w:trHeight w:val="581"/>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2513861" w14:textId="77777777" w:rsidR="00A200EE" w:rsidRPr="00FC5B4A"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20ECB28A" w14:textId="163A4DC4" w:rsidR="00A200EE" w:rsidRDefault="00A200EE" w:rsidP="00A200EE">
            <w:pPr>
              <w:spacing w:before="0" w:after="0" w:line="312" w:lineRule="auto"/>
              <w:ind w:left="0"/>
              <w:rPr>
                <w:rFonts w:ascii="Arial" w:eastAsia="Times New Roman" w:hAnsi="Arial"/>
                <w:bCs/>
                <w:color w:val="000000"/>
                <w:sz w:val="18"/>
                <w:szCs w:val="18"/>
              </w:rPr>
            </w:pPr>
            <w:r w:rsidRPr="00CB41C5">
              <w:rPr>
                <w:rFonts w:ascii="Arial" w:eastAsia="Times New Roman" w:hAnsi="Arial"/>
                <w:bCs/>
                <w:color w:val="000000"/>
                <w:sz w:val="18"/>
                <w:szCs w:val="18"/>
              </w:rPr>
              <w:t xml:space="preserve">Số </w:t>
            </w:r>
            <w:r>
              <w:rPr>
                <w:rFonts w:ascii="Arial" w:eastAsia="Times New Roman" w:hAnsi="Arial"/>
                <w:bCs/>
                <w:color w:val="000000"/>
                <w:sz w:val="18"/>
                <w:szCs w:val="18"/>
              </w:rPr>
              <w:t>tổ chức</w:t>
            </w:r>
            <w:r w:rsidRPr="00CB41C5">
              <w:rPr>
                <w:rFonts w:ascii="Arial" w:eastAsia="Times New Roman" w:hAnsi="Arial"/>
                <w:bCs/>
                <w:color w:val="000000"/>
                <w:sz w:val="18"/>
                <w:szCs w:val="18"/>
              </w:rPr>
              <w:t xml:space="preserve"> tài chính có quan hệ</w:t>
            </w:r>
          </w:p>
        </w:tc>
        <w:tc>
          <w:tcPr>
            <w:tcW w:w="992" w:type="dxa"/>
            <w:tcBorders>
              <w:top w:val="single" w:sz="4" w:space="0" w:color="auto"/>
              <w:left w:val="nil"/>
              <w:bottom w:val="single" w:sz="4" w:space="0" w:color="auto"/>
              <w:right w:val="single" w:sz="4" w:space="0" w:color="auto"/>
            </w:tcBorders>
            <w:shd w:val="clear" w:color="auto" w:fill="auto"/>
            <w:vAlign w:val="center"/>
          </w:tcPr>
          <w:p w14:paraId="338A0EAF" w14:textId="55C620F5" w:rsidR="00A200E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52620C0A" w14:textId="2CEB4AA8"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674CBE1" w14:textId="599BE38D"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19BE2DF7" w14:textId="4C756DDE" w:rsidR="00A200EE" w:rsidRPr="00FC5B4A" w:rsidRDefault="00A200EE" w:rsidP="00A200EE">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tc>
        <w:tc>
          <w:tcPr>
            <w:tcW w:w="992" w:type="dxa"/>
            <w:tcBorders>
              <w:top w:val="single" w:sz="4" w:space="0" w:color="auto"/>
              <w:left w:val="nil"/>
              <w:bottom w:val="single" w:sz="4" w:space="0" w:color="auto"/>
              <w:right w:val="single" w:sz="4" w:space="0" w:color="auto"/>
            </w:tcBorders>
            <w:shd w:val="clear" w:color="auto" w:fill="auto"/>
            <w:vAlign w:val="center"/>
          </w:tcPr>
          <w:p w14:paraId="2FF60B30" w14:textId="5004A8BA"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5DC9C18F"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Số lượng các tổ chức tín dụng có quan hệ với KH</w:t>
            </w:r>
          </w:p>
          <w:p w14:paraId="20136A8F"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p>
          <w:p w14:paraId="0D17FB98" w14:textId="23EBC119"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sidRPr="00F208CE">
              <w:rPr>
                <w:rFonts w:ascii="Arial" w:eastAsia="Calibri" w:hAnsi="Arial"/>
                <w:i/>
                <w:sz w:val="18"/>
                <w:szCs w:val="18"/>
              </w:rPr>
              <w:t xml:space="preserve">=&gt; CT: = </w:t>
            </w:r>
            <w:r w:rsidRPr="00F208CE">
              <w:rPr>
                <w:rFonts w:ascii="Arial" w:eastAsia="Times New Roman" w:hAnsi="Arial"/>
                <w:bCs/>
                <w:i/>
                <w:color w:val="000000"/>
                <w:sz w:val="18"/>
                <w:szCs w:val="18"/>
              </w:rPr>
              <w:t>Số công ty tài chính có quan hệ + Số ngân hàng có quan hệ</w:t>
            </w:r>
          </w:p>
        </w:tc>
      </w:tr>
      <w:tr w:rsidR="00A200EE" w:rsidRPr="00FC5B4A" w14:paraId="76C68C2F" w14:textId="77777777" w:rsidTr="00AE0650">
        <w:trPr>
          <w:trHeight w:val="581"/>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093E11F" w14:textId="77777777" w:rsidR="00A200EE" w:rsidRPr="00FC5B4A"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43009FA" w14:textId="265BAB0F" w:rsidR="00A200EE" w:rsidRDefault="00A200EE" w:rsidP="00A200EE">
            <w:pPr>
              <w:spacing w:before="0" w:after="0" w:line="312" w:lineRule="auto"/>
              <w:ind w:left="0"/>
              <w:rPr>
                <w:rFonts w:ascii="Arial" w:eastAsia="Times New Roman" w:hAnsi="Arial"/>
                <w:bCs/>
                <w:color w:val="000000"/>
                <w:sz w:val="18"/>
                <w:szCs w:val="18"/>
              </w:rPr>
            </w:pPr>
            <w:r>
              <w:rPr>
                <w:rFonts w:ascii="Arial" w:eastAsia="Calibri" w:hAnsi="Arial"/>
                <w:sz w:val="18"/>
                <w:szCs w:val="18"/>
              </w:rPr>
              <w:t>Tổng dư nợ của KH tại CIC</w:t>
            </w:r>
          </w:p>
        </w:tc>
        <w:tc>
          <w:tcPr>
            <w:tcW w:w="992" w:type="dxa"/>
            <w:tcBorders>
              <w:top w:val="single" w:sz="4" w:space="0" w:color="auto"/>
              <w:left w:val="nil"/>
              <w:bottom w:val="single" w:sz="4" w:space="0" w:color="auto"/>
              <w:right w:val="single" w:sz="4" w:space="0" w:color="auto"/>
            </w:tcBorders>
            <w:shd w:val="clear" w:color="auto" w:fill="auto"/>
            <w:vAlign w:val="center"/>
          </w:tcPr>
          <w:p w14:paraId="11FB79A4" w14:textId="25BE2329" w:rsidR="00A200E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Cs/>
                <w:color w:val="000000"/>
                <w:sz w:val="18"/>
                <w:szCs w:val="18"/>
              </w:rPr>
              <w:t>Textbox</w:t>
            </w:r>
          </w:p>
        </w:tc>
        <w:tc>
          <w:tcPr>
            <w:tcW w:w="992" w:type="dxa"/>
            <w:tcBorders>
              <w:top w:val="single" w:sz="4" w:space="0" w:color="auto"/>
              <w:left w:val="nil"/>
              <w:bottom w:val="single" w:sz="4" w:space="0" w:color="auto"/>
              <w:right w:val="single" w:sz="4" w:space="0" w:color="auto"/>
            </w:tcBorders>
            <w:vAlign w:val="center"/>
          </w:tcPr>
          <w:p w14:paraId="7776366E" w14:textId="0A57A507"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132076" w14:textId="5F62BBCF"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835" w:type="dxa"/>
            <w:tcBorders>
              <w:top w:val="single" w:sz="4" w:space="0" w:color="auto"/>
              <w:left w:val="nil"/>
              <w:bottom w:val="single" w:sz="4" w:space="0" w:color="auto"/>
              <w:right w:val="single" w:sz="4" w:space="0" w:color="auto"/>
            </w:tcBorders>
            <w:shd w:val="clear" w:color="auto" w:fill="auto"/>
            <w:vAlign w:val="center"/>
          </w:tcPr>
          <w:p w14:paraId="31D10424" w14:textId="69CBCBDD" w:rsidR="00A200EE" w:rsidRPr="00FC5B4A" w:rsidRDefault="00A200EE" w:rsidP="00A200EE">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tc>
        <w:tc>
          <w:tcPr>
            <w:tcW w:w="992" w:type="dxa"/>
            <w:tcBorders>
              <w:top w:val="single" w:sz="4" w:space="0" w:color="auto"/>
              <w:left w:val="nil"/>
              <w:bottom w:val="single" w:sz="4" w:space="0" w:color="auto"/>
              <w:right w:val="single" w:sz="4" w:space="0" w:color="auto"/>
            </w:tcBorders>
            <w:shd w:val="clear" w:color="auto" w:fill="auto"/>
            <w:vAlign w:val="center"/>
          </w:tcPr>
          <w:p w14:paraId="3A98B88A" w14:textId="4A58CB0E"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253" w:type="dxa"/>
            <w:tcBorders>
              <w:top w:val="single" w:sz="4" w:space="0" w:color="auto"/>
              <w:left w:val="nil"/>
              <w:bottom w:val="single" w:sz="4" w:space="0" w:color="auto"/>
              <w:right w:val="single" w:sz="4" w:space="0" w:color="auto"/>
            </w:tcBorders>
            <w:shd w:val="clear" w:color="auto" w:fill="auto"/>
            <w:vAlign w:val="center"/>
          </w:tcPr>
          <w:p w14:paraId="4B72B5E5"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Tổng dư nợ của KH tại CIC</w:t>
            </w:r>
          </w:p>
          <w:p w14:paraId="0FEC4959" w14:textId="68EDEF10"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i/>
                <w:sz w:val="18"/>
                <w:szCs w:val="18"/>
              </w:rPr>
              <w:t>=&gt; CT: = 5.Total: Outs (VND)</w:t>
            </w:r>
          </w:p>
        </w:tc>
      </w:tr>
    </w:tbl>
    <w:p w14:paraId="565DC85E" w14:textId="47673833" w:rsidR="00623F25" w:rsidRPr="00623F25" w:rsidRDefault="00623F25" w:rsidP="006B2206">
      <w:pPr>
        <w:spacing w:before="30" w:after="30" w:line="312" w:lineRule="auto"/>
        <w:ind w:left="0"/>
        <w:rPr>
          <w:rFonts w:ascii="Arial" w:eastAsia="Calibri" w:hAnsi="Arial"/>
          <w:b/>
          <w:szCs w:val="22"/>
        </w:rPr>
      </w:pPr>
      <w:r w:rsidRPr="00623F25">
        <w:rPr>
          <w:rFonts w:ascii="Arial" w:eastAsia="Calibri" w:hAnsi="Arial"/>
          <w:b/>
          <w:szCs w:val="22"/>
        </w:rPr>
        <w:lastRenderedPageBreak/>
        <w:t>CT xác đị</w:t>
      </w:r>
      <w:r w:rsidR="00946BEC">
        <w:rPr>
          <w:rFonts w:ascii="Arial" w:eastAsia="Calibri" w:hAnsi="Arial"/>
          <w:b/>
          <w:szCs w:val="22"/>
        </w:rPr>
        <w:t>nh Final EMI áp dụng cho các sản phẩm tiền mặt (luồng NLTT):</w:t>
      </w:r>
    </w:p>
    <w:tbl>
      <w:tblPr>
        <w:tblStyle w:val="TableGrid"/>
        <w:tblW w:w="0" w:type="auto"/>
        <w:tblLook w:val="04A0" w:firstRow="1" w:lastRow="0" w:firstColumn="1" w:lastColumn="0" w:noHBand="0" w:noVBand="1"/>
      </w:tblPr>
      <w:tblGrid>
        <w:gridCol w:w="3681"/>
        <w:gridCol w:w="10206"/>
      </w:tblGrid>
      <w:tr w:rsidR="00623F25" w:rsidRPr="00623F25" w14:paraId="7FE7D0F8" w14:textId="77777777" w:rsidTr="00A200EE">
        <w:trPr>
          <w:trHeight w:val="300"/>
        </w:trPr>
        <w:tc>
          <w:tcPr>
            <w:tcW w:w="3681" w:type="dxa"/>
            <w:shd w:val="clear" w:color="auto" w:fill="F2F2F2" w:themeFill="background1" w:themeFillShade="F2"/>
            <w:noWrap/>
            <w:vAlign w:val="center"/>
            <w:hideMark/>
          </w:tcPr>
          <w:p w14:paraId="3CA50585" w14:textId="77777777" w:rsidR="00623F25" w:rsidRPr="00A200EE" w:rsidRDefault="00623F25" w:rsidP="00A200EE">
            <w:pPr>
              <w:spacing w:before="30" w:after="30" w:line="312" w:lineRule="auto"/>
              <w:ind w:left="0"/>
              <w:jc w:val="center"/>
              <w:rPr>
                <w:rFonts w:ascii="Arial" w:eastAsia="Calibri" w:hAnsi="Arial"/>
                <w:b/>
                <w:szCs w:val="22"/>
              </w:rPr>
            </w:pPr>
          </w:p>
        </w:tc>
        <w:tc>
          <w:tcPr>
            <w:tcW w:w="10206" w:type="dxa"/>
            <w:shd w:val="clear" w:color="auto" w:fill="F2F2F2" w:themeFill="background1" w:themeFillShade="F2"/>
            <w:noWrap/>
            <w:vAlign w:val="center"/>
            <w:hideMark/>
          </w:tcPr>
          <w:p w14:paraId="21D19257" w14:textId="4A41C7BE" w:rsidR="00623F25" w:rsidRPr="00A200EE" w:rsidRDefault="00623F25" w:rsidP="00A200EE">
            <w:pPr>
              <w:spacing w:before="30" w:after="30" w:line="312" w:lineRule="auto"/>
              <w:ind w:left="0"/>
              <w:jc w:val="center"/>
              <w:rPr>
                <w:rFonts w:ascii="Arial" w:eastAsia="Calibri" w:hAnsi="Arial"/>
                <w:b/>
                <w:szCs w:val="22"/>
              </w:rPr>
            </w:pPr>
            <w:r w:rsidRPr="00A200EE">
              <w:rPr>
                <w:rFonts w:ascii="Arial" w:eastAsia="Calibri" w:hAnsi="Arial"/>
                <w:b/>
                <w:szCs w:val="22"/>
              </w:rPr>
              <w:t>Xác định</w:t>
            </w:r>
            <w:r w:rsidR="000D2D7C" w:rsidRPr="00A200EE">
              <w:rPr>
                <w:rFonts w:ascii="Arial" w:eastAsia="Calibri" w:hAnsi="Arial"/>
                <w:b/>
                <w:szCs w:val="22"/>
              </w:rPr>
              <w:t xml:space="preserve"> từng</w:t>
            </w:r>
            <w:r w:rsidRPr="00A200EE">
              <w:rPr>
                <w:rFonts w:ascii="Arial" w:eastAsia="Calibri" w:hAnsi="Arial"/>
                <w:b/>
                <w:szCs w:val="22"/>
              </w:rPr>
              <w:t xml:space="preserve"> EMI để tính Final EMI</w:t>
            </w:r>
          </w:p>
        </w:tc>
      </w:tr>
      <w:tr w:rsidR="00623F25" w:rsidRPr="00623F25" w14:paraId="2EEAA198" w14:textId="77777777" w:rsidTr="00A200EE">
        <w:trPr>
          <w:trHeight w:val="300"/>
        </w:trPr>
        <w:tc>
          <w:tcPr>
            <w:tcW w:w="3681" w:type="dxa"/>
            <w:noWrap/>
            <w:vAlign w:val="center"/>
            <w:hideMark/>
          </w:tcPr>
          <w:p w14:paraId="7B48B13A"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1. Ngân hàng chính sách</w:t>
            </w:r>
          </w:p>
        </w:tc>
        <w:tc>
          <w:tcPr>
            <w:tcW w:w="10206" w:type="dxa"/>
            <w:noWrap/>
            <w:vAlign w:val="center"/>
            <w:hideMark/>
          </w:tcPr>
          <w:p w14:paraId="2EC3F715"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xml:space="preserve"> -</w:t>
            </w:r>
          </w:p>
        </w:tc>
      </w:tr>
      <w:tr w:rsidR="00623F25" w:rsidRPr="00623F25" w14:paraId="2C609CB4" w14:textId="77777777" w:rsidTr="00F264D2">
        <w:trPr>
          <w:trHeight w:val="909"/>
        </w:trPr>
        <w:tc>
          <w:tcPr>
            <w:tcW w:w="3681" w:type="dxa"/>
            <w:noWrap/>
            <w:vAlign w:val="center"/>
            <w:hideMark/>
          </w:tcPr>
          <w:p w14:paraId="7A460A33"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Short-term loan</w:t>
            </w:r>
          </w:p>
        </w:tc>
        <w:tc>
          <w:tcPr>
            <w:tcW w:w="10206" w:type="dxa"/>
            <w:noWrap/>
            <w:vAlign w:val="center"/>
            <w:hideMark/>
          </w:tcPr>
          <w:p w14:paraId="34CBFBE2" w14:textId="0A41EDF5"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108AE5BF" w14:textId="537CAA76"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6C023964" w14:textId="6174F913"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4B4244C7" w14:textId="77777777" w:rsidTr="00A200EE">
        <w:trPr>
          <w:trHeight w:val="300"/>
        </w:trPr>
        <w:tc>
          <w:tcPr>
            <w:tcW w:w="3681" w:type="dxa"/>
            <w:noWrap/>
            <w:vAlign w:val="center"/>
            <w:hideMark/>
          </w:tcPr>
          <w:p w14:paraId="1168641C"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Medium-term loan</w:t>
            </w:r>
          </w:p>
        </w:tc>
        <w:tc>
          <w:tcPr>
            <w:tcW w:w="10206" w:type="dxa"/>
            <w:noWrap/>
            <w:vAlign w:val="center"/>
            <w:hideMark/>
          </w:tcPr>
          <w:p w14:paraId="5592974F"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73C3A336"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6CD53AEB" w14:textId="335955F0"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3B4EE063" w14:textId="77777777" w:rsidTr="00A200EE">
        <w:trPr>
          <w:trHeight w:val="300"/>
        </w:trPr>
        <w:tc>
          <w:tcPr>
            <w:tcW w:w="3681" w:type="dxa"/>
            <w:noWrap/>
            <w:vAlign w:val="center"/>
            <w:hideMark/>
          </w:tcPr>
          <w:p w14:paraId="4855666D"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2. Credit card</w:t>
            </w:r>
          </w:p>
        </w:tc>
        <w:tc>
          <w:tcPr>
            <w:tcW w:w="10206" w:type="dxa"/>
            <w:noWrap/>
            <w:vAlign w:val="center"/>
            <w:hideMark/>
          </w:tcPr>
          <w:p w14:paraId="7C37DC07"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0600EEDC"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0F473F2A" w14:textId="6CD81A34"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41A8E09F" w14:textId="77777777" w:rsidTr="00A200EE">
        <w:trPr>
          <w:trHeight w:val="300"/>
        </w:trPr>
        <w:tc>
          <w:tcPr>
            <w:tcW w:w="3681" w:type="dxa"/>
            <w:noWrap/>
            <w:vAlign w:val="center"/>
            <w:hideMark/>
          </w:tcPr>
          <w:p w14:paraId="5C02FD4C"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xml:space="preserve">3. Bank </w:t>
            </w:r>
          </w:p>
        </w:tc>
        <w:tc>
          <w:tcPr>
            <w:tcW w:w="10206" w:type="dxa"/>
            <w:noWrap/>
            <w:vAlign w:val="center"/>
            <w:hideMark/>
          </w:tcPr>
          <w:p w14:paraId="79BC2373" w14:textId="571E4098" w:rsidR="00623F25" w:rsidRPr="00623F25" w:rsidRDefault="00623F25" w:rsidP="00A200EE">
            <w:pPr>
              <w:spacing w:before="30" w:after="30" w:line="312" w:lineRule="auto"/>
              <w:ind w:left="0"/>
              <w:rPr>
                <w:rFonts w:ascii="Arial" w:eastAsia="Calibri" w:hAnsi="Arial"/>
                <w:szCs w:val="22"/>
              </w:rPr>
            </w:pPr>
            <w:r>
              <w:rPr>
                <w:rFonts w:ascii="Arial" w:eastAsia="Calibri" w:hAnsi="Arial"/>
                <w:szCs w:val="22"/>
              </w:rPr>
              <w:t xml:space="preserve"> -</w:t>
            </w:r>
          </w:p>
        </w:tc>
      </w:tr>
      <w:tr w:rsidR="00623F25" w:rsidRPr="00623F25" w14:paraId="59B3249B" w14:textId="77777777" w:rsidTr="00A200EE">
        <w:trPr>
          <w:trHeight w:val="300"/>
        </w:trPr>
        <w:tc>
          <w:tcPr>
            <w:tcW w:w="3681" w:type="dxa"/>
            <w:noWrap/>
            <w:vAlign w:val="center"/>
            <w:hideMark/>
          </w:tcPr>
          <w:p w14:paraId="06BE18B2"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Short-term loan</w:t>
            </w:r>
          </w:p>
        </w:tc>
        <w:tc>
          <w:tcPr>
            <w:tcW w:w="10206" w:type="dxa"/>
            <w:noWrap/>
            <w:vAlign w:val="center"/>
            <w:hideMark/>
          </w:tcPr>
          <w:p w14:paraId="4A1C84EC"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432432B1"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45C60B7A" w14:textId="5EB98BC9"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611652BA" w14:textId="77777777" w:rsidTr="00A200EE">
        <w:trPr>
          <w:trHeight w:val="300"/>
        </w:trPr>
        <w:tc>
          <w:tcPr>
            <w:tcW w:w="3681" w:type="dxa"/>
            <w:noWrap/>
            <w:vAlign w:val="center"/>
            <w:hideMark/>
          </w:tcPr>
          <w:p w14:paraId="48902D9E"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Medium-term loan</w:t>
            </w:r>
          </w:p>
        </w:tc>
        <w:tc>
          <w:tcPr>
            <w:tcW w:w="10206" w:type="dxa"/>
            <w:noWrap/>
            <w:vAlign w:val="center"/>
            <w:hideMark/>
          </w:tcPr>
          <w:p w14:paraId="15C3110E"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7771F5F6"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5E32E209" w14:textId="69F5E131"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7D4A1C5A" w14:textId="77777777" w:rsidTr="00A200EE">
        <w:trPr>
          <w:trHeight w:val="300"/>
        </w:trPr>
        <w:tc>
          <w:tcPr>
            <w:tcW w:w="3681" w:type="dxa"/>
            <w:noWrap/>
            <w:vAlign w:val="center"/>
            <w:hideMark/>
          </w:tcPr>
          <w:p w14:paraId="30709325"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Other</w:t>
            </w:r>
          </w:p>
        </w:tc>
        <w:tc>
          <w:tcPr>
            <w:tcW w:w="10206" w:type="dxa"/>
            <w:noWrap/>
            <w:vAlign w:val="center"/>
            <w:hideMark/>
          </w:tcPr>
          <w:p w14:paraId="13555E92"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4D19D15E"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69C9C9A8" w14:textId="7281E42E"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344D5B4E" w14:textId="77777777" w:rsidTr="00A200EE">
        <w:trPr>
          <w:trHeight w:val="300"/>
        </w:trPr>
        <w:tc>
          <w:tcPr>
            <w:tcW w:w="3681" w:type="dxa"/>
            <w:noWrap/>
            <w:vAlign w:val="center"/>
            <w:hideMark/>
          </w:tcPr>
          <w:p w14:paraId="1F2E9F3C"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4. Financial Company</w:t>
            </w:r>
          </w:p>
        </w:tc>
        <w:tc>
          <w:tcPr>
            <w:tcW w:w="10206" w:type="dxa"/>
            <w:noWrap/>
            <w:vAlign w:val="center"/>
            <w:hideMark/>
          </w:tcPr>
          <w:p w14:paraId="5A9F820F" w14:textId="1601FF60" w:rsidR="00623F25" w:rsidRPr="00623F25" w:rsidRDefault="00623F25" w:rsidP="00A200EE">
            <w:pPr>
              <w:spacing w:before="30" w:after="30" w:line="312" w:lineRule="auto"/>
              <w:ind w:left="0"/>
              <w:rPr>
                <w:rFonts w:ascii="Arial" w:eastAsia="Calibri" w:hAnsi="Arial"/>
                <w:szCs w:val="22"/>
              </w:rPr>
            </w:pPr>
            <w:r>
              <w:rPr>
                <w:rFonts w:ascii="Arial" w:eastAsia="Calibri" w:hAnsi="Arial"/>
                <w:szCs w:val="22"/>
              </w:rPr>
              <w:t xml:space="preserve"> -</w:t>
            </w:r>
          </w:p>
        </w:tc>
      </w:tr>
      <w:tr w:rsidR="00623F25" w:rsidRPr="00623F25" w14:paraId="43A531BE" w14:textId="77777777" w:rsidTr="00A200EE">
        <w:trPr>
          <w:trHeight w:val="300"/>
        </w:trPr>
        <w:tc>
          <w:tcPr>
            <w:tcW w:w="3681" w:type="dxa"/>
            <w:noWrap/>
            <w:vAlign w:val="center"/>
            <w:hideMark/>
          </w:tcPr>
          <w:p w14:paraId="16B4A1B8"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Short-term loan (not at Mcredit)</w:t>
            </w:r>
          </w:p>
        </w:tc>
        <w:tc>
          <w:tcPr>
            <w:tcW w:w="10206" w:type="dxa"/>
            <w:noWrap/>
            <w:vAlign w:val="center"/>
            <w:hideMark/>
          </w:tcPr>
          <w:p w14:paraId="6717582D"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059E918A"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2AACD647" w14:textId="2F4210C8"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4A2A9B00" w14:textId="77777777" w:rsidTr="00F264D2">
        <w:trPr>
          <w:trHeight w:val="922"/>
        </w:trPr>
        <w:tc>
          <w:tcPr>
            <w:tcW w:w="3681" w:type="dxa"/>
            <w:noWrap/>
            <w:vAlign w:val="center"/>
            <w:hideMark/>
          </w:tcPr>
          <w:p w14:paraId="33721898"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lastRenderedPageBreak/>
              <w:t>+ Medium-term loan (not at Mcredit)</w:t>
            </w:r>
          </w:p>
        </w:tc>
        <w:tc>
          <w:tcPr>
            <w:tcW w:w="10206" w:type="dxa"/>
            <w:noWrap/>
            <w:vAlign w:val="center"/>
            <w:hideMark/>
          </w:tcPr>
          <w:p w14:paraId="045BF8F9"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Nếu kỳ hạn &gt;</w:t>
            </w:r>
            <w:r>
              <w:rPr>
                <w:rFonts w:ascii="Arial" w:eastAsia="Calibri" w:hAnsi="Arial"/>
                <w:szCs w:val="22"/>
              </w:rPr>
              <w:t xml:space="preserve"> 5, EMI PCB # n</w:t>
            </w:r>
            <w:r w:rsidRPr="00F264D2">
              <w:rPr>
                <w:rFonts w:ascii="Arial" w:eastAsia="Calibri" w:hAnsi="Arial"/>
                <w:szCs w:val="22"/>
              </w:rPr>
              <w:t xml:space="preserve">ull </w:t>
            </w:r>
            <w:r>
              <w:rPr>
                <w:rFonts w:ascii="Arial" w:eastAsia="Calibri" w:hAnsi="Arial"/>
                <w:szCs w:val="22"/>
              </w:rPr>
              <w:t>và</w:t>
            </w:r>
            <w:r w:rsidRPr="00F264D2">
              <w:rPr>
                <w:rFonts w:ascii="Arial" w:eastAsia="Calibri" w:hAnsi="Arial"/>
                <w:szCs w:val="22"/>
              </w:rPr>
              <w:t xml:space="preserve"> EMI PCB # 0 </w:t>
            </w:r>
            <w:r>
              <w:rPr>
                <w:rFonts w:ascii="Arial" w:eastAsia="Calibri" w:hAnsi="Arial"/>
                <w:szCs w:val="22"/>
              </w:rPr>
              <w:t>=&gt;</w:t>
            </w:r>
            <w:r w:rsidRPr="00F264D2">
              <w:rPr>
                <w:rFonts w:ascii="Arial" w:eastAsia="Calibri" w:hAnsi="Arial"/>
                <w:szCs w:val="22"/>
              </w:rPr>
              <w:t xml:space="preserve"> lấy</w:t>
            </w:r>
            <w:r>
              <w:rPr>
                <w:rFonts w:ascii="Arial" w:eastAsia="Calibri" w:hAnsi="Arial"/>
                <w:szCs w:val="22"/>
              </w:rPr>
              <w:t xml:space="preserve"> giá trị m</w:t>
            </w:r>
            <w:r w:rsidRPr="00F264D2">
              <w:rPr>
                <w:rFonts w:ascii="Arial" w:eastAsia="Calibri" w:hAnsi="Arial"/>
                <w:szCs w:val="22"/>
              </w:rPr>
              <w:t xml:space="preserve">ax giữa EMI </w:t>
            </w:r>
            <w:r>
              <w:rPr>
                <w:rFonts w:ascii="Arial" w:eastAsia="Calibri" w:hAnsi="Arial"/>
                <w:szCs w:val="22"/>
              </w:rPr>
              <w:t>(</w:t>
            </w:r>
            <w:r w:rsidRPr="00F264D2">
              <w:rPr>
                <w:rFonts w:ascii="Arial" w:eastAsia="Calibri" w:hAnsi="Arial"/>
                <w:szCs w:val="22"/>
              </w:rPr>
              <w:t>PCB</w:t>
            </w:r>
            <w:r>
              <w:rPr>
                <w:rFonts w:ascii="Arial" w:eastAsia="Calibri" w:hAnsi="Arial"/>
                <w:szCs w:val="22"/>
              </w:rPr>
              <w:t>)</w:t>
            </w:r>
            <w:r w:rsidRPr="00F264D2">
              <w:rPr>
                <w:rFonts w:ascii="Arial" w:eastAsia="Calibri" w:hAnsi="Arial"/>
                <w:szCs w:val="22"/>
              </w:rPr>
              <w:t xml:space="preserve"> và Actual EMI;</w:t>
            </w:r>
          </w:p>
          <w:p w14:paraId="576B1603" w14:textId="77777777" w:rsidR="00F264D2" w:rsidRPr="00F264D2" w:rsidRDefault="00F264D2" w:rsidP="00F264D2">
            <w:pPr>
              <w:spacing w:before="30" w:after="30" w:line="312" w:lineRule="auto"/>
              <w:ind w:left="0"/>
              <w:rPr>
                <w:rFonts w:ascii="Arial" w:eastAsia="Calibri" w:hAnsi="Arial"/>
                <w:szCs w:val="22"/>
              </w:rPr>
            </w:pPr>
            <w:r w:rsidRPr="00F264D2">
              <w:rPr>
                <w:rFonts w:ascii="Arial" w:eastAsia="Calibri" w:hAnsi="Arial"/>
                <w:szCs w:val="22"/>
              </w:rPr>
              <w:t xml:space="preserve">Nếu </w:t>
            </w:r>
            <w:r>
              <w:rPr>
                <w:rFonts w:ascii="Arial" w:eastAsia="Calibri" w:hAnsi="Arial"/>
                <w:szCs w:val="22"/>
              </w:rPr>
              <w:t>k</w:t>
            </w:r>
            <w:r w:rsidRPr="00F264D2">
              <w:rPr>
                <w:rFonts w:ascii="Arial" w:eastAsia="Calibri" w:hAnsi="Arial"/>
                <w:szCs w:val="22"/>
              </w:rPr>
              <w:t>ỳ hạn &gt;</w:t>
            </w:r>
            <w:r>
              <w:rPr>
                <w:rFonts w:ascii="Arial" w:eastAsia="Calibri" w:hAnsi="Arial"/>
                <w:szCs w:val="22"/>
              </w:rPr>
              <w:t xml:space="preserve"> 5, </w:t>
            </w:r>
            <w:r w:rsidRPr="00F264D2">
              <w:rPr>
                <w:rFonts w:ascii="Arial" w:eastAsia="Calibri" w:hAnsi="Arial"/>
                <w:szCs w:val="22"/>
              </w:rPr>
              <w:t>EMI PCB</w:t>
            </w:r>
            <w:r>
              <w:rPr>
                <w:rFonts w:ascii="Arial" w:eastAsia="Calibri" w:hAnsi="Arial"/>
                <w:szCs w:val="22"/>
              </w:rPr>
              <w:t xml:space="preserve"> </w:t>
            </w:r>
            <w:r w:rsidRPr="00F264D2">
              <w:rPr>
                <w:rFonts w:ascii="Arial" w:eastAsia="Calibri" w:hAnsi="Arial"/>
                <w:szCs w:val="22"/>
              </w:rPr>
              <w:t>=</w:t>
            </w:r>
            <w:r>
              <w:rPr>
                <w:rFonts w:ascii="Arial" w:eastAsia="Calibri" w:hAnsi="Arial"/>
                <w:szCs w:val="22"/>
              </w:rPr>
              <w:t xml:space="preserve"> n</w:t>
            </w:r>
            <w:r w:rsidRPr="00F264D2">
              <w:rPr>
                <w:rFonts w:ascii="Arial" w:eastAsia="Calibri" w:hAnsi="Arial"/>
                <w:szCs w:val="22"/>
              </w:rPr>
              <w:t xml:space="preserve">ull hoặc EMI PCB = 0 </w:t>
            </w:r>
            <w:r>
              <w:rPr>
                <w:rFonts w:ascii="Arial" w:eastAsia="Calibri" w:hAnsi="Arial"/>
                <w:szCs w:val="22"/>
              </w:rPr>
              <w:t>=&gt;</w:t>
            </w:r>
            <w:r w:rsidRPr="00F264D2">
              <w:rPr>
                <w:rFonts w:ascii="Arial" w:eastAsia="Calibri" w:hAnsi="Arial"/>
                <w:szCs w:val="22"/>
              </w:rPr>
              <w:t xml:space="preserve"> lấy </w:t>
            </w:r>
            <w:r>
              <w:rPr>
                <w:rFonts w:ascii="Arial" w:eastAsia="Calibri" w:hAnsi="Arial"/>
                <w:szCs w:val="22"/>
              </w:rPr>
              <w:t xml:space="preserve">giá trị </w:t>
            </w:r>
            <w:r w:rsidRPr="00F264D2">
              <w:rPr>
                <w:rFonts w:ascii="Arial" w:eastAsia="Calibri" w:hAnsi="Arial"/>
                <w:szCs w:val="22"/>
              </w:rPr>
              <w:t xml:space="preserve">max giữa EMI </w:t>
            </w:r>
            <w:r>
              <w:rPr>
                <w:rFonts w:ascii="Arial" w:eastAsia="Calibri" w:hAnsi="Arial"/>
                <w:szCs w:val="22"/>
              </w:rPr>
              <w:t>(công t</w:t>
            </w:r>
            <w:r w:rsidRPr="00F264D2">
              <w:rPr>
                <w:rFonts w:ascii="Arial" w:eastAsia="Calibri" w:hAnsi="Arial"/>
                <w:szCs w:val="22"/>
              </w:rPr>
              <w:t>hức</w:t>
            </w:r>
            <w:r>
              <w:rPr>
                <w:rFonts w:ascii="Arial" w:eastAsia="Calibri" w:hAnsi="Arial"/>
                <w:szCs w:val="22"/>
              </w:rPr>
              <w:t>)</w:t>
            </w:r>
            <w:r w:rsidRPr="00F264D2">
              <w:rPr>
                <w:rFonts w:ascii="Arial" w:eastAsia="Calibri" w:hAnsi="Arial"/>
                <w:szCs w:val="22"/>
              </w:rPr>
              <w:t xml:space="preserve"> và Actual EMI.</w:t>
            </w:r>
          </w:p>
          <w:p w14:paraId="3B265F81" w14:textId="42385BB7" w:rsidR="00623F25" w:rsidRPr="00623F25" w:rsidRDefault="00F264D2" w:rsidP="00F264D2">
            <w:pPr>
              <w:spacing w:before="30" w:after="30" w:line="312" w:lineRule="auto"/>
              <w:ind w:left="0"/>
              <w:rPr>
                <w:rFonts w:ascii="Arial" w:eastAsia="Calibri" w:hAnsi="Arial"/>
                <w:szCs w:val="22"/>
              </w:rPr>
            </w:pPr>
            <w:r w:rsidRPr="00623F25">
              <w:rPr>
                <w:rFonts w:ascii="Arial" w:eastAsia="Calibri" w:hAnsi="Arial"/>
                <w:szCs w:val="22"/>
              </w:rPr>
              <w:t>Các trường hợp còn lại =&gt; lấy giá trị EMI (công thức)</w:t>
            </w:r>
          </w:p>
        </w:tc>
      </w:tr>
      <w:tr w:rsidR="00623F25" w:rsidRPr="00623F25" w14:paraId="23E066AE" w14:textId="77777777" w:rsidTr="00A200EE">
        <w:trPr>
          <w:trHeight w:val="390"/>
        </w:trPr>
        <w:tc>
          <w:tcPr>
            <w:tcW w:w="3681" w:type="dxa"/>
            <w:noWrap/>
            <w:vAlign w:val="center"/>
            <w:hideMark/>
          </w:tcPr>
          <w:p w14:paraId="5F891F3F"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 Existing loan at Mcredit</w:t>
            </w:r>
          </w:p>
        </w:tc>
        <w:tc>
          <w:tcPr>
            <w:tcW w:w="10206" w:type="dxa"/>
            <w:noWrap/>
            <w:vAlign w:val="center"/>
            <w:hideMark/>
          </w:tcPr>
          <w:p w14:paraId="2A80A255" w14:textId="77777777" w:rsidR="00623F25" w:rsidRPr="00623F25" w:rsidRDefault="00623F25" w:rsidP="00A200EE">
            <w:pPr>
              <w:spacing w:before="30" w:after="30" w:line="312" w:lineRule="auto"/>
              <w:ind w:left="0"/>
              <w:rPr>
                <w:rFonts w:ascii="Arial" w:eastAsia="Calibri" w:hAnsi="Arial"/>
                <w:szCs w:val="22"/>
              </w:rPr>
            </w:pPr>
            <w:r w:rsidRPr="00623F25">
              <w:rPr>
                <w:rFonts w:ascii="Arial" w:eastAsia="Calibri" w:hAnsi="Arial"/>
                <w:szCs w:val="22"/>
              </w:rPr>
              <w:t>Lấy giá trị Actual EMI</w:t>
            </w:r>
          </w:p>
        </w:tc>
      </w:tr>
      <w:tr w:rsidR="00623F25" w:rsidRPr="00623F25" w14:paraId="2F553419" w14:textId="77777777" w:rsidTr="00A200EE">
        <w:trPr>
          <w:trHeight w:val="423"/>
        </w:trPr>
        <w:tc>
          <w:tcPr>
            <w:tcW w:w="3681" w:type="dxa"/>
            <w:noWrap/>
            <w:vAlign w:val="center"/>
            <w:hideMark/>
          </w:tcPr>
          <w:p w14:paraId="72CFE5D8" w14:textId="77777777" w:rsidR="00623F25" w:rsidRPr="00623F25" w:rsidRDefault="00623F25" w:rsidP="00A200EE">
            <w:pPr>
              <w:spacing w:before="30" w:after="30" w:line="312" w:lineRule="auto"/>
              <w:ind w:left="0"/>
              <w:rPr>
                <w:rFonts w:ascii="Arial" w:eastAsia="Calibri" w:hAnsi="Arial"/>
                <w:b/>
                <w:szCs w:val="22"/>
              </w:rPr>
            </w:pPr>
            <w:r w:rsidRPr="00623F25">
              <w:rPr>
                <w:rFonts w:ascii="Arial" w:eastAsia="Calibri" w:hAnsi="Arial"/>
                <w:b/>
                <w:szCs w:val="22"/>
              </w:rPr>
              <w:t>Final EMI</w:t>
            </w:r>
          </w:p>
        </w:tc>
        <w:tc>
          <w:tcPr>
            <w:tcW w:w="10206" w:type="dxa"/>
            <w:noWrap/>
            <w:vAlign w:val="center"/>
            <w:hideMark/>
          </w:tcPr>
          <w:p w14:paraId="2CB177FF" w14:textId="77777777" w:rsidR="00623F25" w:rsidRPr="00623F25" w:rsidRDefault="00623F25" w:rsidP="00A200EE">
            <w:pPr>
              <w:spacing w:before="30" w:after="30" w:line="312" w:lineRule="auto"/>
              <w:ind w:left="0"/>
              <w:rPr>
                <w:rFonts w:ascii="Arial" w:eastAsia="Calibri" w:hAnsi="Arial"/>
                <w:b/>
                <w:szCs w:val="22"/>
              </w:rPr>
            </w:pPr>
            <w:r w:rsidRPr="00623F25">
              <w:rPr>
                <w:rFonts w:ascii="Arial" w:eastAsia="Calibri" w:hAnsi="Arial"/>
                <w:b/>
                <w:szCs w:val="22"/>
              </w:rPr>
              <w:t>Tổng các giá trị EMI được xác định ở trên</w:t>
            </w:r>
          </w:p>
        </w:tc>
      </w:tr>
    </w:tbl>
    <w:p w14:paraId="06C2FEE3" w14:textId="77777777" w:rsidR="00F264D2" w:rsidRDefault="00F264D2" w:rsidP="002A08D7">
      <w:pPr>
        <w:spacing w:before="30" w:after="30" w:line="312" w:lineRule="auto"/>
        <w:ind w:left="0"/>
        <w:rPr>
          <w:rFonts w:ascii="Arial" w:eastAsia="Calibri" w:hAnsi="Arial"/>
          <w:b/>
          <w:szCs w:val="22"/>
        </w:rPr>
      </w:pPr>
    </w:p>
    <w:p w14:paraId="619C228A" w14:textId="16383E84" w:rsidR="002A08D7" w:rsidRPr="00623F25" w:rsidRDefault="002A08D7" w:rsidP="002A08D7">
      <w:pPr>
        <w:spacing w:before="30" w:after="30" w:line="312" w:lineRule="auto"/>
        <w:ind w:left="0"/>
        <w:rPr>
          <w:rFonts w:ascii="Arial" w:eastAsia="Calibri" w:hAnsi="Arial"/>
          <w:b/>
          <w:szCs w:val="22"/>
        </w:rPr>
      </w:pPr>
      <w:r w:rsidRPr="00623F25">
        <w:rPr>
          <w:rFonts w:ascii="Arial" w:eastAsia="Calibri" w:hAnsi="Arial"/>
          <w:b/>
          <w:szCs w:val="22"/>
        </w:rPr>
        <w:t>CT xác đị</w:t>
      </w:r>
      <w:r>
        <w:rPr>
          <w:rFonts w:ascii="Arial" w:eastAsia="Calibri" w:hAnsi="Arial"/>
          <w:b/>
          <w:szCs w:val="22"/>
        </w:rPr>
        <w:t>nh Final EMI áp dụng cho các sản phẩm trả góp (luồng Trả góp):</w:t>
      </w:r>
    </w:p>
    <w:tbl>
      <w:tblPr>
        <w:tblStyle w:val="TableGrid"/>
        <w:tblW w:w="0" w:type="auto"/>
        <w:tblLook w:val="04A0" w:firstRow="1" w:lastRow="0" w:firstColumn="1" w:lastColumn="0" w:noHBand="0" w:noVBand="1"/>
      </w:tblPr>
      <w:tblGrid>
        <w:gridCol w:w="3681"/>
        <w:gridCol w:w="10206"/>
      </w:tblGrid>
      <w:tr w:rsidR="002A08D7" w:rsidRPr="00623F25" w14:paraId="3E3CDC52" w14:textId="77777777" w:rsidTr="00F264D2">
        <w:trPr>
          <w:trHeight w:val="300"/>
        </w:trPr>
        <w:tc>
          <w:tcPr>
            <w:tcW w:w="3681" w:type="dxa"/>
            <w:shd w:val="clear" w:color="auto" w:fill="F2F2F2" w:themeFill="background1" w:themeFillShade="F2"/>
            <w:noWrap/>
            <w:vAlign w:val="center"/>
            <w:hideMark/>
          </w:tcPr>
          <w:p w14:paraId="3DE5E8DE" w14:textId="77777777" w:rsidR="002A08D7" w:rsidRPr="00A200EE" w:rsidRDefault="002A08D7" w:rsidP="00F264D2">
            <w:pPr>
              <w:spacing w:before="30" w:after="30" w:line="312" w:lineRule="auto"/>
              <w:ind w:left="0"/>
              <w:jc w:val="center"/>
              <w:rPr>
                <w:rFonts w:ascii="Arial" w:eastAsia="Calibri" w:hAnsi="Arial"/>
                <w:b/>
                <w:szCs w:val="22"/>
              </w:rPr>
            </w:pPr>
          </w:p>
        </w:tc>
        <w:tc>
          <w:tcPr>
            <w:tcW w:w="10206" w:type="dxa"/>
            <w:shd w:val="clear" w:color="auto" w:fill="F2F2F2" w:themeFill="background1" w:themeFillShade="F2"/>
            <w:noWrap/>
            <w:vAlign w:val="center"/>
            <w:hideMark/>
          </w:tcPr>
          <w:p w14:paraId="3823533B" w14:textId="77777777" w:rsidR="002A08D7" w:rsidRPr="00A200EE" w:rsidRDefault="002A08D7" w:rsidP="00F264D2">
            <w:pPr>
              <w:spacing w:before="30" w:after="30" w:line="312" w:lineRule="auto"/>
              <w:ind w:left="0"/>
              <w:jc w:val="center"/>
              <w:rPr>
                <w:rFonts w:ascii="Arial" w:eastAsia="Calibri" w:hAnsi="Arial"/>
                <w:b/>
                <w:szCs w:val="22"/>
              </w:rPr>
            </w:pPr>
            <w:r w:rsidRPr="00A200EE">
              <w:rPr>
                <w:rFonts w:ascii="Arial" w:eastAsia="Calibri" w:hAnsi="Arial"/>
                <w:b/>
                <w:szCs w:val="22"/>
              </w:rPr>
              <w:t>Xác định từng EMI để tính Final EMI</w:t>
            </w:r>
          </w:p>
        </w:tc>
      </w:tr>
      <w:tr w:rsidR="002A08D7" w:rsidRPr="00623F25" w14:paraId="521F0FEA" w14:textId="77777777" w:rsidTr="00F264D2">
        <w:trPr>
          <w:trHeight w:val="300"/>
        </w:trPr>
        <w:tc>
          <w:tcPr>
            <w:tcW w:w="3681" w:type="dxa"/>
            <w:noWrap/>
            <w:vAlign w:val="center"/>
            <w:hideMark/>
          </w:tcPr>
          <w:p w14:paraId="3FDD001E"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1. Ngân hàng chính sách</w:t>
            </w:r>
          </w:p>
        </w:tc>
        <w:tc>
          <w:tcPr>
            <w:tcW w:w="10206" w:type="dxa"/>
            <w:noWrap/>
            <w:vAlign w:val="center"/>
            <w:hideMark/>
          </w:tcPr>
          <w:p w14:paraId="1C5A5FEF" w14:textId="3320164A"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 -</w:t>
            </w:r>
          </w:p>
        </w:tc>
      </w:tr>
      <w:tr w:rsidR="002A08D7" w:rsidRPr="00623F25" w14:paraId="69F9FEFE" w14:textId="77777777" w:rsidTr="00F264D2">
        <w:trPr>
          <w:trHeight w:val="300"/>
        </w:trPr>
        <w:tc>
          <w:tcPr>
            <w:tcW w:w="3681" w:type="dxa"/>
            <w:noWrap/>
            <w:vAlign w:val="center"/>
            <w:hideMark/>
          </w:tcPr>
          <w:p w14:paraId="0CB277C7"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Short-term loan</w:t>
            </w:r>
          </w:p>
        </w:tc>
        <w:tc>
          <w:tcPr>
            <w:tcW w:w="10206" w:type="dxa"/>
            <w:noWrap/>
            <w:vAlign w:val="center"/>
            <w:hideMark/>
          </w:tcPr>
          <w:p w14:paraId="3D9C8FE2"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4A3B8F6C" w14:textId="3A4895F6"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10378E9B" w14:textId="77777777" w:rsidTr="00F264D2">
        <w:trPr>
          <w:trHeight w:val="300"/>
        </w:trPr>
        <w:tc>
          <w:tcPr>
            <w:tcW w:w="3681" w:type="dxa"/>
            <w:noWrap/>
            <w:vAlign w:val="center"/>
            <w:hideMark/>
          </w:tcPr>
          <w:p w14:paraId="36B85188"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Medium-term loan</w:t>
            </w:r>
          </w:p>
        </w:tc>
        <w:tc>
          <w:tcPr>
            <w:tcW w:w="10206" w:type="dxa"/>
            <w:noWrap/>
            <w:vAlign w:val="center"/>
            <w:hideMark/>
          </w:tcPr>
          <w:p w14:paraId="60E1DFB6"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5D4737E1" w14:textId="54502188"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26B45691" w14:textId="77777777" w:rsidTr="00F264D2">
        <w:trPr>
          <w:trHeight w:val="300"/>
        </w:trPr>
        <w:tc>
          <w:tcPr>
            <w:tcW w:w="3681" w:type="dxa"/>
            <w:noWrap/>
            <w:vAlign w:val="center"/>
            <w:hideMark/>
          </w:tcPr>
          <w:p w14:paraId="3E6677F2"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2. Credit card</w:t>
            </w:r>
          </w:p>
        </w:tc>
        <w:tc>
          <w:tcPr>
            <w:tcW w:w="10206" w:type="dxa"/>
            <w:noWrap/>
            <w:vAlign w:val="center"/>
            <w:hideMark/>
          </w:tcPr>
          <w:p w14:paraId="61200450"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341F0FF7" w14:textId="24525E89"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3ED3EEC0" w14:textId="77777777" w:rsidTr="00F264D2">
        <w:trPr>
          <w:trHeight w:val="300"/>
        </w:trPr>
        <w:tc>
          <w:tcPr>
            <w:tcW w:w="3681" w:type="dxa"/>
            <w:noWrap/>
            <w:vAlign w:val="center"/>
            <w:hideMark/>
          </w:tcPr>
          <w:p w14:paraId="6F69B85D"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xml:space="preserve">3. Bank </w:t>
            </w:r>
          </w:p>
        </w:tc>
        <w:tc>
          <w:tcPr>
            <w:tcW w:w="10206" w:type="dxa"/>
            <w:noWrap/>
            <w:vAlign w:val="center"/>
            <w:hideMark/>
          </w:tcPr>
          <w:p w14:paraId="45D2B0C2" w14:textId="5D274699"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 -</w:t>
            </w:r>
          </w:p>
        </w:tc>
      </w:tr>
      <w:tr w:rsidR="002A08D7" w:rsidRPr="00623F25" w14:paraId="521EB89A" w14:textId="77777777" w:rsidTr="00F264D2">
        <w:trPr>
          <w:trHeight w:val="300"/>
        </w:trPr>
        <w:tc>
          <w:tcPr>
            <w:tcW w:w="3681" w:type="dxa"/>
            <w:noWrap/>
            <w:vAlign w:val="center"/>
            <w:hideMark/>
          </w:tcPr>
          <w:p w14:paraId="637B0148"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Short-term loan</w:t>
            </w:r>
          </w:p>
        </w:tc>
        <w:tc>
          <w:tcPr>
            <w:tcW w:w="10206" w:type="dxa"/>
            <w:noWrap/>
            <w:vAlign w:val="center"/>
            <w:hideMark/>
          </w:tcPr>
          <w:p w14:paraId="24A2D0F7"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2287E311" w14:textId="15376A5A"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06BF1F8E" w14:textId="77777777" w:rsidTr="00F264D2">
        <w:trPr>
          <w:trHeight w:val="300"/>
        </w:trPr>
        <w:tc>
          <w:tcPr>
            <w:tcW w:w="3681" w:type="dxa"/>
            <w:noWrap/>
            <w:vAlign w:val="center"/>
            <w:hideMark/>
          </w:tcPr>
          <w:p w14:paraId="7F9CBE7A"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Medium-term loan</w:t>
            </w:r>
          </w:p>
        </w:tc>
        <w:tc>
          <w:tcPr>
            <w:tcW w:w="10206" w:type="dxa"/>
            <w:noWrap/>
            <w:vAlign w:val="center"/>
            <w:hideMark/>
          </w:tcPr>
          <w:p w14:paraId="7E589534"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44157891" w14:textId="2760F6BC"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451F37A1" w14:textId="77777777" w:rsidTr="00F264D2">
        <w:trPr>
          <w:trHeight w:val="300"/>
        </w:trPr>
        <w:tc>
          <w:tcPr>
            <w:tcW w:w="3681" w:type="dxa"/>
            <w:noWrap/>
            <w:vAlign w:val="center"/>
            <w:hideMark/>
          </w:tcPr>
          <w:p w14:paraId="6D2A4BFF"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Other</w:t>
            </w:r>
          </w:p>
        </w:tc>
        <w:tc>
          <w:tcPr>
            <w:tcW w:w="10206" w:type="dxa"/>
            <w:noWrap/>
            <w:vAlign w:val="center"/>
            <w:hideMark/>
          </w:tcPr>
          <w:p w14:paraId="18354011"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78EA0719" w14:textId="4DE77EC0"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6F508851" w14:textId="77777777" w:rsidTr="00F264D2">
        <w:trPr>
          <w:trHeight w:val="300"/>
        </w:trPr>
        <w:tc>
          <w:tcPr>
            <w:tcW w:w="3681" w:type="dxa"/>
            <w:noWrap/>
            <w:vAlign w:val="center"/>
            <w:hideMark/>
          </w:tcPr>
          <w:p w14:paraId="59A5E48B"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4. Financial Company</w:t>
            </w:r>
          </w:p>
        </w:tc>
        <w:tc>
          <w:tcPr>
            <w:tcW w:w="10206" w:type="dxa"/>
            <w:noWrap/>
            <w:vAlign w:val="center"/>
            <w:hideMark/>
          </w:tcPr>
          <w:p w14:paraId="4C3D8628" w14:textId="3F221B4F"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 -</w:t>
            </w:r>
          </w:p>
        </w:tc>
      </w:tr>
      <w:tr w:rsidR="002A08D7" w:rsidRPr="00623F25" w14:paraId="76DAFACB" w14:textId="77777777" w:rsidTr="00F264D2">
        <w:trPr>
          <w:trHeight w:val="300"/>
        </w:trPr>
        <w:tc>
          <w:tcPr>
            <w:tcW w:w="3681" w:type="dxa"/>
            <w:noWrap/>
            <w:vAlign w:val="center"/>
            <w:hideMark/>
          </w:tcPr>
          <w:p w14:paraId="7F8A78D1"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Short-term loan (not at Mcredit)</w:t>
            </w:r>
          </w:p>
        </w:tc>
        <w:tc>
          <w:tcPr>
            <w:tcW w:w="10206" w:type="dxa"/>
            <w:noWrap/>
            <w:vAlign w:val="center"/>
            <w:hideMark/>
          </w:tcPr>
          <w:p w14:paraId="7F859E9B"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75C738CD" w14:textId="4422A3BC"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531F996F" w14:textId="77777777" w:rsidTr="00F264D2">
        <w:trPr>
          <w:trHeight w:val="300"/>
        </w:trPr>
        <w:tc>
          <w:tcPr>
            <w:tcW w:w="3681" w:type="dxa"/>
            <w:noWrap/>
            <w:vAlign w:val="center"/>
            <w:hideMark/>
          </w:tcPr>
          <w:p w14:paraId="49D4345B"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t>+ Medium-term loan (not at Mcredit)</w:t>
            </w:r>
          </w:p>
        </w:tc>
        <w:tc>
          <w:tcPr>
            <w:tcW w:w="10206" w:type="dxa"/>
            <w:noWrap/>
            <w:vAlign w:val="center"/>
            <w:hideMark/>
          </w:tcPr>
          <w:p w14:paraId="3C1BD3C5" w14:textId="7777777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 xml:space="preserve">Nếu EMI (PCB) # null =&gt; lấy giá trị max giữa EMI (PCB) và Actual EMI. </w:t>
            </w:r>
          </w:p>
          <w:p w14:paraId="53508588" w14:textId="129802D0"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Các trường hợp còn lại =&gt; lấy max EMI công thức và Actual EMI.</w:t>
            </w:r>
          </w:p>
        </w:tc>
      </w:tr>
      <w:tr w:rsidR="002A08D7" w:rsidRPr="00623F25" w14:paraId="6BC05497" w14:textId="77777777" w:rsidTr="00F264D2">
        <w:trPr>
          <w:trHeight w:val="390"/>
        </w:trPr>
        <w:tc>
          <w:tcPr>
            <w:tcW w:w="3681" w:type="dxa"/>
            <w:noWrap/>
            <w:vAlign w:val="center"/>
            <w:hideMark/>
          </w:tcPr>
          <w:p w14:paraId="7E4E07CB" w14:textId="77777777" w:rsidR="002A08D7" w:rsidRPr="00623F25" w:rsidRDefault="002A08D7" w:rsidP="002A08D7">
            <w:pPr>
              <w:spacing w:before="30" w:after="30" w:line="312" w:lineRule="auto"/>
              <w:ind w:left="0"/>
              <w:rPr>
                <w:rFonts w:ascii="Arial" w:eastAsia="Calibri" w:hAnsi="Arial"/>
                <w:szCs w:val="22"/>
              </w:rPr>
            </w:pPr>
            <w:r w:rsidRPr="00623F25">
              <w:rPr>
                <w:rFonts w:ascii="Arial" w:eastAsia="Calibri" w:hAnsi="Arial"/>
                <w:szCs w:val="22"/>
              </w:rPr>
              <w:lastRenderedPageBreak/>
              <w:t>+ Existing loan at Mcredit</w:t>
            </w:r>
          </w:p>
        </w:tc>
        <w:tc>
          <w:tcPr>
            <w:tcW w:w="10206" w:type="dxa"/>
            <w:noWrap/>
            <w:vAlign w:val="center"/>
            <w:hideMark/>
          </w:tcPr>
          <w:p w14:paraId="128DFA19" w14:textId="4E5081C7" w:rsidR="002A08D7" w:rsidRPr="002A08D7" w:rsidRDefault="002A08D7" w:rsidP="002A08D7">
            <w:pPr>
              <w:spacing w:before="30" w:after="30" w:line="312" w:lineRule="auto"/>
              <w:ind w:left="0"/>
              <w:rPr>
                <w:rFonts w:ascii="Arial" w:eastAsia="Calibri" w:hAnsi="Arial"/>
                <w:szCs w:val="22"/>
              </w:rPr>
            </w:pPr>
            <w:r w:rsidRPr="002A08D7">
              <w:rPr>
                <w:rFonts w:ascii="Arial" w:eastAsia="Calibri" w:hAnsi="Arial"/>
                <w:szCs w:val="22"/>
              </w:rPr>
              <w:t>Lấy giá trị Actual EMI</w:t>
            </w:r>
          </w:p>
        </w:tc>
      </w:tr>
      <w:tr w:rsidR="002A08D7" w:rsidRPr="00623F25" w14:paraId="1E2655CA" w14:textId="77777777" w:rsidTr="00F264D2">
        <w:trPr>
          <w:trHeight w:val="423"/>
        </w:trPr>
        <w:tc>
          <w:tcPr>
            <w:tcW w:w="3681" w:type="dxa"/>
            <w:noWrap/>
            <w:vAlign w:val="center"/>
            <w:hideMark/>
          </w:tcPr>
          <w:p w14:paraId="4C7A17F2" w14:textId="77777777" w:rsidR="002A08D7" w:rsidRPr="00623F25" w:rsidRDefault="002A08D7" w:rsidP="00F264D2">
            <w:pPr>
              <w:spacing w:before="30" w:after="30" w:line="312" w:lineRule="auto"/>
              <w:ind w:left="0"/>
              <w:rPr>
                <w:rFonts w:ascii="Arial" w:eastAsia="Calibri" w:hAnsi="Arial"/>
                <w:b/>
                <w:szCs w:val="22"/>
              </w:rPr>
            </w:pPr>
            <w:r w:rsidRPr="00623F25">
              <w:rPr>
                <w:rFonts w:ascii="Arial" w:eastAsia="Calibri" w:hAnsi="Arial"/>
                <w:b/>
                <w:szCs w:val="22"/>
              </w:rPr>
              <w:t>Final EMI</w:t>
            </w:r>
          </w:p>
        </w:tc>
        <w:tc>
          <w:tcPr>
            <w:tcW w:w="10206" w:type="dxa"/>
            <w:noWrap/>
            <w:vAlign w:val="center"/>
            <w:hideMark/>
          </w:tcPr>
          <w:p w14:paraId="02F578C2" w14:textId="77777777" w:rsidR="002A08D7" w:rsidRPr="00623F25" w:rsidRDefault="002A08D7" w:rsidP="00F264D2">
            <w:pPr>
              <w:spacing w:before="30" w:after="30" w:line="312" w:lineRule="auto"/>
              <w:ind w:left="0"/>
              <w:rPr>
                <w:rFonts w:ascii="Arial" w:eastAsia="Calibri" w:hAnsi="Arial"/>
                <w:b/>
                <w:szCs w:val="22"/>
              </w:rPr>
            </w:pPr>
            <w:r w:rsidRPr="00623F25">
              <w:rPr>
                <w:rFonts w:ascii="Arial" w:eastAsia="Calibri" w:hAnsi="Arial"/>
                <w:b/>
                <w:szCs w:val="22"/>
              </w:rPr>
              <w:t>Tổng các giá trị EMI được xác định ở trên</w:t>
            </w:r>
          </w:p>
        </w:tc>
      </w:tr>
    </w:tbl>
    <w:p w14:paraId="24E44C2A" w14:textId="7F800BED" w:rsidR="00565F4E" w:rsidRPr="0019279E" w:rsidRDefault="00565F4E" w:rsidP="006B2206">
      <w:pPr>
        <w:pStyle w:val="Heading1"/>
        <w:numPr>
          <w:ilvl w:val="2"/>
          <w:numId w:val="23"/>
        </w:numPr>
        <w:rPr>
          <w:color w:val="auto"/>
          <w:sz w:val="20"/>
          <w:lang w:eastAsia="en-AU"/>
        </w:rPr>
      </w:pPr>
      <w:bookmarkStart w:id="22" w:name="_Toc6823627"/>
      <w:r w:rsidRPr="0019279E">
        <w:rPr>
          <w:color w:val="auto"/>
          <w:sz w:val="20"/>
          <w:lang w:eastAsia="en-AU"/>
        </w:rPr>
        <w:t xml:space="preserve">Phần </w:t>
      </w:r>
      <w:r w:rsidRPr="00565F4E">
        <w:rPr>
          <w:color w:val="auto"/>
          <w:sz w:val="20"/>
          <w:lang w:eastAsia="en-AU"/>
        </w:rPr>
        <w:t>IV. Thông tin khoản vay của khách hàng tại Mcredit</w:t>
      </w:r>
      <w:bookmarkEnd w:id="22"/>
    </w:p>
    <w:p w14:paraId="32AC33D1" w14:textId="4CD5EAAD" w:rsidR="00565F4E" w:rsidRDefault="00A200EE" w:rsidP="006B2206">
      <w:pPr>
        <w:spacing w:before="30" w:after="30" w:line="312" w:lineRule="auto"/>
        <w:ind w:left="0"/>
        <w:rPr>
          <w:rFonts w:ascii="Arial" w:eastAsia="Calibri" w:hAnsi="Arial"/>
          <w:sz w:val="22"/>
          <w:szCs w:val="22"/>
        </w:rPr>
      </w:pPr>
      <w:r>
        <w:rPr>
          <w:noProof/>
        </w:rPr>
        <w:drawing>
          <wp:inline distT="0" distB="0" distL="0" distR="0" wp14:anchorId="4598D9C5" wp14:editId="400EC684">
            <wp:extent cx="8863330" cy="401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3330" cy="4017010"/>
                    </a:xfrm>
                    <a:prstGeom prst="rect">
                      <a:avLst/>
                    </a:prstGeom>
                  </pic:spPr>
                </pic:pic>
              </a:graphicData>
            </a:graphic>
          </wp:inline>
        </w:drawing>
      </w:r>
    </w:p>
    <w:tbl>
      <w:tblPr>
        <w:tblW w:w="13887" w:type="dxa"/>
        <w:shd w:val="clear" w:color="auto" w:fill="FFFFFF"/>
        <w:tblLook w:val="04A0" w:firstRow="1" w:lastRow="0" w:firstColumn="1" w:lastColumn="0" w:noHBand="0" w:noVBand="1"/>
      </w:tblPr>
      <w:tblGrid>
        <w:gridCol w:w="540"/>
        <w:gridCol w:w="2287"/>
        <w:gridCol w:w="857"/>
        <w:gridCol w:w="997"/>
        <w:gridCol w:w="1134"/>
        <w:gridCol w:w="2990"/>
        <w:gridCol w:w="917"/>
        <w:gridCol w:w="4165"/>
      </w:tblGrid>
      <w:tr w:rsidR="00617FF0" w:rsidRPr="00565F4E" w14:paraId="1352CFA7" w14:textId="77777777" w:rsidTr="00A200EE">
        <w:trPr>
          <w:trHeight w:val="450"/>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3A2AA7" w14:textId="77777777" w:rsidR="00617FF0" w:rsidRPr="00565F4E" w:rsidRDefault="00617FF0" w:rsidP="006B2206">
            <w:pPr>
              <w:spacing w:before="0" w:after="0" w:line="312" w:lineRule="auto"/>
              <w:ind w:left="34"/>
              <w:jc w:val="center"/>
              <w:rPr>
                <w:rFonts w:ascii="Arial" w:eastAsia="Times New Roman" w:hAnsi="Arial"/>
                <w:b/>
                <w:bCs/>
                <w:color w:val="000000"/>
                <w:sz w:val="18"/>
                <w:szCs w:val="18"/>
              </w:rPr>
            </w:pPr>
            <w:r w:rsidRPr="00565F4E">
              <w:rPr>
                <w:rFonts w:ascii="Arial" w:eastAsia="Times New Roman" w:hAnsi="Arial"/>
                <w:b/>
                <w:bCs/>
                <w:color w:val="000000"/>
                <w:sz w:val="18"/>
                <w:szCs w:val="18"/>
              </w:rPr>
              <w:t>No.</w:t>
            </w:r>
          </w:p>
        </w:tc>
        <w:tc>
          <w:tcPr>
            <w:tcW w:w="2287" w:type="dxa"/>
            <w:tcBorders>
              <w:top w:val="single" w:sz="4" w:space="0" w:color="auto"/>
              <w:left w:val="nil"/>
              <w:bottom w:val="single" w:sz="4" w:space="0" w:color="auto"/>
              <w:right w:val="single" w:sz="4" w:space="0" w:color="auto"/>
            </w:tcBorders>
            <w:shd w:val="clear" w:color="auto" w:fill="D9D9D9"/>
            <w:vAlign w:val="center"/>
            <w:hideMark/>
          </w:tcPr>
          <w:p w14:paraId="4A832727"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Field Name</w:t>
            </w:r>
          </w:p>
        </w:tc>
        <w:tc>
          <w:tcPr>
            <w:tcW w:w="857" w:type="dxa"/>
            <w:tcBorders>
              <w:top w:val="single" w:sz="4" w:space="0" w:color="auto"/>
              <w:left w:val="nil"/>
              <w:bottom w:val="single" w:sz="4" w:space="0" w:color="auto"/>
              <w:right w:val="single" w:sz="4" w:space="0" w:color="auto"/>
            </w:tcBorders>
            <w:shd w:val="clear" w:color="auto" w:fill="D9D9D9"/>
            <w:vAlign w:val="center"/>
            <w:hideMark/>
          </w:tcPr>
          <w:p w14:paraId="2481DEE2"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Control Type</w:t>
            </w:r>
          </w:p>
        </w:tc>
        <w:tc>
          <w:tcPr>
            <w:tcW w:w="997" w:type="dxa"/>
            <w:tcBorders>
              <w:top w:val="single" w:sz="4" w:space="0" w:color="auto"/>
              <w:left w:val="nil"/>
              <w:bottom w:val="single" w:sz="4" w:space="0" w:color="auto"/>
              <w:right w:val="single" w:sz="4" w:space="0" w:color="auto"/>
            </w:tcBorders>
            <w:shd w:val="clear" w:color="auto" w:fill="D9D9D9"/>
            <w:vAlign w:val="center"/>
          </w:tcPr>
          <w:p w14:paraId="4AE22156" w14:textId="6EF1324F" w:rsidR="00617FF0" w:rsidRPr="00565F4E" w:rsidRDefault="00617FF0" w:rsidP="00617FF0">
            <w:pPr>
              <w:spacing w:before="0" w:after="0" w:line="312" w:lineRule="auto"/>
              <w:ind w:left="0"/>
              <w:jc w:val="center"/>
              <w:rPr>
                <w:rFonts w:ascii="Arial" w:eastAsia="Times New Roman" w:hAnsi="Arial"/>
                <w:b/>
                <w:bCs/>
                <w:color w:val="000000"/>
                <w:sz w:val="18"/>
                <w:szCs w:val="18"/>
              </w:rPr>
            </w:pPr>
            <w:r>
              <w:rPr>
                <w:rFonts w:ascii="Arial" w:eastAsia="Times New Roman" w:hAnsi="Arial"/>
                <w:b/>
                <w:bCs/>
                <w:color w:val="000000"/>
                <w:sz w:val="18"/>
                <w:szCs w:val="18"/>
              </w:rPr>
              <w:t>Data Type</w:t>
            </w: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53E4B7" w14:textId="5F3D39E0"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Mandator</w:t>
            </w:r>
            <w:r>
              <w:rPr>
                <w:rFonts w:ascii="Arial" w:eastAsia="Times New Roman" w:hAnsi="Arial"/>
                <w:b/>
                <w:bCs/>
                <w:color w:val="000000"/>
                <w:sz w:val="18"/>
                <w:szCs w:val="18"/>
              </w:rPr>
              <w:t>y</w:t>
            </w:r>
          </w:p>
          <w:p w14:paraId="1479F1B6"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(M/N/CM)</w:t>
            </w:r>
          </w:p>
        </w:tc>
        <w:tc>
          <w:tcPr>
            <w:tcW w:w="2990" w:type="dxa"/>
            <w:tcBorders>
              <w:top w:val="single" w:sz="4" w:space="0" w:color="auto"/>
              <w:left w:val="nil"/>
              <w:bottom w:val="single" w:sz="4" w:space="0" w:color="auto"/>
              <w:right w:val="single" w:sz="4" w:space="0" w:color="auto"/>
            </w:tcBorders>
            <w:shd w:val="clear" w:color="auto" w:fill="D9D9D9"/>
            <w:vAlign w:val="center"/>
            <w:hideMark/>
          </w:tcPr>
          <w:p w14:paraId="253A938F"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Value/Format</w:t>
            </w:r>
          </w:p>
        </w:tc>
        <w:tc>
          <w:tcPr>
            <w:tcW w:w="917" w:type="dxa"/>
            <w:tcBorders>
              <w:top w:val="single" w:sz="4" w:space="0" w:color="auto"/>
              <w:left w:val="nil"/>
              <w:bottom w:val="single" w:sz="4" w:space="0" w:color="auto"/>
              <w:right w:val="single" w:sz="4" w:space="0" w:color="auto"/>
            </w:tcBorders>
            <w:shd w:val="clear" w:color="auto" w:fill="D9D9D9"/>
            <w:vAlign w:val="center"/>
            <w:hideMark/>
          </w:tcPr>
          <w:p w14:paraId="533B9084"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Editable</w:t>
            </w:r>
          </w:p>
        </w:tc>
        <w:tc>
          <w:tcPr>
            <w:tcW w:w="4165" w:type="dxa"/>
            <w:tcBorders>
              <w:top w:val="single" w:sz="4" w:space="0" w:color="auto"/>
              <w:left w:val="nil"/>
              <w:bottom w:val="single" w:sz="4" w:space="0" w:color="auto"/>
              <w:right w:val="single" w:sz="4" w:space="0" w:color="auto"/>
            </w:tcBorders>
            <w:shd w:val="clear" w:color="auto" w:fill="D9D9D9"/>
            <w:vAlign w:val="center"/>
            <w:hideMark/>
          </w:tcPr>
          <w:p w14:paraId="2F24014E"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r w:rsidRPr="00565F4E">
              <w:rPr>
                <w:rFonts w:ascii="Arial" w:eastAsia="Times New Roman" w:hAnsi="Arial"/>
                <w:b/>
                <w:bCs/>
                <w:color w:val="000000"/>
                <w:sz w:val="18"/>
                <w:szCs w:val="18"/>
              </w:rPr>
              <w:t>Description/Note</w:t>
            </w:r>
          </w:p>
        </w:tc>
      </w:tr>
      <w:tr w:rsidR="00617FF0" w:rsidRPr="00565F4E" w14:paraId="2C09C065" w14:textId="77777777" w:rsidTr="00A200EE">
        <w:trPr>
          <w:trHeight w:val="330"/>
        </w:trPr>
        <w:tc>
          <w:tcPr>
            <w:tcW w:w="540" w:type="dxa"/>
            <w:tcBorders>
              <w:top w:val="nil"/>
              <w:left w:val="single" w:sz="4" w:space="0" w:color="auto"/>
              <w:bottom w:val="single" w:sz="4" w:space="0" w:color="auto"/>
              <w:right w:val="single" w:sz="4" w:space="0" w:color="auto"/>
            </w:tcBorders>
            <w:shd w:val="clear" w:color="auto" w:fill="F2F2F2"/>
            <w:vAlign w:val="center"/>
          </w:tcPr>
          <w:p w14:paraId="6AF4E3A0" w14:textId="77777777" w:rsidR="00617FF0" w:rsidRPr="00565F4E" w:rsidRDefault="00617FF0" w:rsidP="006B2206">
            <w:pPr>
              <w:numPr>
                <w:ilvl w:val="0"/>
                <w:numId w:val="32"/>
              </w:numPr>
              <w:spacing w:before="0" w:after="0" w:line="312" w:lineRule="auto"/>
              <w:jc w:val="center"/>
              <w:rPr>
                <w:rFonts w:ascii="Arial" w:eastAsia="Times New Roman" w:hAnsi="Arial"/>
                <w:b/>
                <w:bCs/>
                <w:color w:val="000000"/>
                <w:sz w:val="18"/>
                <w:szCs w:val="18"/>
                <w:lang w:val="en-GB" w:eastAsia="en-GB"/>
              </w:rPr>
            </w:pPr>
          </w:p>
        </w:tc>
        <w:tc>
          <w:tcPr>
            <w:tcW w:w="2287" w:type="dxa"/>
            <w:tcBorders>
              <w:top w:val="nil"/>
              <w:left w:val="nil"/>
              <w:bottom w:val="single" w:sz="4" w:space="0" w:color="auto"/>
              <w:right w:val="single" w:sz="4" w:space="0" w:color="auto"/>
            </w:tcBorders>
            <w:shd w:val="clear" w:color="auto" w:fill="F2F2F2"/>
            <w:vAlign w:val="center"/>
          </w:tcPr>
          <w:p w14:paraId="4FCD6689" w14:textId="77777777" w:rsidR="00617FF0" w:rsidRPr="00565F4E" w:rsidRDefault="00617FF0" w:rsidP="006B2206">
            <w:pPr>
              <w:spacing w:before="0" w:after="0" w:line="312" w:lineRule="auto"/>
              <w:ind w:left="50"/>
              <w:rPr>
                <w:rFonts w:ascii="Arial" w:eastAsia="Times New Roman" w:hAnsi="Arial"/>
                <w:b/>
                <w:bCs/>
                <w:color w:val="000000"/>
                <w:sz w:val="18"/>
                <w:szCs w:val="18"/>
                <w:lang w:val="en-GB" w:eastAsia="en-GB"/>
              </w:rPr>
            </w:pPr>
            <w:r w:rsidRPr="00565F4E">
              <w:rPr>
                <w:rFonts w:ascii="Arial" w:eastAsia="Times New Roman" w:hAnsi="Arial"/>
                <w:b/>
                <w:bCs/>
                <w:color w:val="000000"/>
                <w:sz w:val="18"/>
                <w:szCs w:val="18"/>
                <w:lang w:val="en-GB" w:eastAsia="en-GB"/>
              </w:rPr>
              <w:t>Thông tin khoản vay của khách hàng tại Mcredit</w:t>
            </w:r>
          </w:p>
        </w:tc>
        <w:tc>
          <w:tcPr>
            <w:tcW w:w="857" w:type="dxa"/>
            <w:tcBorders>
              <w:top w:val="nil"/>
              <w:left w:val="nil"/>
              <w:bottom w:val="single" w:sz="4" w:space="0" w:color="auto"/>
              <w:right w:val="single" w:sz="4" w:space="0" w:color="auto"/>
            </w:tcBorders>
            <w:shd w:val="clear" w:color="auto" w:fill="F2F2F2"/>
            <w:vAlign w:val="center"/>
          </w:tcPr>
          <w:p w14:paraId="15E387E3" w14:textId="77777777" w:rsidR="00617FF0" w:rsidRPr="00565F4E" w:rsidRDefault="00617FF0" w:rsidP="006B2206">
            <w:pPr>
              <w:spacing w:before="0" w:after="0" w:line="312" w:lineRule="auto"/>
              <w:ind w:left="0"/>
              <w:rPr>
                <w:rFonts w:ascii="Arial" w:eastAsia="Times New Roman" w:hAnsi="Arial"/>
                <w:b/>
                <w:bCs/>
                <w:color w:val="000000"/>
                <w:sz w:val="18"/>
                <w:szCs w:val="18"/>
              </w:rPr>
            </w:pPr>
            <w:r w:rsidRPr="00565F4E">
              <w:rPr>
                <w:rFonts w:ascii="Arial" w:eastAsia="Times New Roman" w:hAnsi="Arial"/>
                <w:b/>
                <w:bCs/>
                <w:color w:val="000000"/>
                <w:sz w:val="18"/>
                <w:szCs w:val="18"/>
              </w:rPr>
              <w:t>Label</w:t>
            </w:r>
          </w:p>
        </w:tc>
        <w:tc>
          <w:tcPr>
            <w:tcW w:w="997" w:type="dxa"/>
            <w:tcBorders>
              <w:top w:val="single" w:sz="4" w:space="0" w:color="auto"/>
              <w:left w:val="nil"/>
              <w:bottom w:val="single" w:sz="4" w:space="0" w:color="auto"/>
              <w:right w:val="single" w:sz="4" w:space="0" w:color="auto"/>
            </w:tcBorders>
            <w:shd w:val="clear" w:color="auto" w:fill="F2F2F2"/>
            <w:vAlign w:val="center"/>
          </w:tcPr>
          <w:p w14:paraId="2551A76B" w14:textId="77777777" w:rsidR="00617FF0" w:rsidRPr="00565F4E" w:rsidRDefault="00617FF0" w:rsidP="00617FF0">
            <w:pPr>
              <w:spacing w:before="0" w:after="0" w:line="312" w:lineRule="auto"/>
              <w:ind w:left="0"/>
              <w:jc w:val="center"/>
              <w:rPr>
                <w:rFonts w:ascii="Arial" w:eastAsia="Times New Roman" w:hAnsi="Arial"/>
                <w:b/>
                <w:bCs/>
                <w:color w:val="000000"/>
                <w:sz w:val="18"/>
                <w:szCs w:val="18"/>
              </w:rPr>
            </w:pPr>
          </w:p>
        </w:tc>
        <w:tc>
          <w:tcPr>
            <w:tcW w:w="1134" w:type="dxa"/>
            <w:tcBorders>
              <w:top w:val="nil"/>
              <w:left w:val="single" w:sz="4" w:space="0" w:color="auto"/>
              <w:bottom w:val="single" w:sz="4" w:space="0" w:color="auto"/>
              <w:right w:val="single" w:sz="4" w:space="0" w:color="auto"/>
            </w:tcBorders>
            <w:shd w:val="clear" w:color="auto" w:fill="F2F2F2"/>
            <w:vAlign w:val="center"/>
          </w:tcPr>
          <w:p w14:paraId="514F5EEF" w14:textId="6025CDB6" w:rsidR="00617FF0" w:rsidRPr="00565F4E" w:rsidRDefault="00617FF0" w:rsidP="006B2206">
            <w:pPr>
              <w:spacing w:before="0" w:after="0" w:line="312" w:lineRule="auto"/>
              <w:ind w:left="0"/>
              <w:rPr>
                <w:rFonts w:ascii="Arial" w:eastAsia="Times New Roman" w:hAnsi="Arial"/>
                <w:b/>
                <w:bCs/>
                <w:color w:val="000000"/>
                <w:sz w:val="18"/>
                <w:szCs w:val="18"/>
              </w:rPr>
            </w:pPr>
          </w:p>
        </w:tc>
        <w:tc>
          <w:tcPr>
            <w:tcW w:w="2990" w:type="dxa"/>
            <w:tcBorders>
              <w:top w:val="nil"/>
              <w:left w:val="nil"/>
              <w:bottom w:val="single" w:sz="4" w:space="0" w:color="auto"/>
              <w:right w:val="single" w:sz="4" w:space="0" w:color="auto"/>
            </w:tcBorders>
            <w:shd w:val="clear" w:color="auto" w:fill="F2F2F2"/>
            <w:vAlign w:val="center"/>
          </w:tcPr>
          <w:p w14:paraId="6CF9CB57" w14:textId="77777777" w:rsidR="00617FF0" w:rsidRPr="00565F4E" w:rsidRDefault="00617FF0" w:rsidP="006B2206">
            <w:pPr>
              <w:spacing w:before="0" w:after="0" w:line="312" w:lineRule="auto"/>
              <w:ind w:left="0"/>
              <w:rPr>
                <w:rFonts w:ascii="Arial" w:eastAsia="Times New Roman" w:hAnsi="Arial"/>
                <w:b/>
                <w:bCs/>
                <w:color w:val="000000"/>
                <w:sz w:val="18"/>
                <w:szCs w:val="18"/>
              </w:rPr>
            </w:pPr>
          </w:p>
        </w:tc>
        <w:tc>
          <w:tcPr>
            <w:tcW w:w="917" w:type="dxa"/>
            <w:tcBorders>
              <w:top w:val="nil"/>
              <w:left w:val="nil"/>
              <w:bottom w:val="single" w:sz="4" w:space="0" w:color="auto"/>
              <w:right w:val="single" w:sz="4" w:space="0" w:color="auto"/>
            </w:tcBorders>
            <w:shd w:val="clear" w:color="auto" w:fill="F2F2F2"/>
            <w:vAlign w:val="center"/>
          </w:tcPr>
          <w:p w14:paraId="45FAC49D" w14:textId="77777777" w:rsidR="00617FF0" w:rsidRPr="00565F4E" w:rsidRDefault="00617FF0" w:rsidP="006B2206">
            <w:pPr>
              <w:spacing w:before="0" w:after="0" w:line="312" w:lineRule="auto"/>
              <w:ind w:left="0"/>
              <w:jc w:val="center"/>
              <w:rPr>
                <w:rFonts w:ascii="Arial" w:eastAsia="Times New Roman" w:hAnsi="Arial"/>
                <w:b/>
                <w:bCs/>
                <w:color w:val="000000"/>
                <w:sz w:val="18"/>
                <w:szCs w:val="18"/>
              </w:rPr>
            </w:pPr>
          </w:p>
        </w:tc>
        <w:tc>
          <w:tcPr>
            <w:tcW w:w="4165" w:type="dxa"/>
            <w:tcBorders>
              <w:top w:val="nil"/>
              <w:left w:val="nil"/>
              <w:bottom w:val="single" w:sz="4" w:space="0" w:color="auto"/>
              <w:right w:val="single" w:sz="4" w:space="0" w:color="auto"/>
            </w:tcBorders>
            <w:shd w:val="clear" w:color="auto" w:fill="F2F2F2"/>
            <w:vAlign w:val="center"/>
          </w:tcPr>
          <w:p w14:paraId="40558630" w14:textId="77777777" w:rsidR="00617FF0" w:rsidRPr="00565F4E" w:rsidRDefault="00617FF0" w:rsidP="006B2206">
            <w:pPr>
              <w:spacing w:before="0" w:after="0" w:line="312" w:lineRule="auto"/>
              <w:ind w:left="0"/>
              <w:rPr>
                <w:rFonts w:ascii="Arial" w:eastAsia="Times New Roman" w:hAnsi="Arial"/>
                <w:b/>
                <w:bCs/>
                <w:color w:val="000000"/>
                <w:sz w:val="18"/>
                <w:szCs w:val="18"/>
              </w:rPr>
            </w:pPr>
          </w:p>
        </w:tc>
      </w:tr>
      <w:tr w:rsidR="00617FF0" w:rsidRPr="00565F4E" w14:paraId="1BE42810" w14:textId="77777777" w:rsidTr="00A200EE">
        <w:trPr>
          <w:trHeight w:val="112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D26BE2F"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225ABC3C"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Số tiền vay đề xuất</w:t>
            </w:r>
          </w:p>
        </w:tc>
        <w:tc>
          <w:tcPr>
            <w:tcW w:w="857" w:type="dxa"/>
            <w:tcBorders>
              <w:top w:val="single" w:sz="4" w:space="0" w:color="auto"/>
              <w:left w:val="nil"/>
              <w:bottom w:val="single" w:sz="4" w:space="0" w:color="auto"/>
              <w:right w:val="single" w:sz="4" w:space="0" w:color="auto"/>
            </w:tcBorders>
            <w:shd w:val="clear" w:color="auto" w:fill="auto"/>
            <w:vAlign w:val="center"/>
          </w:tcPr>
          <w:p w14:paraId="0DF41541"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6BB35B22" w14:textId="17CFD87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A173DA" w14:textId="489087B7"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990" w:type="dxa"/>
            <w:tcBorders>
              <w:top w:val="single" w:sz="4" w:space="0" w:color="auto"/>
              <w:left w:val="nil"/>
              <w:bottom w:val="single" w:sz="4" w:space="0" w:color="auto"/>
              <w:right w:val="single" w:sz="4" w:space="0" w:color="auto"/>
            </w:tcBorders>
            <w:shd w:val="clear" w:color="auto" w:fill="auto"/>
            <w:vAlign w:val="center"/>
          </w:tcPr>
          <w:p w14:paraId="61E61EDA"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“Số tiền vay/Hạn mức thẻ” từ BPM (Lấy value từ bước Call Appraisal)</w:t>
            </w:r>
          </w:p>
          <w:p w14:paraId="543A74ED" w14:textId="77777777" w:rsidR="00617FF0" w:rsidRPr="00565F4E" w:rsidRDefault="00617FF0" w:rsidP="006B2206">
            <w:pPr>
              <w:spacing w:before="0" w:after="0" w:line="312" w:lineRule="auto"/>
              <w:ind w:left="0"/>
              <w:rPr>
                <w:rFonts w:ascii="Arial" w:eastAsia="Times New Roman" w:hAnsi="Arial"/>
                <w:bCs/>
                <w:i/>
                <w:color w:val="000000"/>
                <w:sz w:val="18"/>
                <w:szCs w:val="18"/>
              </w:rPr>
            </w:pPr>
            <w:r w:rsidRPr="00565F4E">
              <w:rPr>
                <w:rFonts w:ascii="Arial" w:eastAsia="Times New Roman" w:hAnsi="Arial"/>
                <w:bCs/>
                <w:i/>
                <w:color w:val="000000"/>
                <w:sz w:val="18"/>
                <w:szCs w:val="18"/>
              </w:rPr>
              <w:t>Format: 00.000.000</w:t>
            </w:r>
          </w:p>
        </w:tc>
        <w:tc>
          <w:tcPr>
            <w:tcW w:w="917" w:type="dxa"/>
            <w:tcBorders>
              <w:top w:val="single" w:sz="4" w:space="0" w:color="auto"/>
              <w:left w:val="nil"/>
              <w:bottom w:val="single" w:sz="4" w:space="0" w:color="auto"/>
              <w:right w:val="single" w:sz="4" w:space="0" w:color="auto"/>
            </w:tcBorders>
            <w:shd w:val="clear" w:color="auto" w:fill="auto"/>
            <w:vAlign w:val="center"/>
          </w:tcPr>
          <w:p w14:paraId="61A478DE"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Y</w:t>
            </w:r>
          </w:p>
        </w:tc>
        <w:tc>
          <w:tcPr>
            <w:tcW w:w="4165" w:type="dxa"/>
            <w:tcBorders>
              <w:top w:val="single" w:sz="4" w:space="0" w:color="auto"/>
              <w:left w:val="nil"/>
              <w:bottom w:val="single" w:sz="4" w:space="0" w:color="auto"/>
              <w:right w:val="single" w:sz="4" w:space="0" w:color="auto"/>
            </w:tcBorders>
            <w:shd w:val="clear" w:color="auto" w:fill="auto"/>
            <w:vAlign w:val="center"/>
          </w:tcPr>
          <w:p w14:paraId="7DBDD581"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r w:rsidRPr="00565F4E">
              <w:rPr>
                <w:rFonts w:ascii="Arial" w:eastAsia="Calibri" w:hAnsi="Arial"/>
                <w:sz w:val="18"/>
                <w:szCs w:val="18"/>
              </w:rPr>
              <w:t>Chỉ hiển thị tại màn hình Call Appraisal</w:t>
            </w:r>
          </w:p>
          <w:p w14:paraId="76B4B58A"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p>
          <w:p w14:paraId="0DA55CC2"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r w:rsidRPr="00565F4E">
              <w:rPr>
                <w:rFonts w:ascii="Arial" w:eastAsia="Calibri" w:hAnsi="Arial"/>
                <w:sz w:val="18"/>
                <w:szCs w:val="18"/>
              </w:rPr>
              <w:t>Số tiền vay CALL đề xuất cho KH (bao gồm cả tiền phí bảo hiểm)</w:t>
            </w:r>
          </w:p>
        </w:tc>
      </w:tr>
      <w:tr w:rsidR="00617FF0" w:rsidRPr="00565F4E" w14:paraId="339D93B7" w14:textId="77777777" w:rsidTr="00A200EE">
        <w:trPr>
          <w:trHeight w:val="293"/>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AE1C063"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619E4FE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Số tiền vay phê duyệt</w:t>
            </w:r>
          </w:p>
        </w:tc>
        <w:tc>
          <w:tcPr>
            <w:tcW w:w="857" w:type="dxa"/>
            <w:tcBorders>
              <w:top w:val="single" w:sz="4" w:space="0" w:color="auto"/>
              <w:left w:val="nil"/>
              <w:bottom w:val="single" w:sz="4" w:space="0" w:color="auto"/>
              <w:right w:val="single" w:sz="4" w:space="0" w:color="auto"/>
            </w:tcBorders>
            <w:shd w:val="clear" w:color="auto" w:fill="auto"/>
            <w:vAlign w:val="center"/>
          </w:tcPr>
          <w:p w14:paraId="116B7A9B"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7CDF2001" w14:textId="617BC030"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76AE43E" w14:textId="5ABC1785"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990" w:type="dxa"/>
            <w:tcBorders>
              <w:top w:val="single" w:sz="4" w:space="0" w:color="auto"/>
              <w:left w:val="nil"/>
              <w:bottom w:val="single" w:sz="4" w:space="0" w:color="auto"/>
              <w:right w:val="single" w:sz="4" w:space="0" w:color="auto"/>
            </w:tcBorders>
            <w:shd w:val="clear" w:color="auto" w:fill="auto"/>
            <w:vAlign w:val="center"/>
          </w:tcPr>
          <w:p w14:paraId="3AC314B0"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“Số tiền vay đề xuất” từ màn hình Appraisal Tool được nhập từ bước Call Call Appraisal</w:t>
            </w:r>
          </w:p>
          <w:p w14:paraId="68FD689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Format: 00.000.000</w:t>
            </w:r>
          </w:p>
        </w:tc>
        <w:tc>
          <w:tcPr>
            <w:tcW w:w="917" w:type="dxa"/>
            <w:tcBorders>
              <w:top w:val="single" w:sz="4" w:space="0" w:color="auto"/>
              <w:left w:val="nil"/>
              <w:bottom w:val="single" w:sz="4" w:space="0" w:color="auto"/>
              <w:right w:val="single" w:sz="4" w:space="0" w:color="auto"/>
            </w:tcBorders>
            <w:shd w:val="clear" w:color="auto" w:fill="auto"/>
            <w:vAlign w:val="center"/>
          </w:tcPr>
          <w:p w14:paraId="5CA19190"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Y</w:t>
            </w:r>
          </w:p>
        </w:tc>
        <w:tc>
          <w:tcPr>
            <w:tcW w:w="4165" w:type="dxa"/>
            <w:tcBorders>
              <w:top w:val="single" w:sz="4" w:space="0" w:color="auto"/>
              <w:left w:val="nil"/>
              <w:bottom w:val="single" w:sz="4" w:space="0" w:color="auto"/>
              <w:right w:val="single" w:sz="4" w:space="0" w:color="auto"/>
            </w:tcBorders>
            <w:shd w:val="clear" w:color="auto" w:fill="auto"/>
            <w:vAlign w:val="center"/>
          </w:tcPr>
          <w:p w14:paraId="3D5A2A10"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r w:rsidRPr="00565F4E">
              <w:rPr>
                <w:rFonts w:ascii="Arial" w:eastAsia="Calibri" w:hAnsi="Arial"/>
                <w:sz w:val="18"/>
                <w:szCs w:val="18"/>
              </w:rPr>
              <w:t>Chỉ hiển thị tại màn hình Approve</w:t>
            </w:r>
          </w:p>
          <w:p w14:paraId="470C7F1B"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p>
          <w:p w14:paraId="4574F9BD"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r w:rsidRPr="00565F4E">
              <w:rPr>
                <w:rFonts w:ascii="Arial" w:eastAsia="Calibri" w:hAnsi="Arial"/>
                <w:sz w:val="18"/>
                <w:szCs w:val="18"/>
              </w:rPr>
              <w:t>Số tiền vay AP phê duyệt cho KH (bao gồm cả tiền phí bảo hiểm)</w:t>
            </w:r>
          </w:p>
        </w:tc>
      </w:tr>
      <w:tr w:rsidR="00617FF0" w:rsidRPr="00565F4E" w14:paraId="5FAF0F34" w14:textId="77777777" w:rsidTr="00A200EE">
        <w:trPr>
          <w:trHeight w:val="1406"/>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F3894F8"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78B7BE7D"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KH tham gia bảo hiểm</w:t>
            </w:r>
          </w:p>
        </w:tc>
        <w:tc>
          <w:tcPr>
            <w:tcW w:w="857" w:type="dxa"/>
            <w:tcBorders>
              <w:top w:val="single" w:sz="4" w:space="0" w:color="auto"/>
              <w:left w:val="nil"/>
              <w:bottom w:val="single" w:sz="4" w:space="0" w:color="auto"/>
              <w:right w:val="single" w:sz="4" w:space="0" w:color="auto"/>
            </w:tcBorders>
            <w:shd w:val="clear" w:color="auto" w:fill="auto"/>
            <w:vAlign w:val="center"/>
          </w:tcPr>
          <w:p w14:paraId="3C13BDCB"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Radio button</w:t>
            </w:r>
          </w:p>
        </w:tc>
        <w:tc>
          <w:tcPr>
            <w:tcW w:w="997" w:type="dxa"/>
            <w:tcBorders>
              <w:top w:val="single" w:sz="4" w:space="0" w:color="auto"/>
              <w:left w:val="nil"/>
              <w:bottom w:val="single" w:sz="4" w:space="0" w:color="auto"/>
              <w:right w:val="single" w:sz="4" w:space="0" w:color="auto"/>
            </w:tcBorders>
            <w:vAlign w:val="center"/>
          </w:tcPr>
          <w:p w14:paraId="09464FE0" w14:textId="2239AC25"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Text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6461B9" w14:textId="16DBCCA3"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3A05B153"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“KH có tham gia BH dư nợ tín dụng” từ BPM (Lấy value từ bước Data Entry)</w:t>
            </w:r>
          </w:p>
          <w:p w14:paraId="0770A30F"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Value: Có / Không</w:t>
            </w:r>
          </w:p>
        </w:tc>
        <w:tc>
          <w:tcPr>
            <w:tcW w:w="917" w:type="dxa"/>
            <w:tcBorders>
              <w:top w:val="single" w:sz="4" w:space="0" w:color="auto"/>
              <w:left w:val="nil"/>
              <w:bottom w:val="single" w:sz="4" w:space="0" w:color="auto"/>
              <w:right w:val="single" w:sz="4" w:space="0" w:color="auto"/>
            </w:tcBorders>
            <w:shd w:val="clear" w:color="auto" w:fill="auto"/>
            <w:vAlign w:val="center"/>
          </w:tcPr>
          <w:p w14:paraId="072C2B21"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447F38B3"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p>
        </w:tc>
      </w:tr>
      <w:tr w:rsidR="00617FF0" w:rsidRPr="00565F4E" w14:paraId="76B0E5E8" w14:textId="77777777" w:rsidTr="00A200EE">
        <w:trPr>
          <w:trHeight w:val="1406"/>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9E73879"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166E5A18"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Kỳ hạn vay</w:t>
            </w:r>
          </w:p>
        </w:tc>
        <w:tc>
          <w:tcPr>
            <w:tcW w:w="857" w:type="dxa"/>
            <w:tcBorders>
              <w:top w:val="single" w:sz="4" w:space="0" w:color="auto"/>
              <w:left w:val="nil"/>
              <w:bottom w:val="single" w:sz="4" w:space="0" w:color="auto"/>
              <w:right w:val="single" w:sz="4" w:space="0" w:color="auto"/>
            </w:tcBorders>
            <w:shd w:val="clear" w:color="auto" w:fill="auto"/>
            <w:vAlign w:val="center"/>
          </w:tcPr>
          <w:p w14:paraId="2282FFEC"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Droplist</w:t>
            </w:r>
          </w:p>
        </w:tc>
        <w:tc>
          <w:tcPr>
            <w:tcW w:w="997" w:type="dxa"/>
            <w:tcBorders>
              <w:top w:val="single" w:sz="4" w:space="0" w:color="auto"/>
              <w:left w:val="nil"/>
              <w:bottom w:val="single" w:sz="4" w:space="0" w:color="auto"/>
              <w:right w:val="single" w:sz="4" w:space="0" w:color="auto"/>
            </w:tcBorders>
            <w:vAlign w:val="center"/>
          </w:tcPr>
          <w:p w14:paraId="7C41C4DA" w14:textId="5596170A"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DFA8F9E" w14:textId="697302DD"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0064773F"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“Kỳ hạn vay/Thời hạn hiệu lực thẻ” từ BPM (Lấy value từ bước Data Entry)</w:t>
            </w:r>
          </w:p>
          <w:p w14:paraId="293F4D0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List value: Hiển thị theo kỳ hạn vay của từng SP</w:t>
            </w:r>
          </w:p>
        </w:tc>
        <w:tc>
          <w:tcPr>
            <w:tcW w:w="917" w:type="dxa"/>
            <w:tcBorders>
              <w:top w:val="single" w:sz="4" w:space="0" w:color="auto"/>
              <w:left w:val="nil"/>
              <w:bottom w:val="single" w:sz="4" w:space="0" w:color="auto"/>
              <w:right w:val="single" w:sz="4" w:space="0" w:color="auto"/>
            </w:tcBorders>
            <w:shd w:val="clear" w:color="auto" w:fill="auto"/>
            <w:vAlign w:val="center"/>
          </w:tcPr>
          <w:p w14:paraId="7C7A0424"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Y</w:t>
            </w:r>
          </w:p>
        </w:tc>
        <w:tc>
          <w:tcPr>
            <w:tcW w:w="4165" w:type="dxa"/>
            <w:tcBorders>
              <w:top w:val="single" w:sz="4" w:space="0" w:color="auto"/>
              <w:left w:val="nil"/>
              <w:bottom w:val="single" w:sz="4" w:space="0" w:color="auto"/>
              <w:right w:val="single" w:sz="4" w:space="0" w:color="auto"/>
            </w:tcBorders>
            <w:shd w:val="clear" w:color="auto" w:fill="auto"/>
            <w:vAlign w:val="center"/>
          </w:tcPr>
          <w:p w14:paraId="6FFDCD11" w14:textId="77777777" w:rsidR="00617FF0" w:rsidRPr="00565F4E" w:rsidRDefault="00617FF0" w:rsidP="006B2206">
            <w:pPr>
              <w:overflowPunct w:val="0"/>
              <w:autoSpaceDE w:val="0"/>
              <w:autoSpaceDN w:val="0"/>
              <w:adjustRightInd w:val="0"/>
              <w:spacing w:before="30" w:after="30" w:line="312" w:lineRule="auto"/>
              <w:ind w:left="0"/>
              <w:textAlignment w:val="baseline"/>
              <w:rPr>
                <w:rFonts w:ascii="Arial" w:eastAsia="Calibri" w:hAnsi="Arial"/>
                <w:sz w:val="18"/>
                <w:szCs w:val="18"/>
              </w:rPr>
            </w:pPr>
          </w:p>
        </w:tc>
      </w:tr>
      <w:tr w:rsidR="00617FF0" w:rsidRPr="00565F4E" w14:paraId="30CCA7C2" w14:textId="77777777" w:rsidTr="00A200EE">
        <w:trPr>
          <w:trHeight w:val="1406"/>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B70E24C"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34A688E7"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Số tiền phí bảo hiểm</w:t>
            </w:r>
          </w:p>
        </w:tc>
        <w:tc>
          <w:tcPr>
            <w:tcW w:w="857" w:type="dxa"/>
            <w:tcBorders>
              <w:top w:val="single" w:sz="4" w:space="0" w:color="auto"/>
              <w:left w:val="nil"/>
              <w:bottom w:val="single" w:sz="4" w:space="0" w:color="auto"/>
              <w:right w:val="single" w:sz="4" w:space="0" w:color="auto"/>
            </w:tcBorders>
            <w:shd w:val="clear" w:color="auto" w:fill="auto"/>
            <w:vAlign w:val="center"/>
          </w:tcPr>
          <w:p w14:paraId="73DED32B"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1C8E70AB" w14:textId="6864FC63"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88CF8B7" w14:textId="0229E6F8"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990" w:type="dxa"/>
            <w:tcBorders>
              <w:top w:val="single" w:sz="4" w:space="0" w:color="auto"/>
              <w:left w:val="nil"/>
              <w:bottom w:val="single" w:sz="4" w:space="0" w:color="auto"/>
              <w:right w:val="single" w:sz="4" w:space="0" w:color="auto"/>
            </w:tcBorders>
            <w:shd w:val="clear" w:color="auto" w:fill="auto"/>
            <w:vAlign w:val="center"/>
          </w:tcPr>
          <w:p w14:paraId="132E481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“Số tiền phí BH” từ BPM (Lấy value từ bước Data Entry)</w:t>
            </w:r>
          </w:p>
          <w:p w14:paraId="718F87DE"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Format: 00.000.000</w:t>
            </w:r>
          </w:p>
        </w:tc>
        <w:tc>
          <w:tcPr>
            <w:tcW w:w="917" w:type="dxa"/>
            <w:tcBorders>
              <w:top w:val="single" w:sz="4" w:space="0" w:color="auto"/>
              <w:left w:val="nil"/>
              <w:bottom w:val="single" w:sz="4" w:space="0" w:color="auto"/>
              <w:right w:val="single" w:sz="4" w:space="0" w:color="auto"/>
            </w:tcBorders>
            <w:shd w:val="clear" w:color="auto" w:fill="auto"/>
            <w:vAlign w:val="center"/>
          </w:tcPr>
          <w:p w14:paraId="2A5C4BBB"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31D216FB" w14:textId="1386807F" w:rsidR="00617FF0" w:rsidRPr="00565F4E" w:rsidRDefault="00617FF0"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565F4E">
              <w:rPr>
                <w:rFonts w:ascii="Arial" w:eastAsia="Times New Roman" w:hAnsi="Arial"/>
                <w:bCs/>
                <w:color w:val="000000"/>
                <w:sz w:val="18"/>
                <w:szCs w:val="18"/>
              </w:rPr>
              <w:t>iển thị khi và chỉ khi hồ sơ có tham gia bảo hiểm.</w:t>
            </w:r>
          </w:p>
          <w:p w14:paraId="63C8710D" w14:textId="77777777" w:rsidR="00617FF0" w:rsidRPr="00565F4E" w:rsidRDefault="00617FF0" w:rsidP="006B2206">
            <w:pPr>
              <w:spacing w:before="0" w:after="0" w:line="312" w:lineRule="auto"/>
              <w:ind w:left="0"/>
              <w:rPr>
                <w:rFonts w:ascii="Arial" w:eastAsia="Times New Roman" w:hAnsi="Arial"/>
                <w:bCs/>
                <w:color w:val="000000"/>
                <w:sz w:val="18"/>
                <w:szCs w:val="18"/>
              </w:rPr>
            </w:pPr>
          </w:p>
          <w:p w14:paraId="1BA5DFB5"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Nếu người dùng thay đổi giá trị “Số tiền vay đề xuất/phê duyệt” =&gt; hệ thống tự động tính lại “Số tiền phí bảo hiểm” theo CT:</w:t>
            </w:r>
          </w:p>
          <w:p w14:paraId="4583F061" w14:textId="77777777" w:rsidR="00617FF0" w:rsidRPr="00565F4E" w:rsidRDefault="00617FF0" w:rsidP="006B2206">
            <w:pPr>
              <w:spacing w:before="0" w:after="0" w:line="312" w:lineRule="auto"/>
              <w:ind w:left="0"/>
              <w:rPr>
                <w:rFonts w:ascii="Arial" w:eastAsia="Times New Roman" w:hAnsi="Arial"/>
                <w:bCs/>
                <w:color w:val="000000"/>
                <w:sz w:val="18"/>
                <w:szCs w:val="18"/>
              </w:rPr>
            </w:pPr>
          </w:p>
          <w:p w14:paraId="71A999F8" w14:textId="0EAC4A96" w:rsidR="00617FF0" w:rsidRPr="00565F4E" w:rsidRDefault="00617FF0" w:rsidP="006B2206">
            <w:pPr>
              <w:spacing w:before="0" w:after="0" w:line="312" w:lineRule="auto"/>
              <w:ind w:left="0"/>
              <w:rPr>
                <w:rFonts w:ascii="Arial" w:eastAsia="Times New Roman" w:hAnsi="Arial"/>
                <w:bCs/>
                <w:i/>
                <w:color w:val="000000"/>
                <w:sz w:val="18"/>
                <w:szCs w:val="18"/>
              </w:rPr>
            </w:pPr>
            <w:r w:rsidRPr="00565F4E">
              <w:rPr>
                <w:rFonts w:ascii="Arial" w:eastAsia="Times New Roman" w:hAnsi="Arial"/>
                <w:bCs/>
                <w:i/>
                <w:color w:val="000000"/>
                <w:sz w:val="18"/>
                <w:szCs w:val="18"/>
              </w:rPr>
              <w:t>(Số tiền vay đề xuất/phê duyệt : 1,055) * 0</w:t>
            </w:r>
            <w:r>
              <w:rPr>
                <w:rFonts w:ascii="Arial" w:eastAsia="Times New Roman" w:hAnsi="Arial"/>
                <w:bCs/>
                <w:i/>
                <w:color w:val="000000"/>
                <w:sz w:val="18"/>
                <w:szCs w:val="18"/>
              </w:rPr>
              <w:t>,</w:t>
            </w:r>
            <w:r w:rsidRPr="00565F4E">
              <w:rPr>
                <w:rFonts w:ascii="Arial" w:eastAsia="Times New Roman" w:hAnsi="Arial"/>
                <w:bCs/>
                <w:i/>
                <w:color w:val="000000"/>
                <w:sz w:val="18"/>
                <w:szCs w:val="18"/>
              </w:rPr>
              <w:t>055</w:t>
            </w:r>
          </w:p>
          <w:p w14:paraId="1284AC0B" w14:textId="77777777" w:rsidR="00617FF0" w:rsidRPr="00565F4E" w:rsidRDefault="00617FF0" w:rsidP="006B2206">
            <w:pPr>
              <w:spacing w:before="0" w:after="0" w:line="312" w:lineRule="auto"/>
              <w:ind w:left="0"/>
              <w:rPr>
                <w:rFonts w:ascii="Arial" w:eastAsia="Times New Roman" w:hAnsi="Arial"/>
                <w:bCs/>
                <w:i/>
                <w:color w:val="000000"/>
                <w:sz w:val="18"/>
                <w:szCs w:val="18"/>
              </w:rPr>
            </w:pPr>
          </w:p>
          <w:p w14:paraId="06C8D9AC"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 xml:space="preserve"> </w:t>
            </w:r>
            <w:r w:rsidRPr="00565F4E">
              <w:rPr>
                <w:rFonts w:ascii="Arial" w:eastAsia="Times New Roman" w:hAnsi="Arial"/>
                <w:bCs/>
                <w:color w:val="000000"/>
                <w:sz w:val="18"/>
                <w:szCs w:val="18"/>
              </w:rPr>
              <w:t>- Mức tỉ lệ phí BH đang áp dụng: 5.5%</w:t>
            </w:r>
          </w:p>
          <w:p w14:paraId="62534D63" w14:textId="77777777" w:rsidR="00617FF0" w:rsidRPr="00565F4E" w:rsidRDefault="00617FF0" w:rsidP="006B2206">
            <w:pPr>
              <w:spacing w:before="0" w:after="0" w:line="312" w:lineRule="auto"/>
              <w:ind w:left="0"/>
              <w:rPr>
                <w:rFonts w:ascii="Arial" w:eastAsia="Calibri" w:hAnsi="Arial"/>
                <w:sz w:val="18"/>
                <w:szCs w:val="18"/>
              </w:rPr>
            </w:pPr>
            <w:r w:rsidRPr="00565F4E">
              <w:rPr>
                <w:rFonts w:ascii="Arial" w:eastAsia="Times New Roman" w:hAnsi="Arial"/>
                <w:bCs/>
                <w:color w:val="000000"/>
                <w:sz w:val="18"/>
                <w:szCs w:val="18"/>
              </w:rPr>
              <w:t xml:space="preserve"> - Làm tròn lên đến đơn vị hàng nghìn </w:t>
            </w:r>
          </w:p>
        </w:tc>
      </w:tr>
      <w:tr w:rsidR="00617FF0" w:rsidRPr="00565F4E" w14:paraId="37E24C7F" w14:textId="77777777" w:rsidTr="00A200EE">
        <w:trPr>
          <w:trHeight w:val="619"/>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64C7A52"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2EFD6226"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Lãi suất</w:t>
            </w:r>
          </w:p>
        </w:tc>
        <w:tc>
          <w:tcPr>
            <w:tcW w:w="857" w:type="dxa"/>
            <w:tcBorders>
              <w:top w:val="single" w:sz="4" w:space="0" w:color="auto"/>
              <w:left w:val="nil"/>
              <w:bottom w:val="single" w:sz="4" w:space="0" w:color="auto"/>
              <w:right w:val="single" w:sz="4" w:space="0" w:color="auto"/>
            </w:tcBorders>
            <w:shd w:val="clear" w:color="auto" w:fill="auto"/>
            <w:vAlign w:val="center"/>
          </w:tcPr>
          <w:p w14:paraId="49AB14C9"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4DB40413" w14:textId="486FFB77"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37DB06" w14:textId="1F8508EC"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58DA6233"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lãi suất năm theo từng SP</w:t>
            </w:r>
          </w:p>
        </w:tc>
        <w:tc>
          <w:tcPr>
            <w:tcW w:w="917" w:type="dxa"/>
            <w:tcBorders>
              <w:top w:val="single" w:sz="4" w:space="0" w:color="auto"/>
              <w:left w:val="nil"/>
              <w:bottom w:val="single" w:sz="4" w:space="0" w:color="auto"/>
              <w:right w:val="single" w:sz="4" w:space="0" w:color="auto"/>
            </w:tcBorders>
            <w:shd w:val="clear" w:color="auto" w:fill="auto"/>
            <w:vAlign w:val="center"/>
          </w:tcPr>
          <w:p w14:paraId="4CF62375"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19BB0CAF" w14:textId="77777777" w:rsidR="00617FF0" w:rsidRPr="00565F4E" w:rsidRDefault="00617FF0" w:rsidP="006B2206">
            <w:pPr>
              <w:spacing w:before="0" w:after="0" w:line="312" w:lineRule="auto"/>
              <w:ind w:left="0"/>
              <w:rPr>
                <w:rFonts w:ascii="Arial" w:eastAsia="Times New Roman" w:hAnsi="Arial"/>
                <w:bCs/>
                <w:color w:val="000000"/>
                <w:sz w:val="18"/>
                <w:szCs w:val="18"/>
              </w:rPr>
            </w:pPr>
          </w:p>
        </w:tc>
      </w:tr>
      <w:tr w:rsidR="00617FF0" w:rsidRPr="00565F4E" w14:paraId="23370A7E" w14:textId="77777777" w:rsidTr="00A200EE">
        <w:trPr>
          <w:trHeight w:val="619"/>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F9D8371"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58C8880D"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Số tiền KH thực nhận</w:t>
            </w:r>
          </w:p>
        </w:tc>
        <w:tc>
          <w:tcPr>
            <w:tcW w:w="857" w:type="dxa"/>
            <w:tcBorders>
              <w:top w:val="single" w:sz="4" w:space="0" w:color="auto"/>
              <w:left w:val="nil"/>
              <w:bottom w:val="single" w:sz="4" w:space="0" w:color="auto"/>
              <w:right w:val="single" w:sz="4" w:space="0" w:color="auto"/>
            </w:tcBorders>
            <w:shd w:val="clear" w:color="auto" w:fill="auto"/>
            <w:vAlign w:val="center"/>
          </w:tcPr>
          <w:p w14:paraId="20183A4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2A4C106C" w14:textId="446938D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FB91A1" w14:textId="0E0D2B8A"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6D0E91D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“Khoản vay tiêu dùng đề nghị/Hạn mức thẻ đề nghị” từ BPM (Lấy value từ bước Data Entry)</w:t>
            </w:r>
          </w:p>
          <w:p w14:paraId="62FD184D"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Format: 00.000.000</w:t>
            </w:r>
          </w:p>
        </w:tc>
        <w:tc>
          <w:tcPr>
            <w:tcW w:w="917" w:type="dxa"/>
            <w:tcBorders>
              <w:top w:val="single" w:sz="4" w:space="0" w:color="auto"/>
              <w:left w:val="nil"/>
              <w:bottom w:val="single" w:sz="4" w:space="0" w:color="auto"/>
              <w:right w:val="single" w:sz="4" w:space="0" w:color="auto"/>
            </w:tcBorders>
            <w:shd w:val="clear" w:color="auto" w:fill="auto"/>
            <w:vAlign w:val="center"/>
          </w:tcPr>
          <w:p w14:paraId="229A3B49"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11E115EC"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Nếu người dùng thay đổi giá trị “Số tiền vay đề xuất/phê duyệt” =&gt; hệ thống tự động tính lại “Số tiền KH thực nhận” theo CT:</w:t>
            </w:r>
          </w:p>
          <w:p w14:paraId="7E8DDBD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Số tiền vay đề xuất/phê duyệt - Số tiền phí bảo hiểm (nếu có)</w:t>
            </w:r>
          </w:p>
        </w:tc>
      </w:tr>
      <w:tr w:rsidR="00617FF0" w:rsidRPr="00565F4E" w14:paraId="35687475" w14:textId="77777777" w:rsidTr="00A200EE">
        <w:trPr>
          <w:trHeight w:val="619"/>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19A5047"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680678BA"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EMI (VND)</w:t>
            </w:r>
          </w:p>
        </w:tc>
        <w:tc>
          <w:tcPr>
            <w:tcW w:w="857" w:type="dxa"/>
            <w:tcBorders>
              <w:top w:val="single" w:sz="4" w:space="0" w:color="auto"/>
              <w:left w:val="nil"/>
              <w:bottom w:val="single" w:sz="4" w:space="0" w:color="auto"/>
              <w:right w:val="single" w:sz="4" w:space="0" w:color="auto"/>
            </w:tcBorders>
            <w:shd w:val="clear" w:color="auto" w:fill="auto"/>
            <w:vAlign w:val="center"/>
          </w:tcPr>
          <w:p w14:paraId="5B52559B"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0C617A4B" w14:textId="5FFE0FA5"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4F2731" w14:textId="431EB70E"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2C9F6602"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p w14:paraId="7A192C8C"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Format: 00.000.000</w:t>
            </w:r>
          </w:p>
        </w:tc>
        <w:tc>
          <w:tcPr>
            <w:tcW w:w="917" w:type="dxa"/>
            <w:tcBorders>
              <w:top w:val="single" w:sz="4" w:space="0" w:color="auto"/>
              <w:left w:val="nil"/>
              <w:bottom w:val="single" w:sz="4" w:space="0" w:color="auto"/>
              <w:right w:val="single" w:sz="4" w:space="0" w:color="auto"/>
            </w:tcBorders>
            <w:shd w:val="clear" w:color="auto" w:fill="auto"/>
            <w:vAlign w:val="center"/>
          </w:tcPr>
          <w:p w14:paraId="32CEDE30"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452E9D7F"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Số tiền phải trả hàng tháng</w:t>
            </w:r>
          </w:p>
          <w:p w14:paraId="285CE49C" w14:textId="77777777" w:rsidR="00617FF0" w:rsidRPr="00565F4E" w:rsidRDefault="00617FF0" w:rsidP="006B2206">
            <w:pPr>
              <w:spacing w:before="0" w:after="0" w:line="312" w:lineRule="auto"/>
              <w:ind w:left="0"/>
              <w:rPr>
                <w:rFonts w:ascii="Arial" w:eastAsia="Times New Roman" w:hAnsi="Arial"/>
                <w:bCs/>
                <w:color w:val="000000"/>
                <w:sz w:val="18"/>
                <w:szCs w:val="18"/>
              </w:rPr>
            </w:pPr>
          </w:p>
          <w:p w14:paraId="0EBAF57D" w14:textId="77777777" w:rsidR="00617FF0" w:rsidRPr="00565F4E" w:rsidRDefault="00617FF0" w:rsidP="006B2206">
            <w:pPr>
              <w:spacing w:before="0" w:after="0" w:line="312" w:lineRule="auto"/>
              <w:ind w:left="0"/>
              <w:rPr>
                <w:rFonts w:ascii="Arial" w:eastAsia="Times New Roman" w:hAnsi="Arial"/>
                <w:bCs/>
                <w:i/>
                <w:color w:val="000000"/>
                <w:sz w:val="18"/>
                <w:szCs w:val="18"/>
              </w:rPr>
            </w:pPr>
            <w:r w:rsidRPr="00565F4E">
              <w:rPr>
                <w:rFonts w:ascii="Arial" w:eastAsia="Times New Roman" w:hAnsi="Arial"/>
                <w:bCs/>
                <w:i/>
                <w:color w:val="000000"/>
                <w:sz w:val="18"/>
                <w:szCs w:val="18"/>
              </w:rPr>
              <w:t>=&gt; CT: = - PMT(Lãi suất năm / 12, Kỳ hạn vay, Số tiền vay đề xuất/phê duyệt)</w:t>
            </w:r>
          </w:p>
        </w:tc>
      </w:tr>
      <w:tr w:rsidR="00617FF0" w:rsidRPr="00565F4E" w14:paraId="59F17F46" w14:textId="77777777" w:rsidTr="00A200EE">
        <w:trPr>
          <w:trHeight w:val="1124"/>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3488140" w14:textId="77777777" w:rsidR="00617FF0" w:rsidRPr="00565F4E" w:rsidRDefault="00617FF0" w:rsidP="006B2206">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0F933870"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Giá trị hàng hóa</w:t>
            </w:r>
          </w:p>
        </w:tc>
        <w:tc>
          <w:tcPr>
            <w:tcW w:w="857" w:type="dxa"/>
            <w:tcBorders>
              <w:top w:val="single" w:sz="4" w:space="0" w:color="auto"/>
              <w:left w:val="nil"/>
              <w:bottom w:val="single" w:sz="4" w:space="0" w:color="auto"/>
              <w:right w:val="single" w:sz="4" w:space="0" w:color="auto"/>
            </w:tcBorders>
            <w:shd w:val="clear" w:color="auto" w:fill="auto"/>
            <w:vAlign w:val="center"/>
          </w:tcPr>
          <w:p w14:paraId="1DE8DF68"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34B114EB" w14:textId="67E27B08" w:rsidR="00617FF0" w:rsidRDefault="00617FF0" w:rsidP="00617FF0">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450A7BE" w14:textId="129D396F" w:rsidR="00617FF0" w:rsidRPr="00565F4E" w:rsidRDefault="00617FF0" w:rsidP="006B2206">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990" w:type="dxa"/>
            <w:tcBorders>
              <w:top w:val="single" w:sz="4" w:space="0" w:color="auto"/>
              <w:left w:val="nil"/>
              <w:bottom w:val="single" w:sz="4" w:space="0" w:color="auto"/>
              <w:right w:val="single" w:sz="4" w:space="0" w:color="auto"/>
            </w:tcBorders>
            <w:shd w:val="clear" w:color="auto" w:fill="auto"/>
            <w:vAlign w:val="center"/>
          </w:tcPr>
          <w:p w14:paraId="55402B45"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hiển thị giá trị “Giá trị hàng trên HĐ” từ BPM (Lấy value từ bước Data Entry)</w:t>
            </w:r>
          </w:p>
          <w:p w14:paraId="19C8CAAA" w14:textId="77777777" w:rsidR="00617FF0" w:rsidRPr="00565F4E" w:rsidRDefault="00617FF0" w:rsidP="006B2206">
            <w:pPr>
              <w:spacing w:before="0" w:after="0" w:line="312" w:lineRule="auto"/>
              <w:ind w:left="0"/>
              <w:rPr>
                <w:rFonts w:ascii="Arial" w:eastAsia="Times New Roman" w:hAnsi="Arial"/>
                <w:bCs/>
                <w:color w:val="000000"/>
                <w:sz w:val="18"/>
                <w:szCs w:val="18"/>
              </w:rPr>
            </w:pPr>
            <w:r w:rsidRPr="00565F4E">
              <w:rPr>
                <w:rFonts w:ascii="Arial" w:eastAsia="Times New Roman" w:hAnsi="Arial"/>
                <w:bCs/>
                <w:i/>
                <w:color w:val="000000"/>
                <w:sz w:val="18"/>
                <w:szCs w:val="18"/>
              </w:rPr>
              <w:t>Format: 00.000.000</w:t>
            </w:r>
          </w:p>
        </w:tc>
        <w:tc>
          <w:tcPr>
            <w:tcW w:w="917" w:type="dxa"/>
            <w:tcBorders>
              <w:top w:val="single" w:sz="4" w:space="0" w:color="auto"/>
              <w:left w:val="nil"/>
              <w:bottom w:val="single" w:sz="4" w:space="0" w:color="auto"/>
              <w:right w:val="single" w:sz="4" w:space="0" w:color="auto"/>
            </w:tcBorders>
            <w:shd w:val="clear" w:color="auto" w:fill="auto"/>
            <w:vAlign w:val="center"/>
          </w:tcPr>
          <w:p w14:paraId="47139201" w14:textId="77777777" w:rsidR="00617FF0" w:rsidRPr="00565F4E" w:rsidRDefault="00617FF0" w:rsidP="006B2206">
            <w:pPr>
              <w:spacing w:before="0" w:after="0" w:line="312" w:lineRule="auto"/>
              <w:ind w:left="0"/>
              <w:jc w:val="center"/>
              <w:rPr>
                <w:rFonts w:ascii="Arial" w:eastAsia="Times New Roman" w:hAnsi="Arial"/>
                <w:bCs/>
                <w:color w:val="000000"/>
                <w:sz w:val="18"/>
                <w:szCs w:val="18"/>
              </w:rPr>
            </w:pPr>
            <w:r w:rsidRPr="00565F4E">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54D51DAF" w14:textId="47DB9E25" w:rsidR="00617FF0" w:rsidRPr="00565F4E" w:rsidRDefault="00617FF0" w:rsidP="006B2206">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565F4E">
              <w:rPr>
                <w:rFonts w:ascii="Arial" w:eastAsia="Times New Roman" w:hAnsi="Arial"/>
                <w:bCs/>
                <w:color w:val="000000"/>
                <w:sz w:val="18"/>
                <w:szCs w:val="18"/>
              </w:rPr>
              <w:t>iển thị khi và chỉ khi hồ sơ là hồ sơ trả góp.</w:t>
            </w:r>
          </w:p>
          <w:p w14:paraId="0EE09CF1" w14:textId="77777777" w:rsidR="00617FF0" w:rsidRPr="00565F4E" w:rsidRDefault="00617FF0" w:rsidP="006B2206">
            <w:pPr>
              <w:spacing w:before="0" w:after="0" w:line="312" w:lineRule="auto"/>
              <w:ind w:left="0"/>
              <w:rPr>
                <w:rFonts w:ascii="Arial" w:eastAsia="Times New Roman" w:hAnsi="Arial"/>
                <w:bCs/>
                <w:color w:val="000000"/>
                <w:sz w:val="18"/>
                <w:szCs w:val="18"/>
              </w:rPr>
            </w:pPr>
          </w:p>
        </w:tc>
      </w:tr>
      <w:tr w:rsidR="00A200EE" w:rsidRPr="00565F4E" w14:paraId="7B847972" w14:textId="77777777" w:rsidTr="00A200EE">
        <w:trPr>
          <w:trHeight w:val="1124"/>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1FDDC10"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52F00B5B" w14:textId="436EC1A7"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Calibri" w:hAnsi="Arial"/>
                <w:sz w:val="18"/>
                <w:szCs w:val="18"/>
              </w:rPr>
              <w:t>Tổng dư nợ của KH</w:t>
            </w:r>
          </w:p>
        </w:tc>
        <w:tc>
          <w:tcPr>
            <w:tcW w:w="857" w:type="dxa"/>
            <w:tcBorders>
              <w:top w:val="single" w:sz="4" w:space="0" w:color="auto"/>
              <w:left w:val="nil"/>
              <w:bottom w:val="single" w:sz="4" w:space="0" w:color="auto"/>
              <w:right w:val="single" w:sz="4" w:space="0" w:color="auto"/>
            </w:tcBorders>
            <w:shd w:val="clear" w:color="auto" w:fill="auto"/>
            <w:vAlign w:val="center"/>
          </w:tcPr>
          <w:p w14:paraId="5DF08F14" w14:textId="0B08066D" w:rsidR="00A200EE" w:rsidRPr="00565F4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70ADD71E" w14:textId="4DEB4682"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228678" w14:textId="55FCCAEF"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3F8D8B13" w14:textId="5E020744" w:rsidR="00A200EE" w:rsidRPr="00565F4E" w:rsidRDefault="00A200EE" w:rsidP="00A200EE">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tc>
        <w:tc>
          <w:tcPr>
            <w:tcW w:w="917" w:type="dxa"/>
            <w:tcBorders>
              <w:top w:val="single" w:sz="4" w:space="0" w:color="auto"/>
              <w:left w:val="nil"/>
              <w:bottom w:val="single" w:sz="4" w:space="0" w:color="auto"/>
              <w:right w:val="single" w:sz="4" w:space="0" w:color="auto"/>
            </w:tcBorders>
            <w:shd w:val="clear" w:color="auto" w:fill="auto"/>
            <w:vAlign w:val="center"/>
          </w:tcPr>
          <w:p w14:paraId="341D3DCE" w14:textId="0EDDB0BF" w:rsidR="00A200EE" w:rsidRPr="00565F4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69D23838"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Tổng dư nợ của KH</w:t>
            </w:r>
          </w:p>
          <w:p w14:paraId="40C3BC52"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p>
          <w:p w14:paraId="60D8E2DF" w14:textId="301C78EC" w:rsidR="00A200EE" w:rsidRDefault="00A200EE" w:rsidP="00A200EE">
            <w:pPr>
              <w:spacing w:before="0" w:after="0" w:line="312" w:lineRule="auto"/>
              <w:ind w:left="0"/>
              <w:rPr>
                <w:rFonts w:ascii="Arial" w:eastAsia="Times New Roman" w:hAnsi="Arial"/>
                <w:bCs/>
                <w:color w:val="000000"/>
                <w:sz w:val="18"/>
                <w:szCs w:val="18"/>
              </w:rPr>
            </w:pPr>
            <w:r w:rsidRPr="00363ED4">
              <w:rPr>
                <w:rFonts w:ascii="Arial" w:eastAsia="Calibri" w:hAnsi="Arial"/>
                <w:i/>
                <w:sz w:val="18"/>
                <w:szCs w:val="18"/>
              </w:rPr>
              <w:t>=&gt; CT</w:t>
            </w:r>
            <w:r w:rsidRPr="003A0096">
              <w:rPr>
                <w:rFonts w:ascii="Arial" w:eastAsia="Calibri" w:hAnsi="Arial"/>
                <w:i/>
                <w:sz w:val="18"/>
                <w:szCs w:val="18"/>
              </w:rPr>
              <w:t xml:space="preserve">: = </w:t>
            </w:r>
            <w:r w:rsidRPr="00F208CE">
              <w:rPr>
                <w:rFonts w:ascii="Arial" w:eastAsia="Calibri" w:hAnsi="Arial"/>
                <w:i/>
                <w:sz w:val="18"/>
                <w:szCs w:val="18"/>
              </w:rPr>
              <w:t>Tổng dư nợ của KH tại CIC</w:t>
            </w:r>
            <w:r w:rsidRPr="003A0096">
              <w:rPr>
                <w:rFonts w:ascii="Arial" w:eastAsia="Times New Roman" w:hAnsi="Arial"/>
                <w:bCs/>
                <w:i/>
                <w:color w:val="000000"/>
                <w:sz w:val="18"/>
                <w:szCs w:val="18"/>
              </w:rPr>
              <w:t xml:space="preserve"> + </w:t>
            </w:r>
            <w:r w:rsidRPr="00565F4E">
              <w:rPr>
                <w:rFonts w:ascii="Arial" w:eastAsia="Times New Roman" w:hAnsi="Arial"/>
                <w:bCs/>
                <w:i/>
                <w:color w:val="000000"/>
                <w:sz w:val="18"/>
                <w:szCs w:val="18"/>
              </w:rPr>
              <w:t>Số tiền vay đề xuất</w:t>
            </w:r>
            <w:r w:rsidRPr="003A0096">
              <w:rPr>
                <w:rFonts w:ascii="Arial" w:eastAsia="Times New Roman" w:hAnsi="Arial"/>
                <w:bCs/>
                <w:i/>
                <w:color w:val="000000"/>
                <w:sz w:val="18"/>
                <w:szCs w:val="18"/>
              </w:rPr>
              <w:t>/phê duyệt</w:t>
            </w:r>
          </w:p>
        </w:tc>
      </w:tr>
      <w:tr w:rsidR="00A200EE" w:rsidRPr="00565F4E" w14:paraId="03C7F1C5" w14:textId="77777777" w:rsidTr="00A200EE">
        <w:trPr>
          <w:trHeight w:val="661"/>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DE0DC84"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3678B342" w14:textId="4F57B520"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PTI</w:t>
            </w:r>
          </w:p>
        </w:tc>
        <w:tc>
          <w:tcPr>
            <w:tcW w:w="857" w:type="dxa"/>
            <w:tcBorders>
              <w:top w:val="single" w:sz="4" w:space="0" w:color="auto"/>
              <w:left w:val="nil"/>
              <w:bottom w:val="single" w:sz="4" w:space="0" w:color="auto"/>
              <w:right w:val="single" w:sz="4" w:space="0" w:color="auto"/>
            </w:tcBorders>
            <w:shd w:val="clear" w:color="auto" w:fill="auto"/>
            <w:vAlign w:val="center"/>
          </w:tcPr>
          <w:p w14:paraId="4F81B5D4" w14:textId="72CC59B9"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3E297177" w14:textId="249B0AE4"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F2A7D6" w14:textId="6AFD89E4"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361DB321" w14:textId="1B9FF175" w:rsidR="00A200EE" w:rsidRPr="00565F4E" w:rsidRDefault="00A200EE" w:rsidP="00A200EE">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tc>
        <w:tc>
          <w:tcPr>
            <w:tcW w:w="917" w:type="dxa"/>
            <w:tcBorders>
              <w:top w:val="single" w:sz="4" w:space="0" w:color="auto"/>
              <w:left w:val="nil"/>
              <w:bottom w:val="single" w:sz="4" w:space="0" w:color="auto"/>
              <w:right w:val="single" w:sz="4" w:space="0" w:color="auto"/>
            </w:tcBorders>
            <w:shd w:val="clear" w:color="auto" w:fill="auto"/>
            <w:vAlign w:val="center"/>
          </w:tcPr>
          <w:p w14:paraId="2C6DD287" w14:textId="61FED245" w:rsidR="00A200EE" w:rsidRPr="00565F4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0C326135" w14:textId="07D586D3" w:rsidR="00A200EE" w:rsidRDefault="00A200EE" w:rsidP="00A200EE">
            <w:pPr>
              <w:spacing w:before="0" w:after="0" w:line="312" w:lineRule="auto"/>
              <w:ind w:left="0"/>
              <w:rPr>
                <w:rFonts w:ascii="Arial" w:eastAsia="Times New Roman" w:hAnsi="Arial"/>
                <w:bCs/>
                <w:color w:val="000000"/>
                <w:sz w:val="18"/>
                <w:szCs w:val="18"/>
              </w:rPr>
            </w:pPr>
            <w:r w:rsidRPr="00C35104">
              <w:rPr>
                <w:rFonts w:ascii="Arial" w:eastAsia="Calibri" w:hAnsi="Arial"/>
                <w:i/>
                <w:sz w:val="18"/>
                <w:szCs w:val="18"/>
              </w:rPr>
              <w:t>=&gt; CT: = (</w:t>
            </w:r>
            <w:r w:rsidRPr="00565F4E">
              <w:rPr>
                <w:rFonts w:ascii="Arial" w:eastAsia="Times New Roman" w:hAnsi="Arial"/>
                <w:bCs/>
                <w:i/>
                <w:color w:val="000000"/>
                <w:sz w:val="18"/>
                <w:szCs w:val="18"/>
              </w:rPr>
              <w:t>EMI (VND)</w:t>
            </w:r>
            <w:r w:rsidRPr="00C35104">
              <w:rPr>
                <w:rFonts w:ascii="Arial" w:eastAsia="Times New Roman" w:hAnsi="Arial"/>
                <w:bCs/>
                <w:i/>
                <w:color w:val="000000"/>
                <w:sz w:val="18"/>
                <w:szCs w:val="18"/>
              </w:rPr>
              <w:t xml:space="preserve"> + Actual EMI (của Existing loan at Mcredit)</w:t>
            </w:r>
            <w:r>
              <w:rPr>
                <w:rFonts w:ascii="Arial" w:eastAsia="Times New Roman" w:hAnsi="Arial"/>
                <w:bCs/>
                <w:i/>
                <w:color w:val="000000"/>
                <w:sz w:val="18"/>
                <w:szCs w:val="18"/>
              </w:rPr>
              <w:t>)</w:t>
            </w:r>
            <w:r w:rsidRPr="00C35104">
              <w:rPr>
                <w:rFonts w:ascii="Arial" w:eastAsia="Times New Roman" w:hAnsi="Arial"/>
                <w:bCs/>
                <w:i/>
                <w:color w:val="000000"/>
                <w:sz w:val="18"/>
                <w:szCs w:val="18"/>
              </w:rPr>
              <w:t xml:space="preserve"> / Thu nhập thẩm định</w:t>
            </w:r>
          </w:p>
        </w:tc>
      </w:tr>
      <w:tr w:rsidR="00A200EE" w:rsidRPr="00565F4E" w14:paraId="0A93CE2F" w14:textId="77777777" w:rsidTr="00A200EE">
        <w:trPr>
          <w:trHeight w:val="1124"/>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0FEF207"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6F97CB96" w14:textId="40D25B61"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Tỉ lệ trả trước</w:t>
            </w:r>
          </w:p>
        </w:tc>
        <w:tc>
          <w:tcPr>
            <w:tcW w:w="857" w:type="dxa"/>
            <w:tcBorders>
              <w:top w:val="single" w:sz="4" w:space="0" w:color="auto"/>
              <w:left w:val="nil"/>
              <w:bottom w:val="single" w:sz="4" w:space="0" w:color="auto"/>
              <w:right w:val="single" w:sz="4" w:space="0" w:color="auto"/>
            </w:tcBorders>
            <w:shd w:val="clear" w:color="auto" w:fill="auto"/>
            <w:vAlign w:val="center"/>
          </w:tcPr>
          <w:p w14:paraId="2D6A198D" w14:textId="510319A5"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5A630AF7" w14:textId="7EFBB25E"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A89048" w14:textId="18F6C1C7"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CM</w:t>
            </w:r>
          </w:p>
        </w:tc>
        <w:tc>
          <w:tcPr>
            <w:tcW w:w="2990" w:type="dxa"/>
            <w:tcBorders>
              <w:top w:val="single" w:sz="4" w:space="0" w:color="auto"/>
              <w:left w:val="nil"/>
              <w:bottom w:val="single" w:sz="4" w:space="0" w:color="auto"/>
              <w:right w:val="single" w:sz="4" w:space="0" w:color="auto"/>
            </w:tcBorders>
            <w:shd w:val="clear" w:color="auto" w:fill="auto"/>
            <w:vAlign w:val="center"/>
          </w:tcPr>
          <w:p w14:paraId="71B3D8DE" w14:textId="4D74AC0F" w:rsidR="00A200EE" w:rsidRPr="00565F4E" w:rsidRDefault="00A200EE" w:rsidP="00A200EE">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tc>
        <w:tc>
          <w:tcPr>
            <w:tcW w:w="917" w:type="dxa"/>
            <w:tcBorders>
              <w:top w:val="single" w:sz="4" w:space="0" w:color="auto"/>
              <w:left w:val="nil"/>
              <w:bottom w:val="single" w:sz="4" w:space="0" w:color="auto"/>
              <w:right w:val="single" w:sz="4" w:space="0" w:color="auto"/>
            </w:tcBorders>
            <w:shd w:val="clear" w:color="auto" w:fill="auto"/>
            <w:vAlign w:val="center"/>
          </w:tcPr>
          <w:p w14:paraId="1B93BE21" w14:textId="0FF9A135" w:rsidR="00A200EE" w:rsidRPr="00565F4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76AA14FD" w14:textId="77777777"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H</w:t>
            </w:r>
            <w:r w:rsidRPr="00565F4E">
              <w:rPr>
                <w:rFonts w:ascii="Arial" w:eastAsia="Times New Roman" w:hAnsi="Arial"/>
                <w:bCs/>
                <w:color w:val="000000"/>
                <w:sz w:val="18"/>
                <w:szCs w:val="18"/>
              </w:rPr>
              <w:t>iển thị khi và chỉ khi hồ sơ là hồ sơ trả góp.</w:t>
            </w:r>
          </w:p>
          <w:p w14:paraId="75F42A96"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p>
          <w:p w14:paraId="3312C649"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r>
              <w:rPr>
                <w:rFonts w:ascii="Arial" w:eastAsia="Calibri" w:hAnsi="Arial"/>
                <w:sz w:val="18"/>
                <w:szCs w:val="18"/>
              </w:rPr>
              <w:t>Tỉ lệ trả trước của hàng hóa.</w:t>
            </w:r>
          </w:p>
          <w:p w14:paraId="724DB9DB" w14:textId="77777777" w:rsidR="00A200EE" w:rsidRDefault="00A200EE" w:rsidP="00A200EE">
            <w:pPr>
              <w:overflowPunct w:val="0"/>
              <w:autoSpaceDE w:val="0"/>
              <w:autoSpaceDN w:val="0"/>
              <w:adjustRightInd w:val="0"/>
              <w:spacing w:before="30" w:after="30" w:line="312" w:lineRule="auto"/>
              <w:ind w:left="0"/>
              <w:textAlignment w:val="baseline"/>
              <w:rPr>
                <w:rFonts w:ascii="Arial" w:eastAsia="Calibri" w:hAnsi="Arial"/>
                <w:sz w:val="18"/>
                <w:szCs w:val="18"/>
              </w:rPr>
            </w:pPr>
          </w:p>
          <w:p w14:paraId="0DF1A6AC" w14:textId="2ADFF082" w:rsidR="00A200EE" w:rsidRDefault="00A200EE" w:rsidP="00A200EE">
            <w:pPr>
              <w:spacing w:before="0" w:after="0" w:line="312" w:lineRule="auto"/>
              <w:ind w:left="0"/>
              <w:rPr>
                <w:rFonts w:ascii="Arial" w:eastAsia="Times New Roman" w:hAnsi="Arial"/>
                <w:bCs/>
                <w:color w:val="000000"/>
                <w:sz w:val="18"/>
                <w:szCs w:val="18"/>
              </w:rPr>
            </w:pPr>
            <w:r w:rsidRPr="00E162B6">
              <w:rPr>
                <w:rFonts w:ascii="Arial" w:eastAsia="Calibri" w:hAnsi="Arial"/>
                <w:i/>
                <w:sz w:val="18"/>
                <w:szCs w:val="18"/>
              </w:rPr>
              <w:t>=&gt; CT: = (</w:t>
            </w:r>
            <w:r w:rsidRPr="00565F4E">
              <w:rPr>
                <w:rFonts w:ascii="Arial" w:eastAsia="Times New Roman" w:hAnsi="Arial"/>
                <w:bCs/>
                <w:i/>
                <w:color w:val="000000"/>
                <w:sz w:val="18"/>
                <w:szCs w:val="18"/>
              </w:rPr>
              <w:t>Giá trị hàng hóa</w:t>
            </w:r>
            <w:r w:rsidRPr="00E162B6">
              <w:rPr>
                <w:rFonts w:ascii="Arial" w:eastAsia="Times New Roman" w:hAnsi="Arial"/>
                <w:bCs/>
                <w:i/>
                <w:color w:val="000000"/>
                <w:sz w:val="18"/>
                <w:szCs w:val="18"/>
              </w:rPr>
              <w:t xml:space="preserve"> – (Số tiền đề xuất/phê duyệt – Số tiền phí bảo hiểm (nếu có)) / Giá trị hàng hóa</w:t>
            </w:r>
          </w:p>
        </w:tc>
      </w:tr>
      <w:tr w:rsidR="00A200EE" w:rsidRPr="00565F4E" w14:paraId="113E4777" w14:textId="77777777" w:rsidTr="00A200EE">
        <w:trPr>
          <w:trHeight w:val="733"/>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E7FC24D"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464DCD41" w14:textId="6C1A7F12"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 xml:space="preserve">DTI </w:t>
            </w:r>
          </w:p>
        </w:tc>
        <w:tc>
          <w:tcPr>
            <w:tcW w:w="857" w:type="dxa"/>
            <w:tcBorders>
              <w:top w:val="single" w:sz="4" w:space="0" w:color="auto"/>
              <w:left w:val="nil"/>
              <w:bottom w:val="single" w:sz="4" w:space="0" w:color="auto"/>
              <w:right w:val="single" w:sz="4" w:space="0" w:color="auto"/>
            </w:tcBorders>
            <w:shd w:val="clear" w:color="auto" w:fill="auto"/>
            <w:vAlign w:val="center"/>
          </w:tcPr>
          <w:p w14:paraId="31C802D1" w14:textId="4F89B931"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Textbox</w:t>
            </w:r>
          </w:p>
        </w:tc>
        <w:tc>
          <w:tcPr>
            <w:tcW w:w="997" w:type="dxa"/>
            <w:tcBorders>
              <w:top w:val="single" w:sz="4" w:space="0" w:color="auto"/>
              <w:left w:val="nil"/>
              <w:bottom w:val="single" w:sz="4" w:space="0" w:color="auto"/>
              <w:right w:val="single" w:sz="4" w:space="0" w:color="auto"/>
            </w:tcBorders>
            <w:vAlign w:val="center"/>
          </w:tcPr>
          <w:p w14:paraId="6120DB59" w14:textId="71927D1E"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48BD3DA" w14:textId="1BD6CC74"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434B28F6" w14:textId="1A6E4EFE" w:rsidR="00A200EE" w:rsidRPr="00565F4E" w:rsidRDefault="00A200EE" w:rsidP="00A200EE">
            <w:pPr>
              <w:spacing w:before="0" w:after="0" w:line="312" w:lineRule="auto"/>
              <w:ind w:left="0"/>
              <w:rPr>
                <w:rFonts w:ascii="Arial" w:eastAsia="Times New Roman" w:hAnsi="Arial"/>
                <w:bCs/>
                <w:color w:val="000000"/>
                <w:sz w:val="18"/>
                <w:szCs w:val="18"/>
              </w:rPr>
            </w:pPr>
            <w:r w:rsidRPr="00565F4E">
              <w:rPr>
                <w:rFonts w:ascii="Arial" w:eastAsia="Times New Roman" w:hAnsi="Arial"/>
                <w:bCs/>
                <w:color w:val="000000"/>
                <w:sz w:val="18"/>
                <w:szCs w:val="18"/>
              </w:rPr>
              <w:t>Tự động tính toán và hiển thị giá trị theo CT</w:t>
            </w:r>
          </w:p>
        </w:tc>
        <w:tc>
          <w:tcPr>
            <w:tcW w:w="917" w:type="dxa"/>
            <w:tcBorders>
              <w:top w:val="single" w:sz="4" w:space="0" w:color="auto"/>
              <w:left w:val="nil"/>
              <w:bottom w:val="single" w:sz="4" w:space="0" w:color="auto"/>
              <w:right w:val="single" w:sz="4" w:space="0" w:color="auto"/>
            </w:tcBorders>
            <w:shd w:val="clear" w:color="auto" w:fill="auto"/>
            <w:vAlign w:val="center"/>
          </w:tcPr>
          <w:p w14:paraId="356F4C3F" w14:textId="14D91961" w:rsidR="00A200EE" w:rsidRPr="00565F4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4165" w:type="dxa"/>
            <w:tcBorders>
              <w:top w:val="single" w:sz="4" w:space="0" w:color="auto"/>
              <w:left w:val="nil"/>
              <w:bottom w:val="single" w:sz="4" w:space="0" w:color="auto"/>
              <w:right w:val="single" w:sz="4" w:space="0" w:color="auto"/>
            </w:tcBorders>
            <w:shd w:val="clear" w:color="auto" w:fill="auto"/>
            <w:vAlign w:val="center"/>
          </w:tcPr>
          <w:p w14:paraId="09CCCF6D" w14:textId="67AF4D11" w:rsidR="00A200EE" w:rsidRDefault="00A200EE" w:rsidP="00A200EE">
            <w:pPr>
              <w:spacing w:before="0" w:after="0" w:line="312" w:lineRule="auto"/>
              <w:ind w:left="0"/>
              <w:rPr>
                <w:rFonts w:ascii="Arial" w:eastAsia="Times New Roman" w:hAnsi="Arial"/>
                <w:bCs/>
                <w:color w:val="000000"/>
                <w:sz w:val="18"/>
                <w:szCs w:val="18"/>
              </w:rPr>
            </w:pPr>
            <w:r w:rsidRPr="00C35104">
              <w:rPr>
                <w:rFonts w:ascii="Arial" w:eastAsia="Calibri" w:hAnsi="Arial"/>
                <w:i/>
                <w:sz w:val="18"/>
                <w:szCs w:val="18"/>
              </w:rPr>
              <w:t>=&gt; CT: = (</w:t>
            </w:r>
            <w:r w:rsidRPr="00565F4E">
              <w:rPr>
                <w:rFonts w:ascii="Arial" w:eastAsia="Times New Roman" w:hAnsi="Arial"/>
                <w:bCs/>
                <w:i/>
                <w:color w:val="000000"/>
                <w:sz w:val="18"/>
                <w:szCs w:val="18"/>
              </w:rPr>
              <w:t>EMI (VND)</w:t>
            </w:r>
            <w:r w:rsidRPr="00C35104">
              <w:rPr>
                <w:rFonts w:ascii="Arial" w:eastAsia="Times New Roman" w:hAnsi="Arial"/>
                <w:bCs/>
                <w:i/>
                <w:color w:val="000000"/>
                <w:sz w:val="18"/>
                <w:szCs w:val="18"/>
              </w:rPr>
              <w:t xml:space="preserve"> +</w:t>
            </w:r>
            <w:r>
              <w:rPr>
                <w:rFonts w:ascii="Arial" w:eastAsia="Times New Roman" w:hAnsi="Arial"/>
                <w:bCs/>
                <w:i/>
                <w:color w:val="000000"/>
                <w:sz w:val="18"/>
                <w:szCs w:val="18"/>
              </w:rPr>
              <w:t xml:space="preserve"> Final EMI) </w:t>
            </w:r>
            <w:r w:rsidRPr="00C35104">
              <w:rPr>
                <w:rFonts w:ascii="Arial" w:eastAsia="Times New Roman" w:hAnsi="Arial"/>
                <w:bCs/>
                <w:i/>
                <w:color w:val="000000"/>
                <w:sz w:val="18"/>
                <w:szCs w:val="18"/>
              </w:rPr>
              <w:t>/ Thu nhập thẩm định</w:t>
            </w:r>
          </w:p>
        </w:tc>
      </w:tr>
      <w:tr w:rsidR="00A200EE" w:rsidRPr="00565F4E" w14:paraId="324B4837" w14:textId="77777777" w:rsidTr="00A200EE">
        <w:trPr>
          <w:trHeight w:val="576"/>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65B7E6D"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6F0DFE93" w14:textId="6EB00F1A" w:rsidR="00A200E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
                <w:bCs/>
                <w:color w:val="000000"/>
                <w:sz w:val="18"/>
                <w:szCs w:val="18"/>
                <w:lang w:val="en-GB" w:eastAsia="en-GB"/>
              </w:rPr>
              <w:t>Kết luận</w:t>
            </w:r>
          </w:p>
        </w:tc>
        <w:tc>
          <w:tcPr>
            <w:tcW w:w="857" w:type="dxa"/>
            <w:tcBorders>
              <w:top w:val="single" w:sz="4" w:space="0" w:color="auto"/>
              <w:left w:val="nil"/>
              <w:bottom w:val="single" w:sz="4" w:space="0" w:color="auto"/>
              <w:right w:val="single" w:sz="4" w:space="0" w:color="auto"/>
            </w:tcBorders>
            <w:shd w:val="clear" w:color="auto" w:fill="auto"/>
            <w:vAlign w:val="center"/>
          </w:tcPr>
          <w:p w14:paraId="06EC4B96" w14:textId="73404C22" w:rsidR="00A200EE" w:rsidRDefault="00A200EE" w:rsidP="00A200EE">
            <w:pPr>
              <w:spacing w:before="0" w:after="0" w:line="312" w:lineRule="auto"/>
              <w:ind w:left="0"/>
              <w:rPr>
                <w:rFonts w:ascii="Arial" w:eastAsia="Times New Roman" w:hAnsi="Arial"/>
                <w:bCs/>
                <w:color w:val="000000"/>
                <w:sz w:val="18"/>
                <w:szCs w:val="18"/>
              </w:rPr>
            </w:pPr>
            <w:r w:rsidRPr="00263300">
              <w:rPr>
                <w:rFonts w:ascii="Arial" w:eastAsia="Times New Roman" w:hAnsi="Arial"/>
                <w:b/>
                <w:bCs/>
                <w:color w:val="000000"/>
                <w:sz w:val="18"/>
                <w:szCs w:val="18"/>
              </w:rPr>
              <w:t>Label</w:t>
            </w:r>
          </w:p>
        </w:tc>
        <w:tc>
          <w:tcPr>
            <w:tcW w:w="997" w:type="dxa"/>
            <w:tcBorders>
              <w:top w:val="single" w:sz="4" w:space="0" w:color="auto"/>
              <w:left w:val="nil"/>
              <w:bottom w:val="single" w:sz="4" w:space="0" w:color="auto"/>
              <w:right w:val="single" w:sz="4" w:space="0" w:color="auto"/>
            </w:tcBorders>
            <w:vAlign w:val="center"/>
          </w:tcPr>
          <w:p w14:paraId="321C6879" w14:textId="77777777" w:rsidR="00A200EE" w:rsidRDefault="00A200EE" w:rsidP="00A200EE">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E0BF87" w14:textId="77777777" w:rsidR="00A200EE" w:rsidRDefault="00A200EE" w:rsidP="00A200EE">
            <w:pPr>
              <w:spacing w:before="0" w:after="0" w:line="312" w:lineRule="auto"/>
              <w:ind w:left="0"/>
              <w:jc w:val="center"/>
              <w:rPr>
                <w:rFonts w:ascii="Arial" w:eastAsia="Times New Roman" w:hAnsi="Arial"/>
                <w:bCs/>
                <w:color w:val="000000"/>
                <w:sz w:val="18"/>
                <w:szCs w:val="18"/>
              </w:rPr>
            </w:pPr>
          </w:p>
        </w:tc>
        <w:tc>
          <w:tcPr>
            <w:tcW w:w="2990" w:type="dxa"/>
            <w:tcBorders>
              <w:top w:val="single" w:sz="4" w:space="0" w:color="auto"/>
              <w:left w:val="nil"/>
              <w:bottom w:val="single" w:sz="4" w:space="0" w:color="auto"/>
              <w:right w:val="single" w:sz="4" w:space="0" w:color="auto"/>
            </w:tcBorders>
            <w:shd w:val="clear" w:color="auto" w:fill="auto"/>
            <w:vAlign w:val="center"/>
          </w:tcPr>
          <w:p w14:paraId="04B59F94" w14:textId="77777777" w:rsidR="00A200EE" w:rsidRDefault="00A200EE" w:rsidP="00A200EE">
            <w:pPr>
              <w:pStyle w:val="BodyText"/>
              <w:numPr>
                <w:ilvl w:val="0"/>
                <w:numId w:val="29"/>
              </w:numPr>
              <w:tabs>
                <w:tab w:val="left" w:pos="230"/>
              </w:tabs>
              <w:spacing w:line="312" w:lineRule="auto"/>
              <w:ind w:left="0" w:firstLine="88"/>
              <w:rPr>
                <w:lang w:val="en-US" w:eastAsia="en-AU"/>
              </w:rPr>
            </w:pPr>
            <w:r>
              <w:rPr>
                <w:lang w:val="en-US" w:eastAsia="en-AU"/>
              </w:rPr>
              <w:t xml:space="preserve"> </w:t>
            </w:r>
            <w:r w:rsidRPr="0076633D">
              <w:rPr>
                <w:lang w:val="en-US" w:eastAsia="en-AU"/>
              </w:rPr>
              <w:t xml:space="preserve">Nếu khách hàng </w:t>
            </w:r>
            <w:r>
              <w:rPr>
                <w:lang w:val="en-US" w:eastAsia="en-AU"/>
              </w:rPr>
              <w:t xml:space="preserve">đạt tất cả các rule thẩm định, hệ thống </w:t>
            </w:r>
            <w:r>
              <w:rPr>
                <w:lang w:val="en-US" w:eastAsia="en-AU"/>
              </w:rPr>
              <w:lastRenderedPageBreak/>
              <w:t>hiển thị kết luận: “KH đạt yêu cầu”</w:t>
            </w:r>
          </w:p>
          <w:p w14:paraId="77206226" w14:textId="46B7A18B" w:rsidR="00A200EE" w:rsidRPr="00565F4E" w:rsidRDefault="00A200EE" w:rsidP="00A200EE">
            <w:pPr>
              <w:spacing w:before="0" w:after="0" w:line="312" w:lineRule="auto"/>
              <w:ind w:left="0"/>
              <w:rPr>
                <w:rFonts w:ascii="Arial" w:eastAsia="Times New Roman" w:hAnsi="Arial"/>
                <w:bCs/>
                <w:color w:val="000000"/>
                <w:sz w:val="18"/>
                <w:szCs w:val="18"/>
              </w:rPr>
            </w:pPr>
            <w:r>
              <w:rPr>
                <w:lang w:eastAsia="en-AU"/>
              </w:rPr>
              <w:t xml:space="preserve"> </w:t>
            </w:r>
            <w:r w:rsidRPr="003A77E4">
              <w:rPr>
                <w:lang w:eastAsia="en-AU"/>
              </w:rPr>
              <w:t>Nếu khách hàng không đạt 1 trong các rule thẩm định, hệ thống hiển thị kết luận: “KH không đạt yêu cầu”</w:t>
            </w:r>
          </w:p>
        </w:tc>
        <w:tc>
          <w:tcPr>
            <w:tcW w:w="917" w:type="dxa"/>
            <w:tcBorders>
              <w:top w:val="single" w:sz="4" w:space="0" w:color="auto"/>
              <w:left w:val="nil"/>
              <w:bottom w:val="single" w:sz="4" w:space="0" w:color="auto"/>
              <w:right w:val="single" w:sz="4" w:space="0" w:color="auto"/>
            </w:tcBorders>
            <w:shd w:val="clear" w:color="auto" w:fill="auto"/>
            <w:vAlign w:val="center"/>
          </w:tcPr>
          <w:p w14:paraId="30625047" w14:textId="77777777" w:rsidR="00A200EE" w:rsidRDefault="00A200EE" w:rsidP="00A200EE">
            <w:pPr>
              <w:spacing w:before="0" w:after="0" w:line="312" w:lineRule="auto"/>
              <w:ind w:left="0"/>
              <w:jc w:val="center"/>
              <w:rPr>
                <w:rFonts w:ascii="Arial" w:eastAsia="Times New Roman" w:hAnsi="Arial"/>
                <w:bCs/>
                <w:color w:val="000000"/>
                <w:sz w:val="18"/>
                <w:szCs w:val="18"/>
              </w:rPr>
            </w:pPr>
          </w:p>
        </w:tc>
        <w:tc>
          <w:tcPr>
            <w:tcW w:w="4165" w:type="dxa"/>
            <w:tcBorders>
              <w:top w:val="single" w:sz="4" w:space="0" w:color="auto"/>
              <w:left w:val="nil"/>
              <w:bottom w:val="single" w:sz="4" w:space="0" w:color="auto"/>
              <w:right w:val="single" w:sz="4" w:space="0" w:color="auto"/>
            </w:tcBorders>
            <w:shd w:val="clear" w:color="auto" w:fill="auto"/>
            <w:vAlign w:val="center"/>
          </w:tcPr>
          <w:p w14:paraId="46AE9307" w14:textId="0DBD34DB" w:rsidR="00A200EE" w:rsidRPr="00C35104" w:rsidRDefault="00A200EE" w:rsidP="00A200EE">
            <w:pPr>
              <w:spacing w:before="0" w:after="0" w:line="312" w:lineRule="auto"/>
              <w:ind w:left="0"/>
              <w:rPr>
                <w:rFonts w:ascii="Arial" w:eastAsia="Calibri" w:hAnsi="Arial"/>
                <w:i/>
                <w:sz w:val="18"/>
                <w:szCs w:val="18"/>
              </w:rPr>
            </w:pPr>
            <w:r w:rsidRPr="00263300">
              <w:rPr>
                <w:rFonts w:ascii="Arial" w:eastAsia="Times New Roman" w:hAnsi="Arial"/>
                <w:b/>
                <w:bCs/>
                <w:color w:val="000000"/>
                <w:sz w:val="18"/>
                <w:szCs w:val="18"/>
              </w:rPr>
              <w:t>Hiển thị kết quả thẩm định bên cạnh trường Kết luận</w:t>
            </w:r>
            <w:r>
              <w:rPr>
                <w:rFonts w:ascii="Arial" w:eastAsia="Times New Roman" w:hAnsi="Arial"/>
                <w:b/>
                <w:bCs/>
                <w:color w:val="000000"/>
                <w:sz w:val="18"/>
                <w:szCs w:val="18"/>
              </w:rPr>
              <w:t xml:space="preserve"> sau khi click button Check</w:t>
            </w:r>
          </w:p>
        </w:tc>
      </w:tr>
      <w:tr w:rsidR="00A200EE" w:rsidRPr="00565F4E" w14:paraId="70591ECE" w14:textId="77777777" w:rsidTr="00A200EE">
        <w:trPr>
          <w:trHeight w:val="529"/>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4E57F7FA"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1FD10D16" w14:textId="4B2C732C"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Check</w:t>
            </w:r>
          </w:p>
        </w:tc>
        <w:tc>
          <w:tcPr>
            <w:tcW w:w="857" w:type="dxa"/>
            <w:tcBorders>
              <w:top w:val="single" w:sz="4" w:space="0" w:color="auto"/>
              <w:left w:val="nil"/>
              <w:bottom w:val="single" w:sz="4" w:space="0" w:color="auto"/>
              <w:right w:val="single" w:sz="4" w:space="0" w:color="auto"/>
            </w:tcBorders>
            <w:shd w:val="clear" w:color="auto" w:fill="auto"/>
            <w:vAlign w:val="center"/>
          </w:tcPr>
          <w:p w14:paraId="31EFC19C" w14:textId="034B2B57"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Button</w:t>
            </w:r>
          </w:p>
        </w:tc>
        <w:tc>
          <w:tcPr>
            <w:tcW w:w="997" w:type="dxa"/>
            <w:tcBorders>
              <w:top w:val="single" w:sz="4" w:space="0" w:color="auto"/>
              <w:left w:val="nil"/>
              <w:bottom w:val="single" w:sz="4" w:space="0" w:color="auto"/>
              <w:right w:val="single" w:sz="4" w:space="0" w:color="auto"/>
            </w:tcBorders>
            <w:vAlign w:val="center"/>
          </w:tcPr>
          <w:p w14:paraId="55E3557D" w14:textId="77777777" w:rsidR="00A200EE" w:rsidRDefault="00A200EE" w:rsidP="00A200EE">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5371C2" w14:textId="75CA5F9A"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M</w:t>
            </w:r>
          </w:p>
        </w:tc>
        <w:tc>
          <w:tcPr>
            <w:tcW w:w="2990" w:type="dxa"/>
            <w:tcBorders>
              <w:top w:val="single" w:sz="4" w:space="0" w:color="auto"/>
              <w:left w:val="nil"/>
              <w:bottom w:val="single" w:sz="4" w:space="0" w:color="auto"/>
              <w:right w:val="single" w:sz="4" w:space="0" w:color="auto"/>
            </w:tcBorders>
            <w:shd w:val="clear" w:color="auto" w:fill="auto"/>
            <w:vAlign w:val="center"/>
          </w:tcPr>
          <w:p w14:paraId="553FCEAE" w14:textId="77777777" w:rsidR="00A200EE" w:rsidRPr="00565F4E" w:rsidRDefault="00A200EE" w:rsidP="00A200EE">
            <w:pPr>
              <w:spacing w:before="0" w:after="0" w:line="312" w:lineRule="auto"/>
              <w:ind w:left="0"/>
              <w:rPr>
                <w:rFonts w:ascii="Arial" w:eastAsia="Times New Roman" w:hAnsi="Arial"/>
                <w:bCs/>
                <w:color w:val="000000"/>
                <w:sz w:val="18"/>
                <w:szCs w:val="18"/>
              </w:rPr>
            </w:pPr>
          </w:p>
        </w:tc>
        <w:tc>
          <w:tcPr>
            <w:tcW w:w="917" w:type="dxa"/>
            <w:tcBorders>
              <w:top w:val="single" w:sz="4" w:space="0" w:color="auto"/>
              <w:left w:val="nil"/>
              <w:bottom w:val="single" w:sz="4" w:space="0" w:color="auto"/>
              <w:right w:val="single" w:sz="4" w:space="0" w:color="auto"/>
            </w:tcBorders>
            <w:shd w:val="clear" w:color="auto" w:fill="auto"/>
            <w:vAlign w:val="center"/>
          </w:tcPr>
          <w:p w14:paraId="0BE8D3B0" w14:textId="6FC27D39" w:rsidR="00A200EE" w:rsidRPr="00565F4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Y</w:t>
            </w:r>
          </w:p>
        </w:tc>
        <w:tc>
          <w:tcPr>
            <w:tcW w:w="4165" w:type="dxa"/>
            <w:tcBorders>
              <w:top w:val="single" w:sz="4" w:space="0" w:color="auto"/>
              <w:left w:val="nil"/>
              <w:bottom w:val="single" w:sz="4" w:space="0" w:color="auto"/>
              <w:right w:val="single" w:sz="4" w:space="0" w:color="auto"/>
            </w:tcBorders>
            <w:shd w:val="clear" w:color="auto" w:fill="auto"/>
            <w:vAlign w:val="center"/>
          </w:tcPr>
          <w:p w14:paraId="7E0DBEAE" w14:textId="134AE23B" w:rsidR="00A200EE" w:rsidRDefault="00A200EE" w:rsidP="00A200EE">
            <w:pPr>
              <w:spacing w:before="0" w:after="0" w:line="312" w:lineRule="auto"/>
              <w:ind w:left="0"/>
              <w:rPr>
                <w:rFonts w:ascii="Arial" w:eastAsia="Times New Roman" w:hAnsi="Arial"/>
                <w:bCs/>
                <w:color w:val="000000"/>
                <w:sz w:val="18"/>
                <w:szCs w:val="18"/>
              </w:rPr>
            </w:pPr>
            <w:r>
              <w:rPr>
                <w:rFonts w:ascii="Arial" w:eastAsia="Calibri" w:hAnsi="Arial"/>
                <w:sz w:val="18"/>
                <w:szCs w:val="18"/>
              </w:rPr>
              <w:t>Click button để check kết quả thẩm định</w:t>
            </w:r>
          </w:p>
        </w:tc>
      </w:tr>
      <w:tr w:rsidR="00A200EE" w:rsidRPr="00565F4E" w14:paraId="68AB7E0A" w14:textId="77777777" w:rsidTr="00A200EE">
        <w:trPr>
          <w:trHeight w:val="565"/>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BCFB9B7" w14:textId="77777777" w:rsidR="00A200EE" w:rsidRPr="00565F4E" w:rsidRDefault="00A200EE" w:rsidP="00A200EE">
            <w:pPr>
              <w:numPr>
                <w:ilvl w:val="0"/>
                <w:numId w:val="32"/>
              </w:numPr>
              <w:spacing w:before="0" w:after="0" w:line="312" w:lineRule="auto"/>
              <w:jc w:val="center"/>
              <w:rPr>
                <w:rFonts w:ascii="Arial" w:eastAsia="Times New Roman" w:hAnsi="Arial"/>
                <w:bCs/>
                <w:color w:val="000000"/>
                <w:sz w:val="18"/>
                <w:szCs w:val="18"/>
                <w:lang w:val="en-GB" w:eastAsia="en-GB"/>
              </w:rPr>
            </w:pPr>
          </w:p>
        </w:tc>
        <w:tc>
          <w:tcPr>
            <w:tcW w:w="2287" w:type="dxa"/>
            <w:tcBorders>
              <w:top w:val="single" w:sz="4" w:space="0" w:color="auto"/>
              <w:left w:val="nil"/>
              <w:bottom w:val="single" w:sz="4" w:space="0" w:color="auto"/>
              <w:right w:val="single" w:sz="4" w:space="0" w:color="auto"/>
            </w:tcBorders>
            <w:shd w:val="clear" w:color="auto" w:fill="auto"/>
            <w:vAlign w:val="center"/>
          </w:tcPr>
          <w:p w14:paraId="4B147BC5" w14:textId="3AD5A1EA"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Close</w:t>
            </w:r>
          </w:p>
        </w:tc>
        <w:tc>
          <w:tcPr>
            <w:tcW w:w="857" w:type="dxa"/>
            <w:tcBorders>
              <w:top w:val="single" w:sz="4" w:space="0" w:color="auto"/>
              <w:left w:val="nil"/>
              <w:bottom w:val="single" w:sz="4" w:space="0" w:color="auto"/>
              <w:right w:val="single" w:sz="4" w:space="0" w:color="auto"/>
            </w:tcBorders>
            <w:shd w:val="clear" w:color="auto" w:fill="auto"/>
            <w:vAlign w:val="center"/>
          </w:tcPr>
          <w:p w14:paraId="6BDD09AF" w14:textId="30B1557E" w:rsidR="00A200EE" w:rsidRPr="00565F4E" w:rsidRDefault="00A200EE" w:rsidP="00A200EE">
            <w:pPr>
              <w:spacing w:before="0" w:after="0" w:line="312" w:lineRule="auto"/>
              <w:ind w:left="0"/>
              <w:rPr>
                <w:rFonts w:ascii="Arial" w:eastAsia="Times New Roman" w:hAnsi="Arial"/>
                <w:bCs/>
                <w:color w:val="000000"/>
                <w:sz w:val="18"/>
                <w:szCs w:val="18"/>
              </w:rPr>
            </w:pPr>
            <w:r>
              <w:rPr>
                <w:rFonts w:ascii="Arial" w:eastAsia="Times New Roman" w:hAnsi="Arial"/>
                <w:bCs/>
                <w:color w:val="000000"/>
                <w:sz w:val="18"/>
                <w:szCs w:val="18"/>
              </w:rPr>
              <w:t>Button</w:t>
            </w:r>
          </w:p>
        </w:tc>
        <w:tc>
          <w:tcPr>
            <w:tcW w:w="997" w:type="dxa"/>
            <w:tcBorders>
              <w:top w:val="single" w:sz="4" w:space="0" w:color="auto"/>
              <w:left w:val="nil"/>
              <w:bottom w:val="single" w:sz="4" w:space="0" w:color="auto"/>
              <w:right w:val="single" w:sz="4" w:space="0" w:color="auto"/>
            </w:tcBorders>
            <w:vAlign w:val="center"/>
          </w:tcPr>
          <w:p w14:paraId="19C9659A" w14:textId="77777777" w:rsidR="00A200EE" w:rsidRDefault="00A200EE" w:rsidP="00A200EE">
            <w:pPr>
              <w:spacing w:before="0" w:after="0" w:line="312" w:lineRule="auto"/>
              <w:ind w:left="0"/>
              <w:jc w:val="center"/>
              <w:rPr>
                <w:rFonts w:ascii="Arial" w:eastAsia="Times New Roman" w:hAnsi="Arial"/>
                <w:bCs/>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E4B957E" w14:textId="1E298131" w:rsidR="00A200E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N</w:t>
            </w:r>
          </w:p>
        </w:tc>
        <w:tc>
          <w:tcPr>
            <w:tcW w:w="2990" w:type="dxa"/>
            <w:tcBorders>
              <w:top w:val="single" w:sz="4" w:space="0" w:color="auto"/>
              <w:left w:val="nil"/>
              <w:bottom w:val="single" w:sz="4" w:space="0" w:color="auto"/>
              <w:right w:val="single" w:sz="4" w:space="0" w:color="auto"/>
            </w:tcBorders>
            <w:shd w:val="clear" w:color="auto" w:fill="auto"/>
            <w:vAlign w:val="center"/>
          </w:tcPr>
          <w:p w14:paraId="14B2E6BB" w14:textId="77777777" w:rsidR="00A200EE" w:rsidRPr="00565F4E" w:rsidRDefault="00A200EE" w:rsidP="00A200EE">
            <w:pPr>
              <w:spacing w:before="0" w:after="0" w:line="312" w:lineRule="auto"/>
              <w:ind w:left="0"/>
              <w:rPr>
                <w:rFonts w:ascii="Arial" w:eastAsia="Times New Roman" w:hAnsi="Arial"/>
                <w:bCs/>
                <w:color w:val="000000"/>
                <w:sz w:val="18"/>
                <w:szCs w:val="18"/>
              </w:rPr>
            </w:pPr>
          </w:p>
        </w:tc>
        <w:tc>
          <w:tcPr>
            <w:tcW w:w="917" w:type="dxa"/>
            <w:tcBorders>
              <w:top w:val="single" w:sz="4" w:space="0" w:color="auto"/>
              <w:left w:val="nil"/>
              <w:bottom w:val="single" w:sz="4" w:space="0" w:color="auto"/>
              <w:right w:val="single" w:sz="4" w:space="0" w:color="auto"/>
            </w:tcBorders>
            <w:shd w:val="clear" w:color="auto" w:fill="auto"/>
            <w:vAlign w:val="center"/>
          </w:tcPr>
          <w:p w14:paraId="2E4A5340" w14:textId="394DF40A" w:rsidR="00A200EE" w:rsidRPr="00565F4E" w:rsidRDefault="00A200EE" w:rsidP="00A200EE">
            <w:pPr>
              <w:spacing w:before="0" w:after="0" w:line="312" w:lineRule="auto"/>
              <w:ind w:left="0"/>
              <w:jc w:val="center"/>
              <w:rPr>
                <w:rFonts w:ascii="Arial" w:eastAsia="Times New Roman" w:hAnsi="Arial"/>
                <w:bCs/>
                <w:color w:val="000000"/>
                <w:sz w:val="18"/>
                <w:szCs w:val="18"/>
              </w:rPr>
            </w:pPr>
            <w:r>
              <w:rPr>
                <w:rFonts w:ascii="Arial" w:eastAsia="Times New Roman" w:hAnsi="Arial"/>
                <w:bCs/>
                <w:color w:val="000000"/>
                <w:sz w:val="18"/>
                <w:szCs w:val="18"/>
              </w:rPr>
              <w:t>Y</w:t>
            </w:r>
          </w:p>
        </w:tc>
        <w:tc>
          <w:tcPr>
            <w:tcW w:w="4165" w:type="dxa"/>
            <w:tcBorders>
              <w:top w:val="single" w:sz="4" w:space="0" w:color="auto"/>
              <w:left w:val="nil"/>
              <w:bottom w:val="single" w:sz="4" w:space="0" w:color="auto"/>
              <w:right w:val="single" w:sz="4" w:space="0" w:color="auto"/>
            </w:tcBorders>
            <w:shd w:val="clear" w:color="auto" w:fill="auto"/>
            <w:vAlign w:val="center"/>
          </w:tcPr>
          <w:p w14:paraId="74688461" w14:textId="7E980928" w:rsidR="00A200EE" w:rsidRDefault="00A200EE" w:rsidP="00A200EE">
            <w:pPr>
              <w:spacing w:before="0" w:after="0" w:line="312" w:lineRule="auto"/>
              <w:ind w:left="0"/>
              <w:rPr>
                <w:rFonts w:ascii="Arial" w:eastAsia="Times New Roman" w:hAnsi="Arial"/>
                <w:bCs/>
                <w:color w:val="000000"/>
                <w:sz w:val="18"/>
                <w:szCs w:val="18"/>
              </w:rPr>
            </w:pPr>
            <w:r>
              <w:rPr>
                <w:rFonts w:ascii="Arial" w:eastAsia="Calibri" w:hAnsi="Arial"/>
                <w:sz w:val="18"/>
                <w:szCs w:val="18"/>
              </w:rPr>
              <w:t>Click button để đóng màn hình (lưu lại các giá trị đã nhập)</w:t>
            </w:r>
          </w:p>
        </w:tc>
      </w:tr>
    </w:tbl>
    <w:p w14:paraId="0587D933" w14:textId="7883402E" w:rsidR="001071FF" w:rsidRDefault="000D2D7C" w:rsidP="006B2206">
      <w:pPr>
        <w:pStyle w:val="Heading1"/>
        <w:rPr>
          <w:color w:val="auto"/>
          <w:sz w:val="20"/>
          <w:lang w:eastAsia="en-AU"/>
        </w:rPr>
      </w:pPr>
      <w:bookmarkStart w:id="23" w:name="_Toc6823628"/>
      <w:r>
        <w:rPr>
          <w:color w:val="auto"/>
          <w:sz w:val="20"/>
          <w:lang w:eastAsia="en-AU"/>
        </w:rPr>
        <w:t>Validation</w:t>
      </w:r>
      <w:r w:rsidR="00FC32DE" w:rsidRPr="00607986">
        <w:rPr>
          <w:color w:val="auto"/>
          <w:sz w:val="20"/>
          <w:lang w:eastAsia="en-AU"/>
        </w:rPr>
        <w:t xml:space="preserve"> rules</w:t>
      </w:r>
      <w:bookmarkEnd w:id="3"/>
      <w:bookmarkEnd w:id="4"/>
      <w:bookmarkEnd w:id="5"/>
      <w:bookmarkEnd w:id="6"/>
      <w:bookmarkEnd w:id="23"/>
      <w:r w:rsidR="003B7D24">
        <w:rPr>
          <w:color w:val="auto"/>
          <w:sz w:val="20"/>
          <w:lang w:eastAsia="en-AU"/>
        </w:rPr>
        <w:t xml:space="preserve"> </w:t>
      </w:r>
    </w:p>
    <w:tbl>
      <w:tblPr>
        <w:tblStyle w:val="TableGrid"/>
        <w:tblW w:w="13892" w:type="dxa"/>
        <w:tblInd w:w="-5" w:type="dxa"/>
        <w:tblLook w:val="04A0" w:firstRow="1" w:lastRow="0" w:firstColumn="1" w:lastColumn="0" w:noHBand="0" w:noVBand="1"/>
      </w:tblPr>
      <w:tblGrid>
        <w:gridCol w:w="2694"/>
        <w:gridCol w:w="11198"/>
      </w:tblGrid>
      <w:tr w:rsidR="006B231D" w14:paraId="248BBC8E" w14:textId="77777777" w:rsidTr="00717E69">
        <w:tc>
          <w:tcPr>
            <w:tcW w:w="2694" w:type="dxa"/>
            <w:shd w:val="clear" w:color="auto" w:fill="D9D9D9" w:themeFill="background1" w:themeFillShade="D9"/>
            <w:vAlign w:val="center"/>
          </w:tcPr>
          <w:p w14:paraId="62B47B06" w14:textId="10902301" w:rsidR="006B231D" w:rsidRPr="006866E6" w:rsidRDefault="006B231D" w:rsidP="006B2206">
            <w:pPr>
              <w:pStyle w:val="BodyText"/>
              <w:spacing w:line="312" w:lineRule="auto"/>
              <w:ind w:left="0"/>
              <w:jc w:val="center"/>
              <w:rPr>
                <w:rFonts w:ascii="Arial" w:hAnsi="Arial" w:cs="Arial"/>
                <w:b/>
                <w:szCs w:val="20"/>
                <w:lang w:val="en-US" w:eastAsia="en-AU"/>
              </w:rPr>
            </w:pPr>
            <w:r w:rsidRPr="006866E6">
              <w:rPr>
                <w:rFonts w:ascii="Arial" w:hAnsi="Arial" w:cs="Arial"/>
                <w:b/>
                <w:szCs w:val="20"/>
                <w:lang w:val="en-US" w:eastAsia="en-AU"/>
              </w:rPr>
              <w:t>No.</w:t>
            </w:r>
          </w:p>
        </w:tc>
        <w:tc>
          <w:tcPr>
            <w:tcW w:w="11198" w:type="dxa"/>
            <w:shd w:val="clear" w:color="auto" w:fill="D9D9D9" w:themeFill="background1" w:themeFillShade="D9"/>
            <w:vAlign w:val="center"/>
          </w:tcPr>
          <w:p w14:paraId="40E07769" w14:textId="62A74496" w:rsidR="006B231D" w:rsidRPr="006866E6" w:rsidRDefault="006B231D" w:rsidP="006B2206">
            <w:pPr>
              <w:pStyle w:val="BodyText"/>
              <w:spacing w:line="312" w:lineRule="auto"/>
              <w:ind w:left="0"/>
              <w:jc w:val="center"/>
              <w:rPr>
                <w:rFonts w:ascii="Arial" w:hAnsi="Arial" w:cs="Arial"/>
                <w:b/>
                <w:szCs w:val="20"/>
                <w:lang w:val="en-US" w:eastAsia="en-AU"/>
              </w:rPr>
            </w:pPr>
            <w:r w:rsidRPr="006866E6">
              <w:rPr>
                <w:rFonts w:ascii="Arial" w:hAnsi="Arial" w:cs="Arial"/>
                <w:b/>
                <w:szCs w:val="20"/>
                <w:lang w:val="en-US" w:eastAsia="en-AU"/>
              </w:rPr>
              <w:t>Validation Rules</w:t>
            </w:r>
          </w:p>
        </w:tc>
      </w:tr>
      <w:tr w:rsidR="006B231D" w14:paraId="61EB513C" w14:textId="77777777" w:rsidTr="00A731C6">
        <w:trPr>
          <w:trHeight w:val="1121"/>
        </w:trPr>
        <w:tc>
          <w:tcPr>
            <w:tcW w:w="2694" w:type="dxa"/>
            <w:vAlign w:val="center"/>
          </w:tcPr>
          <w:p w14:paraId="1FCD657C" w14:textId="77AB2101" w:rsidR="006B231D" w:rsidRPr="006866E6" w:rsidRDefault="006B231D" w:rsidP="007C1D81">
            <w:pPr>
              <w:pStyle w:val="BodyText"/>
              <w:spacing w:line="312" w:lineRule="auto"/>
              <w:ind w:left="38"/>
              <w:rPr>
                <w:rFonts w:ascii="Arial" w:hAnsi="Arial" w:cs="Arial"/>
                <w:szCs w:val="20"/>
                <w:lang w:val="en-US" w:eastAsia="en-AU"/>
              </w:rPr>
            </w:pPr>
            <w:commentRangeStart w:id="24"/>
            <w:r w:rsidRPr="006866E6">
              <w:rPr>
                <w:rFonts w:ascii="Arial" w:hAnsi="Arial" w:cs="Arial"/>
                <w:szCs w:val="20"/>
                <w:lang w:val="en-US" w:eastAsia="en-AU"/>
              </w:rPr>
              <w:t>1. Validate độ tuổi KH</w:t>
            </w:r>
            <w:commentRangeEnd w:id="24"/>
            <w:r w:rsidR="00C140DC">
              <w:rPr>
                <w:rStyle w:val="CommentReference"/>
                <w:rFonts w:ascii="Times New Roman" w:hAnsi="Times New Roman"/>
                <w:lang w:val="en-GB"/>
              </w:rPr>
              <w:commentReference w:id="24"/>
            </w:r>
          </w:p>
        </w:tc>
        <w:tc>
          <w:tcPr>
            <w:tcW w:w="11198" w:type="dxa"/>
            <w:vAlign w:val="center"/>
          </w:tcPr>
          <w:p w14:paraId="2FC7F18C" w14:textId="6365ED99" w:rsidR="00DF6862" w:rsidRPr="00DF6862" w:rsidRDefault="00F264D2" w:rsidP="00A731C6">
            <w:pPr>
              <w:pStyle w:val="ListParagraph"/>
              <w:numPr>
                <w:ilvl w:val="0"/>
                <w:numId w:val="33"/>
              </w:numPr>
              <w:tabs>
                <w:tab w:val="left" w:pos="176"/>
              </w:tabs>
              <w:spacing w:before="0" w:after="0" w:line="360" w:lineRule="auto"/>
              <w:ind w:left="461"/>
              <w:rPr>
                <w:rFonts w:ascii="Arial" w:eastAsia="Times New Roman" w:hAnsi="Arial"/>
                <w:bCs/>
                <w:color w:val="000000"/>
              </w:rPr>
            </w:pPr>
            <w:r w:rsidRPr="00DF6862">
              <w:rPr>
                <w:rFonts w:ascii="Arial" w:eastAsia="Times New Roman" w:hAnsi="Arial"/>
                <w:b/>
                <w:bCs/>
                <w:color w:val="000000"/>
                <w:u w:val="single"/>
              </w:rPr>
              <w:t>Luồng Trả góp:</w:t>
            </w:r>
            <w:r w:rsidR="00DF6862" w:rsidRPr="00DF6862">
              <w:rPr>
                <w:rFonts w:ascii="Arial" w:eastAsia="Times New Roman" w:hAnsi="Arial"/>
                <w:bCs/>
                <w:color w:val="000000"/>
              </w:rPr>
              <w:t xml:space="preserve">  </w:t>
            </w:r>
            <w:r w:rsidR="00DF6862" w:rsidRPr="00DF6862">
              <w:rPr>
                <w:rFonts w:ascii="Arial" w:hAnsi="Arial"/>
                <w:color w:val="000000"/>
              </w:rPr>
              <w:t>Cách tính tuổi của KH (tính chính xác đế</w:t>
            </w:r>
            <w:r w:rsidR="00DF6862">
              <w:rPr>
                <w:rFonts w:ascii="Arial" w:hAnsi="Arial"/>
                <w:color w:val="000000"/>
              </w:rPr>
              <w:t>n ngày)</w:t>
            </w:r>
          </w:p>
          <w:p w14:paraId="4BFBEBAE" w14:textId="77777777" w:rsidR="00DF6862" w:rsidRPr="00DF6862" w:rsidRDefault="00DF6862" w:rsidP="00A731C6">
            <w:pPr>
              <w:pStyle w:val="ListParagraph"/>
              <w:numPr>
                <w:ilvl w:val="0"/>
                <w:numId w:val="38"/>
              </w:numPr>
              <w:tabs>
                <w:tab w:val="left" w:pos="176"/>
              </w:tabs>
              <w:spacing w:before="0" w:after="0" w:line="360" w:lineRule="auto"/>
              <w:ind w:left="602"/>
              <w:rPr>
                <w:rFonts w:ascii="Arial" w:eastAsia="Times New Roman" w:hAnsi="Arial"/>
                <w:bCs/>
                <w:color w:val="000000"/>
              </w:rPr>
            </w:pPr>
            <w:r w:rsidRPr="00DF6862">
              <w:rPr>
                <w:rFonts w:ascii="Arial" w:hAnsi="Arial"/>
                <w:color w:val="000000"/>
              </w:rPr>
              <w:t xml:space="preserve">Tuổi min = </w:t>
            </w:r>
            <w:r w:rsidRPr="00DF6862">
              <w:rPr>
                <w:rFonts w:ascii="Arial" w:hAnsi="Arial"/>
                <w:i/>
                <w:color w:val="000000"/>
              </w:rPr>
              <w:t xml:space="preserve">Ngày khởi tạo hồ sơ  – Ngày sinh </w:t>
            </w:r>
            <w:r w:rsidRPr="00DF6862">
              <w:rPr>
                <w:rFonts w:ascii="Arial" w:eastAsia="Times New Roman" w:hAnsi="Arial"/>
                <w:bCs/>
                <w:color w:val="000000"/>
              </w:rPr>
              <w:t>&lt; Độ tuổi tối thiểu quy định từng SP: hiện message thông báo “Tuổi min KH không đủ điều kiện”</w:t>
            </w:r>
          </w:p>
          <w:p w14:paraId="7FC4C9D7" w14:textId="22D805A6" w:rsidR="00A731C6" w:rsidRPr="00A731C6" w:rsidRDefault="00DF6862" w:rsidP="00A731C6">
            <w:pPr>
              <w:pStyle w:val="ListParagraph"/>
              <w:numPr>
                <w:ilvl w:val="0"/>
                <w:numId w:val="38"/>
              </w:numPr>
              <w:tabs>
                <w:tab w:val="left" w:pos="176"/>
              </w:tabs>
              <w:spacing w:before="0" w:after="0" w:line="360" w:lineRule="auto"/>
              <w:ind w:left="602"/>
              <w:rPr>
                <w:rFonts w:ascii="Arial" w:eastAsia="Times New Roman" w:hAnsi="Arial"/>
                <w:bCs/>
                <w:color w:val="000000"/>
              </w:rPr>
            </w:pPr>
            <w:r w:rsidRPr="00DF6862">
              <w:rPr>
                <w:rFonts w:ascii="Arial" w:hAnsi="Arial"/>
                <w:color w:val="000000"/>
              </w:rPr>
              <w:t xml:space="preserve">Tuổi max = </w:t>
            </w:r>
            <w:r w:rsidRPr="00DF6862">
              <w:rPr>
                <w:rFonts w:ascii="Arial" w:hAnsi="Arial"/>
                <w:i/>
                <w:color w:val="000000"/>
              </w:rPr>
              <w:t>Ngày dự kiến kết thúc khoản vay (Ngày khởi tạo hồ sơ + Kỳ hạn vay) – Ngày sinh</w:t>
            </w:r>
            <w:r w:rsidRPr="00DF6862">
              <w:rPr>
                <w:rFonts w:ascii="Arial" w:eastAsia="Times New Roman" w:hAnsi="Arial"/>
                <w:bCs/>
                <w:color w:val="000000"/>
              </w:rPr>
              <w:t xml:space="preserve"> </w:t>
            </w:r>
            <w:r w:rsidR="007C1D81" w:rsidRPr="00DF6862">
              <w:rPr>
                <w:rFonts w:ascii="Arial" w:eastAsia="Times New Roman" w:hAnsi="Arial"/>
                <w:bCs/>
                <w:color w:val="000000"/>
              </w:rPr>
              <w:t>&gt;</w:t>
            </w:r>
            <w:r w:rsidR="006B231D" w:rsidRPr="00DF6862">
              <w:rPr>
                <w:rFonts w:ascii="Arial" w:eastAsia="Times New Roman" w:hAnsi="Arial"/>
                <w:bCs/>
                <w:color w:val="000000"/>
              </w:rPr>
              <w:t xml:space="preserve"> </w:t>
            </w:r>
            <w:r w:rsidR="007C1D81" w:rsidRPr="00DF6862">
              <w:rPr>
                <w:rFonts w:ascii="Arial" w:eastAsia="Times New Roman" w:hAnsi="Arial"/>
                <w:bCs/>
                <w:color w:val="000000"/>
              </w:rPr>
              <w:t>Độ tuổi tối đa quy định từng SP: hiện message thông báo “Tuổi max KH không đủ điều kiện”</w:t>
            </w:r>
          </w:p>
          <w:p w14:paraId="7F5B8FCB" w14:textId="0DEF56FD" w:rsidR="00DF6862" w:rsidRPr="00DF6862" w:rsidRDefault="00DF6862" w:rsidP="00A731C6">
            <w:pPr>
              <w:spacing w:before="0" w:after="0" w:line="360" w:lineRule="auto"/>
              <w:ind w:left="35"/>
              <w:rPr>
                <w:rFonts w:ascii="Arial" w:eastAsia="Times New Roman" w:hAnsi="Arial"/>
                <w:bCs/>
                <w:color w:val="000000"/>
              </w:rPr>
            </w:pPr>
            <w:r w:rsidRPr="00A731C6">
              <w:rPr>
                <w:rFonts w:ascii="Arial" w:eastAsia="Times New Roman" w:hAnsi="Arial"/>
                <w:bCs/>
                <w:color w:val="000000"/>
                <w:u w:val="single"/>
              </w:rPr>
              <w:t>Trong đó:</w:t>
            </w:r>
            <w:r w:rsidRPr="00DF6862">
              <w:rPr>
                <w:rFonts w:ascii="Arial" w:eastAsia="Times New Roman" w:hAnsi="Arial"/>
                <w:bCs/>
                <w:color w:val="000000"/>
              </w:rPr>
              <w:t xml:space="preserve"> </w:t>
            </w:r>
            <w:r w:rsidRPr="00A731C6">
              <w:rPr>
                <w:rFonts w:ascii="Arial" w:eastAsia="Times New Roman" w:hAnsi="Arial"/>
                <w:bCs/>
                <w:i/>
                <w:color w:val="000000"/>
              </w:rPr>
              <w:t>Ngày khởi tạo hồ sơ</w:t>
            </w:r>
            <w:r w:rsidRPr="00DF6862">
              <w:rPr>
                <w:rFonts w:ascii="Arial" w:eastAsia="Times New Roman" w:hAnsi="Arial"/>
                <w:bCs/>
                <w:color w:val="000000"/>
              </w:rPr>
              <w:t xml:space="preserve"> là ngày</w:t>
            </w:r>
          </w:p>
          <w:p w14:paraId="31E8E919" w14:textId="2753E7AD" w:rsidR="00DF6862" w:rsidRPr="00DF6862" w:rsidRDefault="00DF6862" w:rsidP="00A731C6">
            <w:pPr>
              <w:spacing w:before="0" w:after="0" w:line="360" w:lineRule="auto"/>
              <w:ind w:left="35"/>
              <w:rPr>
                <w:rFonts w:ascii="Arial" w:eastAsia="Times New Roman" w:hAnsi="Arial"/>
                <w:bCs/>
                <w:color w:val="000000"/>
              </w:rPr>
            </w:pPr>
            <w:r w:rsidRPr="00DF6862">
              <w:rPr>
                <w:rFonts w:ascii="Arial" w:eastAsia="Times New Roman" w:hAnsi="Arial"/>
                <w:bCs/>
                <w:color w:val="000000"/>
              </w:rPr>
              <w:t xml:space="preserve"> - User click button Hoàn thành chuyển bước tiếp theo trên màn hình Data entry and upload document (với luồng đi thẳng)</w:t>
            </w:r>
          </w:p>
          <w:p w14:paraId="7DBB5E4F" w14:textId="27B1A697" w:rsidR="00DF6862" w:rsidRDefault="00DF6862" w:rsidP="00A731C6">
            <w:pPr>
              <w:spacing w:before="0" w:after="0" w:line="360" w:lineRule="auto"/>
              <w:ind w:left="35"/>
              <w:rPr>
                <w:rFonts w:ascii="Arial" w:eastAsia="Times New Roman" w:hAnsi="Arial"/>
                <w:bCs/>
                <w:color w:val="000000"/>
              </w:rPr>
            </w:pPr>
            <w:r w:rsidRPr="00DF6862">
              <w:rPr>
                <w:rFonts w:ascii="Arial" w:eastAsia="Times New Roman" w:hAnsi="Arial"/>
                <w:bCs/>
                <w:color w:val="000000"/>
              </w:rPr>
              <w:t xml:space="preserve"> - User click button Hoàn thành chuyển bước tiếp theo trên màn hình Data entry and upload document – Return (với luồng trả về)</w:t>
            </w:r>
          </w:p>
          <w:p w14:paraId="1B55D5C6" w14:textId="2043602B" w:rsidR="00DF6862" w:rsidRPr="00DF6862" w:rsidRDefault="00A731C6" w:rsidP="00A731C6">
            <w:pPr>
              <w:pStyle w:val="ListParagraph"/>
              <w:numPr>
                <w:ilvl w:val="0"/>
                <w:numId w:val="33"/>
              </w:numPr>
              <w:tabs>
                <w:tab w:val="left" w:pos="176"/>
              </w:tabs>
              <w:spacing w:before="0" w:after="0" w:line="360" w:lineRule="auto"/>
              <w:ind w:left="461"/>
              <w:rPr>
                <w:rFonts w:ascii="Arial" w:eastAsia="Times New Roman" w:hAnsi="Arial"/>
                <w:bCs/>
                <w:color w:val="000000"/>
              </w:rPr>
            </w:pPr>
            <w:r>
              <w:rPr>
                <w:rFonts w:ascii="Arial" w:eastAsia="Times New Roman" w:hAnsi="Arial"/>
                <w:b/>
                <w:bCs/>
                <w:color w:val="000000"/>
                <w:u w:val="single"/>
              </w:rPr>
              <w:t>Luồng NLTT</w:t>
            </w:r>
            <w:r w:rsidR="00DF6862" w:rsidRPr="00DF6862">
              <w:rPr>
                <w:rFonts w:ascii="Arial" w:eastAsia="Times New Roman" w:hAnsi="Arial"/>
                <w:b/>
                <w:bCs/>
                <w:color w:val="000000"/>
                <w:u w:val="single"/>
              </w:rPr>
              <w:t>:</w:t>
            </w:r>
            <w:r w:rsidR="00DF6862" w:rsidRPr="00DF6862">
              <w:rPr>
                <w:rFonts w:ascii="Arial" w:eastAsia="Times New Roman" w:hAnsi="Arial"/>
                <w:bCs/>
                <w:color w:val="000000"/>
              </w:rPr>
              <w:t xml:space="preserve">  </w:t>
            </w:r>
            <w:r w:rsidR="00DF6862" w:rsidRPr="00DF6862">
              <w:rPr>
                <w:rFonts w:ascii="Arial" w:hAnsi="Arial"/>
                <w:color w:val="000000"/>
              </w:rPr>
              <w:t>Cách tính tuổi của KH (tính chính xác đế</w:t>
            </w:r>
            <w:r w:rsidR="00DF6862">
              <w:rPr>
                <w:rFonts w:ascii="Arial" w:hAnsi="Arial"/>
                <w:color w:val="000000"/>
              </w:rPr>
              <w:t>n ngày)</w:t>
            </w:r>
          </w:p>
          <w:p w14:paraId="6F7E4D8B" w14:textId="77777777" w:rsidR="00A731C6" w:rsidRPr="00DF6862" w:rsidRDefault="00A731C6" w:rsidP="00A731C6">
            <w:pPr>
              <w:pStyle w:val="ListParagraph"/>
              <w:numPr>
                <w:ilvl w:val="0"/>
                <w:numId w:val="38"/>
              </w:numPr>
              <w:tabs>
                <w:tab w:val="left" w:pos="176"/>
              </w:tabs>
              <w:spacing w:before="0" w:after="0" w:line="360" w:lineRule="auto"/>
              <w:ind w:left="602"/>
              <w:rPr>
                <w:rFonts w:ascii="Arial" w:eastAsia="Times New Roman" w:hAnsi="Arial"/>
                <w:bCs/>
                <w:color w:val="000000"/>
              </w:rPr>
            </w:pPr>
            <w:r w:rsidRPr="00DF6862">
              <w:rPr>
                <w:rFonts w:ascii="Arial" w:hAnsi="Arial"/>
                <w:color w:val="000000"/>
              </w:rPr>
              <w:t xml:space="preserve">Tuổi min = </w:t>
            </w:r>
            <w:r w:rsidRPr="00DF6862">
              <w:rPr>
                <w:rFonts w:ascii="Arial" w:hAnsi="Arial"/>
                <w:i/>
                <w:color w:val="000000"/>
              </w:rPr>
              <w:t xml:space="preserve">Ngày khởi tạo hồ sơ  – Ngày sinh </w:t>
            </w:r>
            <w:r w:rsidRPr="00DF6862">
              <w:rPr>
                <w:rFonts w:ascii="Arial" w:eastAsia="Times New Roman" w:hAnsi="Arial"/>
                <w:bCs/>
                <w:color w:val="000000"/>
              </w:rPr>
              <w:t>&lt; Độ tuổi tối thiểu quy định từng SP: hiện message thông báo “Tuổi min KH không đủ điều kiện”</w:t>
            </w:r>
          </w:p>
          <w:p w14:paraId="5B71B233" w14:textId="7770F7A1" w:rsidR="00A731C6" w:rsidRPr="00A731C6" w:rsidRDefault="00A731C6" w:rsidP="00A731C6">
            <w:pPr>
              <w:pStyle w:val="ListParagraph"/>
              <w:numPr>
                <w:ilvl w:val="0"/>
                <w:numId w:val="38"/>
              </w:numPr>
              <w:tabs>
                <w:tab w:val="left" w:pos="176"/>
              </w:tabs>
              <w:spacing w:before="0" w:after="0" w:line="360" w:lineRule="auto"/>
              <w:ind w:left="602"/>
              <w:rPr>
                <w:rFonts w:ascii="Arial" w:eastAsia="Times New Roman" w:hAnsi="Arial"/>
                <w:bCs/>
                <w:color w:val="000000"/>
              </w:rPr>
            </w:pPr>
            <w:r w:rsidRPr="00DF6862">
              <w:rPr>
                <w:rFonts w:ascii="Arial" w:hAnsi="Arial"/>
                <w:color w:val="000000"/>
              </w:rPr>
              <w:lastRenderedPageBreak/>
              <w:t xml:space="preserve">Tuổi max = </w:t>
            </w:r>
            <w:r w:rsidRPr="00DF6862">
              <w:rPr>
                <w:rFonts w:ascii="Arial" w:hAnsi="Arial"/>
                <w:i/>
                <w:color w:val="000000"/>
              </w:rPr>
              <w:t>Ngày dự kiến kết thúc khoản vay (Ngày khởi tạo hồ sơ + Kỳ hạn vay</w:t>
            </w:r>
            <w:r>
              <w:rPr>
                <w:rFonts w:ascii="Arial" w:hAnsi="Arial"/>
                <w:i/>
                <w:color w:val="000000"/>
              </w:rPr>
              <w:t xml:space="preserve"> + 30 ngày</w:t>
            </w:r>
            <w:r w:rsidRPr="00DF6862">
              <w:rPr>
                <w:rFonts w:ascii="Arial" w:hAnsi="Arial"/>
                <w:i/>
                <w:color w:val="000000"/>
              </w:rPr>
              <w:t>) – Ngày sinh</w:t>
            </w:r>
            <w:r w:rsidRPr="00DF6862">
              <w:rPr>
                <w:rFonts w:ascii="Arial" w:eastAsia="Times New Roman" w:hAnsi="Arial"/>
                <w:bCs/>
                <w:color w:val="000000"/>
              </w:rPr>
              <w:t xml:space="preserve"> &gt; Độ tuổi tối đa quy định từng SP: hiện message thông báo “Tuổi max KH không đủ điều kiện”</w:t>
            </w:r>
          </w:p>
          <w:p w14:paraId="33CE2D2A" w14:textId="77777777" w:rsidR="00A731C6" w:rsidRPr="00DF6862" w:rsidRDefault="00A731C6" w:rsidP="00A731C6">
            <w:pPr>
              <w:spacing w:before="0" w:after="0" w:line="360" w:lineRule="auto"/>
              <w:ind w:left="35"/>
              <w:rPr>
                <w:rFonts w:ascii="Arial" w:eastAsia="Times New Roman" w:hAnsi="Arial"/>
                <w:bCs/>
                <w:color w:val="000000"/>
              </w:rPr>
            </w:pPr>
            <w:r w:rsidRPr="00A731C6">
              <w:rPr>
                <w:rFonts w:ascii="Arial" w:eastAsia="Times New Roman" w:hAnsi="Arial"/>
                <w:bCs/>
                <w:color w:val="000000"/>
                <w:u w:val="single"/>
              </w:rPr>
              <w:t>Trong đó:</w:t>
            </w:r>
            <w:r w:rsidRPr="00DF6862">
              <w:rPr>
                <w:rFonts w:ascii="Arial" w:eastAsia="Times New Roman" w:hAnsi="Arial"/>
                <w:bCs/>
                <w:color w:val="000000"/>
              </w:rPr>
              <w:t xml:space="preserve"> </w:t>
            </w:r>
            <w:r w:rsidRPr="00A731C6">
              <w:rPr>
                <w:rFonts w:ascii="Arial" w:eastAsia="Times New Roman" w:hAnsi="Arial"/>
                <w:bCs/>
                <w:i/>
                <w:color w:val="000000"/>
              </w:rPr>
              <w:t>Ngày khởi tạo hồ sơ</w:t>
            </w:r>
            <w:r w:rsidRPr="00DF6862">
              <w:rPr>
                <w:rFonts w:ascii="Arial" w:eastAsia="Times New Roman" w:hAnsi="Arial"/>
                <w:bCs/>
                <w:color w:val="000000"/>
              </w:rPr>
              <w:t xml:space="preserve"> là ngày</w:t>
            </w:r>
          </w:p>
          <w:p w14:paraId="5185E65F" w14:textId="77777777" w:rsidR="00A731C6" w:rsidRDefault="00A731C6" w:rsidP="00A731C6">
            <w:pPr>
              <w:spacing w:before="0" w:after="0" w:line="360" w:lineRule="auto"/>
              <w:ind w:left="35"/>
              <w:rPr>
                <w:rFonts w:ascii="Arial" w:eastAsia="Times New Roman" w:hAnsi="Arial"/>
                <w:bCs/>
                <w:color w:val="000000"/>
              </w:rPr>
            </w:pPr>
            <w:r w:rsidRPr="00DF6862">
              <w:rPr>
                <w:rFonts w:ascii="Arial" w:eastAsia="Times New Roman" w:hAnsi="Arial"/>
                <w:bCs/>
                <w:color w:val="000000"/>
              </w:rPr>
              <w:t xml:space="preserve"> - User click button Hoàn thành chuyển bước tiếp theo trên màn hình </w:t>
            </w:r>
            <w:r>
              <w:rPr>
                <w:rFonts w:ascii="Arial" w:eastAsia="Times New Roman" w:hAnsi="Arial"/>
                <w:bCs/>
                <w:color w:val="000000"/>
              </w:rPr>
              <w:t>Create loan application</w:t>
            </w:r>
          </w:p>
          <w:p w14:paraId="25BB0DFB" w14:textId="35C7EAC2" w:rsidR="007C1D81" w:rsidRPr="006866E6" w:rsidRDefault="007C1D81" w:rsidP="00A731C6">
            <w:pPr>
              <w:spacing w:before="0" w:after="0" w:line="312" w:lineRule="auto"/>
              <w:ind w:left="35"/>
              <w:rPr>
                <w:rFonts w:ascii="Arial" w:eastAsia="Times New Roman" w:hAnsi="Arial"/>
                <w:bCs/>
                <w:color w:val="000000"/>
              </w:rPr>
            </w:pPr>
            <w:r w:rsidRPr="006866E6">
              <w:rPr>
                <w:rFonts w:ascii="Arial" w:eastAsia="Times New Roman" w:hAnsi="Arial"/>
                <w:bCs/>
                <w:color w:val="000000"/>
              </w:rPr>
              <w:t xml:space="preserve">Độ tuổi quy định của các SP tham chiếu tài liệu: </w:t>
            </w:r>
            <w:bookmarkStart w:id="25" w:name="_MON_1617432100"/>
            <w:bookmarkEnd w:id="25"/>
            <w:r w:rsidR="00A97035" w:rsidRPr="006866E6">
              <w:rPr>
                <w:rFonts w:ascii="Arial" w:eastAsia="Times New Roman" w:hAnsi="Arial"/>
                <w:bCs/>
                <w:color w:val="000000"/>
              </w:rPr>
              <w:object w:dxaOrig="1543" w:dyaOrig="996" w14:anchorId="59110A6F">
                <v:shape id="_x0000_i1028" type="#_x0000_t75" style="width:77.25pt;height:49.5pt" o:ole="">
                  <v:imagedata r:id="rId24" o:title=""/>
                </v:shape>
                <o:OLEObject Type="Embed" ProgID="Excel.Sheet.12" ShapeID="_x0000_i1028" DrawAspect="Icon" ObjectID="_1619593998" r:id="rId25"/>
              </w:object>
            </w:r>
          </w:p>
        </w:tc>
      </w:tr>
      <w:tr w:rsidR="006B231D" w14:paraId="7191307F" w14:textId="77777777" w:rsidTr="00DA551D">
        <w:trPr>
          <w:trHeight w:val="3897"/>
        </w:trPr>
        <w:tc>
          <w:tcPr>
            <w:tcW w:w="2694" w:type="dxa"/>
            <w:vAlign w:val="center"/>
          </w:tcPr>
          <w:p w14:paraId="1B985293" w14:textId="3B97E304" w:rsidR="006B231D" w:rsidRPr="006866E6" w:rsidRDefault="007C1D81" w:rsidP="007C1D81">
            <w:pPr>
              <w:pStyle w:val="BodyText"/>
              <w:spacing w:line="312" w:lineRule="auto"/>
              <w:ind w:left="0"/>
              <w:rPr>
                <w:rFonts w:ascii="Arial" w:hAnsi="Arial" w:cs="Arial"/>
                <w:szCs w:val="20"/>
                <w:lang w:val="en-US" w:eastAsia="en-AU"/>
              </w:rPr>
            </w:pPr>
            <w:commentRangeStart w:id="26"/>
            <w:r w:rsidRPr="006866E6">
              <w:rPr>
                <w:rFonts w:ascii="Arial" w:hAnsi="Arial" w:cs="Arial"/>
                <w:szCs w:val="20"/>
                <w:lang w:val="en-US" w:eastAsia="en-AU"/>
              </w:rPr>
              <w:lastRenderedPageBreak/>
              <w:t>2. Validate thu nhập KH</w:t>
            </w:r>
            <w:commentRangeEnd w:id="26"/>
            <w:r w:rsidR="00C140DC">
              <w:rPr>
                <w:rStyle w:val="CommentReference"/>
                <w:rFonts w:ascii="Times New Roman" w:hAnsi="Times New Roman"/>
                <w:lang w:val="en-GB"/>
              </w:rPr>
              <w:commentReference w:id="26"/>
            </w:r>
          </w:p>
        </w:tc>
        <w:tc>
          <w:tcPr>
            <w:tcW w:w="11198" w:type="dxa"/>
            <w:vAlign w:val="center"/>
          </w:tcPr>
          <w:tbl>
            <w:tblPr>
              <w:tblW w:w="10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1977"/>
              <w:gridCol w:w="2127"/>
              <w:gridCol w:w="4284"/>
            </w:tblGrid>
            <w:tr w:rsidR="00A97035" w:rsidRPr="006866E6" w14:paraId="3311DE8A" w14:textId="77777777" w:rsidTr="00A97035">
              <w:trPr>
                <w:trHeight w:val="300"/>
              </w:trPr>
              <w:tc>
                <w:tcPr>
                  <w:tcW w:w="2584" w:type="dxa"/>
                  <w:shd w:val="clear" w:color="auto" w:fill="F2F2F2" w:themeFill="background1" w:themeFillShade="F2"/>
                  <w:noWrap/>
                  <w:vAlign w:val="center"/>
                  <w:hideMark/>
                </w:tcPr>
                <w:p w14:paraId="29A4864D" w14:textId="77777777" w:rsidR="00A97035" w:rsidRPr="006866E6" w:rsidRDefault="00A97035" w:rsidP="00A97035">
                  <w:pPr>
                    <w:spacing w:before="0" w:after="0"/>
                    <w:ind w:left="0"/>
                    <w:jc w:val="center"/>
                    <w:rPr>
                      <w:rFonts w:ascii="Arial" w:eastAsia="Times New Roman" w:hAnsi="Arial"/>
                      <w:b/>
                      <w:color w:val="000000"/>
                    </w:rPr>
                  </w:pPr>
                  <w:r w:rsidRPr="006866E6">
                    <w:rPr>
                      <w:rFonts w:ascii="Arial" w:eastAsia="Times New Roman" w:hAnsi="Arial"/>
                      <w:b/>
                      <w:color w:val="000000"/>
                    </w:rPr>
                    <w:t>Sản phẩm</w:t>
                  </w:r>
                </w:p>
              </w:tc>
              <w:tc>
                <w:tcPr>
                  <w:tcW w:w="1977" w:type="dxa"/>
                  <w:shd w:val="clear" w:color="auto" w:fill="F2F2F2" w:themeFill="background1" w:themeFillShade="F2"/>
                  <w:vAlign w:val="center"/>
                </w:tcPr>
                <w:p w14:paraId="6A3A8529" w14:textId="7DA4415B" w:rsidR="00A97035" w:rsidRPr="006866E6" w:rsidRDefault="00A97035" w:rsidP="00A97035">
                  <w:pPr>
                    <w:spacing w:before="0" w:after="0"/>
                    <w:ind w:left="0"/>
                    <w:jc w:val="center"/>
                    <w:rPr>
                      <w:rFonts w:ascii="Arial" w:eastAsia="Times New Roman" w:hAnsi="Arial"/>
                      <w:b/>
                      <w:color w:val="000000"/>
                    </w:rPr>
                  </w:pPr>
                  <w:r w:rsidRPr="00A97035">
                    <w:rPr>
                      <w:rFonts w:ascii="Arial" w:eastAsia="Times New Roman" w:hAnsi="Arial"/>
                      <w:b/>
                      <w:color w:val="000000"/>
                    </w:rPr>
                    <w:t>Hình thức nhận lương</w:t>
                  </w:r>
                </w:p>
              </w:tc>
              <w:tc>
                <w:tcPr>
                  <w:tcW w:w="2127" w:type="dxa"/>
                  <w:shd w:val="clear" w:color="auto" w:fill="F2F2F2" w:themeFill="background1" w:themeFillShade="F2"/>
                  <w:vAlign w:val="center"/>
                </w:tcPr>
                <w:p w14:paraId="1381D235" w14:textId="216C4343" w:rsidR="00A97035" w:rsidRPr="006866E6" w:rsidRDefault="00A97035" w:rsidP="00A97035">
                  <w:pPr>
                    <w:spacing w:before="0" w:after="0"/>
                    <w:ind w:left="0"/>
                    <w:jc w:val="center"/>
                    <w:rPr>
                      <w:rFonts w:ascii="Arial" w:eastAsia="Times New Roman" w:hAnsi="Arial"/>
                      <w:b/>
                      <w:color w:val="000000"/>
                    </w:rPr>
                  </w:pPr>
                  <w:r w:rsidRPr="00A97035">
                    <w:rPr>
                      <w:rFonts w:ascii="Arial" w:eastAsia="Times New Roman" w:hAnsi="Arial"/>
                      <w:b/>
                      <w:color w:val="000000"/>
                    </w:rPr>
                    <w:t>Kết quả phân loại CAT</w:t>
                  </w:r>
                </w:p>
              </w:tc>
              <w:tc>
                <w:tcPr>
                  <w:tcW w:w="4284" w:type="dxa"/>
                  <w:shd w:val="clear" w:color="auto" w:fill="F2F2F2" w:themeFill="background1" w:themeFillShade="F2"/>
                  <w:noWrap/>
                  <w:vAlign w:val="center"/>
                  <w:hideMark/>
                </w:tcPr>
                <w:p w14:paraId="27C1060D" w14:textId="2218264B" w:rsidR="00A97035" w:rsidRPr="006866E6" w:rsidRDefault="00A97035" w:rsidP="00A97035">
                  <w:pPr>
                    <w:spacing w:before="0" w:after="0"/>
                    <w:ind w:left="0"/>
                    <w:jc w:val="center"/>
                    <w:rPr>
                      <w:rFonts w:ascii="Arial" w:eastAsia="Times New Roman" w:hAnsi="Arial"/>
                      <w:b/>
                      <w:color w:val="000000"/>
                    </w:rPr>
                  </w:pPr>
                  <w:r w:rsidRPr="006866E6">
                    <w:rPr>
                      <w:rFonts w:ascii="Arial" w:eastAsia="Times New Roman" w:hAnsi="Arial"/>
                      <w:b/>
                      <w:color w:val="000000"/>
                    </w:rPr>
                    <w:t>Rule validate thu nhập (đơn vị: triệu VND)</w:t>
                  </w:r>
                </w:p>
              </w:tc>
            </w:tr>
            <w:tr w:rsidR="00A97035" w:rsidRPr="006866E6" w14:paraId="7D953F6A" w14:textId="77777777" w:rsidTr="00A97035">
              <w:trPr>
                <w:trHeight w:val="300"/>
              </w:trPr>
              <w:tc>
                <w:tcPr>
                  <w:tcW w:w="2584" w:type="dxa"/>
                  <w:shd w:val="clear" w:color="auto" w:fill="auto"/>
                  <w:noWrap/>
                  <w:vAlign w:val="center"/>
                </w:tcPr>
                <w:p w14:paraId="7B21A72D" w14:textId="66A435C1" w:rsidR="00A97035" w:rsidRPr="00A97035" w:rsidRDefault="00A97035" w:rsidP="00A97035">
                  <w:pPr>
                    <w:spacing w:before="0" w:after="0"/>
                    <w:ind w:left="0"/>
                    <w:rPr>
                      <w:rFonts w:ascii="Arial" w:eastAsia="Times New Roman" w:hAnsi="Arial"/>
                      <w:b/>
                      <w:color w:val="000000"/>
                    </w:rPr>
                  </w:pPr>
                  <w:r w:rsidRPr="00A97035">
                    <w:rPr>
                      <w:rFonts w:ascii="Arial" w:hAnsi="Arial"/>
                    </w:rPr>
                    <w:t>CS SY A 37</w:t>
                  </w:r>
                </w:p>
              </w:tc>
              <w:tc>
                <w:tcPr>
                  <w:tcW w:w="1977" w:type="dxa"/>
                  <w:shd w:val="clear" w:color="auto" w:fill="auto"/>
                  <w:vAlign w:val="center"/>
                </w:tcPr>
                <w:p w14:paraId="1CC3AFFE" w14:textId="44AF163D" w:rsidR="00A97035" w:rsidRPr="00A97035" w:rsidRDefault="00A97035" w:rsidP="00A97035">
                  <w:pPr>
                    <w:spacing w:before="0" w:after="0"/>
                    <w:ind w:left="0"/>
                    <w:rPr>
                      <w:rFonts w:ascii="Arial" w:eastAsia="Times New Roman" w:hAnsi="Arial"/>
                      <w:b/>
                      <w:color w:val="000000"/>
                    </w:rPr>
                  </w:pPr>
                  <w:r w:rsidRPr="00A97035">
                    <w:rPr>
                      <w:rFonts w:ascii="Arial" w:hAnsi="Arial"/>
                    </w:rPr>
                    <w:t>Chuyển khoản</w:t>
                  </w:r>
                </w:p>
              </w:tc>
              <w:tc>
                <w:tcPr>
                  <w:tcW w:w="2127" w:type="dxa"/>
                  <w:shd w:val="clear" w:color="auto" w:fill="auto"/>
                  <w:vAlign w:val="center"/>
                </w:tcPr>
                <w:p w14:paraId="590C6CB3" w14:textId="0BF4F5EF" w:rsidR="00A97035" w:rsidRPr="00A97035" w:rsidRDefault="00A97035" w:rsidP="00A97035">
                  <w:pPr>
                    <w:spacing w:before="0" w:after="0"/>
                    <w:ind w:left="0"/>
                    <w:rPr>
                      <w:rFonts w:ascii="Arial" w:eastAsia="Times New Roman" w:hAnsi="Arial"/>
                      <w:b/>
                      <w:color w:val="000000"/>
                    </w:rPr>
                  </w:pPr>
                  <w:r w:rsidRPr="00A97035">
                    <w:rPr>
                      <w:rFonts w:ascii="Arial" w:hAnsi="Arial"/>
                    </w:rPr>
                    <w:t>CAT A</w:t>
                  </w:r>
                </w:p>
              </w:tc>
              <w:tc>
                <w:tcPr>
                  <w:tcW w:w="4284" w:type="dxa"/>
                  <w:shd w:val="clear" w:color="auto" w:fill="auto"/>
                  <w:noWrap/>
                  <w:vAlign w:val="center"/>
                </w:tcPr>
                <w:p w14:paraId="55176547" w14:textId="6A5698CF" w:rsidR="00A97035" w:rsidRPr="00A97035" w:rsidRDefault="00A97035" w:rsidP="00A97035">
                  <w:pPr>
                    <w:spacing w:before="0" w:after="0"/>
                    <w:ind w:left="0"/>
                    <w:rPr>
                      <w:rFonts w:ascii="Arial" w:eastAsia="Times New Roman" w:hAnsi="Arial"/>
                      <w:b/>
                      <w:color w:val="000000"/>
                    </w:rPr>
                  </w:pPr>
                  <w:r>
                    <w:rPr>
                      <w:rFonts w:ascii="Arial" w:eastAsia="Times New Roman" w:hAnsi="Arial"/>
                      <w:color w:val="000000"/>
                    </w:rPr>
                    <w:t>Thu nhập nội suy &lt; 3</w:t>
                  </w:r>
                </w:p>
              </w:tc>
            </w:tr>
            <w:tr w:rsidR="00A97035" w:rsidRPr="006866E6" w14:paraId="453F768A" w14:textId="77777777" w:rsidTr="00A97035">
              <w:trPr>
                <w:trHeight w:val="300"/>
              </w:trPr>
              <w:tc>
                <w:tcPr>
                  <w:tcW w:w="2584" w:type="dxa"/>
                  <w:shd w:val="clear" w:color="auto" w:fill="auto"/>
                  <w:noWrap/>
                  <w:vAlign w:val="center"/>
                </w:tcPr>
                <w:p w14:paraId="1C4D5618" w14:textId="36F2E7BB" w:rsidR="00A97035" w:rsidRPr="00A97035" w:rsidRDefault="00A97035" w:rsidP="00A97035">
                  <w:pPr>
                    <w:spacing w:before="0" w:after="0"/>
                    <w:ind w:left="0"/>
                    <w:rPr>
                      <w:rFonts w:ascii="Arial" w:eastAsia="Times New Roman" w:hAnsi="Arial"/>
                      <w:b/>
                      <w:color w:val="000000"/>
                    </w:rPr>
                  </w:pPr>
                  <w:r w:rsidRPr="00A97035">
                    <w:rPr>
                      <w:rFonts w:ascii="Arial" w:hAnsi="Arial"/>
                    </w:rPr>
                    <w:t>CS SY A 37</w:t>
                  </w:r>
                </w:p>
              </w:tc>
              <w:tc>
                <w:tcPr>
                  <w:tcW w:w="1977" w:type="dxa"/>
                  <w:shd w:val="clear" w:color="auto" w:fill="auto"/>
                  <w:vAlign w:val="center"/>
                </w:tcPr>
                <w:p w14:paraId="5DEC9EE0" w14:textId="1FB0C72E" w:rsidR="00A97035" w:rsidRPr="00A97035" w:rsidRDefault="00A97035" w:rsidP="00A97035">
                  <w:pPr>
                    <w:spacing w:before="0" w:after="0"/>
                    <w:ind w:left="0"/>
                    <w:rPr>
                      <w:rFonts w:ascii="Arial" w:eastAsia="Times New Roman" w:hAnsi="Arial"/>
                      <w:b/>
                      <w:color w:val="000000"/>
                    </w:rPr>
                  </w:pPr>
                  <w:r w:rsidRPr="00A97035">
                    <w:rPr>
                      <w:rFonts w:ascii="Arial" w:hAnsi="Arial"/>
                    </w:rPr>
                    <w:t>Chuyển khoản</w:t>
                  </w:r>
                </w:p>
              </w:tc>
              <w:tc>
                <w:tcPr>
                  <w:tcW w:w="2127" w:type="dxa"/>
                  <w:shd w:val="clear" w:color="auto" w:fill="auto"/>
                  <w:vAlign w:val="center"/>
                </w:tcPr>
                <w:p w14:paraId="5997CE24" w14:textId="5BD5E5CF" w:rsidR="00A97035" w:rsidRPr="00A97035" w:rsidRDefault="00A97035" w:rsidP="00A97035">
                  <w:pPr>
                    <w:spacing w:before="0" w:after="0"/>
                    <w:ind w:left="0"/>
                    <w:rPr>
                      <w:rFonts w:ascii="Arial" w:eastAsia="Times New Roman" w:hAnsi="Arial"/>
                      <w:b/>
                      <w:color w:val="000000"/>
                    </w:rPr>
                  </w:pPr>
                  <w:r w:rsidRPr="00A97035">
                    <w:rPr>
                      <w:rFonts w:ascii="Arial" w:hAnsi="Arial"/>
                    </w:rPr>
                    <w:t>CAT B, CAT C</w:t>
                  </w:r>
                </w:p>
              </w:tc>
              <w:tc>
                <w:tcPr>
                  <w:tcW w:w="4284" w:type="dxa"/>
                  <w:shd w:val="clear" w:color="auto" w:fill="auto"/>
                  <w:noWrap/>
                  <w:vAlign w:val="center"/>
                </w:tcPr>
                <w:p w14:paraId="2FCC21F5" w14:textId="0051C52A" w:rsidR="00A97035" w:rsidRPr="00A97035" w:rsidRDefault="00A97035" w:rsidP="00A97035">
                  <w:pPr>
                    <w:spacing w:before="0" w:after="0"/>
                    <w:ind w:left="0"/>
                    <w:rPr>
                      <w:rFonts w:ascii="Arial" w:eastAsia="Times New Roman" w:hAnsi="Arial"/>
                      <w:b/>
                      <w:color w:val="000000"/>
                    </w:rPr>
                  </w:pPr>
                  <w:r w:rsidRPr="006866E6">
                    <w:rPr>
                      <w:rFonts w:ascii="Arial" w:eastAsia="Times New Roman" w:hAnsi="Arial"/>
                      <w:color w:val="000000"/>
                    </w:rPr>
                    <w:t>Thu nhập nội suy &lt; 8</w:t>
                  </w:r>
                </w:p>
              </w:tc>
            </w:tr>
            <w:tr w:rsidR="00A97035" w:rsidRPr="006866E6" w14:paraId="6F7CC21C" w14:textId="77777777" w:rsidTr="00A97035">
              <w:trPr>
                <w:trHeight w:val="300"/>
              </w:trPr>
              <w:tc>
                <w:tcPr>
                  <w:tcW w:w="2584" w:type="dxa"/>
                  <w:shd w:val="clear" w:color="auto" w:fill="auto"/>
                  <w:noWrap/>
                  <w:vAlign w:val="center"/>
                </w:tcPr>
                <w:p w14:paraId="6A9EE12E" w14:textId="5DEED7BC" w:rsidR="00A97035" w:rsidRPr="00A97035" w:rsidRDefault="00A97035" w:rsidP="00A97035">
                  <w:pPr>
                    <w:spacing w:before="0" w:after="0"/>
                    <w:ind w:left="0"/>
                    <w:rPr>
                      <w:rFonts w:ascii="Arial" w:eastAsia="Times New Roman" w:hAnsi="Arial"/>
                      <w:b/>
                      <w:color w:val="000000"/>
                    </w:rPr>
                  </w:pPr>
                  <w:r w:rsidRPr="00A97035">
                    <w:rPr>
                      <w:rFonts w:ascii="Arial" w:hAnsi="Arial"/>
                    </w:rPr>
                    <w:t>CS SY B 47</w:t>
                  </w:r>
                </w:p>
              </w:tc>
              <w:tc>
                <w:tcPr>
                  <w:tcW w:w="1977" w:type="dxa"/>
                  <w:shd w:val="clear" w:color="auto" w:fill="auto"/>
                  <w:vAlign w:val="center"/>
                </w:tcPr>
                <w:p w14:paraId="6C319ADE" w14:textId="2ED722A3" w:rsidR="00A97035" w:rsidRPr="00A97035" w:rsidRDefault="00A97035" w:rsidP="00A97035">
                  <w:pPr>
                    <w:spacing w:before="0" w:after="0"/>
                    <w:ind w:left="0"/>
                    <w:rPr>
                      <w:rFonts w:ascii="Arial" w:eastAsia="Times New Roman" w:hAnsi="Arial"/>
                      <w:b/>
                      <w:color w:val="000000"/>
                    </w:rPr>
                  </w:pPr>
                  <w:r w:rsidRPr="00A97035">
                    <w:rPr>
                      <w:rFonts w:ascii="Arial" w:hAnsi="Arial"/>
                    </w:rPr>
                    <w:t>Chuyển khoản</w:t>
                  </w:r>
                </w:p>
              </w:tc>
              <w:tc>
                <w:tcPr>
                  <w:tcW w:w="2127" w:type="dxa"/>
                  <w:shd w:val="clear" w:color="auto" w:fill="auto"/>
                  <w:vAlign w:val="center"/>
                </w:tcPr>
                <w:p w14:paraId="460F2BD6" w14:textId="0E588ACE" w:rsidR="00A97035" w:rsidRPr="00A97035" w:rsidRDefault="00A97035" w:rsidP="00A97035">
                  <w:pPr>
                    <w:spacing w:before="0" w:after="0"/>
                    <w:ind w:left="0"/>
                    <w:rPr>
                      <w:rFonts w:ascii="Arial" w:eastAsia="Times New Roman" w:hAnsi="Arial"/>
                      <w:b/>
                      <w:color w:val="000000"/>
                    </w:rPr>
                  </w:pPr>
                  <w:r w:rsidRPr="00A97035">
                    <w:rPr>
                      <w:rFonts w:ascii="Arial" w:hAnsi="Arial"/>
                    </w:rPr>
                    <w:t>CAT A, CAT B</w:t>
                  </w:r>
                </w:p>
              </w:tc>
              <w:tc>
                <w:tcPr>
                  <w:tcW w:w="4284" w:type="dxa"/>
                  <w:shd w:val="clear" w:color="auto" w:fill="auto"/>
                  <w:noWrap/>
                  <w:vAlign w:val="center"/>
                </w:tcPr>
                <w:p w14:paraId="4F118DE1" w14:textId="27C9D17C" w:rsidR="00A97035" w:rsidRPr="00A97035" w:rsidRDefault="00A97035" w:rsidP="00A97035">
                  <w:pPr>
                    <w:spacing w:before="0" w:after="0"/>
                    <w:ind w:left="0"/>
                    <w:rPr>
                      <w:rFonts w:ascii="Arial" w:eastAsia="Times New Roman" w:hAnsi="Arial"/>
                      <w:b/>
                      <w:color w:val="000000"/>
                    </w:rPr>
                  </w:pPr>
                  <w:r>
                    <w:rPr>
                      <w:rFonts w:ascii="Arial" w:eastAsia="Times New Roman" w:hAnsi="Arial"/>
                      <w:color w:val="000000"/>
                    </w:rPr>
                    <w:t>Thu nhập nội suy &lt; 3</w:t>
                  </w:r>
                </w:p>
              </w:tc>
            </w:tr>
            <w:tr w:rsidR="00A97035" w:rsidRPr="006866E6" w14:paraId="345CDD8E" w14:textId="77777777" w:rsidTr="00A97035">
              <w:trPr>
                <w:trHeight w:val="300"/>
              </w:trPr>
              <w:tc>
                <w:tcPr>
                  <w:tcW w:w="2584" w:type="dxa"/>
                  <w:shd w:val="clear" w:color="auto" w:fill="auto"/>
                  <w:noWrap/>
                  <w:vAlign w:val="center"/>
                </w:tcPr>
                <w:p w14:paraId="08CEF545" w14:textId="08137D58" w:rsidR="00A97035" w:rsidRPr="00A97035" w:rsidRDefault="00A97035" w:rsidP="00A97035">
                  <w:pPr>
                    <w:spacing w:before="0" w:after="0"/>
                    <w:ind w:left="0"/>
                    <w:rPr>
                      <w:rFonts w:ascii="Arial" w:eastAsia="Times New Roman" w:hAnsi="Arial"/>
                      <w:b/>
                      <w:color w:val="000000"/>
                    </w:rPr>
                  </w:pPr>
                  <w:r w:rsidRPr="00A97035">
                    <w:rPr>
                      <w:rFonts w:ascii="Arial" w:hAnsi="Arial"/>
                    </w:rPr>
                    <w:t>CS SY B 47</w:t>
                  </w:r>
                </w:p>
              </w:tc>
              <w:tc>
                <w:tcPr>
                  <w:tcW w:w="1977" w:type="dxa"/>
                  <w:shd w:val="clear" w:color="auto" w:fill="auto"/>
                  <w:vAlign w:val="center"/>
                </w:tcPr>
                <w:p w14:paraId="06A41776" w14:textId="6EBC44A6" w:rsidR="00A97035" w:rsidRPr="00A97035" w:rsidRDefault="00A97035" w:rsidP="00A97035">
                  <w:pPr>
                    <w:spacing w:before="0" w:after="0"/>
                    <w:ind w:left="0"/>
                    <w:rPr>
                      <w:rFonts w:ascii="Arial" w:eastAsia="Times New Roman" w:hAnsi="Arial"/>
                      <w:b/>
                      <w:color w:val="000000"/>
                    </w:rPr>
                  </w:pPr>
                  <w:r w:rsidRPr="00A97035">
                    <w:rPr>
                      <w:rFonts w:ascii="Arial" w:hAnsi="Arial"/>
                    </w:rPr>
                    <w:t>Chuyển khoản</w:t>
                  </w:r>
                </w:p>
              </w:tc>
              <w:tc>
                <w:tcPr>
                  <w:tcW w:w="2127" w:type="dxa"/>
                  <w:shd w:val="clear" w:color="auto" w:fill="auto"/>
                  <w:vAlign w:val="center"/>
                </w:tcPr>
                <w:p w14:paraId="6024B09A" w14:textId="47A29089" w:rsidR="00A97035" w:rsidRPr="00A97035" w:rsidRDefault="00A97035" w:rsidP="00A97035">
                  <w:pPr>
                    <w:spacing w:before="0" w:after="0"/>
                    <w:ind w:left="0"/>
                    <w:rPr>
                      <w:rFonts w:ascii="Arial" w:eastAsia="Times New Roman" w:hAnsi="Arial"/>
                      <w:b/>
                      <w:color w:val="000000"/>
                    </w:rPr>
                  </w:pPr>
                  <w:r w:rsidRPr="00A97035">
                    <w:rPr>
                      <w:rFonts w:ascii="Arial" w:hAnsi="Arial"/>
                    </w:rPr>
                    <w:t>CAT C</w:t>
                  </w:r>
                </w:p>
              </w:tc>
              <w:tc>
                <w:tcPr>
                  <w:tcW w:w="4284" w:type="dxa"/>
                  <w:shd w:val="clear" w:color="auto" w:fill="auto"/>
                  <w:noWrap/>
                  <w:vAlign w:val="center"/>
                </w:tcPr>
                <w:p w14:paraId="7A98009F" w14:textId="47873740" w:rsidR="00A97035" w:rsidRPr="00A97035" w:rsidRDefault="00A97035" w:rsidP="00A97035">
                  <w:pPr>
                    <w:spacing w:before="0" w:after="0"/>
                    <w:ind w:left="0"/>
                    <w:rPr>
                      <w:rFonts w:ascii="Arial" w:eastAsia="Times New Roman" w:hAnsi="Arial"/>
                      <w:b/>
                      <w:color w:val="000000"/>
                    </w:rPr>
                  </w:pPr>
                  <w:r>
                    <w:rPr>
                      <w:rFonts w:ascii="Arial" w:eastAsia="Times New Roman" w:hAnsi="Arial"/>
                      <w:color w:val="000000"/>
                    </w:rPr>
                    <w:t>Thu nhập nội suy &lt; 6</w:t>
                  </w:r>
                </w:p>
              </w:tc>
            </w:tr>
            <w:tr w:rsidR="00A97035" w:rsidRPr="006866E6" w14:paraId="3B4DA6B1" w14:textId="77777777" w:rsidTr="00A97035">
              <w:trPr>
                <w:trHeight w:val="300"/>
              </w:trPr>
              <w:tc>
                <w:tcPr>
                  <w:tcW w:w="2584" w:type="dxa"/>
                  <w:shd w:val="clear" w:color="auto" w:fill="auto"/>
                  <w:noWrap/>
                  <w:vAlign w:val="center"/>
                </w:tcPr>
                <w:p w14:paraId="446DD63F" w14:textId="1E8EF47C" w:rsidR="00A97035" w:rsidRPr="00A97035" w:rsidRDefault="00A97035" w:rsidP="00A97035">
                  <w:pPr>
                    <w:spacing w:before="0" w:after="0"/>
                    <w:ind w:left="0"/>
                    <w:rPr>
                      <w:rFonts w:ascii="Arial" w:eastAsia="Times New Roman" w:hAnsi="Arial"/>
                      <w:b/>
                      <w:color w:val="000000"/>
                    </w:rPr>
                  </w:pPr>
                  <w:r w:rsidRPr="00A97035">
                    <w:rPr>
                      <w:rFonts w:ascii="Arial" w:hAnsi="Arial"/>
                    </w:rPr>
                    <w:t>CS SY B 47</w:t>
                  </w:r>
                </w:p>
              </w:tc>
              <w:tc>
                <w:tcPr>
                  <w:tcW w:w="1977" w:type="dxa"/>
                  <w:shd w:val="clear" w:color="auto" w:fill="auto"/>
                  <w:vAlign w:val="center"/>
                </w:tcPr>
                <w:p w14:paraId="27D08DFB" w14:textId="6D45EB2C" w:rsidR="00A97035" w:rsidRPr="00A97035" w:rsidRDefault="00A97035" w:rsidP="00A97035">
                  <w:pPr>
                    <w:spacing w:before="0" w:after="0"/>
                    <w:ind w:left="0"/>
                    <w:rPr>
                      <w:rFonts w:ascii="Arial" w:eastAsia="Times New Roman" w:hAnsi="Arial"/>
                      <w:b/>
                      <w:color w:val="000000"/>
                    </w:rPr>
                  </w:pPr>
                  <w:r w:rsidRPr="00A97035">
                    <w:rPr>
                      <w:rFonts w:ascii="Arial" w:hAnsi="Arial"/>
                    </w:rPr>
                    <w:t>Tiền mặt</w:t>
                  </w:r>
                </w:p>
              </w:tc>
              <w:tc>
                <w:tcPr>
                  <w:tcW w:w="2127" w:type="dxa"/>
                  <w:shd w:val="clear" w:color="auto" w:fill="auto"/>
                  <w:vAlign w:val="center"/>
                </w:tcPr>
                <w:p w14:paraId="07FB0E8C" w14:textId="2E5BE4AE" w:rsidR="00A97035" w:rsidRPr="00A97035" w:rsidRDefault="00A97035" w:rsidP="00A97035">
                  <w:pPr>
                    <w:spacing w:before="0" w:after="0"/>
                    <w:ind w:left="0"/>
                    <w:rPr>
                      <w:rFonts w:ascii="Arial" w:eastAsia="Times New Roman" w:hAnsi="Arial"/>
                      <w:b/>
                      <w:color w:val="000000"/>
                    </w:rPr>
                  </w:pPr>
                  <w:r w:rsidRPr="00A97035">
                    <w:rPr>
                      <w:rFonts w:ascii="Arial" w:hAnsi="Arial"/>
                    </w:rPr>
                    <w:t>CAT A, CAT B</w:t>
                  </w:r>
                </w:p>
              </w:tc>
              <w:tc>
                <w:tcPr>
                  <w:tcW w:w="4284" w:type="dxa"/>
                  <w:shd w:val="clear" w:color="auto" w:fill="auto"/>
                  <w:noWrap/>
                  <w:vAlign w:val="center"/>
                </w:tcPr>
                <w:p w14:paraId="44C100EF" w14:textId="715793A0" w:rsidR="00A97035" w:rsidRPr="00A97035" w:rsidRDefault="00A97035" w:rsidP="00A97035">
                  <w:pPr>
                    <w:spacing w:before="0" w:after="0"/>
                    <w:ind w:left="0"/>
                    <w:rPr>
                      <w:rFonts w:ascii="Arial" w:eastAsia="Times New Roman" w:hAnsi="Arial"/>
                      <w:b/>
                      <w:color w:val="000000"/>
                    </w:rPr>
                  </w:pPr>
                  <w:r>
                    <w:rPr>
                      <w:rFonts w:ascii="Arial" w:eastAsia="Times New Roman" w:hAnsi="Arial"/>
                      <w:color w:val="000000"/>
                    </w:rPr>
                    <w:t>Thu nhập nội suy &lt; 6</w:t>
                  </w:r>
                </w:p>
              </w:tc>
            </w:tr>
            <w:tr w:rsidR="00A97035" w:rsidRPr="006866E6" w14:paraId="0561F696" w14:textId="77777777" w:rsidTr="00A97035">
              <w:trPr>
                <w:trHeight w:val="300"/>
              </w:trPr>
              <w:tc>
                <w:tcPr>
                  <w:tcW w:w="2584" w:type="dxa"/>
                  <w:shd w:val="clear" w:color="auto" w:fill="auto"/>
                  <w:noWrap/>
                  <w:vAlign w:val="center"/>
                </w:tcPr>
                <w:p w14:paraId="49D54DD5" w14:textId="1867E692" w:rsidR="00A97035" w:rsidRPr="00A97035" w:rsidRDefault="00A97035" w:rsidP="00A97035">
                  <w:pPr>
                    <w:spacing w:before="0" w:after="0"/>
                    <w:ind w:left="0"/>
                    <w:rPr>
                      <w:rFonts w:ascii="Arial" w:eastAsia="Times New Roman" w:hAnsi="Arial"/>
                      <w:b/>
                      <w:color w:val="000000"/>
                    </w:rPr>
                  </w:pPr>
                  <w:r w:rsidRPr="00A97035">
                    <w:rPr>
                      <w:rFonts w:ascii="Arial" w:hAnsi="Arial"/>
                    </w:rPr>
                    <w:t>CS SY B 47</w:t>
                  </w:r>
                </w:p>
              </w:tc>
              <w:tc>
                <w:tcPr>
                  <w:tcW w:w="1977" w:type="dxa"/>
                  <w:shd w:val="clear" w:color="auto" w:fill="auto"/>
                  <w:vAlign w:val="center"/>
                </w:tcPr>
                <w:p w14:paraId="636F7B31" w14:textId="65052D74" w:rsidR="00A97035" w:rsidRPr="00A97035" w:rsidRDefault="00A97035" w:rsidP="00A97035">
                  <w:pPr>
                    <w:spacing w:before="0" w:after="0"/>
                    <w:ind w:left="0"/>
                    <w:rPr>
                      <w:rFonts w:ascii="Arial" w:eastAsia="Times New Roman" w:hAnsi="Arial"/>
                      <w:b/>
                      <w:color w:val="000000"/>
                    </w:rPr>
                  </w:pPr>
                  <w:r w:rsidRPr="00A97035">
                    <w:rPr>
                      <w:rFonts w:ascii="Arial" w:hAnsi="Arial"/>
                    </w:rPr>
                    <w:t>Tiền mặt</w:t>
                  </w:r>
                </w:p>
              </w:tc>
              <w:tc>
                <w:tcPr>
                  <w:tcW w:w="2127" w:type="dxa"/>
                  <w:shd w:val="clear" w:color="auto" w:fill="auto"/>
                  <w:vAlign w:val="center"/>
                </w:tcPr>
                <w:p w14:paraId="04F170AD" w14:textId="12ADA0BF" w:rsidR="00A97035" w:rsidRPr="00A97035" w:rsidRDefault="00A97035" w:rsidP="00A97035">
                  <w:pPr>
                    <w:spacing w:before="0" w:after="0"/>
                    <w:ind w:left="0"/>
                    <w:rPr>
                      <w:rFonts w:ascii="Arial" w:eastAsia="Times New Roman" w:hAnsi="Arial"/>
                      <w:b/>
                      <w:color w:val="000000"/>
                    </w:rPr>
                  </w:pPr>
                  <w:r w:rsidRPr="00A97035">
                    <w:rPr>
                      <w:rFonts w:ascii="Arial" w:hAnsi="Arial"/>
                    </w:rPr>
                    <w:t>CAT C</w:t>
                  </w:r>
                </w:p>
              </w:tc>
              <w:tc>
                <w:tcPr>
                  <w:tcW w:w="4284" w:type="dxa"/>
                  <w:shd w:val="clear" w:color="auto" w:fill="auto"/>
                  <w:noWrap/>
                  <w:vAlign w:val="center"/>
                </w:tcPr>
                <w:p w14:paraId="1717C15E" w14:textId="62B305E3" w:rsidR="00A97035" w:rsidRPr="00A97035" w:rsidRDefault="00A97035" w:rsidP="00A97035">
                  <w:pPr>
                    <w:spacing w:before="0" w:after="0"/>
                    <w:ind w:left="0"/>
                    <w:rPr>
                      <w:rFonts w:ascii="Arial" w:eastAsia="Times New Roman" w:hAnsi="Arial"/>
                      <w:b/>
                      <w:color w:val="000000"/>
                    </w:rPr>
                  </w:pPr>
                  <w:r w:rsidRPr="006866E6">
                    <w:rPr>
                      <w:rFonts w:ascii="Arial" w:eastAsia="Times New Roman" w:hAnsi="Arial"/>
                      <w:color w:val="000000"/>
                    </w:rPr>
                    <w:t>Thu nhập nội suy &lt; 8</w:t>
                  </w:r>
                </w:p>
              </w:tc>
            </w:tr>
            <w:tr w:rsidR="00A97035" w:rsidRPr="006866E6" w14:paraId="1604DD14" w14:textId="77777777" w:rsidTr="00A97035">
              <w:trPr>
                <w:trHeight w:val="300"/>
              </w:trPr>
              <w:tc>
                <w:tcPr>
                  <w:tcW w:w="2584" w:type="dxa"/>
                  <w:shd w:val="clear" w:color="auto" w:fill="auto"/>
                  <w:noWrap/>
                  <w:vAlign w:val="center"/>
                  <w:hideMark/>
                </w:tcPr>
                <w:p w14:paraId="45D58A0D" w14:textId="77777777" w:rsidR="00A97035" w:rsidRPr="006866E6" w:rsidRDefault="00A97035" w:rsidP="00A97035">
                  <w:pPr>
                    <w:spacing w:before="0" w:after="0"/>
                    <w:ind w:left="0"/>
                    <w:rPr>
                      <w:rFonts w:ascii="Arial" w:eastAsia="Times New Roman" w:hAnsi="Arial"/>
                      <w:color w:val="000000"/>
                    </w:rPr>
                  </w:pPr>
                  <w:r w:rsidRPr="006866E6">
                    <w:rPr>
                      <w:rFonts w:ascii="Arial" w:eastAsia="Times New Roman" w:hAnsi="Arial"/>
                      <w:color w:val="000000"/>
                    </w:rPr>
                    <w:t>CS Bank Acct VIP 37</w:t>
                  </w:r>
                </w:p>
              </w:tc>
              <w:tc>
                <w:tcPr>
                  <w:tcW w:w="1977" w:type="dxa"/>
                  <w:vAlign w:val="center"/>
                </w:tcPr>
                <w:p w14:paraId="19BDFB39" w14:textId="3BD8BDBD" w:rsidR="00A97035" w:rsidRPr="006866E6" w:rsidRDefault="00DA551D" w:rsidP="00A97035">
                  <w:pPr>
                    <w:spacing w:before="0" w:after="0"/>
                    <w:ind w:left="0"/>
                    <w:rPr>
                      <w:rFonts w:ascii="Arial" w:eastAsia="Times New Roman" w:hAnsi="Arial"/>
                      <w:color w:val="000000"/>
                    </w:rPr>
                  </w:pPr>
                  <w:r>
                    <w:rPr>
                      <w:rFonts w:ascii="Arial" w:eastAsia="Times New Roman" w:hAnsi="Arial"/>
                      <w:color w:val="000000"/>
                    </w:rPr>
                    <w:t>-</w:t>
                  </w:r>
                </w:p>
              </w:tc>
              <w:tc>
                <w:tcPr>
                  <w:tcW w:w="2127" w:type="dxa"/>
                  <w:vAlign w:val="center"/>
                </w:tcPr>
                <w:p w14:paraId="67A0751D" w14:textId="4FB42B4C" w:rsidR="00A97035" w:rsidRPr="006866E6" w:rsidRDefault="00DA551D" w:rsidP="00A97035">
                  <w:pPr>
                    <w:spacing w:before="0" w:after="0"/>
                    <w:ind w:left="0"/>
                    <w:rPr>
                      <w:rFonts w:ascii="Arial" w:eastAsia="Times New Roman" w:hAnsi="Arial"/>
                      <w:color w:val="000000"/>
                    </w:rPr>
                  </w:pPr>
                  <w:r>
                    <w:rPr>
                      <w:rFonts w:ascii="Arial" w:eastAsia="Times New Roman" w:hAnsi="Arial"/>
                      <w:color w:val="000000"/>
                    </w:rPr>
                    <w:t>-</w:t>
                  </w:r>
                </w:p>
              </w:tc>
              <w:tc>
                <w:tcPr>
                  <w:tcW w:w="4284" w:type="dxa"/>
                  <w:shd w:val="clear" w:color="auto" w:fill="auto"/>
                  <w:noWrap/>
                  <w:vAlign w:val="center"/>
                  <w:hideMark/>
                </w:tcPr>
                <w:p w14:paraId="2C1E0079" w14:textId="3D7C60F5" w:rsidR="00A97035" w:rsidRPr="006866E6" w:rsidRDefault="00A97035" w:rsidP="00A97035">
                  <w:pPr>
                    <w:spacing w:before="0" w:after="0"/>
                    <w:ind w:left="0"/>
                    <w:rPr>
                      <w:rFonts w:ascii="Arial" w:eastAsia="Times New Roman" w:hAnsi="Arial"/>
                      <w:color w:val="000000"/>
                    </w:rPr>
                  </w:pPr>
                  <w:r w:rsidRPr="006866E6">
                    <w:rPr>
                      <w:rFonts w:ascii="Arial" w:eastAsia="Times New Roman" w:hAnsi="Arial"/>
                      <w:color w:val="000000"/>
                    </w:rPr>
                    <w:t>Thu nhập nội suy &lt; 8</w:t>
                  </w:r>
                </w:p>
              </w:tc>
            </w:tr>
            <w:tr w:rsidR="00A97035" w:rsidRPr="006866E6" w14:paraId="79E91372" w14:textId="77777777" w:rsidTr="00A97035">
              <w:trPr>
                <w:trHeight w:val="300"/>
              </w:trPr>
              <w:tc>
                <w:tcPr>
                  <w:tcW w:w="2584" w:type="dxa"/>
                  <w:shd w:val="clear" w:color="auto" w:fill="auto"/>
                  <w:noWrap/>
                  <w:vAlign w:val="center"/>
                  <w:hideMark/>
                </w:tcPr>
                <w:p w14:paraId="53A207CE" w14:textId="77777777" w:rsidR="00A97035" w:rsidRPr="006866E6" w:rsidRDefault="00A97035" w:rsidP="00A97035">
                  <w:pPr>
                    <w:spacing w:before="0" w:after="0"/>
                    <w:ind w:left="0"/>
                    <w:rPr>
                      <w:rFonts w:ascii="Arial" w:eastAsia="Times New Roman" w:hAnsi="Arial"/>
                      <w:color w:val="000000"/>
                    </w:rPr>
                  </w:pPr>
                  <w:r w:rsidRPr="006866E6">
                    <w:rPr>
                      <w:rFonts w:ascii="Arial" w:eastAsia="Times New Roman" w:hAnsi="Arial"/>
                      <w:color w:val="000000"/>
                    </w:rPr>
                    <w:t>TW High Class 29.48</w:t>
                  </w:r>
                </w:p>
              </w:tc>
              <w:tc>
                <w:tcPr>
                  <w:tcW w:w="1977" w:type="dxa"/>
                  <w:vAlign w:val="center"/>
                </w:tcPr>
                <w:p w14:paraId="56E890B4" w14:textId="3E2ED369" w:rsidR="00A97035" w:rsidRPr="006866E6" w:rsidRDefault="00DA551D" w:rsidP="00A97035">
                  <w:pPr>
                    <w:spacing w:before="0" w:after="0"/>
                    <w:ind w:left="0"/>
                    <w:rPr>
                      <w:rFonts w:ascii="Arial" w:eastAsia="Times New Roman" w:hAnsi="Arial"/>
                      <w:color w:val="000000"/>
                    </w:rPr>
                  </w:pPr>
                  <w:r>
                    <w:rPr>
                      <w:rFonts w:ascii="Arial" w:eastAsia="Times New Roman" w:hAnsi="Arial"/>
                      <w:color w:val="000000"/>
                    </w:rPr>
                    <w:t>-</w:t>
                  </w:r>
                </w:p>
              </w:tc>
              <w:tc>
                <w:tcPr>
                  <w:tcW w:w="2127" w:type="dxa"/>
                  <w:vAlign w:val="center"/>
                </w:tcPr>
                <w:p w14:paraId="1CF2323D" w14:textId="619F86FB" w:rsidR="00A97035" w:rsidRPr="006866E6" w:rsidRDefault="00DA551D" w:rsidP="00A97035">
                  <w:pPr>
                    <w:spacing w:before="0" w:after="0"/>
                    <w:ind w:left="0"/>
                    <w:rPr>
                      <w:rFonts w:ascii="Arial" w:eastAsia="Times New Roman" w:hAnsi="Arial"/>
                      <w:color w:val="000000"/>
                    </w:rPr>
                  </w:pPr>
                  <w:r>
                    <w:rPr>
                      <w:rFonts w:ascii="Arial" w:eastAsia="Times New Roman" w:hAnsi="Arial"/>
                      <w:color w:val="000000"/>
                    </w:rPr>
                    <w:t>-</w:t>
                  </w:r>
                </w:p>
              </w:tc>
              <w:tc>
                <w:tcPr>
                  <w:tcW w:w="4284" w:type="dxa"/>
                  <w:shd w:val="clear" w:color="auto" w:fill="auto"/>
                  <w:noWrap/>
                  <w:vAlign w:val="center"/>
                  <w:hideMark/>
                </w:tcPr>
                <w:p w14:paraId="0A1244E1" w14:textId="11B9B8C6" w:rsidR="00A97035" w:rsidRPr="006866E6" w:rsidRDefault="00A97035" w:rsidP="00A97035">
                  <w:pPr>
                    <w:spacing w:before="0" w:after="0"/>
                    <w:ind w:left="0"/>
                    <w:rPr>
                      <w:rFonts w:ascii="Arial" w:eastAsia="Times New Roman" w:hAnsi="Arial"/>
                      <w:color w:val="000000"/>
                    </w:rPr>
                  </w:pPr>
                  <w:r w:rsidRPr="006866E6">
                    <w:rPr>
                      <w:rFonts w:ascii="Arial" w:eastAsia="Times New Roman" w:hAnsi="Arial"/>
                      <w:color w:val="000000"/>
                    </w:rPr>
                    <w:t>Thu nhập thẩm định &lt; 8</w:t>
                  </w:r>
                </w:p>
              </w:tc>
            </w:tr>
            <w:tr w:rsidR="00A97035" w:rsidRPr="006866E6" w14:paraId="20A87FCA" w14:textId="77777777" w:rsidTr="00A97035">
              <w:trPr>
                <w:trHeight w:val="300"/>
              </w:trPr>
              <w:tc>
                <w:tcPr>
                  <w:tcW w:w="2584" w:type="dxa"/>
                  <w:shd w:val="clear" w:color="auto" w:fill="auto"/>
                  <w:noWrap/>
                  <w:vAlign w:val="center"/>
                  <w:hideMark/>
                </w:tcPr>
                <w:p w14:paraId="7D9C06F4" w14:textId="77777777" w:rsidR="00A97035" w:rsidRPr="006866E6" w:rsidRDefault="00A97035" w:rsidP="00A97035">
                  <w:pPr>
                    <w:spacing w:before="0" w:after="0"/>
                    <w:ind w:left="0"/>
                    <w:rPr>
                      <w:rFonts w:ascii="Arial" w:eastAsia="Times New Roman" w:hAnsi="Arial"/>
                      <w:color w:val="000000"/>
                    </w:rPr>
                  </w:pPr>
                  <w:r w:rsidRPr="006866E6">
                    <w:rPr>
                      <w:rFonts w:ascii="Arial" w:eastAsia="Times New Roman" w:hAnsi="Arial"/>
                      <w:color w:val="000000"/>
                    </w:rPr>
                    <w:t xml:space="preserve">Các SP còn lại </w:t>
                  </w:r>
                </w:p>
              </w:tc>
              <w:tc>
                <w:tcPr>
                  <w:tcW w:w="1977" w:type="dxa"/>
                  <w:vAlign w:val="center"/>
                </w:tcPr>
                <w:p w14:paraId="3FA04D6D" w14:textId="3DBE5BF9" w:rsidR="00A97035" w:rsidRPr="006866E6" w:rsidRDefault="00DA551D" w:rsidP="00A97035">
                  <w:pPr>
                    <w:spacing w:before="0" w:after="0"/>
                    <w:ind w:left="0"/>
                    <w:rPr>
                      <w:rFonts w:ascii="Arial" w:eastAsia="Times New Roman" w:hAnsi="Arial"/>
                      <w:color w:val="000000"/>
                    </w:rPr>
                  </w:pPr>
                  <w:r>
                    <w:rPr>
                      <w:rFonts w:ascii="Arial" w:eastAsia="Times New Roman" w:hAnsi="Arial"/>
                      <w:color w:val="000000"/>
                    </w:rPr>
                    <w:t>-</w:t>
                  </w:r>
                </w:p>
              </w:tc>
              <w:tc>
                <w:tcPr>
                  <w:tcW w:w="2127" w:type="dxa"/>
                  <w:vAlign w:val="center"/>
                </w:tcPr>
                <w:p w14:paraId="08874B14" w14:textId="6D4B6792" w:rsidR="00A97035" w:rsidRPr="006866E6" w:rsidRDefault="00DA551D" w:rsidP="00A97035">
                  <w:pPr>
                    <w:spacing w:before="0" w:after="0"/>
                    <w:ind w:left="0"/>
                    <w:rPr>
                      <w:rFonts w:ascii="Arial" w:eastAsia="Times New Roman" w:hAnsi="Arial"/>
                      <w:color w:val="000000"/>
                    </w:rPr>
                  </w:pPr>
                  <w:r>
                    <w:rPr>
                      <w:rFonts w:ascii="Arial" w:eastAsia="Times New Roman" w:hAnsi="Arial"/>
                      <w:color w:val="000000"/>
                    </w:rPr>
                    <w:t>-</w:t>
                  </w:r>
                </w:p>
              </w:tc>
              <w:tc>
                <w:tcPr>
                  <w:tcW w:w="4284" w:type="dxa"/>
                  <w:shd w:val="clear" w:color="auto" w:fill="auto"/>
                  <w:noWrap/>
                  <w:vAlign w:val="center"/>
                  <w:hideMark/>
                </w:tcPr>
                <w:p w14:paraId="65C3B94C" w14:textId="127E0B61" w:rsidR="00A97035" w:rsidRPr="006866E6" w:rsidRDefault="00A97035" w:rsidP="00A97035">
                  <w:pPr>
                    <w:spacing w:before="0" w:after="0"/>
                    <w:ind w:left="0"/>
                    <w:rPr>
                      <w:rFonts w:ascii="Arial" w:eastAsia="Times New Roman" w:hAnsi="Arial"/>
                      <w:color w:val="000000"/>
                    </w:rPr>
                  </w:pPr>
                  <w:r w:rsidRPr="006866E6">
                    <w:rPr>
                      <w:rFonts w:ascii="Arial" w:eastAsia="Times New Roman" w:hAnsi="Arial"/>
                      <w:color w:val="000000"/>
                    </w:rPr>
                    <w:t>Thu nhập thẩm định &lt; 3</w:t>
                  </w:r>
                </w:p>
              </w:tc>
            </w:tr>
          </w:tbl>
          <w:p w14:paraId="63E4F4D8" w14:textId="77777777" w:rsidR="00DA551D" w:rsidRDefault="00DA551D" w:rsidP="004756FD">
            <w:pPr>
              <w:pStyle w:val="ListParagraph"/>
              <w:tabs>
                <w:tab w:val="left" w:pos="176"/>
              </w:tabs>
              <w:spacing w:before="0" w:after="0" w:line="312" w:lineRule="auto"/>
              <w:ind w:left="34"/>
              <w:rPr>
                <w:rFonts w:ascii="Arial" w:eastAsia="Times New Roman" w:hAnsi="Arial"/>
                <w:bCs/>
                <w:color w:val="000000"/>
              </w:rPr>
            </w:pPr>
          </w:p>
          <w:p w14:paraId="3DA49AD5" w14:textId="1F6795A7" w:rsidR="00D11813" w:rsidRPr="006866E6" w:rsidRDefault="00D11813" w:rsidP="004756FD">
            <w:pPr>
              <w:pStyle w:val="ListParagraph"/>
              <w:tabs>
                <w:tab w:val="left" w:pos="176"/>
              </w:tabs>
              <w:spacing w:before="0" w:after="0" w:line="312" w:lineRule="auto"/>
              <w:ind w:left="34"/>
              <w:rPr>
                <w:rFonts w:ascii="Arial" w:eastAsia="Times New Roman" w:hAnsi="Arial"/>
                <w:bCs/>
                <w:color w:val="000000"/>
              </w:rPr>
            </w:pPr>
            <w:r w:rsidRPr="006866E6">
              <w:rPr>
                <w:rFonts w:ascii="Arial" w:eastAsia="Times New Roman" w:hAnsi="Arial"/>
                <w:bCs/>
                <w:color w:val="000000"/>
              </w:rPr>
              <w:t>=&gt; hiện message thông báo “Thu nhập KH không thỏa điều kiện”</w:t>
            </w:r>
          </w:p>
        </w:tc>
      </w:tr>
      <w:tr w:rsidR="006B231D" w14:paraId="055EC9C6" w14:textId="77777777" w:rsidTr="00717E69">
        <w:trPr>
          <w:trHeight w:val="1266"/>
        </w:trPr>
        <w:tc>
          <w:tcPr>
            <w:tcW w:w="2694" w:type="dxa"/>
            <w:vAlign w:val="center"/>
          </w:tcPr>
          <w:p w14:paraId="69FE678E" w14:textId="77AD4F26" w:rsidR="006B231D" w:rsidRPr="006866E6" w:rsidRDefault="004756FD" w:rsidP="007C1D81">
            <w:pPr>
              <w:pStyle w:val="BodyText"/>
              <w:spacing w:line="312" w:lineRule="auto"/>
              <w:ind w:left="0"/>
              <w:rPr>
                <w:rFonts w:ascii="Arial" w:hAnsi="Arial" w:cs="Arial"/>
                <w:szCs w:val="20"/>
                <w:lang w:val="en-US" w:eastAsia="en-AU"/>
              </w:rPr>
            </w:pPr>
            <w:commentRangeStart w:id="27"/>
            <w:r w:rsidRPr="006866E6">
              <w:rPr>
                <w:rFonts w:ascii="Arial" w:hAnsi="Arial" w:cs="Arial"/>
                <w:szCs w:val="20"/>
                <w:lang w:val="en-US" w:eastAsia="en-AU"/>
              </w:rPr>
              <w:t>3. Validate giá trị Khoản vay tiêu dùng đề nghị</w:t>
            </w:r>
            <w:commentRangeEnd w:id="27"/>
            <w:r w:rsidR="00C140DC">
              <w:rPr>
                <w:rStyle w:val="CommentReference"/>
                <w:rFonts w:ascii="Times New Roman" w:hAnsi="Times New Roman"/>
                <w:lang w:val="en-GB"/>
              </w:rPr>
              <w:commentReference w:id="27"/>
            </w:r>
          </w:p>
        </w:tc>
        <w:tc>
          <w:tcPr>
            <w:tcW w:w="11198" w:type="dxa"/>
            <w:vAlign w:val="center"/>
          </w:tcPr>
          <w:p w14:paraId="3453E85B" w14:textId="6B6759A1" w:rsidR="004756FD" w:rsidRPr="006866E6" w:rsidRDefault="004756FD" w:rsidP="004756FD">
            <w:pPr>
              <w:pStyle w:val="ListParagraph"/>
              <w:numPr>
                <w:ilvl w:val="0"/>
                <w:numId w:val="37"/>
              </w:numPr>
              <w:tabs>
                <w:tab w:val="left" w:pos="176"/>
              </w:tabs>
              <w:spacing w:before="0" w:after="0" w:line="312" w:lineRule="auto"/>
              <w:ind w:left="34" w:firstLine="0"/>
              <w:rPr>
                <w:rFonts w:ascii="Arial" w:eastAsia="Times New Roman" w:hAnsi="Arial"/>
                <w:bCs/>
                <w:color w:val="000000"/>
              </w:rPr>
            </w:pPr>
            <w:r w:rsidRPr="006866E6">
              <w:rPr>
                <w:rFonts w:ascii="Arial" w:eastAsia="Times New Roman" w:hAnsi="Arial"/>
                <w:bCs/>
                <w:color w:val="000000"/>
              </w:rPr>
              <w:t xml:space="preserve"> “Số tiền KH thực nhận” &lt; giá trị khoản vay min quy định theo từng SP: hiện message thông báo “Giá trị khoản vay không </w:t>
            </w:r>
            <w:r w:rsidR="00CC1C49" w:rsidRPr="006866E6">
              <w:rPr>
                <w:rFonts w:ascii="Arial" w:eastAsia="Times New Roman" w:hAnsi="Arial"/>
                <w:bCs/>
                <w:color w:val="000000"/>
              </w:rPr>
              <w:t>thỏa</w:t>
            </w:r>
            <w:r w:rsidRPr="006866E6">
              <w:rPr>
                <w:rFonts w:ascii="Arial" w:eastAsia="Times New Roman" w:hAnsi="Arial"/>
                <w:bCs/>
                <w:color w:val="000000"/>
              </w:rPr>
              <w:t xml:space="preserve"> điều kiện min”</w:t>
            </w:r>
          </w:p>
          <w:p w14:paraId="5FD79052" w14:textId="726EC2C3" w:rsidR="006B231D" w:rsidRPr="006866E6" w:rsidRDefault="004756FD" w:rsidP="004756FD">
            <w:pPr>
              <w:pStyle w:val="ListParagraph"/>
              <w:numPr>
                <w:ilvl w:val="0"/>
                <w:numId w:val="37"/>
              </w:numPr>
              <w:tabs>
                <w:tab w:val="left" w:pos="176"/>
              </w:tabs>
              <w:spacing w:before="0" w:after="0" w:line="312" w:lineRule="auto"/>
              <w:ind w:left="34" w:firstLine="0"/>
              <w:rPr>
                <w:rFonts w:ascii="Arial" w:eastAsia="Times New Roman" w:hAnsi="Arial"/>
                <w:bCs/>
                <w:color w:val="000000"/>
              </w:rPr>
            </w:pPr>
            <w:r w:rsidRPr="006866E6">
              <w:rPr>
                <w:rFonts w:ascii="Arial" w:eastAsia="Times New Roman" w:hAnsi="Arial"/>
                <w:bCs/>
                <w:color w:val="000000"/>
              </w:rPr>
              <w:t xml:space="preserve">“Số tiền KH thực nhận” </w:t>
            </w:r>
            <w:r w:rsidR="00CC1C49" w:rsidRPr="006866E6">
              <w:rPr>
                <w:rFonts w:ascii="Arial" w:eastAsia="Times New Roman" w:hAnsi="Arial"/>
                <w:bCs/>
                <w:color w:val="000000"/>
              </w:rPr>
              <w:t>&gt;</w:t>
            </w:r>
            <w:r w:rsidRPr="006866E6">
              <w:rPr>
                <w:rFonts w:ascii="Arial" w:eastAsia="Times New Roman" w:hAnsi="Arial"/>
                <w:bCs/>
                <w:color w:val="000000"/>
              </w:rPr>
              <w:t xml:space="preserve"> giá trị khoản vay max quy định theo từng SP: hiện message thông báo “Giá trị khoản vay không </w:t>
            </w:r>
            <w:r w:rsidR="00CC1C49" w:rsidRPr="006866E6">
              <w:rPr>
                <w:rFonts w:ascii="Arial" w:eastAsia="Times New Roman" w:hAnsi="Arial"/>
                <w:bCs/>
                <w:color w:val="000000"/>
              </w:rPr>
              <w:t xml:space="preserve">thỏa </w:t>
            </w:r>
            <w:r w:rsidRPr="006866E6">
              <w:rPr>
                <w:rFonts w:ascii="Arial" w:eastAsia="Times New Roman" w:hAnsi="Arial"/>
                <w:bCs/>
                <w:color w:val="000000"/>
              </w:rPr>
              <w:t>điều kiện max”</w:t>
            </w:r>
          </w:p>
        </w:tc>
      </w:tr>
      <w:tr w:rsidR="006B231D" w14:paraId="7E1CA732" w14:textId="77777777" w:rsidTr="006866E6">
        <w:trPr>
          <w:trHeight w:val="827"/>
        </w:trPr>
        <w:tc>
          <w:tcPr>
            <w:tcW w:w="2694" w:type="dxa"/>
            <w:vAlign w:val="center"/>
          </w:tcPr>
          <w:p w14:paraId="206F6C5A" w14:textId="1BB3487B" w:rsidR="006B231D" w:rsidRPr="006866E6" w:rsidRDefault="004756FD" w:rsidP="007C1D81">
            <w:pPr>
              <w:pStyle w:val="BodyText"/>
              <w:spacing w:line="312" w:lineRule="auto"/>
              <w:ind w:left="0"/>
              <w:rPr>
                <w:rFonts w:ascii="Arial" w:hAnsi="Arial" w:cs="Arial"/>
                <w:szCs w:val="20"/>
                <w:lang w:val="en-US" w:eastAsia="en-AU"/>
              </w:rPr>
            </w:pPr>
            <w:commentRangeStart w:id="28"/>
            <w:r w:rsidRPr="006866E6">
              <w:rPr>
                <w:rFonts w:ascii="Arial" w:hAnsi="Arial" w:cs="Arial"/>
                <w:szCs w:val="20"/>
                <w:lang w:val="en-US" w:eastAsia="en-AU"/>
              </w:rPr>
              <w:t>4. Validate giá trị Kỳ hạn vay</w:t>
            </w:r>
            <w:commentRangeEnd w:id="28"/>
            <w:r w:rsidR="00C140DC">
              <w:rPr>
                <w:rStyle w:val="CommentReference"/>
                <w:rFonts w:ascii="Times New Roman" w:hAnsi="Times New Roman"/>
                <w:lang w:val="en-GB"/>
              </w:rPr>
              <w:commentReference w:id="28"/>
            </w:r>
          </w:p>
        </w:tc>
        <w:tc>
          <w:tcPr>
            <w:tcW w:w="11198" w:type="dxa"/>
            <w:vAlign w:val="center"/>
          </w:tcPr>
          <w:p w14:paraId="56D9F305" w14:textId="5BE8669B" w:rsidR="004756FD" w:rsidRPr="006866E6" w:rsidRDefault="004756FD" w:rsidP="004756FD">
            <w:pPr>
              <w:pStyle w:val="ListParagraph"/>
              <w:numPr>
                <w:ilvl w:val="0"/>
                <w:numId w:val="37"/>
              </w:numPr>
              <w:tabs>
                <w:tab w:val="left" w:pos="176"/>
              </w:tabs>
              <w:spacing w:before="0" w:after="0" w:line="312" w:lineRule="auto"/>
              <w:ind w:left="34" w:firstLine="0"/>
              <w:rPr>
                <w:rFonts w:ascii="Arial" w:eastAsia="Times New Roman" w:hAnsi="Arial"/>
                <w:bCs/>
                <w:color w:val="000000"/>
              </w:rPr>
            </w:pPr>
            <w:r w:rsidRPr="006866E6">
              <w:rPr>
                <w:rFonts w:ascii="Arial" w:eastAsia="Times New Roman" w:hAnsi="Arial"/>
                <w:bCs/>
                <w:color w:val="000000"/>
              </w:rPr>
              <w:t xml:space="preserve">“Kỳ hạn vay” &lt; kỳ hạn vay min quy định theo từng SP: hiện message thông báo “Kỳ hạn vay không </w:t>
            </w:r>
            <w:r w:rsidR="00CC1C49" w:rsidRPr="006866E6">
              <w:rPr>
                <w:rFonts w:ascii="Arial" w:eastAsia="Times New Roman" w:hAnsi="Arial"/>
                <w:bCs/>
                <w:color w:val="000000"/>
              </w:rPr>
              <w:t xml:space="preserve">thỏa </w:t>
            </w:r>
            <w:r w:rsidRPr="006866E6">
              <w:rPr>
                <w:rFonts w:ascii="Arial" w:eastAsia="Times New Roman" w:hAnsi="Arial"/>
                <w:bCs/>
                <w:color w:val="000000"/>
              </w:rPr>
              <w:t>điều kiện min”</w:t>
            </w:r>
          </w:p>
          <w:p w14:paraId="6D9C6DBE" w14:textId="4A175F06" w:rsidR="006B231D" w:rsidRPr="006866E6" w:rsidRDefault="004756FD" w:rsidP="004756FD">
            <w:pPr>
              <w:pStyle w:val="ListParagraph"/>
              <w:numPr>
                <w:ilvl w:val="0"/>
                <w:numId w:val="37"/>
              </w:numPr>
              <w:tabs>
                <w:tab w:val="left" w:pos="176"/>
              </w:tabs>
              <w:spacing w:before="0" w:after="0" w:line="312" w:lineRule="auto"/>
              <w:ind w:left="34" w:firstLine="0"/>
              <w:rPr>
                <w:rFonts w:ascii="Arial" w:eastAsia="Times New Roman" w:hAnsi="Arial"/>
                <w:bCs/>
                <w:color w:val="000000"/>
              </w:rPr>
            </w:pPr>
            <w:r w:rsidRPr="006866E6">
              <w:rPr>
                <w:rFonts w:ascii="Arial" w:eastAsia="Times New Roman" w:hAnsi="Arial"/>
                <w:bCs/>
                <w:color w:val="000000"/>
              </w:rPr>
              <w:t xml:space="preserve">“Kỳ hạn vay” </w:t>
            </w:r>
            <w:r w:rsidR="00CC1C49" w:rsidRPr="006866E6">
              <w:rPr>
                <w:rFonts w:ascii="Arial" w:eastAsia="Times New Roman" w:hAnsi="Arial"/>
                <w:bCs/>
                <w:color w:val="000000"/>
              </w:rPr>
              <w:t>&gt;</w:t>
            </w:r>
            <w:r w:rsidRPr="006866E6">
              <w:rPr>
                <w:rFonts w:ascii="Arial" w:eastAsia="Times New Roman" w:hAnsi="Arial"/>
                <w:bCs/>
                <w:color w:val="000000"/>
              </w:rPr>
              <w:t xml:space="preserve"> kỳ hạn vay max quy định theo từng SP: hiện message thông báo “Kỳ hạn vay không </w:t>
            </w:r>
            <w:r w:rsidR="00CC1C49" w:rsidRPr="006866E6">
              <w:rPr>
                <w:rFonts w:ascii="Arial" w:eastAsia="Times New Roman" w:hAnsi="Arial"/>
                <w:bCs/>
                <w:color w:val="000000"/>
              </w:rPr>
              <w:t xml:space="preserve">thỏa </w:t>
            </w:r>
            <w:r w:rsidRPr="006866E6">
              <w:rPr>
                <w:rFonts w:ascii="Arial" w:eastAsia="Times New Roman" w:hAnsi="Arial"/>
                <w:bCs/>
                <w:color w:val="000000"/>
              </w:rPr>
              <w:t>điều kiện max”</w:t>
            </w:r>
          </w:p>
        </w:tc>
      </w:tr>
      <w:tr w:rsidR="006B231D" w14:paraId="36BAC6F0" w14:textId="77777777" w:rsidTr="00A731C6">
        <w:tc>
          <w:tcPr>
            <w:tcW w:w="2694" w:type="dxa"/>
            <w:vAlign w:val="center"/>
          </w:tcPr>
          <w:p w14:paraId="2C472C97" w14:textId="522AA88D" w:rsidR="006B231D" w:rsidRPr="006866E6" w:rsidRDefault="004756FD" w:rsidP="00A731C6">
            <w:pPr>
              <w:pStyle w:val="BodyText"/>
              <w:spacing w:line="312" w:lineRule="auto"/>
              <w:ind w:left="0"/>
              <w:rPr>
                <w:rFonts w:ascii="Arial" w:hAnsi="Arial" w:cs="Arial"/>
                <w:szCs w:val="20"/>
                <w:lang w:val="en-US" w:eastAsia="en-AU"/>
              </w:rPr>
            </w:pPr>
            <w:commentRangeStart w:id="29"/>
            <w:r w:rsidRPr="006866E6">
              <w:rPr>
                <w:rFonts w:ascii="Arial" w:hAnsi="Arial" w:cs="Arial"/>
                <w:szCs w:val="20"/>
                <w:lang w:val="en-US" w:eastAsia="en-AU"/>
              </w:rPr>
              <w:t xml:space="preserve">5. Validate giá trị </w:t>
            </w:r>
            <w:r w:rsidR="006C0CE3" w:rsidRPr="006866E6">
              <w:rPr>
                <w:rFonts w:ascii="Arial" w:hAnsi="Arial" w:cs="Arial"/>
                <w:szCs w:val="20"/>
                <w:lang w:val="en-US" w:eastAsia="en-AU"/>
              </w:rPr>
              <w:t>Tỉ lệ trả trước</w:t>
            </w:r>
            <w:commentRangeEnd w:id="29"/>
            <w:r w:rsidR="00C140DC">
              <w:rPr>
                <w:rStyle w:val="CommentReference"/>
                <w:rFonts w:ascii="Times New Roman" w:hAnsi="Times New Roman"/>
                <w:lang w:val="en-GB"/>
              </w:rPr>
              <w:commentReference w:id="29"/>
            </w:r>
          </w:p>
        </w:tc>
        <w:tc>
          <w:tcPr>
            <w:tcW w:w="11198" w:type="dxa"/>
            <w:vAlign w:val="center"/>
          </w:tcPr>
          <w:p w14:paraId="0F334F32" w14:textId="791BE9DB" w:rsidR="004756FD" w:rsidRPr="006866E6" w:rsidRDefault="004756FD" w:rsidP="004756FD">
            <w:pPr>
              <w:pStyle w:val="ListParagraph"/>
              <w:numPr>
                <w:ilvl w:val="0"/>
                <w:numId w:val="37"/>
              </w:numPr>
              <w:tabs>
                <w:tab w:val="left" w:pos="176"/>
              </w:tabs>
              <w:spacing w:before="0" w:after="0" w:line="312" w:lineRule="auto"/>
              <w:ind w:left="34" w:firstLine="0"/>
              <w:rPr>
                <w:rFonts w:ascii="Arial" w:eastAsia="Times New Roman" w:hAnsi="Arial"/>
                <w:bCs/>
                <w:color w:val="000000"/>
              </w:rPr>
            </w:pPr>
            <w:r w:rsidRPr="006866E6">
              <w:rPr>
                <w:rFonts w:ascii="Arial" w:eastAsia="Times New Roman" w:hAnsi="Arial"/>
                <w:bCs/>
                <w:color w:val="000000"/>
              </w:rPr>
              <w:t>“</w:t>
            </w:r>
            <w:r w:rsidR="006C0CE3" w:rsidRPr="006866E6">
              <w:rPr>
                <w:rFonts w:ascii="Arial" w:hAnsi="Arial"/>
                <w:lang w:eastAsia="en-AU"/>
              </w:rPr>
              <w:t>Tỉ lệ trả trước</w:t>
            </w:r>
            <w:r w:rsidRPr="006866E6">
              <w:rPr>
                <w:rFonts w:ascii="Arial" w:eastAsia="Times New Roman" w:hAnsi="Arial"/>
                <w:bCs/>
                <w:color w:val="000000"/>
              </w:rPr>
              <w:t xml:space="preserve">” &lt; tỉ lệ trả trước min quy định theo từng SP: hiện message thông báo “Tỉ lệ trả trước không </w:t>
            </w:r>
            <w:r w:rsidR="00CC1C49" w:rsidRPr="006866E6">
              <w:rPr>
                <w:rFonts w:ascii="Arial" w:eastAsia="Times New Roman" w:hAnsi="Arial"/>
                <w:bCs/>
                <w:color w:val="000000"/>
              </w:rPr>
              <w:t xml:space="preserve">thỏa </w:t>
            </w:r>
            <w:r w:rsidRPr="006866E6">
              <w:rPr>
                <w:rFonts w:ascii="Arial" w:eastAsia="Times New Roman" w:hAnsi="Arial"/>
                <w:bCs/>
                <w:color w:val="000000"/>
              </w:rPr>
              <w:t>điều kiện min”</w:t>
            </w:r>
          </w:p>
          <w:p w14:paraId="63E17324" w14:textId="66099B23" w:rsidR="00FA0FF0" w:rsidRPr="006866E6" w:rsidRDefault="004756FD" w:rsidP="00FA0FF0">
            <w:pPr>
              <w:pStyle w:val="ListParagraph"/>
              <w:numPr>
                <w:ilvl w:val="0"/>
                <w:numId w:val="37"/>
              </w:numPr>
              <w:tabs>
                <w:tab w:val="left" w:pos="176"/>
              </w:tabs>
              <w:spacing w:before="0" w:after="0" w:line="312" w:lineRule="auto"/>
              <w:ind w:left="34" w:firstLine="0"/>
              <w:rPr>
                <w:rFonts w:ascii="Arial" w:eastAsia="Times New Roman" w:hAnsi="Arial"/>
                <w:bCs/>
                <w:color w:val="000000"/>
              </w:rPr>
            </w:pPr>
            <w:r w:rsidRPr="006866E6">
              <w:rPr>
                <w:rFonts w:ascii="Arial" w:eastAsia="Times New Roman" w:hAnsi="Arial"/>
                <w:bCs/>
                <w:color w:val="000000"/>
              </w:rPr>
              <w:lastRenderedPageBreak/>
              <w:t>“</w:t>
            </w:r>
            <w:r w:rsidR="006C0CE3" w:rsidRPr="006866E6">
              <w:rPr>
                <w:rFonts w:ascii="Arial" w:hAnsi="Arial"/>
                <w:lang w:eastAsia="en-AU"/>
              </w:rPr>
              <w:t>Tỉ lệ trả trước</w:t>
            </w:r>
            <w:r w:rsidR="00CC1C49" w:rsidRPr="006866E6">
              <w:rPr>
                <w:rFonts w:ascii="Arial" w:eastAsia="Times New Roman" w:hAnsi="Arial"/>
                <w:bCs/>
                <w:color w:val="000000"/>
              </w:rPr>
              <w:t xml:space="preserve">” &gt; tỉ lệ trả trước </w:t>
            </w:r>
            <w:r w:rsidRPr="006866E6">
              <w:rPr>
                <w:rFonts w:ascii="Arial" w:eastAsia="Times New Roman" w:hAnsi="Arial"/>
                <w:bCs/>
                <w:color w:val="000000"/>
              </w:rPr>
              <w:t>max</w:t>
            </w:r>
            <w:r w:rsidR="00CC1C49" w:rsidRPr="006866E6">
              <w:rPr>
                <w:rFonts w:ascii="Arial" w:eastAsia="Times New Roman" w:hAnsi="Arial"/>
                <w:bCs/>
                <w:color w:val="000000"/>
              </w:rPr>
              <w:t xml:space="preserve"> quy định theo từng SP</w:t>
            </w:r>
            <w:r w:rsidRPr="006866E6">
              <w:rPr>
                <w:rFonts w:ascii="Arial" w:eastAsia="Times New Roman" w:hAnsi="Arial"/>
                <w:bCs/>
                <w:color w:val="000000"/>
              </w:rPr>
              <w:t>: hiện message thông báo “</w:t>
            </w:r>
            <w:r w:rsidR="00CC1C49" w:rsidRPr="006866E6">
              <w:rPr>
                <w:rFonts w:ascii="Arial" w:eastAsia="Times New Roman" w:hAnsi="Arial"/>
                <w:bCs/>
                <w:color w:val="000000"/>
              </w:rPr>
              <w:t xml:space="preserve">Tỉ lệ trả trước không thỏa điều kiện </w:t>
            </w:r>
            <w:r w:rsidRPr="006866E6">
              <w:rPr>
                <w:rFonts w:ascii="Arial" w:eastAsia="Times New Roman" w:hAnsi="Arial"/>
                <w:bCs/>
                <w:color w:val="000000"/>
              </w:rPr>
              <w:t>max</w:t>
            </w:r>
            <w:r w:rsidR="00FA0FF0" w:rsidRPr="006866E6">
              <w:rPr>
                <w:rFonts w:ascii="Arial" w:eastAsia="Times New Roman" w:hAnsi="Arial"/>
                <w:bCs/>
                <w:color w:val="000000"/>
              </w:rPr>
              <w:t>”</w:t>
            </w:r>
          </w:p>
          <w:p w14:paraId="1E308B0C" w14:textId="77777777" w:rsidR="00FA0FF0" w:rsidRPr="006866E6" w:rsidRDefault="00FA0FF0" w:rsidP="00FA0FF0">
            <w:pPr>
              <w:tabs>
                <w:tab w:val="left" w:pos="176"/>
              </w:tabs>
              <w:spacing w:before="0" w:after="0" w:line="312" w:lineRule="auto"/>
              <w:rPr>
                <w:rFonts w:ascii="Arial" w:eastAsia="Times New Roman" w:hAnsi="Arial"/>
                <w:bCs/>
                <w:color w:val="000000"/>
              </w:rPr>
            </w:pPr>
          </w:p>
          <w:p w14:paraId="41866769" w14:textId="2CF3E457" w:rsidR="00FA0FF0" w:rsidRPr="006866E6" w:rsidRDefault="00FA0FF0" w:rsidP="00FA0FF0">
            <w:pPr>
              <w:tabs>
                <w:tab w:val="left" w:pos="176"/>
              </w:tabs>
              <w:spacing w:before="0" w:after="0" w:line="312" w:lineRule="auto"/>
              <w:ind w:left="36"/>
              <w:rPr>
                <w:rFonts w:ascii="Arial" w:eastAsia="Times New Roman" w:hAnsi="Arial"/>
                <w:bCs/>
                <w:color w:val="000000"/>
              </w:rPr>
            </w:pPr>
            <w:r w:rsidRPr="006866E6">
              <w:rPr>
                <w:rFonts w:ascii="Arial" w:eastAsia="Times New Roman" w:hAnsi="Arial"/>
                <w:bCs/>
                <w:color w:val="000000"/>
              </w:rPr>
              <w:t xml:space="preserve">Quy định SP (Rule 3,4,5) tham chiếu tài liệu: </w:t>
            </w:r>
            <w:bookmarkStart w:id="30" w:name="_MON_1617434724"/>
            <w:bookmarkEnd w:id="30"/>
            <w:r w:rsidR="0064060D" w:rsidRPr="006866E6">
              <w:rPr>
                <w:rFonts w:ascii="Arial" w:eastAsia="Times New Roman" w:hAnsi="Arial"/>
                <w:bCs/>
                <w:color w:val="000000"/>
              </w:rPr>
              <w:object w:dxaOrig="1543" w:dyaOrig="996" w14:anchorId="257D6A2B">
                <v:shape id="_x0000_i1029" type="#_x0000_t75" style="width:77.25pt;height:49.5pt" o:ole="">
                  <v:imagedata r:id="rId26" o:title=""/>
                </v:shape>
                <o:OLEObject Type="Embed" ProgID="Excel.Sheet.12" ShapeID="_x0000_i1029" DrawAspect="Icon" ObjectID="_1619593999" r:id="rId27"/>
              </w:object>
            </w:r>
          </w:p>
        </w:tc>
      </w:tr>
      <w:tr w:rsidR="006B231D" w14:paraId="4056201F" w14:textId="77777777" w:rsidTr="00DA551D">
        <w:trPr>
          <w:trHeight w:val="1405"/>
        </w:trPr>
        <w:tc>
          <w:tcPr>
            <w:tcW w:w="2694" w:type="dxa"/>
            <w:vAlign w:val="center"/>
          </w:tcPr>
          <w:p w14:paraId="366EB3B7" w14:textId="4D8EB8DD" w:rsidR="006B231D" w:rsidRPr="006866E6" w:rsidRDefault="00876D93" w:rsidP="007C1D81">
            <w:pPr>
              <w:pStyle w:val="BodyText"/>
              <w:spacing w:line="312" w:lineRule="auto"/>
              <w:ind w:left="0"/>
              <w:rPr>
                <w:rFonts w:ascii="Arial" w:hAnsi="Arial" w:cs="Arial"/>
                <w:szCs w:val="20"/>
                <w:lang w:val="en-US" w:eastAsia="en-AU"/>
              </w:rPr>
            </w:pPr>
            <w:commentRangeStart w:id="31"/>
            <w:r w:rsidRPr="006866E6">
              <w:rPr>
                <w:rFonts w:ascii="Arial" w:hAnsi="Arial" w:cs="Arial"/>
                <w:szCs w:val="20"/>
                <w:lang w:val="en-US" w:eastAsia="en-AU"/>
              </w:rPr>
              <w:lastRenderedPageBreak/>
              <w:t>6.</w:t>
            </w:r>
            <w:r w:rsidR="009A2051" w:rsidRPr="006866E6">
              <w:rPr>
                <w:rFonts w:ascii="Arial" w:hAnsi="Arial" w:cs="Arial"/>
                <w:szCs w:val="20"/>
                <w:lang w:val="en-US" w:eastAsia="en-AU"/>
              </w:rPr>
              <w:t>Validate lịch sử tín dụng</w:t>
            </w:r>
            <w:commentRangeEnd w:id="31"/>
            <w:r w:rsidR="00C140DC">
              <w:rPr>
                <w:rStyle w:val="CommentReference"/>
                <w:rFonts w:ascii="Times New Roman" w:hAnsi="Times New Roman"/>
                <w:lang w:val="en-GB"/>
              </w:rPr>
              <w:commentReference w:id="31"/>
            </w:r>
          </w:p>
        </w:tc>
        <w:tc>
          <w:tcPr>
            <w:tcW w:w="11198" w:type="dxa"/>
            <w:vAlign w:val="center"/>
          </w:tcPr>
          <w:tbl>
            <w:tblPr>
              <w:tblW w:w="7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5"/>
              <w:gridCol w:w="3685"/>
            </w:tblGrid>
            <w:tr w:rsidR="00DA6945" w:rsidRPr="006866E6" w14:paraId="16325ADD" w14:textId="77777777" w:rsidTr="00717E69">
              <w:trPr>
                <w:trHeight w:val="300"/>
              </w:trPr>
              <w:tc>
                <w:tcPr>
                  <w:tcW w:w="4285" w:type="dxa"/>
                  <w:shd w:val="clear" w:color="auto" w:fill="F2F2F2" w:themeFill="background1" w:themeFillShade="F2"/>
                  <w:noWrap/>
                  <w:vAlign w:val="bottom"/>
                  <w:hideMark/>
                </w:tcPr>
                <w:p w14:paraId="6ED1DECF" w14:textId="515C09AA" w:rsidR="009A2051" w:rsidRPr="006866E6" w:rsidRDefault="009A2051" w:rsidP="009A2051">
                  <w:pPr>
                    <w:spacing w:before="0" w:after="0"/>
                    <w:ind w:left="0"/>
                    <w:jc w:val="center"/>
                    <w:rPr>
                      <w:rFonts w:ascii="Arial" w:eastAsia="Times New Roman" w:hAnsi="Arial"/>
                      <w:b/>
                      <w:color w:val="000000"/>
                    </w:rPr>
                  </w:pPr>
                  <w:r w:rsidRPr="006866E6">
                    <w:rPr>
                      <w:rFonts w:ascii="Arial" w:eastAsia="Times New Roman" w:hAnsi="Arial"/>
                      <w:b/>
                      <w:color w:val="000000"/>
                    </w:rPr>
                    <w:t>Rule</w:t>
                  </w:r>
                </w:p>
              </w:tc>
              <w:tc>
                <w:tcPr>
                  <w:tcW w:w="3685" w:type="dxa"/>
                  <w:shd w:val="clear" w:color="auto" w:fill="F2F2F2" w:themeFill="background1" w:themeFillShade="F2"/>
                  <w:noWrap/>
                  <w:vAlign w:val="bottom"/>
                  <w:hideMark/>
                </w:tcPr>
                <w:p w14:paraId="045D9BE5" w14:textId="40476D55" w:rsidR="009A2051" w:rsidRPr="006866E6" w:rsidRDefault="009A2051" w:rsidP="009A2051">
                  <w:pPr>
                    <w:spacing w:before="0" w:after="0"/>
                    <w:ind w:left="0"/>
                    <w:jc w:val="center"/>
                    <w:rPr>
                      <w:rFonts w:ascii="Arial" w:eastAsia="Times New Roman" w:hAnsi="Arial"/>
                      <w:b/>
                      <w:color w:val="000000"/>
                    </w:rPr>
                  </w:pPr>
                  <w:r w:rsidRPr="006866E6">
                    <w:rPr>
                      <w:rFonts w:ascii="Arial" w:eastAsia="Times New Roman" w:hAnsi="Arial"/>
                      <w:b/>
                      <w:color w:val="000000"/>
                    </w:rPr>
                    <w:t>Hiện message thông báo</w:t>
                  </w:r>
                </w:p>
              </w:tc>
            </w:tr>
            <w:tr w:rsidR="001D521D" w:rsidRPr="006866E6" w14:paraId="35A63465" w14:textId="77777777" w:rsidTr="00DA551D">
              <w:trPr>
                <w:trHeight w:val="362"/>
              </w:trPr>
              <w:tc>
                <w:tcPr>
                  <w:tcW w:w="4285" w:type="dxa"/>
                  <w:shd w:val="clear" w:color="auto" w:fill="auto"/>
                  <w:noWrap/>
                  <w:vAlign w:val="center"/>
                </w:tcPr>
                <w:p w14:paraId="7CC31178" w14:textId="3D75B593" w:rsidR="001D521D" w:rsidRPr="006866E6" w:rsidRDefault="006C0CE3" w:rsidP="00DA6945">
                  <w:pPr>
                    <w:spacing w:before="0" w:after="0"/>
                    <w:ind w:left="0"/>
                    <w:rPr>
                      <w:rFonts w:ascii="Arial" w:eastAsia="Times New Roman" w:hAnsi="Arial"/>
                      <w:color w:val="000000"/>
                    </w:rPr>
                  </w:pPr>
                  <w:r w:rsidRPr="006866E6">
                    <w:rPr>
                      <w:rFonts w:ascii="Arial" w:eastAsia="Times New Roman" w:hAnsi="Arial"/>
                      <w:color w:val="000000"/>
                    </w:rPr>
                    <w:t xml:space="preserve">Số tổ chức tài chính có quan hệ </w:t>
                  </w:r>
                  <w:r w:rsidR="00DA551D">
                    <w:rPr>
                      <w:rFonts w:ascii="Arial" w:eastAsia="Times New Roman" w:hAnsi="Arial"/>
                      <w:color w:val="000000"/>
                    </w:rPr>
                    <w:t>&gt;= 5</w:t>
                  </w:r>
                </w:p>
              </w:tc>
              <w:tc>
                <w:tcPr>
                  <w:tcW w:w="3685" w:type="dxa"/>
                  <w:shd w:val="clear" w:color="auto" w:fill="auto"/>
                  <w:vAlign w:val="center"/>
                </w:tcPr>
                <w:p w14:paraId="628223D9" w14:textId="37FD20F9" w:rsidR="001D521D" w:rsidRPr="006866E6" w:rsidRDefault="00DA6945" w:rsidP="001D521D">
                  <w:pPr>
                    <w:spacing w:before="0" w:after="0"/>
                    <w:ind w:left="0"/>
                    <w:rPr>
                      <w:rFonts w:ascii="Arial" w:eastAsia="Times New Roman" w:hAnsi="Arial"/>
                      <w:color w:val="000000"/>
                    </w:rPr>
                  </w:pPr>
                  <w:r w:rsidRPr="006866E6">
                    <w:rPr>
                      <w:rFonts w:ascii="Arial" w:eastAsia="Times New Roman" w:hAnsi="Arial"/>
                      <w:color w:val="000000"/>
                    </w:rPr>
                    <w:t>Số TCTD vượt quy định</w:t>
                  </w:r>
                </w:p>
              </w:tc>
            </w:tr>
            <w:tr w:rsidR="00DA6945" w:rsidRPr="006866E6" w14:paraId="296E546F" w14:textId="77777777" w:rsidTr="00DA551D">
              <w:trPr>
                <w:trHeight w:val="440"/>
              </w:trPr>
              <w:tc>
                <w:tcPr>
                  <w:tcW w:w="4285" w:type="dxa"/>
                  <w:shd w:val="clear" w:color="auto" w:fill="auto"/>
                  <w:noWrap/>
                  <w:vAlign w:val="center"/>
                </w:tcPr>
                <w:p w14:paraId="6D035EB6" w14:textId="0FB4A2D7" w:rsidR="00DA6945" w:rsidRPr="006866E6" w:rsidRDefault="006C0CE3" w:rsidP="00DA6945">
                  <w:pPr>
                    <w:spacing w:before="0" w:after="0"/>
                    <w:ind w:left="0"/>
                    <w:rPr>
                      <w:rFonts w:ascii="Arial" w:eastAsia="Times New Roman" w:hAnsi="Arial"/>
                      <w:color w:val="000000"/>
                    </w:rPr>
                  </w:pPr>
                  <w:r w:rsidRPr="006866E6">
                    <w:rPr>
                      <w:rFonts w:ascii="Arial" w:eastAsia="Times New Roman" w:hAnsi="Arial"/>
                      <w:color w:val="000000"/>
                    </w:rPr>
                    <w:t xml:space="preserve">Tổng dư nợ của KH tại CIC </w:t>
                  </w:r>
                  <w:r w:rsidR="00DA6945" w:rsidRPr="006866E6">
                    <w:rPr>
                      <w:rFonts w:ascii="Arial" w:eastAsia="Times New Roman" w:hAnsi="Arial"/>
                      <w:color w:val="000000"/>
                    </w:rPr>
                    <w:t>&gt; 140.000.000</w:t>
                  </w:r>
                </w:p>
              </w:tc>
              <w:tc>
                <w:tcPr>
                  <w:tcW w:w="3685" w:type="dxa"/>
                  <w:shd w:val="clear" w:color="auto" w:fill="auto"/>
                  <w:vAlign w:val="center"/>
                </w:tcPr>
                <w:p w14:paraId="35556E1E" w14:textId="3127FF8E" w:rsidR="00DA6945" w:rsidRPr="006866E6" w:rsidRDefault="00DA6945" w:rsidP="001D521D">
                  <w:pPr>
                    <w:spacing w:before="0" w:after="0"/>
                    <w:ind w:left="0"/>
                    <w:rPr>
                      <w:rFonts w:ascii="Arial" w:eastAsia="Times New Roman" w:hAnsi="Arial"/>
                      <w:color w:val="000000"/>
                    </w:rPr>
                  </w:pPr>
                  <w:r w:rsidRPr="006866E6">
                    <w:rPr>
                      <w:rFonts w:ascii="Arial" w:eastAsia="Times New Roman" w:hAnsi="Arial"/>
                      <w:color w:val="000000"/>
                    </w:rPr>
                    <w:t>Vượt hạn mức CIC</w:t>
                  </w:r>
                </w:p>
              </w:tc>
            </w:tr>
          </w:tbl>
          <w:p w14:paraId="4FF134BE" w14:textId="77777777" w:rsidR="006B231D" w:rsidRPr="006866E6" w:rsidRDefault="006B231D" w:rsidP="006B2206">
            <w:pPr>
              <w:spacing w:before="0" w:after="0" w:line="312" w:lineRule="auto"/>
              <w:ind w:left="0"/>
              <w:rPr>
                <w:rFonts w:ascii="Arial" w:eastAsia="Times New Roman" w:hAnsi="Arial"/>
                <w:bCs/>
                <w:color w:val="000000"/>
              </w:rPr>
            </w:pPr>
          </w:p>
        </w:tc>
      </w:tr>
      <w:tr w:rsidR="006B231D" w14:paraId="5D8652DE" w14:textId="77777777" w:rsidTr="006866E6">
        <w:trPr>
          <w:trHeight w:val="1010"/>
        </w:trPr>
        <w:tc>
          <w:tcPr>
            <w:tcW w:w="2694" w:type="dxa"/>
            <w:vAlign w:val="center"/>
          </w:tcPr>
          <w:p w14:paraId="431B0BC5" w14:textId="5CEAF9F4" w:rsidR="006B231D" w:rsidRPr="006866E6" w:rsidRDefault="00DA6945" w:rsidP="007C1D81">
            <w:pPr>
              <w:pStyle w:val="BodyText"/>
              <w:spacing w:line="312" w:lineRule="auto"/>
              <w:ind w:left="0"/>
              <w:rPr>
                <w:rFonts w:ascii="Arial" w:hAnsi="Arial" w:cs="Arial"/>
                <w:szCs w:val="20"/>
                <w:lang w:val="en-US" w:eastAsia="en-AU"/>
              </w:rPr>
            </w:pPr>
            <w:r w:rsidRPr="006866E6">
              <w:rPr>
                <w:rFonts w:ascii="Arial" w:hAnsi="Arial" w:cs="Arial"/>
                <w:szCs w:val="20"/>
                <w:lang w:val="en-US" w:eastAsia="en-AU"/>
              </w:rPr>
              <w:t>7. Validate PTI</w:t>
            </w:r>
          </w:p>
        </w:tc>
        <w:tc>
          <w:tcPr>
            <w:tcW w:w="11198" w:type="dxa"/>
            <w:vAlign w:val="center"/>
          </w:tcPr>
          <w:p w14:paraId="2F23FB60" w14:textId="62FC4CF3" w:rsidR="00DA6945" w:rsidRPr="006866E6" w:rsidRDefault="00DA6945" w:rsidP="008A3F45">
            <w:pPr>
              <w:pStyle w:val="ListParagraph"/>
              <w:numPr>
                <w:ilvl w:val="0"/>
                <w:numId w:val="37"/>
              </w:numPr>
              <w:tabs>
                <w:tab w:val="left" w:pos="176"/>
              </w:tabs>
              <w:spacing w:before="0" w:after="0" w:line="312" w:lineRule="auto"/>
              <w:ind w:left="0" w:firstLine="36"/>
              <w:rPr>
                <w:rFonts w:ascii="Arial" w:eastAsia="Times New Roman" w:hAnsi="Arial"/>
                <w:bCs/>
                <w:color w:val="000000"/>
              </w:rPr>
            </w:pPr>
            <w:r w:rsidRPr="006866E6">
              <w:rPr>
                <w:rFonts w:ascii="Arial" w:eastAsia="Times New Roman" w:hAnsi="Arial"/>
                <w:bCs/>
                <w:color w:val="000000"/>
              </w:rPr>
              <w:t xml:space="preserve">Với 2 sản phẩm </w:t>
            </w:r>
            <w:r w:rsidR="008A3F45" w:rsidRPr="006866E6">
              <w:rPr>
                <w:rFonts w:ascii="Arial" w:eastAsia="Times New Roman" w:hAnsi="Arial"/>
                <w:b/>
                <w:bCs/>
                <w:color w:val="000000"/>
              </w:rPr>
              <w:t xml:space="preserve">CS Staff Standard </w:t>
            </w:r>
            <w:r w:rsidR="008A3F45" w:rsidRPr="006866E6">
              <w:rPr>
                <w:rFonts w:ascii="Arial" w:eastAsia="Times New Roman" w:hAnsi="Arial"/>
                <w:bCs/>
                <w:color w:val="000000"/>
              </w:rPr>
              <w:t>và</w:t>
            </w:r>
            <w:r w:rsidR="008A3F45" w:rsidRPr="006866E6">
              <w:rPr>
                <w:rFonts w:ascii="Arial" w:eastAsia="Times New Roman" w:hAnsi="Arial"/>
                <w:b/>
                <w:bCs/>
                <w:color w:val="000000"/>
              </w:rPr>
              <w:t xml:space="preserve"> CS Staff VIP</w:t>
            </w:r>
            <w:r w:rsidR="008A3F45" w:rsidRPr="006866E6">
              <w:rPr>
                <w:rFonts w:ascii="Arial" w:eastAsia="Times New Roman" w:hAnsi="Arial"/>
                <w:bCs/>
                <w:color w:val="000000"/>
              </w:rPr>
              <w:t xml:space="preserve">, nếu </w:t>
            </w:r>
            <w:r w:rsidR="008A3F45" w:rsidRPr="006866E6">
              <w:rPr>
                <w:rFonts w:ascii="Arial" w:eastAsia="Times New Roman" w:hAnsi="Arial"/>
                <w:b/>
                <w:bCs/>
                <w:color w:val="000000"/>
              </w:rPr>
              <w:t>PTI &gt; 30%</w:t>
            </w:r>
            <w:r w:rsidRPr="006866E6">
              <w:rPr>
                <w:rFonts w:ascii="Arial" w:eastAsia="Times New Roman" w:hAnsi="Arial"/>
                <w:b/>
                <w:bCs/>
                <w:color w:val="000000"/>
              </w:rPr>
              <w:t>:</w:t>
            </w:r>
            <w:r w:rsidRPr="006866E6">
              <w:rPr>
                <w:rFonts w:ascii="Arial" w:eastAsia="Times New Roman" w:hAnsi="Arial"/>
                <w:bCs/>
                <w:color w:val="000000"/>
              </w:rPr>
              <w:t xml:space="preserve"> hiện message thông báo “</w:t>
            </w:r>
            <w:r w:rsidR="008A3F45" w:rsidRPr="006866E6">
              <w:rPr>
                <w:rFonts w:ascii="Arial" w:eastAsia="Times New Roman" w:hAnsi="Arial"/>
                <w:bCs/>
                <w:color w:val="000000"/>
              </w:rPr>
              <w:t>Không thỏa PTI</w:t>
            </w:r>
            <w:r w:rsidRPr="006866E6">
              <w:rPr>
                <w:rFonts w:ascii="Arial" w:eastAsia="Times New Roman" w:hAnsi="Arial"/>
                <w:bCs/>
                <w:color w:val="000000"/>
              </w:rPr>
              <w:t>”</w:t>
            </w:r>
          </w:p>
          <w:p w14:paraId="7F9F5B7B" w14:textId="65FF1038" w:rsidR="006B231D" w:rsidRPr="006866E6" w:rsidRDefault="008A3F45" w:rsidP="006B2206">
            <w:pPr>
              <w:pStyle w:val="ListParagraph"/>
              <w:numPr>
                <w:ilvl w:val="0"/>
                <w:numId w:val="37"/>
              </w:numPr>
              <w:tabs>
                <w:tab w:val="left" w:pos="176"/>
              </w:tabs>
              <w:spacing w:before="0" w:after="0" w:line="312" w:lineRule="auto"/>
              <w:ind w:left="0" w:firstLine="36"/>
              <w:rPr>
                <w:rFonts w:ascii="Arial" w:eastAsia="Times New Roman" w:hAnsi="Arial"/>
                <w:bCs/>
                <w:color w:val="000000"/>
              </w:rPr>
            </w:pPr>
            <w:r w:rsidRPr="006866E6">
              <w:rPr>
                <w:rFonts w:ascii="Arial" w:eastAsia="Times New Roman" w:hAnsi="Arial"/>
                <w:bCs/>
                <w:color w:val="000000"/>
              </w:rPr>
              <w:t xml:space="preserve">Các sản phẩm còn lại (Trả góp và Tiền mặt), nếu </w:t>
            </w:r>
            <w:r w:rsidRPr="006866E6">
              <w:rPr>
                <w:rFonts w:ascii="Arial" w:eastAsia="Times New Roman" w:hAnsi="Arial"/>
                <w:b/>
                <w:bCs/>
                <w:color w:val="000000"/>
              </w:rPr>
              <w:t>PTI &gt; 35%:</w:t>
            </w:r>
            <w:r w:rsidRPr="006866E6">
              <w:rPr>
                <w:rFonts w:ascii="Arial" w:eastAsia="Times New Roman" w:hAnsi="Arial"/>
                <w:bCs/>
                <w:color w:val="000000"/>
              </w:rPr>
              <w:t xml:space="preserve"> hiện message thông báo “Không thỏa PTI”</w:t>
            </w:r>
          </w:p>
        </w:tc>
      </w:tr>
      <w:tr w:rsidR="008A3F45" w14:paraId="5082CFF2" w14:textId="77777777" w:rsidTr="006866E6">
        <w:trPr>
          <w:trHeight w:val="1547"/>
        </w:trPr>
        <w:tc>
          <w:tcPr>
            <w:tcW w:w="2694" w:type="dxa"/>
            <w:vAlign w:val="center"/>
          </w:tcPr>
          <w:p w14:paraId="3A05F963" w14:textId="7EE975AA" w:rsidR="008A3F45" w:rsidRPr="006866E6" w:rsidRDefault="008A3F45" w:rsidP="007C1D81">
            <w:pPr>
              <w:pStyle w:val="BodyText"/>
              <w:spacing w:line="312" w:lineRule="auto"/>
              <w:ind w:left="0"/>
              <w:rPr>
                <w:rFonts w:ascii="Arial" w:hAnsi="Arial" w:cs="Arial"/>
                <w:szCs w:val="20"/>
                <w:lang w:val="en-US" w:eastAsia="en-AU"/>
              </w:rPr>
            </w:pPr>
            <w:r w:rsidRPr="006866E6">
              <w:rPr>
                <w:rFonts w:ascii="Arial" w:hAnsi="Arial" w:cs="Arial"/>
                <w:szCs w:val="20"/>
                <w:lang w:val="en-US" w:eastAsia="en-AU"/>
              </w:rPr>
              <w:t>8. Validate DTI</w:t>
            </w:r>
          </w:p>
        </w:tc>
        <w:tc>
          <w:tcPr>
            <w:tcW w:w="11198" w:type="dxa"/>
            <w:vAlign w:val="center"/>
          </w:tcPr>
          <w:p w14:paraId="552CD0D4" w14:textId="6C255564" w:rsidR="008A3F45" w:rsidRPr="006866E6" w:rsidRDefault="008A3F45" w:rsidP="008A3F45">
            <w:pPr>
              <w:pStyle w:val="ListParagraph"/>
              <w:numPr>
                <w:ilvl w:val="0"/>
                <w:numId w:val="37"/>
              </w:numPr>
              <w:tabs>
                <w:tab w:val="left" w:pos="176"/>
              </w:tabs>
              <w:spacing w:before="0" w:after="0" w:line="312" w:lineRule="auto"/>
              <w:ind w:left="0" w:firstLine="36"/>
              <w:rPr>
                <w:rFonts w:ascii="Arial" w:eastAsia="Times New Roman" w:hAnsi="Arial"/>
                <w:bCs/>
                <w:color w:val="000000"/>
              </w:rPr>
            </w:pPr>
            <w:r w:rsidRPr="006866E6">
              <w:rPr>
                <w:rFonts w:ascii="Arial" w:eastAsia="Times New Roman" w:hAnsi="Arial"/>
                <w:bCs/>
                <w:color w:val="000000"/>
              </w:rPr>
              <w:t xml:space="preserve">Với các sản phẩm thuộc </w:t>
            </w:r>
            <w:r w:rsidRPr="006866E6">
              <w:rPr>
                <w:rFonts w:ascii="Arial" w:eastAsia="Times New Roman" w:hAnsi="Arial"/>
                <w:b/>
                <w:bCs/>
                <w:color w:val="000000"/>
              </w:rPr>
              <w:t>nhóm SP bán chéo CS SX</w:t>
            </w:r>
            <w:r w:rsidRPr="006866E6">
              <w:rPr>
                <w:rFonts w:ascii="Arial" w:eastAsia="Times New Roman" w:hAnsi="Arial"/>
                <w:bCs/>
                <w:color w:val="000000"/>
              </w:rPr>
              <w:t xml:space="preserve"> (CS XS CD DUO 50, CS XS CD Standard 50,CS XS CL Standard 42,CS XS CS DUO 42,CS XS CS DUO 55,CS XS TW DUO 42,CS XS TW DUO 55,CS XS TW Standard 42), nếu </w:t>
            </w:r>
            <w:r w:rsidRPr="006866E6">
              <w:rPr>
                <w:rFonts w:ascii="Arial" w:eastAsia="Times New Roman" w:hAnsi="Arial"/>
                <w:b/>
                <w:bCs/>
                <w:color w:val="000000"/>
              </w:rPr>
              <w:t>DTI &gt; 45%:</w:t>
            </w:r>
            <w:r w:rsidRPr="006866E6">
              <w:rPr>
                <w:rFonts w:ascii="Arial" w:eastAsia="Times New Roman" w:hAnsi="Arial"/>
                <w:bCs/>
                <w:color w:val="000000"/>
              </w:rPr>
              <w:t xml:space="preserve"> hiện message thông báo “Không thỏa DTI”</w:t>
            </w:r>
          </w:p>
          <w:p w14:paraId="123D30B8" w14:textId="4CED549D" w:rsidR="008A3F45" w:rsidRPr="006866E6" w:rsidRDefault="008A3F45" w:rsidP="008A3F45">
            <w:pPr>
              <w:pStyle w:val="ListParagraph"/>
              <w:numPr>
                <w:ilvl w:val="0"/>
                <w:numId w:val="37"/>
              </w:numPr>
              <w:tabs>
                <w:tab w:val="left" w:pos="176"/>
              </w:tabs>
              <w:spacing w:before="0" w:after="0" w:line="312" w:lineRule="auto"/>
              <w:ind w:left="0" w:firstLine="36"/>
              <w:rPr>
                <w:rFonts w:ascii="Arial" w:eastAsia="Times New Roman" w:hAnsi="Arial"/>
                <w:bCs/>
                <w:color w:val="000000"/>
              </w:rPr>
            </w:pPr>
            <w:r w:rsidRPr="006866E6">
              <w:rPr>
                <w:rFonts w:ascii="Arial" w:eastAsia="Times New Roman" w:hAnsi="Arial"/>
                <w:bCs/>
                <w:color w:val="000000"/>
              </w:rPr>
              <w:t xml:space="preserve">Các sản phẩm còn lại (Trả góp và Tiền mặt), nếu </w:t>
            </w:r>
            <w:r w:rsidRPr="006866E6">
              <w:rPr>
                <w:rFonts w:ascii="Arial" w:eastAsia="Times New Roman" w:hAnsi="Arial"/>
                <w:b/>
                <w:bCs/>
                <w:color w:val="000000"/>
              </w:rPr>
              <w:t>DTI &gt; 40%:</w:t>
            </w:r>
            <w:r w:rsidRPr="006866E6">
              <w:rPr>
                <w:rFonts w:ascii="Arial" w:eastAsia="Times New Roman" w:hAnsi="Arial"/>
                <w:bCs/>
                <w:color w:val="000000"/>
              </w:rPr>
              <w:t xml:space="preserve"> hiện message thông báo “Không thỏa DTI”</w:t>
            </w:r>
          </w:p>
        </w:tc>
      </w:tr>
      <w:tr w:rsidR="009A00C3" w14:paraId="261CF601" w14:textId="77777777" w:rsidTr="006866E6">
        <w:trPr>
          <w:trHeight w:val="6642"/>
        </w:trPr>
        <w:tc>
          <w:tcPr>
            <w:tcW w:w="2694" w:type="dxa"/>
            <w:vAlign w:val="center"/>
          </w:tcPr>
          <w:p w14:paraId="266FB6D9" w14:textId="4C7B5C0F" w:rsidR="009A00C3" w:rsidRPr="006866E6" w:rsidRDefault="009A00C3" w:rsidP="007C1D81">
            <w:pPr>
              <w:pStyle w:val="BodyText"/>
              <w:spacing w:line="312" w:lineRule="auto"/>
              <w:ind w:left="0"/>
              <w:rPr>
                <w:rFonts w:ascii="Arial" w:hAnsi="Arial" w:cs="Arial"/>
                <w:szCs w:val="20"/>
                <w:lang w:val="en-US" w:eastAsia="en-AU"/>
              </w:rPr>
            </w:pPr>
            <w:r w:rsidRPr="006866E6">
              <w:rPr>
                <w:rFonts w:ascii="Arial" w:hAnsi="Arial" w:cs="Arial"/>
                <w:szCs w:val="20"/>
                <w:lang w:val="en-US" w:eastAsia="en-AU"/>
              </w:rPr>
              <w:lastRenderedPageBreak/>
              <w:t>9. Validate Số tiền vay so với thu nhập</w:t>
            </w:r>
          </w:p>
        </w:tc>
        <w:tc>
          <w:tcPr>
            <w:tcW w:w="11198" w:type="dxa"/>
            <w:vAlign w:val="center"/>
          </w:tcPr>
          <w:tbl>
            <w:tblPr>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8363"/>
            </w:tblGrid>
            <w:tr w:rsidR="009A00C3" w:rsidRPr="006866E6" w14:paraId="2A472AC1" w14:textId="77777777" w:rsidTr="00717E69">
              <w:trPr>
                <w:trHeight w:val="300"/>
              </w:trPr>
              <w:tc>
                <w:tcPr>
                  <w:tcW w:w="2584" w:type="dxa"/>
                  <w:shd w:val="clear" w:color="auto" w:fill="F2F2F2" w:themeFill="background1" w:themeFillShade="F2"/>
                  <w:noWrap/>
                  <w:vAlign w:val="bottom"/>
                  <w:hideMark/>
                </w:tcPr>
                <w:p w14:paraId="669FB17C" w14:textId="77777777" w:rsidR="009A00C3" w:rsidRPr="006866E6" w:rsidRDefault="009A00C3" w:rsidP="009A00C3">
                  <w:pPr>
                    <w:spacing w:before="0" w:after="0"/>
                    <w:ind w:left="0"/>
                    <w:jc w:val="center"/>
                    <w:rPr>
                      <w:rFonts w:ascii="Arial" w:eastAsia="Times New Roman" w:hAnsi="Arial"/>
                      <w:b/>
                      <w:color w:val="000000"/>
                    </w:rPr>
                  </w:pPr>
                  <w:r w:rsidRPr="006866E6">
                    <w:rPr>
                      <w:rFonts w:ascii="Arial" w:eastAsia="Times New Roman" w:hAnsi="Arial"/>
                      <w:b/>
                      <w:color w:val="000000"/>
                    </w:rPr>
                    <w:t>Sản phẩm</w:t>
                  </w:r>
                </w:p>
              </w:tc>
              <w:tc>
                <w:tcPr>
                  <w:tcW w:w="8363" w:type="dxa"/>
                  <w:shd w:val="clear" w:color="auto" w:fill="F2F2F2" w:themeFill="background1" w:themeFillShade="F2"/>
                  <w:noWrap/>
                  <w:vAlign w:val="bottom"/>
                  <w:hideMark/>
                </w:tcPr>
                <w:p w14:paraId="1768CB2D" w14:textId="5941C582" w:rsidR="009A00C3" w:rsidRPr="006866E6" w:rsidRDefault="009A00C3" w:rsidP="009A00C3">
                  <w:pPr>
                    <w:spacing w:before="0" w:after="0"/>
                    <w:ind w:left="0"/>
                    <w:jc w:val="center"/>
                    <w:rPr>
                      <w:rFonts w:ascii="Arial" w:eastAsia="Times New Roman" w:hAnsi="Arial"/>
                      <w:b/>
                      <w:color w:val="000000"/>
                    </w:rPr>
                  </w:pPr>
                  <w:r w:rsidRPr="006866E6">
                    <w:rPr>
                      <w:rFonts w:ascii="Arial" w:eastAsia="Times New Roman" w:hAnsi="Arial"/>
                      <w:b/>
                      <w:color w:val="000000"/>
                    </w:rPr>
                    <w:t>Rule validate</w:t>
                  </w:r>
                </w:p>
              </w:tc>
            </w:tr>
            <w:tr w:rsidR="009A00C3" w:rsidRPr="006866E6" w14:paraId="5E79A74C" w14:textId="77777777" w:rsidTr="00DA551D">
              <w:trPr>
                <w:trHeight w:val="871"/>
              </w:trPr>
              <w:tc>
                <w:tcPr>
                  <w:tcW w:w="2584" w:type="dxa"/>
                  <w:shd w:val="clear" w:color="auto" w:fill="auto"/>
                  <w:noWrap/>
                  <w:vAlign w:val="center"/>
                  <w:hideMark/>
                </w:tcPr>
                <w:p w14:paraId="1E32A4D5" w14:textId="77777777"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 xml:space="preserve">CS EVN-VIP 37, </w:t>
                  </w:r>
                </w:p>
                <w:p w14:paraId="7D41C3C5" w14:textId="77777777" w:rsidR="009A00C3" w:rsidRDefault="009A00C3" w:rsidP="009A00C3">
                  <w:pPr>
                    <w:spacing w:before="0" w:after="0"/>
                    <w:ind w:left="0"/>
                    <w:rPr>
                      <w:rFonts w:ascii="Arial" w:eastAsia="Times New Roman" w:hAnsi="Arial"/>
                      <w:color w:val="000000"/>
                    </w:rPr>
                  </w:pPr>
                  <w:r w:rsidRPr="006866E6">
                    <w:rPr>
                      <w:rFonts w:ascii="Arial" w:eastAsia="Times New Roman" w:hAnsi="Arial"/>
                      <w:color w:val="000000"/>
                    </w:rPr>
                    <w:t>CS EVN-Standard 45</w:t>
                  </w:r>
                  <w:r w:rsidR="00DA551D">
                    <w:rPr>
                      <w:rFonts w:ascii="Arial" w:eastAsia="Times New Roman" w:hAnsi="Arial"/>
                      <w:color w:val="000000"/>
                    </w:rPr>
                    <w:t>,</w:t>
                  </w:r>
                </w:p>
                <w:p w14:paraId="07400ACE" w14:textId="6933CDA4" w:rsidR="00DA551D" w:rsidRPr="006866E6" w:rsidRDefault="003B7D24" w:rsidP="009A00C3">
                  <w:pPr>
                    <w:spacing w:before="0" w:after="0"/>
                    <w:ind w:left="0"/>
                    <w:rPr>
                      <w:rFonts w:ascii="Arial" w:eastAsia="Times New Roman" w:hAnsi="Arial"/>
                      <w:color w:val="000000"/>
                    </w:rPr>
                  </w:pPr>
                  <w:r w:rsidRPr="003B7D24">
                    <w:rPr>
                      <w:rFonts w:ascii="Arial" w:eastAsia="Times New Roman" w:hAnsi="Arial"/>
                      <w:color w:val="000000"/>
                    </w:rPr>
                    <w:t>CS EVN FAST 50</w:t>
                  </w:r>
                </w:p>
              </w:tc>
              <w:tc>
                <w:tcPr>
                  <w:tcW w:w="8363" w:type="dxa"/>
                  <w:shd w:val="clear" w:color="auto" w:fill="auto"/>
                  <w:vAlign w:val="center"/>
                  <w:hideMark/>
                </w:tcPr>
                <w:p w14:paraId="3EEB2866" w14:textId="0D7A822A"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(Trung bình hóa đơn điện 3 tháng * 40)</w:t>
                  </w:r>
                </w:p>
              </w:tc>
            </w:tr>
            <w:tr w:rsidR="009A00C3" w:rsidRPr="006866E6" w14:paraId="3480706A" w14:textId="77777777" w:rsidTr="00717E69">
              <w:trPr>
                <w:trHeight w:val="600"/>
              </w:trPr>
              <w:tc>
                <w:tcPr>
                  <w:tcW w:w="2584" w:type="dxa"/>
                  <w:shd w:val="clear" w:color="auto" w:fill="auto"/>
                  <w:noWrap/>
                  <w:vAlign w:val="center"/>
                  <w:hideMark/>
                </w:tcPr>
                <w:p w14:paraId="7C13EB11" w14:textId="1804B076"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CS EVN-CLASSIC 60</w:t>
                  </w:r>
                </w:p>
              </w:tc>
              <w:tc>
                <w:tcPr>
                  <w:tcW w:w="8363" w:type="dxa"/>
                  <w:shd w:val="clear" w:color="auto" w:fill="auto"/>
                  <w:vAlign w:val="center"/>
                  <w:hideMark/>
                </w:tcPr>
                <w:p w14:paraId="232DF0ED" w14:textId="12258752"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(Trung bình hóa đơn điện 3 tháng * 60)</w:t>
                  </w:r>
                </w:p>
              </w:tc>
            </w:tr>
            <w:tr w:rsidR="009A00C3" w:rsidRPr="006866E6" w14:paraId="74F01165" w14:textId="77777777" w:rsidTr="00717E69">
              <w:trPr>
                <w:trHeight w:val="300"/>
              </w:trPr>
              <w:tc>
                <w:tcPr>
                  <w:tcW w:w="2584" w:type="dxa"/>
                  <w:shd w:val="clear" w:color="auto" w:fill="auto"/>
                  <w:noWrap/>
                  <w:vAlign w:val="center"/>
                  <w:hideMark/>
                </w:tcPr>
                <w:p w14:paraId="3EA0141D" w14:textId="77777777"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CS Bank Acct VIP 37,</w:t>
                  </w:r>
                </w:p>
                <w:p w14:paraId="3E6574D0" w14:textId="7D643E7E"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CS Bank Acct Standard 45</w:t>
                  </w:r>
                </w:p>
              </w:tc>
              <w:tc>
                <w:tcPr>
                  <w:tcW w:w="8363" w:type="dxa"/>
                  <w:shd w:val="clear" w:color="auto" w:fill="auto"/>
                  <w:noWrap/>
                  <w:vAlign w:val="center"/>
                  <w:hideMark/>
                </w:tcPr>
                <w:p w14:paraId="5ADD1786" w14:textId="7A9AB9BA" w:rsidR="009A00C3" w:rsidRPr="006866E6" w:rsidRDefault="009A00C3" w:rsidP="009A00C3">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(Trung bình số dư TK trong 6 tháng * 6)</w:t>
                  </w:r>
                </w:p>
                <w:p w14:paraId="710D1AC4" w14:textId="77777777" w:rsidR="009A00C3" w:rsidRPr="006866E6" w:rsidRDefault="009A00C3" w:rsidP="009A00C3">
                  <w:pPr>
                    <w:spacing w:before="0" w:after="0"/>
                    <w:ind w:left="0"/>
                    <w:rPr>
                      <w:rFonts w:ascii="Arial" w:eastAsia="Times New Roman" w:hAnsi="Arial"/>
                      <w:color w:val="000000"/>
                    </w:rPr>
                  </w:pPr>
                </w:p>
                <w:p w14:paraId="7DA2C4F5" w14:textId="31E9F88B" w:rsidR="009A00C3" w:rsidRPr="006866E6" w:rsidRDefault="009A00C3" w:rsidP="009A00C3">
                  <w:pPr>
                    <w:spacing w:before="0" w:after="0"/>
                    <w:ind w:left="0"/>
                    <w:rPr>
                      <w:rFonts w:ascii="Arial" w:eastAsia="Times New Roman" w:hAnsi="Arial"/>
                      <w:i/>
                      <w:color w:val="000000"/>
                    </w:rPr>
                  </w:pPr>
                  <w:r w:rsidRPr="006866E6">
                    <w:rPr>
                      <w:rFonts w:ascii="Arial" w:eastAsia="Times New Roman" w:hAnsi="Arial"/>
                      <w:i/>
                      <w:color w:val="000000"/>
                    </w:rPr>
                    <w:t>CT nội suy ‘Trung bình số dư TK trong 6 tháng’:</w:t>
                  </w:r>
                </w:p>
                <w:p w14:paraId="77F0AA02" w14:textId="77777777" w:rsidR="00717E69" w:rsidRPr="006866E6" w:rsidRDefault="00717E69" w:rsidP="009A00C3">
                  <w:pPr>
                    <w:spacing w:before="0" w:after="0"/>
                    <w:ind w:left="0"/>
                    <w:rPr>
                      <w:rFonts w:ascii="Arial" w:eastAsia="Times New Roman" w:hAnsi="Arial"/>
                      <w:i/>
                      <w:color w:val="000000"/>
                    </w:rPr>
                  </w:pPr>
                </w:p>
                <w:p w14:paraId="553F3564" w14:textId="63D942AA" w:rsidR="009A00C3" w:rsidRPr="006866E6" w:rsidRDefault="009A00C3" w:rsidP="00E07E89">
                  <w:pPr>
                    <w:spacing w:before="0" w:after="0"/>
                    <w:ind w:left="0"/>
                    <w:rPr>
                      <w:rFonts w:ascii="Arial" w:eastAsia="Times New Roman" w:hAnsi="Arial"/>
                      <w:color w:val="000000"/>
                    </w:rPr>
                  </w:pPr>
                  <w:r w:rsidRPr="006866E6">
                    <w:rPr>
                      <w:rFonts w:ascii="Arial" w:eastAsia="Times New Roman" w:hAnsi="Arial"/>
                      <w:i/>
                      <w:color w:val="000000"/>
                    </w:rPr>
                    <w:t>=AVERAGE</w:t>
                  </w:r>
                  <w:r w:rsidR="00E07E89" w:rsidRPr="006866E6">
                    <w:rPr>
                      <w:rFonts w:ascii="Arial" w:eastAsia="Times New Roman" w:hAnsi="Arial"/>
                      <w:i/>
                      <w:color w:val="000000"/>
                    </w:rPr>
                    <w:t xml:space="preserve"> </w:t>
                  </w:r>
                  <w:r w:rsidRPr="006866E6">
                    <w:rPr>
                      <w:rFonts w:ascii="Arial" w:eastAsia="Times New Roman" w:hAnsi="Arial"/>
                      <w:i/>
                      <w:color w:val="000000"/>
                    </w:rPr>
                    <w:t>(</w:t>
                  </w:r>
                  <w:r w:rsidR="00E07E89" w:rsidRPr="006866E6">
                    <w:rPr>
                      <w:rFonts w:ascii="Arial" w:eastAsia="Times New Roman" w:hAnsi="Arial"/>
                      <w:i/>
                      <w:color w:val="000000"/>
                    </w:rPr>
                    <w:t xml:space="preserve"> </w:t>
                  </w:r>
                  <w:r w:rsidRPr="006866E6">
                    <w:rPr>
                      <w:rFonts w:ascii="Arial" w:eastAsia="Times New Roman" w:hAnsi="Arial"/>
                      <w:i/>
                      <w:color w:val="000000"/>
                    </w:rPr>
                    <w:t xml:space="preserve">(min t1 + max t1 – 1000000)/2, (min t2 + max t2 – 1000000)/2, </w:t>
                  </w:r>
                  <w:r w:rsidR="00E07E89" w:rsidRPr="006866E6">
                    <w:rPr>
                      <w:rFonts w:ascii="Arial" w:eastAsia="Times New Roman" w:hAnsi="Arial"/>
                      <w:i/>
                      <w:color w:val="000000"/>
                    </w:rPr>
                    <w:t>(</w:t>
                  </w:r>
                  <w:r w:rsidRPr="006866E6">
                    <w:rPr>
                      <w:rFonts w:ascii="Arial" w:eastAsia="Times New Roman" w:hAnsi="Arial"/>
                      <w:i/>
                      <w:color w:val="000000"/>
                    </w:rPr>
                    <w:t xml:space="preserve">min t3 + max t3 – 1000000)/2, </w:t>
                  </w:r>
                  <w:r w:rsidR="00E07E89" w:rsidRPr="006866E6">
                    <w:rPr>
                      <w:rFonts w:ascii="Arial" w:eastAsia="Times New Roman" w:hAnsi="Arial"/>
                      <w:i/>
                      <w:color w:val="000000"/>
                    </w:rPr>
                    <w:t>(</w:t>
                  </w:r>
                  <w:r w:rsidRPr="006866E6">
                    <w:rPr>
                      <w:rFonts w:ascii="Arial" w:eastAsia="Times New Roman" w:hAnsi="Arial"/>
                      <w:i/>
                      <w:color w:val="000000"/>
                    </w:rPr>
                    <w:t xml:space="preserve">min t4 + max t4 – 1000000)/2, </w:t>
                  </w:r>
                  <w:r w:rsidR="00E07E89" w:rsidRPr="006866E6">
                    <w:rPr>
                      <w:rFonts w:ascii="Arial" w:eastAsia="Times New Roman" w:hAnsi="Arial"/>
                      <w:i/>
                      <w:color w:val="000000"/>
                    </w:rPr>
                    <w:t>(</w:t>
                  </w:r>
                  <w:r w:rsidRPr="006866E6">
                    <w:rPr>
                      <w:rFonts w:ascii="Arial" w:eastAsia="Times New Roman" w:hAnsi="Arial"/>
                      <w:i/>
                      <w:color w:val="000000"/>
                    </w:rPr>
                    <w:t xml:space="preserve">min t5 + max t5 – 1000000)/2, </w:t>
                  </w:r>
                  <w:r w:rsidR="00E07E89" w:rsidRPr="006866E6">
                    <w:rPr>
                      <w:rFonts w:ascii="Arial" w:eastAsia="Times New Roman" w:hAnsi="Arial"/>
                      <w:i/>
                      <w:color w:val="000000"/>
                    </w:rPr>
                    <w:t>(</w:t>
                  </w:r>
                  <w:r w:rsidRPr="006866E6">
                    <w:rPr>
                      <w:rFonts w:ascii="Arial" w:eastAsia="Times New Roman" w:hAnsi="Arial"/>
                      <w:i/>
                      <w:color w:val="000000"/>
                    </w:rPr>
                    <w:t>min t</w:t>
                  </w:r>
                  <w:r w:rsidR="00E07E89" w:rsidRPr="006866E6">
                    <w:rPr>
                      <w:rFonts w:ascii="Arial" w:eastAsia="Times New Roman" w:hAnsi="Arial"/>
                      <w:i/>
                      <w:color w:val="000000"/>
                    </w:rPr>
                    <w:t>6</w:t>
                  </w:r>
                  <w:r w:rsidRPr="006866E6">
                    <w:rPr>
                      <w:rFonts w:ascii="Arial" w:eastAsia="Times New Roman" w:hAnsi="Arial"/>
                      <w:i/>
                      <w:color w:val="000000"/>
                    </w:rPr>
                    <w:t xml:space="preserve"> + max t</w:t>
                  </w:r>
                  <w:r w:rsidR="00E07E89" w:rsidRPr="006866E6">
                    <w:rPr>
                      <w:rFonts w:ascii="Arial" w:eastAsia="Times New Roman" w:hAnsi="Arial"/>
                      <w:i/>
                      <w:color w:val="000000"/>
                    </w:rPr>
                    <w:t>6</w:t>
                  </w:r>
                  <w:r w:rsidRPr="006866E6">
                    <w:rPr>
                      <w:rFonts w:ascii="Arial" w:eastAsia="Times New Roman" w:hAnsi="Arial"/>
                      <w:i/>
                      <w:color w:val="000000"/>
                    </w:rPr>
                    <w:t xml:space="preserve"> – 1000000)/2</w:t>
                  </w:r>
                  <w:r w:rsidR="00E07E89" w:rsidRPr="006866E6">
                    <w:rPr>
                      <w:rFonts w:ascii="Arial" w:eastAsia="Times New Roman" w:hAnsi="Arial"/>
                      <w:i/>
                      <w:color w:val="000000"/>
                    </w:rPr>
                    <w:t xml:space="preserve"> )</w:t>
                  </w:r>
                </w:p>
              </w:tc>
            </w:tr>
            <w:tr w:rsidR="009A00C3" w:rsidRPr="006866E6" w14:paraId="4F7707B2" w14:textId="77777777" w:rsidTr="00717E69">
              <w:trPr>
                <w:trHeight w:val="300"/>
              </w:trPr>
              <w:tc>
                <w:tcPr>
                  <w:tcW w:w="2584" w:type="dxa"/>
                  <w:shd w:val="clear" w:color="auto" w:fill="auto"/>
                  <w:noWrap/>
                  <w:vAlign w:val="center"/>
                  <w:hideMark/>
                </w:tcPr>
                <w:p w14:paraId="38D84840" w14:textId="1CD8F33A" w:rsidR="009A00C3" w:rsidRPr="006866E6" w:rsidRDefault="00E07E89" w:rsidP="00DA551D">
                  <w:pPr>
                    <w:spacing w:before="0" w:after="0"/>
                    <w:ind w:left="0"/>
                    <w:rPr>
                      <w:rFonts w:ascii="Arial" w:eastAsia="Times New Roman" w:hAnsi="Arial"/>
                      <w:color w:val="000000"/>
                    </w:rPr>
                  </w:pPr>
                  <w:r w:rsidRPr="006866E6">
                    <w:rPr>
                      <w:rFonts w:ascii="Arial" w:eastAsia="Times New Roman" w:hAnsi="Arial"/>
                      <w:color w:val="000000"/>
                    </w:rPr>
                    <w:t xml:space="preserve">CS </w:t>
                  </w:r>
                  <w:r w:rsidR="00DA551D">
                    <w:rPr>
                      <w:rFonts w:ascii="Arial" w:eastAsia="Times New Roman" w:hAnsi="Arial"/>
                      <w:color w:val="000000"/>
                    </w:rPr>
                    <w:t>SY A 37</w:t>
                  </w:r>
                </w:p>
              </w:tc>
              <w:tc>
                <w:tcPr>
                  <w:tcW w:w="8363" w:type="dxa"/>
                  <w:shd w:val="clear" w:color="auto" w:fill="auto"/>
                  <w:noWrap/>
                  <w:vAlign w:val="center"/>
                  <w:hideMark/>
                </w:tcPr>
                <w:p w14:paraId="5C58A321" w14:textId="39166F90" w:rsidR="009A00C3" w:rsidRPr="006866E6" w:rsidRDefault="00E07E89" w:rsidP="00E07E89">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(Thu nhập nội suy * 10)</w:t>
                  </w:r>
                </w:p>
              </w:tc>
            </w:tr>
            <w:tr w:rsidR="009A00C3" w:rsidRPr="006866E6" w14:paraId="78D246EB" w14:textId="77777777" w:rsidTr="00717E69">
              <w:trPr>
                <w:trHeight w:val="300"/>
              </w:trPr>
              <w:tc>
                <w:tcPr>
                  <w:tcW w:w="2584" w:type="dxa"/>
                  <w:shd w:val="clear" w:color="auto" w:fill="auto"/>
                  <w:noWrap/>
                  <w:vAlign w:val="center"/>
                  <w:hideMark/>
                </w:tcPr>
                <w:p w14:paraId="3B964BDA" w14:textId="3486CA09" w:rsidR="009A00C3" w:rsidRPr="006866E6" w:rsidRDefault="00DA551D" w:rsidP="009A00C3">
                  <w:pPr>
                    <w:spacing w:before="0" w:after="0"/>
                    <w:ind w:left="0"/>
                    <w:rPr>
                      <w:rFonts w:ascii="Arial" w:eastAsia="Times New Roman" w:hAnsi="Arial"/>
                      <w:color w:val="000000"/>
                    </w:rPr>
                  </w:pPr>
                  <w:r w:rsidRPr="00DA551D">
                    <w:rPr>
                      <w:rFonts w:ascii="Arial" w:eastAsia="Times New Roman" w:hAnsi="Arial"/>
                      <w:color w:val="000000"/>
                    </w:rPr>
                    <w:t>CS SY B 47</w:t>
                  </w:r>
                  <w:r w:rsidR="00E07E89" w:rsidRPr="006866E6">
                    <w:rPr>
                      <w:rFonts w:ascii="Arial" w:eastAsia="Times New Roman" w:hAnsi="Arial"/>
                      <w:color w:val="000000"/>
                    </w:rPr>
                    <w:t>,</w:t>
                  </w:r>
                </w:p>
                <w:p w14:paraId="645C5FD9" w14:textId="57B49A6D" w:rsidR="00E07E89" w:rsidRDefault="00E07E89" w:rsidP="009A00C3">
                  <w:pPr>
                    <w:spacing w:before="0" w:after="0"/>
                    <w:ind w:left="0"/>
                    <w:rPr>
                      <w:rFonts w:ascii="Arial" w:eastAsia="Times New Roman" w:hAnsi="Arial"/>
                      <w:color w:val="000000"/>
                    </w:rPr>
                  </w:pPr>
                  <w:r w:rsidRPr="006866E6">
                    <w:rPr>
                      <w:rFonts w:ascii="Arial" w:eastAsia="Times New Roman" w:hAnsi="Arial"/>
                      <w:color w:val="000000"/>
                    </w:rPr>
                    <w:t>CS Self-Employed 45,</w:t>
                  </w:r>
                </w:p>
                <w:p w14:paraId="46952542" w14:textId="14E1926D" w:rsidR="0064060D" w:rsidRPr="006866E6" w:rsidRDefault="0064060D" w:rsidP="009A00C3">
                  <w:pPr>
                    <w:spacing w:before="0" w:after="0"/>
                    <w:ind w:left="0"/>
                    <w:rPr>
                      <w:rFonts w:ascii="Arial" w:eastAsia="Times New Roman" w:hAnsi="Arial"/>
                      <w:color w:val="000000"/>
                    </w:rPr>
                  </w:pPr>
                  <w:r w:rsidRPr="0064060D">
                    <w:rPr>
                      <w:rFonts w:ascii="Arial" w:eastAsia="Times New Roman" w:hAnsi="Arial"/>
                      <w:color w:val="000000"/>
                    </w:rPr>
                    <w:t>CS SELF-EMPLOYED 37</w:t>
                  </w:r>
                  <w:r>
                    <w:rPr>
                      <w:rFonts w:ascii="Arial" w:eastAsia="Times New Roman" w:hAnsi="Arial"/>
                      <w:color w:val="000000"/>
                    </w:rPr>
                    <w:t>,</w:t>
                  </w:r>
                </w:p>
                <w:p w14:paraId="44C855A0" w14:textId="77777777" w:rsidR="00E07E89" w:rsidRPr="006866E6" w:rsidRDefault="00E07E89" w:rsidP="009A00C3">
                  <w:pPr>
                    <w:spacing w:before="0" w:after="0"/>
                    <w:ind w:left="0"/>
                    <w:rPr>
                      <w:rFonts w:ascii="Arial" w:eastAsia="Times New Roman" w:hAnsi="Arial"/>
                      <w:color w:val="000000"/>
                    </w:rPr>
                  </w:pPr>
                  <w:r w:rsidRPr="006866E6">
                    <w:rPr>
                      <w:rFonts w:ascii="Arial" w:eastAsia="Times New Roman" w:hAnsi="Arial"/>
                      <w:color w:val="000000"/>
                    </w:rPr>
                    <w:t>CS COOPERATE 42,</w:t>
                  </w:r>
                </w:p>
                <w:p w14:paraId="246F2849" w14:textId="7914BCF8" w:rsidR="00E07E89" w:rsidRPr="006866E6" w:rsidRDefault="00E07E89" w:rsidP="009A00C3">
                  <w:pPr>
                    <w:spacing w:before="0" w:after="0"/>
                    <w:ind w:left="0"/>
                    <w:rPr>
                      <w:rFonts w:ascii="Arial" w:eastAsia="Times New Roman" w:hAnsi="Arial"/>
                      <w:color w:val="000000"/>
                    </w:rPr>
                  </w:pPr>
                  <w:r w:rsidRPr="006866E6">
                    <w:rPr>
                      <w:rFonts w:ascii="Arial" w:eastAsia="Times New Roman" w:hAnsi="Arial"/>
                      <w:color w:val="000000"/>
                    </w:rPr>
                    <w:t>CS COOPERATE 45</w:t>
                  </w:r>
                </w:p>
              </w:tc>
              <w:tc>
                <w:tcPr>
                  <w:tcW w:w="8363" w:type="dxa"/>
                  <w:shd w:val="clear" w:color="auto" w:fill="auto"/>
                  <w:noWrap/>
                  <w:vAlign w:val="center"/>
                  <w:hideMark/>
                </w:tcPr>
                <w:p w14:paraId="57692C38" w14:textId="652BDE2B" w:rsidR="009A00C3" w:rsidRPr="006866E6" w:rsidRDefault="00E07E89" w:rsidP="00E07E89">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(Thu nhập nội suy * 8)</w:t>
                  </w:r>
                </w:p>
              </w:tc>
            </w:tr>
            <w:tr w:rsidR="00E07E89" w:rsidRPr="006866E6" w14:paraId="73ABF500" w14:textId="77777777" w:rsidTr="00717E69">
              <w:trPr>
                <w:trHeight w:val="300"/>
              </w:trPr>
              <w:tc>
                <w:tcPr>
                  <w:tcW w:w="2584" w:type="dxa"/>
                  <w:shd w:val="clear" w:color="auto" w:fill="auto"/>
                  <w:noWrap/>
                  <w:vAlign w:val="center"/>
                </w:tcPr>
                <w:p w14:paraId="1CD70E12" w14:textId="7A6DBB11" w:rsidR="00E07E89" w:rsidRPr="006866E6" w:rsidRDefault="00DA551D" w:rsidP="00E07E89">
                  <w:pPr>
                    <w:spacing w:before="0" w:after="0"/>
                    <w:ind w:left="0"/>
                    <w:rPr>
                      <w:rFonts w:ascii="Arial" w:hAnsi="Arial"/>
                    </w:rPr>
                  </w:pPr>
                  <w:r w:rsidRPr="00DA551D">
                    <w:rPr>
                      <w:rFonts w:ascii="Arial" w:eastAsia="Times New Roman" w:hAnsi="Arial"/>
                      <w:color w:val="000000"/>
                    </w:rPr>
                    <w:t>CS SY C 60</w:t>
                  </w:r>
                  <w:r w:rsidR="00E07E89" w:rsidRPr="006866E6">
                    <w:rPr>
                      <w:rFonts w:ascii="Arial" w:eastAsia="Times New Roman" w:hAnsi="Arial"/>
                      <w:color w:val="000000"/>
                    </w:rPr>
                    <w:t>,</w:t>
                  </w:r>
                  <w:r w:rsidR="00E07E89" w:rsidRPr="006866E6">
                    <w:rPr>
                      <w:rFonts w:ascii="Arial" w:hAnsi="Arial"/>
                    </w:rPr>
                    <w:t xml:space="preserve"> </w:t>
                  </w:r>
                </w:p>
                <w:p w14:paraId="7DDD3A3D" w14:textId="02E17493" w:rsidR="00E07E89" w:rsidRPr="006866E6" w:rsidRDefault="00E07E89" w:rsidP="00E07E89">
                  <w:pPr>
                    <w:spacing w:before="0" w:after="0"/>
                    <w:ind w:left="0"/>
                    <w:rPr>
                      <w:rFonts w:ascii="Arial" w:eastAsia="Times New Roman" w:hAnsi="Arial"/>
                      <w:color w:val="000000"/>
                    </w:rPr>
                  </w:pPr>
                  <w:r w:rsidRPr="006866E6">
                    <w:rPr>
                      <w:rFonts w:ascii="Arial" w:eastAsia="Times New Roman" w:hAnsi="Arial"/>
                      <w:color w:val="000000"/>
                    </w:rPr>
                    <w:t>CS BHYT 35,</w:t>
                  </w:r>
                </w:p>
                <w:p w14:paraId="2B103EE8" w14:textId="6666DB40" w:rsidR="00E07E89" w:rsidRPr="006866E6" w:rsidRDefault="00E07E89" w:rsidP="00E07E89">
                  <w:pPr>
                    <w:spacing w:before="0" w:after="0"/>
                    <w:ind w:left="0"/>
                    <w:rPr>
                      <w:rFonts w:ascii="Arial" w:eastAsia="Times New Roman" w:hAnsi="Arial"/>
                      <w:color w:val="000000"/>
                    </w:rPr>
                  </w:pPr>
                  <w:r w:rsidRPr="006866E6">
                    <w:rPr>
                      <w:rFonts w:ascii="Arial" w:eastAsia="Times New Roman" w:hAnsi="Arial"/>
                      <w:color w:val="000000"/>
                    </w:rPr>
                    <w:t>CS BHYT 37,</w:t>
                  </w:r>
                </w:p>
                <w:p w14:paraId="17F98CAA" w14:textId="77777777" w:rsidR="00E07E89" w:rsidRDefault="00E07E89" w:rsidP="00E07E89">
                  <w:pPr>
                    <w:spacing w:before="0" w:after="0"/>
                    <w:ind w:left="0"/>
                    <w:rPr>
                      <w:rFonts w:ascii="Arial" w:eastAsia="Times New Roman" w:hAnsi="Arial"/>
                      <w:color w:val="000000"/>
                    </w:rPr>
                  </w:pPr>
                  <w:r w:rsidRPr="006866E6">
                    <w:rPr>
                      <w:rFonts w:ascii="Arial" w:eastAsia="Times New Roman" w:hAnsi="Arial"/>
                      <w:color w:val="000000"/>
                    </w:rPr>
                    <w:t>CS BHYT 45</w:t>
                  </w:r>
                  <w:r w:rsidR="0064060D">
                    <w:rPr>
                      <w:rFonts w:ascii="Arial" w:eastAsia="Times New Roman" w:hAnsi="Arial"/>
                      <w:color w:val="000000"/>
                    </w:rPr>
                    <w:t>,</w:t>
                  </w:r>
                </w:p>
                <w:p w14:paraId="4B8BDEF0" w14:textId="2E2E435D" w:rsidR="0064060D" w:rsidRPr="006866E6" w:rsidRDefault="0064060D" w:rsidP="00E07E89">
                  <w:pPr>
                    <w:spacing w:before="0" w:after="0"/>
                    <w:ind w:left="0"/>
                    <w:rPr>
                      <w:rFonts w:ascii="Arial" w:eastAsia="Times New Roman" w:hAnsi="Arial"/>
                      <w:color w:val="000000"/>
                    </w:rPr>
                  </w:pPr>
                  <w:r w:rsidRPr="0064060D">
                    <w:rPr>
                      <w:rFonts w:ascii="Arial" w:eastAsia="Times New Roman" w:hAnsi="Arial"/>
                      <w:color w:val="000000"/>
                    </w:rPr>
                    <w:t>CS SELF-EMPLOYED 59</w:t>
                  </w:r>
                </w:p>
              </w:tc>
              <w:tc>
                <w:tcPr>
                  <w:tcW w:w="8363" w:type="dxa"/>
                  <w:shd w:val="clear" w:color="auto" w:fill="auto"/>
                  <w:noWrap/>
                  <w:vAlign w:val="center"/>
                </w:tcPr>
                <w:p w14:paraId="4FF48C01" w14:textId="216E8B0A" w:rsidR="00E07E89" w:rsidRPr="006866E6" w:rsidRDefault="00E07E89" w:rsidP="00E07E89">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(Thu nhập nội suy * 6)</w:t>
                  </w:r>
                </w:p>
              </w:tc>
            </w:tr>
            <w:tr w:rsidR="0064060D" w:rsidRPr="006866E6" w14:paraId="4D80A286" w14:textId="77777777" w:rsidTr="00717E69">
              <w:trPr>
                <w:trHeight w:val="300"/>
              </w:trPr>
              <w:tc>
                <w:tcPr>
                  <w:tcW w:w="2584" w:type="dxa"/>
                  <w:shd w:val="clear" w:color="auto" w:fill="auto"/>
                  <w:noWrap/>
                  <w:vAlign w:val="center"/>
                </w:tcPr>
                <w:p w14:paraId="563429FD" w14:textId="69A7E441" w:rsidR="0064060D" w:rsidRPr="00DA551D" w:rsidRDefault="0064060D" w:rsidP="00E07E89">
                  <w:pPr>
                    <w:spacing w:before="0" w:after="0"/>
                    <w:ind w:left="0"/>
                    <w:rPr>
                      <w:rFonts w:ascii="Arial" w:eastAsia="Times New Roman" w:hAnsi="Arial"/>
                      <w:color w:val="000000"/>
                    </w:rPr>
                  </w:pPr>
                  <w:r w:rsidRPr="0064060D">
                    <w:rPr>
                      <w:rFonts w:ascii="Arial" w:eastAsia="Times New Roman" w:hAnsi="Arial"/>
                      <w:color w:val="000000"/>
                    </w:rPr>
                    <w:t>CS SELF-EMPLOYED 65</w:t>
                  </w:r>
                </w:p>
              </w:tc>
              <w:tc>
                <w:tcPr>
                  <w:tcW w:w="8363" w:type="dxa"/>
                  <w:shd w:val="clear" w:color="auto" w:fill="auto"/>
                  <w:noWrap/>
                  <w:vAlign w:val="center"/>
                </w:tcPr>
                <w:p w14:paraId="2A3BA6F4" w14:textId="3EA10763" w:rsidR="0064060D" w:rsidRPr="006866E6" w:rsidRDefault="0064060D" w:rsidP="0064060D">
                  <w:pPr>
                    <w:spacing w:before="0" w:after="0"/>
                    <w:ind w:left="0"/>
                    <w:rPr>
                      <w:rFonts w:ascii="Arial" w:eastAsia="Times New Roman" w:hAnsi="Arial"/>
                      <w:color w:val="000000"/>
                    </w:rPr>
                  </w:pPr>
                  <w:r w:rsidRPr="006866E6">
                    <w:rPr>
                      <w:rFonts w:ascii="Arial" w:eastAsia="Times New Roman" w:hAnsi="Arial"/>
                      <w:color w:val="000000"/>
                    </w:rPr>
                    <w:t xml:space="preserve">Số tiền vay đề xuất/phê duyệt &gt; (Thu nhập nội suy * </w:t>
                  </w:r>
                  <w:r>
                    <w:rPr>
                      <w:rFonts w:ascii="Arial" w:eastAsia="Times New Roman" w:hAnsi="Arial"/>
                      <w:color w:val="000000"/>
                    </w:rPr>
                    <w:t>4</w:t>
                  </w:r>
                  <w:r w:rsidRPr="006866E6">
                    <w:rPr>
                      <w:rFonts w:ascii="Arial" w:eastAsia="Times New Roman" w:hAnsi="Arial"/>
                      <w:color w:val="000000"/>
                    </w:rPr>
                    <w:t>)</w:t>
                  </w:r>
                </w:p>
              </w:tc>
            </w:tr>
            <w:tr w:rsidR="00E07E89" w:rsidRPr="006866E6" w14:paraId="1DBDEAAE" w14:textId="77777777" w:rsidTr="00717E69">
              <w:trPr>
                <w:trHeight w:val="300"/>
              </w:trPr>
              <w:tc>
                <w:tcPr>
                  <w:tcW w:w="2584" w:type="dxa"/>
                  <w:shd w:val="clear" w:color="auto" w:fill="auto"/>
                  <w:noWrap/>
                  <w:vAlign w:val="center"/>
                </w:tcPr>
                <w:p w14:paraId="290CAB67" w14:textId="77777777" w:rsidR="00E07E89" w:rsidRPr="006866E6" w:rsidRDefault="00E07E89" w:rsidP="009A00C3">
                  <w:pPr>
                    <w:spacing w:before="0" w:after="0"/>
                    <w:ind w:left="0"/>
                    <w:rPr>
                      <w:rFonts w:ascii="Arial" w:eastAsia="Times New Roman" w:hAnsi="Arial"/>
                      <w:color w:val="000000"/>
                    </w:rPr>
                  </w:pPr>
                  <w:r w:rsidRPr="006866E6">
                    <w:rPr>
                      <w:rFonts w:ascii="Arial" w:eastAsia="Times New Roman" w:hAnsi="Arial"/>
                      <w:color w:val="000000"/>
                    </w:rPr>
                    <w:t>CS Insurance 37,</w:t>
                  </w:r>
                </w:p>
                <w:p w14:paraId="3F50EBB2" w14:textId="41BDB1FF" w:rsidR="00E07E89" w:rsidRPr="006866E6" w:rsidRDefault="00E07E89" w:rsidP="009A00C3">
                  <w:pPr>
                    <w:spacing w:before="0" w:after="0"/>
                    <w:ind w:left="0"/>
                    <w:rPr>
                      <w:rFonts w:ascii="Arial" w:eastAsia="Times New Roman" w:hAnsi="Arial"/>
                      <w:color w:val="000000"/>
                    </w:rPr>
                  </w:pPr>
                  <w:r w:rsidRPr="006866E6">
                    <w:rPr>
                      <w:rFonts w:ascii="Arial" w:eastAsia="Times New Roman" w:hAnsi="Arial"/>
                      <w:color w:val="000000"/>
                    </w:rPr>
                    <w:t>CS Insurance 45</w:t>
                  </w:r>
                </w:p>
              </w:tc>
              <w:tc>
                <w:tcPr>
                  <w:tcW w:w="8363" w:type="dxa"/>
                  <w:shd w:val="clear" w:color="auto" w:fill="auto"/>
                  <w:noWrap/>
                  <w:vAlign w:val="center"/>
                </w:tcPr>
                <w:p w14:paraId="1E6EDA6B" w14:textId="513B5ACF" w:rsidR="00E07E89" w:rsidRPr="006866E6" w:rsidRDefault="00E07E89" w:rsidP="00E07E89">
                  <w:pPr>
                    <w:spacing w:before="0" w:after="0"/>
                    <w:ind w:left="0"/>
                    <w:rPr>
                      <w:rFonts w:ascii="Arial" w:eastAsia="Times New Roman" w:hAnsi="Arial"/>
                      <w:color w:val="000000"/>
                    </w:rPr>
                  </w:pPr>
                  <w:r w:rsidRPr="006866E6">
                    <w:rPr>
                      <w:rFonts w:ascii="Arial" w:eastAsia="Times New Roman" w:hAnsi="Arial"/>
                      <w:color w:val="000000"/>
                    </w:rPr>
                    <w:t>Số tiền vay đề xuất/phê duyệt &gt; (Phí BHNT hàng năm * 20)</w:t>
                  </w:r>
                </w:p>
              </w:tc>
            </w:tr>
          </w:tbl>
          <w:p w14:paraId="623A0080" w14:textId="77777777" w:rsidR="00DA551D" w:rsidRDefault="00DA551D" w:rsidP="00E07E89">
            <w:pPr>
              <w:pStyle w:val="ListParagraph"/>
              <w:tabs>
                <w:tab w:val="left" w:pos="176"/>
              </w:tabs>
              <w:spacing w:before="0" w:after="0" w:line="312" w:lineRule="auto"/>
              <w:ind w:left="36"/>
              <w:rPr>
                <w:rFonts w:ascii="Arial" w:eastAsia="Times New Roman" w:hAnsi="Arial"/>
                <w:bCs/>
                <w:color w:val="000000"/>
              </w:rPr>
            </w:pPr>
          </w:p>
          <w:p w14:paraId="26C67255" w14:textId="322F78CC" w:rsidR="00E07E89" w:rsidRPr="006866E6" w:rsidRDefault="00E07E89" w:rsidP="00E07E89">
            <w:pPr>
              <w:pStyle w:val="ListParagraph"/>
              <w:tabs>
                <w:tab w:val="left" w:pos="176"/>
              </w:tabs>
              <w:spacing w:before="0" w:after="0" w:line="312" w:lineRule="auto"/>
              <w:ind w:left="36"/>
              <w:rPr>
                <w:rFonts w:ascii="Arial" w:eastAsia="Times New Roman" w:hAnsi="Arial"/>
                <w:bCs/>
                <w:color w:val="000000"/>
              </w:rPr>
            </w:pPr>
            <w:r w:rsidRPr="006866E6">
              <w:rPr>
                <w:rFonts w:ascii="Arial" w:eastAsia="Times New Roman" w:hAnsi="Arial"/>
                <w:bCs/>
                <w:color w:val="000000"/>
              </w:rPr>
              <w:t>=&gt; hiện message thông báo “Số tiền vay vượt quy định thu nhập”</w:t>
            </w:r>
          </w:p>
        </w:tc>
      </w:tr>
      <w:tr w:rsidR="00E07E89" w14:paraId="3B3E617B" w14:textId="77777777" w:rsidTr="006866E6">
        <w:trPr>
          <w:trHeight w:val="6650"/>
        </w:trPr>
        <w:tc>
          <w:tcPr>
            <w:tcW w:w="2694" w:type="dxa"/>
            <w:vAlign w:val="center"/>
          </w:tcPr>
          <w:p w14:paraId="0EDE5F78" w14:textId="63485E72" w:rsidR="00E07E89" w:rsidRPr="006866E6" w:rsidRDefault="00E07E89" w:rsidP="007C1D81">
            <w:pPr>
              <w:pStyle w:val="BodyText"/>
              <w:spacing w:line="312" w:lineRule="auto"/>
              <w:ind w:left="0"/>
              <w:rPr>
                <w:rFonts w:ascii="Arial" w:hAnsi="Arial" w:cs="Arial"/>
                <w:szCs w:val="20"/>
                <w:lang w:val="en-US" w:eastAsia="en-AU"/>
              </w:rPr>
            </w:pPr>
            <w:commentRangeStart w:id="32"/>
            <w:r w:rsidRPr="006866E6">
              <w:rPr>
                <w:rFonts w:ascii="Arial" w:hAnsi="Arial" w:cs="Arial"/>
                <w:szCs w:val="20"/>
                <w:lang w:val="en-US" w:eastAsia="en-AU"/>
              </w:rPr>
              <w:lastRenderedPageBreak/>
              <w:t xml:space="preserve">10. Validate </w:t>
            </w:r>
            <w:r w:rsidR="0063668C" w:rsidRPr="006866E6">
              <w:rPr>
                <w:rFonts w:ascii="Arial" w:hAnsi="Arial" w:cs="Arial"/>
                <w:szCs w:val="20"/>
                <w:lang w:val="en-US" w:eastAsia="en-AU"/>
              </w:rPr>
              <w:t>Loại hàng hóa, Nhãn hiệu, GTHH</w:t>
            </w:r>
            <w:commentRangeEnd w:id="32"/>
            <w:r w:rsidR="00C140DC">
              <w:rPr>
                <w:rStyle w:val="CommentReference"/>
                <w:rFonts w:ascii="Times New Roman" w:hAnsi="Times New Roman"/>
                <w:lang w:val="en-GB"/>
              </w:rPr>
              <w:commentReference w:id="32"/>
            </w:r>
          </w:p>
        </w:tc>
        <w:tc>
          <w:tcPr>
            <w:tcW w:w="11198" w:type="dxa"/>
            <w:vAlign w:val="center"/>
          </w:tcPr>
          <w:tbl>
            <w:tblPr>
              <w:tblW w:w="9246" w:type="dxa"/>
              <w:tblLook w:val="04A0" w:firstRow="1" w:lastRow="0" w:firstColumn="1" w:lastColumn="0" w:noHBand="0" w:noVBand="1"/>
            </w:tblPr>
            <w:tblGrid>
              <w:gridCol w:w="2298"/>
              <w:gridCol w:w="3542"/>
              <w:gridCol w:w="2272"/>
              <w:gridCol w:w="1134"/>
            </w:tblGrid>
            <w:tr w:rsidR="003D6E42" w:rsidRPr="006866E6" w14:paraId="0DC8E8C3" w14:textId="77777777" w:rsidTr="00717E69">
              <w:trPr>
                <w:trHeight w:val="300"/>
              </w:trPr>
              <w:tc>
                <w:tcPr>
                  <w:tcW w:w="2300" w:type="dxa"/>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2FFC8B32" w14:textId="77777777" w:rsidR="003D6E42" w:rsidRPr="006866E6" w:rsidRDefault="003D6E42" w:rsidP="003D6E42">
                  <w:pPr>
                    <w:spacing w:before="0" w:after="0"/>
                    <w:ind w:left="0"/>
                    <w:jc w:val="center"/>
                    <w:rPr>
                      <w:rFonts w:ascii="Arial" w:eastAsia="Times New Roman" w:hAnsi="Arial"/>
                      <w:b/>
                      <w:bCs/>
                      <w:color w:val="000000"/>
                    </w:rPr>
                  </w:pPr>
                  <w:r w:rsidRPr="006866E6">
                    <w:rPr>
                      <w:rFonts w:ascii="Arial" w:eastAsia="Times New Roman" w:hAnsi="Arial"/>
                      <w:b/>
                      <w:bCs/>
                      <w:color w:val="000000"/>
                    </w:rPr>
                    <w:t>Sản phẩm</w:t>
                  </w:r>
                </w:p>
              </w:tc>
              <w:tc>
                <w:tcPr>
                  <w:tcW w:w="3544" w:type="dxa"/>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0674BA3C" w14:textId="77777777" w:rsidR="003D6E42" w:rsidRPr="006866E6" w:rsidRDefault="003D6E42" w:rsidP="003D6E42">
                  <w:pPr>
                    <w:spacing w:before="0" w:after="0"/>
                    <w:ind w:left="0"/>
                    <w:jc w:val="center"/>
                    <w:rPr>
                      <w:rFonts w:ascii="Arial" w:eastAsia="Times New Roman" w:hAnsi="Arial"/>
                      <w:b/>
                      <w:bCs/>
                      <w:color w:val="000000"/>
                    </w:rPr>
                  </w:pPr>
                  <w:r w:rsidRPr="006866E6">
                    <w:rPr>
                      <w:rFonts w:ascii="Arial" w:eastAsia="Times New Roman" w:hAnsi="Arial"/>
                      <w:b/>
                      <w:bCs/>
                      <w:color w:val="000000"/>
                    </w:rPr>
                    <w:t>Loại hàng hóa</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1944B2" w14:textId="77777777" w:rsidR="003D6E42" w:rsidRPr="006866E6" w:rsidRDefault="003D6E42" w:rsidP="003D6E42">
                  <w:pPr>
                    <w:spacing w:before="0" w:after="0"/>
                    <w:ind w:left="0"/>
                    <w:jc w:val="center"/>
                    <w:rPr>
                      <w:rFonts w:ascii="Arial" w:eastAsia="Times New Roman" w:hAnsi="Arial"/>
                      <w:b/>
                      <w:bCs/>
                      <w:color w:val="000000"/>
                    </w:rPr>
                  </w:pPr>
                  <w:r w:rsidRPr="006866E6">
                    <w:rPr>
                      <w:rFonts w:ascii="Arial" w:eastAsia="Times New Roman" w:hAnsi="Arial"/>
                      <w:b/>
                      <w:bCs/>
                      <w:color w:val="000000"/>
                    </w:rPr>
                    <w:t>Nhãn hiệu</w:t>
                  </w:r>
                </w:p>
              </w:tc>
              <w:tc>
                <w:tcPr>
                  <w:tcW w:w="1134"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F6D43A5" w14:textId="2D211524" w:rsidR="003D6E42" w:rsidRPr="006866E6" w:rsidRDefault="003D6E42" w:rsidP="003D6E42">
                  <w:pPr>
                    <w:spacing w:before="0" w:after="0"/>
                    <w:ind w:left="0"/>
                    <w:jc w:val="center"/>
                    <w:rPr>
                      <w:rFonts w:ascii="Arial" w:eastAsia="Times New Roman" w:hAnsi="Arial"/>
                      <w:b/>
                      <w:bCs/>
                      <w:color w:val="000000"/>
                    </w:rPr>
                  </w:pPr>
                  <w:r w:rsidRPr="006866E6">
                    <w:rPr>
                      <w:rFonts w:ascii="Arial" w:eastAsia="Times New Roman" w:hAnsi="Arial"/>
                      <w:b/>
                      <w:bCs/>
                      <w:color w:val="000000"/>
                    </w:rPr>
                    <w:t>GTHH</w:t>
                  </w:r>
                </w:p>
              </w:tc>
            </w:tr>
            <w:tr w:rsidR="003D6E42" w:rsidRPr="006866E6" w14:paraId="427ED557" w14:textId="77777777" w:rsidTr="00717E69">
              <w:trPr>
                <w:trHeight w:val="300"/>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14:paraId="2492F125"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 xml:space="preserve">TW High Class 29.48, </w:t>
                  </w:r>
                </w:p>
                <w:p w14:paraId="6F962FD1" w14:textId="6CC6E02C"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TW High Class HR 43</w:t>
                  </w:r>
                </w:p>
              </w:tc>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6FB560DB"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Xe máy</w:t>
                  </w:r>
                </w:p>
              </w:tc>
              <w:tc>
                <w:tcPr>
                  <w:tcW w:w="2268" w:type="dxa"/>
                  <w:tcBorders>
                    <w:top w:val="nil"/>
                    <w:left w:val="nil"/>
                    <w:bottom w:val="single" w:sz="4" w:space="0" w:color="auto"/>
                    <w:right w:val="single" w:sz="4" w:space="0" w:color="auto"/>
                  </w:tcBorders>
                  <w:shd w:val="clear" w:color="auto" w:fill="auto"/>
                  <w:vAlign w:val="center"/>
                  <w:hideMark/>
                </w:tcPr>
                <w:p w14:paraId="1C519C2F"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HONDA</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14:paraId="01E17CD6"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&lt; 40M</w:t>
                  </w:r>
                </w:p>
              </w:tc>
            </w:tr>
            <w:tr w:rsidR="003D6E42" w:rsidRPr="006866E6" w14:paraId="7CF553F3"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16CB3BE8"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0DC600D6"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001AC526"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YAMAHA</w:t>
                  </w:r>
                </w:p>
              </w:tc>
              <w:tc>
                <w:tcPr>
                  <w:tcW w:w="1134" w:type="dxa"/>
                  <w:vMerge/>
                  <w:tcBorders>
                    <w:top w:val="nil"/>
                    <w:left w:val="single" w:sz="4" w:space="0" w:color="auto"/>
                    <w:bottom w:val="single" w:sz="4" w:space="0" w:color="auto"/>
                    <w:right w:val="single" w:sz="4" w:space="0" w:color="auto"/>
                  </w:tcBorders>
                  <w:vAlign w:val="center"/>
                  <w:hideMark/>
                </w:tcPr>
                <w:p w14:paraId="1E09E726" w14:textId="77777777" w:rsidR="003D6E42" w:rsidRPr="006866E6" w:rsidRDefault="003D6E42" w:rsidP="003D6E42">
                  <w:pPr>
                    <w:spacing w:before="0" w:after="0"/>
                    <w:ind w:left="0"/>
                    <w:rPr>
                      <w:rFonts w:ascii="Arial" w:eastAsia="Times New Roman" w:hAnsi="Arial"/>
                      <w:color w:val="000000"/>
                    </w:rPr>
                  </w:pPr>
                </w:p>
              </w:tc>
            </w:tr>
            <w:tr w:rsidR="003D6E42" w:rsidRPr="006866E6" w14:paraId="63E28CDE"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6AA293E0"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7A0FE94A"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4F75B1D2"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KYMCO</w:t>
                  </w:r>
                </w:p>
              </w:tc>
              <w:tc>
                <w:tcPr>
                  <w:tcW w:w="1134" w:type="dxa"/>
                  <w:vMerge/>
                  <w:tcBorders>
                    <w:top w:val="nil"/>
                    <w:left w:val="single" w:sz="4" w:space="0" w:color="auto"/>
                    <w:bottom w:val="single" w:sz="4" w:space="0" w:color="auto"/>
                    <w:right w:val="single" w:sz="4" w:space="0" w:color="auto"/>
                  </w:tcBorders>
                  <w:vAlign w:val="center"/>
                  <w:hideMark/>
                </w:tcPr>
                <w:p w14:paraId="71339B87" w14:textId="77777777" w:rsidR="003D6E42" w:rsidRPr="006866E6" w:rsidRDefault="003D6E42" w:rsidP="003D6E42">
                  <w:pPr>
                    <w:spacing w:before="0" w:after="0"/>
                    <w:ind w:left="0"/>
                    <w:rPr>
                      <w:rFonts w:ascii="Arial" w:eastAsia="Times New Roman" w:hAnsi="Arial"/>
                      <w:color w:val="000000"/>
                    </w:rPr>
                  </w:pPr>
                </w:p>
              </w:tc>
            </w:tr>
            <w:tr w:rsidR="003D6E42" w:rsidRPr="006866E6" w14:paraId="1CADE9BE"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05430030"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766AD540"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7B83F1B5"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SUZUKI</w:t>
                  </w:r>
                </w:p>
              </w:tc>
              <w:tc>
                <w:tcPr>
                  <w:tcW w:w="1134" w:type="dxa"/>
                  <w:vMerge/>
                  <w:tcBorders>
                    <w:top w:val="nil"/>
                    <w:left w:val="single" w:sz="4" w:space="0" w:color="auto"/>
                    <w:bottom w:val="single" w:sz="4" w:space="0" w:color="auto"/>
                    <w:right w:val="single" w:sz="4" w:space="0" w:color="auto"/>
                  </w:tcBorders>
                  <w:vAlign w:val="center"/>
                  <w:hideMark/>
                </w:tcPr>
                <w:p w14:paraId="0FDC9788" w14:textId="77777777" w:rsidR="003D6E42" w:rsidRPr="006866E6" w:rsidRDefault="003D6E42" w:rsidP="003D6E42">
                  <w:pPr>
                    <w:spacing w:before="0" w:after="0"/>
                    <w:ind w:left="0"/>
                    <w:rPr>
                      <w:rFonts w:ascii="Arial" w:eastAsia="Times New Roman" w:hAnsi="Arial"/>
                      <w:color w:val="000000"/>
                    </w:rPr>
                  </w:pPr>
                </w:p>
              </w:tc>
            </w:tr>
            <w:tr w:rsidR="003D6E42" w:rsidRPr="006866E6" w14:paraId="636792E7"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56ECCD61"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558FD449"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09CFCA64"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SYM</w:t>
                  </w:r>
                </w:p>
              </w:tc>
              <w:tc>
                <w:tcPr>
                  <w:tcW w:w="1134" w:type="dxa"/>
                  <w:vMerge/>
                  <w:tcBorders>
                    <w:top w:val="nil"/>
                    <w:left w:val="single" w:sz="4" w:space="0" w:color="auto"/>
                    <w:bottom w:val="single" w:sz="4" w:space="0" w:color="auto"/>
                    <w:right w:val="single" w:sz="4" w:space="0" w:color="auto"/>
                  </w:tcBorders>
                  <w:vAlign w:val="center"/>
                  <w:hideMark/>
                </w:tcPr>
                <w:p w14:paraId="039417F4" w14:textId="77777777" w:rsidR="003D6E42" w:rsidRPr="006866E6" w:rsidRDefault="003D6E42" w:rsidP="003D6E42">
                  <w:pPr>
                    <w:spacing w:before="0" w:after="0"/>
                    <w:ind w:left="0"/>
                    <w:rPr>
                      <w:rFonts w:ascii="Arial" w:eastAsia="Times New Roman" w:hAnsi="Arial"/>
                      <w:color w:val="000000"/>
                    </w:rPr>
                  </w:pPr>
                </w:p>
              </w:tc>
            </w:tr>
            <w:tr w:rsidR="003D6E42" w:rsidRPr="006866E6" w14:paraId="286E91E7"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177B88A7"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7936353F"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2FA5B623"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HARLEY_DAVIDSON</w:t>
                  </w:r>
                </w:p>
              </w:tc>
              <w:tc>
                <w:tcPr>
                  <w:tcW w:w="1134" w:type="dxa"/>
                  <w:vMerge/>
                  <w:tcBorders>
                    <w:top w:val="nil"/>
                    <w:left w:val="single" w:sz="4" w:space="0" w:color="auto"/>
                    <w:bottom w:val="single" w:sz="4" w:space="0" w:color="auto"/>
                    <w:right w:val="single" w:sz="4" w:space="0" w:color="auto"/>
                  </w:tcBorders>
                  <w:vAlign w:val="center"/>
                  <w:hideMark/>
                </w:tcPr>
                <w:p w14:paraId="0349271F" w14:textId="77777777" w:rsidR="003D6E42" w:rsidRPr="006866E6" w:rsidRDefault="003D6E42" w:rsidP="003D6E42">
                  <w:pPr>
                    <w:spacing w:before="0" w:after="0"/>
                    <w:ind w:left="0"/>
                    <w:rPr>
                      <w:rFonts w:ascii="Arial" w:eastAsia="Times New Roman" w:hAnsi="Arial"/>
                      <w:color w:val="000000"/>
                    </w:rPr>
                  </w:pPr>
                </w:p>
              </w:tc>
            </w:tr>
            <w:tr w:rsidR="003D6E42" w:rsidRPr="006866E6" w14:paraId="63E44A8B"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34E002E5"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10DBC99C"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5AD224E9"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INDIA_MOTORCYCLE</w:t>
                  </w:r>
                </w:p>
              </w:tc>
              <w:tc>
                <w:tcPr>
                  <w:tcW w:w="1134" w:type="dxa"/>
                  <w:vMerge/>
                  <w:tcBorders>
                    <w:top w:val="nil"/>
                    <w:left w:val="single" w:sz="4" w:space="0" w:color="auto"/>
                    <w:bottom w:val="single" w:sz="4" w:space="0" w:color="auto"/>
                    <w:right w:val="single" w:sz="4" w:space="0" w:color="auto"/>
                  </w:tcBorders>
                  <w:vAlign w:val="center"/>
                  <w:hideMark/>
                </w:tcPr>
                <w:p w14:paraId="4ADEE42C" w14:textId="77777777" w:rsidR="003D6E42" w:rsidRPr="006866E6" w:rsidRDefault="003D6E42" w:rsidP="003D6E42">
                  <w:pPr>
                    <w:spacing w:before="0" w:after="0"/>
                    <w:ind w:left="0"/>
                    <w:rPr>
                      <w:rFonts w:ascii="Arial" w:eastAsia="Times New Roman" w:hAnsi="Arial"/>
                      <w:color w:val="000000"/>
                    </w:rPr>
                  </w:pPr>
                </w:p>
              </w:tc>
            </w:tr>
            <w:tr w:rsidR="003D6E42" w:rsidRPr="006866E6" w14:paraId="548C0473"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480C992D"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265D35A8"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60E02D7E"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KAWASAKI</w:t>
                  </w:r>
                </w:p>
              </w:tc>
              <w:tc>
                <w:tcPr>
                  <w:tcW w:w="1134" w:type="dxa"/>
                  <w:vMerge/>
                  <w:tcBorders>
                    <w:top w:val="nil"/>
                    <w:left w:val="single" w:sz="4" w:space="0" w:color="auto"/>
                    <w:bottom w:val="single" w:sz="4" w:space="0" w:color="auto"/>
                    <w:right w:val="single" w:sz="4" w:space="0" w:color="auto"/>
                  </w:tcBorders>
                  <w:vAlign w:val="center"/>
                  <w:hideMark/>
                </w:tcPr>
                <w:p w14:paraId="133E3536" w14:textId="77777777" w:rsidR="003D6E42" w:rsidRPr="006866E6" w:rsidRDefault="003D6E42" w:rsidP="003D6E42">
                  <w:pPr>
                    <w:spacing w:before="0" w:after="0"/>
                    <w:ind w:left="0"/>
                    <w:rPr>
                      <w:rFonts w:ascii="Arial" w:eastAsia="Times New Roman" w:hAnsi="Arial"/>
                      <w:color w:val="000000"/>
                    </w:rPr>
                  </w:pPr>
                </w:p>
              </w:tc>
            </w:tr>
            <w:tr w:rsidR="003D6E42" w:rsidRPr="006866E6" w14:paraId="73761EC3"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1A939396"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2A9192DF"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2DBC4363"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BENELLI</w:t>
                  </w:r>
                </w:p>
              </w:tc>
              <w:tc>
                <w:tcPr>
                  <w:tcW w:w="1134" w:type="dxa"/>
                  <w:vMerge/>
                  <w:tcBorders>
                    <w:top w:val="nil"/>
                    <w:left w:val="single" w:sz="4" w:space="0" w:color="auto"/>
                    <w:bottom w:val="single" w:sz="4" w:space="0" w:color="auto"/>
                    <w:right w:val="single" w:sz="4" w:space="0" w:color="auto"/>
                  </w:tcBorders>
                  <w:vAlign w:val="center"/>
                  <w:hideMark/>
                </w:tcPr>
                <w:p w14:paraId="2A7206A8" w14:textId="77777777" w:rsidR="003D6E42" w:rsidRPr="006866E6" w:rsidRDefault="003D6E42" w:rsidP="003D6E42">
                  <w:pPr>
                    <w:spacing w:before="0" w:after="0"/>
                    <w:ind w:left="0"/>
                    <w:rPr>
                      <w:rFonts w:ascii="Arial" w:eastAsia="Times New Roman" w:hAnsi="Arial"/>
                      <w:color w:val="000000"/>
                    </w:rPr>
                  </w:pPr>
                </w:p>
              </w:tc>
            </w:tr>
            <w:tr w:rsidR="003D6E42" w:rsidRPr="006866E6" w14:paraId="34ABA200"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158726D6"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7CE9AD4A"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2BA9F003"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TRIUMPH</w:t>
                  </w:r>
                </w:p>
              </w:tc>
              <w:tc>
                <w:tcPr>
                  <w:tcW w:w="1134" w:type="dxa"/>
                  <w:vMerge/>
                  <w:tcBorders>
                    <w:top w:val="nil"/>
                    <w:left w:val="single" w:sz="4" w:space="0" w:color="auto"/>
                    <w:bottom w:val="single" w:sz="4" w:space="0" w:color="auto"/>
                    <w:right w:val="single" w:sz="4" w:space="0" w:color="auto"/>
                  </w:tcBorders>
                  <w:vAlign w:val="center"/>
                  <w:hideMark/>
                </w:tcPr>
                <w:p w14:paraId="31696DF2" w14:textId="77777777" w:rsidR="003D6E42" w:rsidRPr="006866E6" w:rsidRDefault="003D6E42" w:rsidP="003D6E42">
                  <w:pPr>
                    <w:spacing w:before="0" w:after="0"/>
                    <w:ind w:left="0"/>
                    <w:rPr>
                      <w:rFonts w:ascii="Arial" w:eastAsia="Times New Roman" w:hAnsi="Arial"/>
                      <w:color w:val="000000"/>
                    </w:rPr>
                  </w:pPr>
                </w:p>
              </w:tc>
            </w:tr>
            <w:tr w:rsidR="003D6E42" w:rsidRPr="006866E6" w14:paraId="1C117C99"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37729F9C"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4361F3B2"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1FCECD35"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BRIXTON</w:t>
                  </w:r>
                </w:p>
              </w:tc>
              <w:tc>
                <w:tcPr>
                  <w:tcW w:w="1134" w:type="dxa"/>
                  <w:vMerge/>
                  <w:tcBorders>
                    <w:top w:val="nil"/>
                    <w:left w:val="single" w:sz="4" w:space="0" w:color="auto"/>
                    <w:bottom w:val="single" w:sz="4" w:space="0" w:color="auto"/>
                    <w:right w:val="single" w:sz="4" w:space="0" w:color="auto"/>
                  </w:tcBorders>
                  <w:vAlign w:val="center"/>
                  <w:hideMark/>
                </w:tcPr>
                <w:p w14:paraId="5BA3200D" w14:textId="77777777" w:rsidR="003D6E42" w:rsidRPr="006866E6" w:rsidRDefault="003D6E42" w:rsidP="003D6E42">
                  <w:pPr>
                    <w:spacing w:before="0" w:after="0"/>
                    <w:ind w:left="0"/>
                    <w:rPr>
                      <w:rFonts w:ascii="Arial" w:eastAsia="Times New Roman" w:hAnsi="Arial"/>
                      <w:color w:val="000000"/>
                    </w:rPr>
                  </w:pPr>
                </w:p>
              </w:tc>
            </w:tr>
            <w:tr w:rsidR="003D6E42" w:rsidRPr="006866E6" w14:paraId="04932460"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65E5C64E"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3AF59E8A"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7BCFE5CD"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DUCATI</w:t>
                  </w:r>
                </w:p>
              </w:tc>
              <w:tc>
                <w:tcPr>
                  <w:tcW w:w="1134" w:type="dxa"/>
                  <w:vMerge/>
                  <w:tcBorders>
                    <w:top w:val="nil"/>
                    <w:left w:val="single" w:sz="4" w:space="0" w:color="auto"/>
                    <w:bottom w:val="single" w:sz="4" w:space="0" w:color="auto"/>
                    <w:right w:val="single" w:sz="4" w:space="0" w:color="auto"/>
                  </w:tcBorders>
                  <w:vAlign w:val="center"/>
                  <w:hideMark/>
                </w:tcPr>
                <w:p w14:paraId="71AFE939" w14:textId="77777777" w:rsidR="003D6E42" w:rsidRPr="006866E6" w:rsidRDefault="003D6E42" w:rsidP="003D6E42">
                  <w:pPr>
                    <w:spacing w:before="0" w:after="0"/>
                    <w:ind w:left="0"/>
                    <w:rPr>
                      <w:rFonts w:ascii="Arial" w:eastAsia="Times New Roman" w:hAnsi="Arial"/>
                      <w:color w:val="000000"/>
                    </w:rPr>
                  </w:pPr>
                </w:p>
              </w:tc>
            </w:tr>
            <w:tr w:rsidR="003D6E42" w:rsidRPr="006866E6" w14:paraId="6349037D"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1BE7234F"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0D425C87"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45E45DD1"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BMW</w:t>
                  </w:r>
                </w:p>
              </w:tc>
              <w:tc>
                <w:tcPr>
                  <w:tcW w:w="1134" w:type="dxa"/>
                  <w:vMerge/>
                  <w:tcBorders>
                    <w:top w:val="nil"/>
                    <w:left w:val="single" w:sz="4" w:space="0" w:color="auto"/>
                    <w:bottom w:val="single" w:sz="4" w:space="0" w:color="auto"/>
                    <w:right w:val="single" w:sz="4" w:space="0" w:color="auto"/>
                  </w:tcBorders>
                  <w:vAlign w:val="center"/>
                  <w:hideMark/>
                </w:tcPr>
                <w:p w14:paraId="64EFEC4C" w14:textId="77777777" w:rsidR="003D6E42" w:rsidRPr="006866E6" w:rsidRDefault="003D6E42" w:rsidP="003D6E42">
                  <w:pPr>
                    <w:spacing w:before="0" w:after="0"/>
                    <w:ind w:left="0"/>
                    <w:rPr>
                      <w:rFonts w:ascii="Arial" w:eastAsia="Times New Roman" w:hAnsi="Arial"/>
                      <w:color w:val="000000"/>
                    </w:rPr>
                  </w:pPr>
                </w:p>
              </w:tc>
            </w:tr>
            <w:tr w:rsidR="003D6E42" w:rsidRPr="006866E6" w14:paraId="073ED63C" w14:textId="77777777" w:rsidTr="00717E69">
              <w:trPr>
                <w:trHeight w:val="300"/>
              </w:trPr>
              <w:tc>
                <w:tcPr>
                  <w:tcW w:w="2300" w:type="dxa"/>
                  <w:vMerge/>
                  <w:tcBorders>
                    <w:top w:val="nil"/>
                    <w:left w:val="single" w:sz="4" w:space="0" w:color="auto"/>
                    <w:bottom w:val="single" w:sz="4" w:space="0" w:color="auto"/>
                    <w:right w:val="single" w:sz="4" w:space="0" w:color="auto"/>
                  </w:tcBorders>
                  <w:vAlign w:val="center"/>
                  <w:hideMark/>
                </w:tcPr>
                <w:p w14:paraId="0317B120" w14:textId="77777777" w:rsidR="003D6E42" w:rsidRPr="006866E6" w:rsidRDefault="003D6E42" w:rsidP="003D6E42">
                  <w:pPr>
                    <w:spacing w:before="0" w:after="0"/>
                    <w:ind w:left="0"/>
                    <w:rPr>
                      <w:rFonts w:ascii="Arial" w:eastAsia="Times New Roman" w:hAnsi="Arial"/>
                      <w:color w:val="000000"/>
                    </w:rPr>
                  </w:pPr>
                </w:p>
              </w:tc>
              <w:tc>
                <w:tcPr>
                  <w:tcW w:w="3544" w:type="dxa"/>
                  <w:vMerge/>
                  <w:tcBorders>
                    <w:top w:val="nil"/>
                    <w:left w:val="single" w:sz="4" w:space="0" w:color="auto"/>
                    <w:bottom w:val="single" w:sz="4" w:space="0" w:color="auto"/>
                    <w:right w:val="single" w:sz="4" w:space="0" w:color="auto"/>
                  </w:tcBorders>
                  <w:vAlign w:val="center"/>
                  <w:hideMark/>
                </w:tcPr>
                <w:p w14:paraId="3EF2BC84" w14:textId="77777777" w:rsidR="003D6E42" w:rsidRPr="006866E6" w:rsidRDefault="003D6E42" w:rsidP="003D6E42">
                  <w:pPr>
                    <w:spacing w:before="0" w:after="0"/>
                    <w:ind w:left="0"/>
                    <w:rPr>
                      <w:rFonts w:ascii="Arial" w:eastAsia="Times New Roman" w:hAnsi="Arial"/>
                      <w:color w:val="000000"/>
                    </w:rPr>
                  </w:pPr>
                </w:p>
              </w:tc>
              <w:tc>
                <w:tcPr>
                  <w:tcW w:w="2268" w:type="dxa"/>
                  <w:tcBorders>
                    <w:top w:val="nil"/>
                    <w:left w:val="nil"/>
                    <w:bottom w:val="single" w:sz="4" w:space="0" w:color="auto"/>
                    <w:right w:val="single" w:sz="4" w:space="0" w:color="auto"/>
                  </w:tcBorders>
                  <w:shd w:val="clear" w:color="auto" w:fill="auto"/>
                  <w:vAlign w:val="center"/>
                  <w:hideMark/>
                </w:tcPr>
                <w:p w14:paraId="0136EE06"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KTM</w:t>
                  </w:r>
                </w:p>
              </w:tc>
              <w:tc>
                <w:tcPr>
                  <w:tcW w:w="1134" w:type="dxa"/>
                  <w:vMerge/>
                  <w:tcBorders>
                    <w:top w:val="nil"/>
                    <w:left w:val="single" w:sz="4" w:space="0" w:color="auto"/>
                    <w:bottom w:val="single" w:sz="4" w:space="0" w:color="auto"/>
                    <w:right w:val="single" w:sz="4" w:space="0" w:color="auto"/>
                  </w:tcBorders>
                  <w:vAlign w:val="center"/>
                  <w:hideMark/>
                </w:tcPr>
                <w:p w14:paraId="33560D09" w14:textId="77777777" w:rsidR="003D6E42" w:rsidRPr="006866E6" w:rsidRDefault="003D6E42" w:rsidP="003D6E42">
                  <w:pPr>
                    <w:spacing w:before="0" w:after="0"/>
                    <w:ind w:left="0"/>
                    <w:rPr>
                      <w:rFonts w:ascii="Arial" w:eastAsia="Times New Roman" w:hAnsi="Arial"/>
                      <w:color w:val="000000"/>
                    </w:rPr>
                  </w:pPr>
                </w:p>
              </w:tc>
            </w:tr>
            <w:tr w:rsidR="003D6E42" w:rsidRPr="006866E6" w14:paraId="43D47D74" w14:textId="77777777" w:rsidTr="00717E69">
              <w:trPr>
                <w:trHeight w:val="60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0AD711D"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 xml:space="preserve">CD High Tech 59, </w:t>
                  </w:r>
                  <w:r w:rsidRPr="006866E6">
                    <w:rPr>
                      <w:rFonts w:ascii="Arial" w:eastAsia="Times New Roman" w:hAnsi="Arial"/>
                      <w:color w:val="000000"/>
                    </w:rPr>
                    <w:br/>
                    <w:t>CD Refund 63</w:t>
                  </w:r>
                </w:p>
              </w:tc>
              <w:tc>
                <w:tcPr>
                  <w:tcW w:w="3544" w:type="dxa"/>
                  <w:tcBorders>
                    <w:top w:val="nil"/>
                    <w:left w:val="nil"/>
                    <w:bottom w:val="single" w:sz="4" w:space="0" w:color="auto"/>
                    <w:right w:val="single" w:sz="4" w:space="0" w:color="auto"/>
                  </w:tcBorders>
                  <w:shd w:val="clear" w:color="auto" w:fill="auto"/>
                  <w:vAlign w:val="center"/>
                  <w:hideMark/>
                </w:tcPr>
                <w:p w14:paraId="60934AF9"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 xml:space="preserve">Mobilephone (điện thoại di động), </w:t>
                  </w:r>
                </w:p>
                <w:p w14:paraId="68D90EEE" w14:textId="7E7B7062"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Tablet (máy tính bảng)</w:t>
                  </w:r>
                </w:p>
              </w:tc>
              <w:tc>
                <w:tcPr>
                  <w:tcW w:w="2268" w:type="dxa"/>
                  <w:tcBorders>
                    <w:top w:val="nil"/>
                    <w:left w:val="nil"/>
                    <w:bottom w:val="single" w:sz="4" w:space="0" w:color="auto"/>
                    <w:right w:val="single" w:sz="4" w:space="0" w:color="auto"/>
                  </w:tcBorders>
                  <w:shd w:val="clear" w:color="auto" w:fill="auto"/>
                  <w:vAlign w:val="center"/>
                  <w:hideMark/>
                </w:tcPr>
                <w:p w14:paraId="4E946E3C"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 xml:space="preserve">SAMSUNG, </w:t>
                  </w:r>
                </w:p>
                <w:p w14:paraId="6A1EBB27" w14:textId="7C6BCC95"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APPLE</w:t>
                  </w:r>
                </w:p>
              </w:tc>
              <w:tc>
                <w:tcPr>
                  <w:tcW w:w="1134" w:type="dxa"/>
                  <w:tcBorders>
                    <w:top w:val="nil"/>
                    <w:left w:val="nil"/>
                    <w:bottom w:val="single" w:sz="4" w:space="0" w:color="auto"/>
                    <w:right w:val="single" w:sz="4" w:space="0" w:color="auto"/>
                  </w:tcBorders>
                  <w:shd w:val="clear" w:color="auto" w:fill="auto"/>
                  <w:vAlign w:val="center"/>
                  <w:hideMark/>
                </w:tcPr>
                <w:p w14:paraId="37FEC4E6"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&gt;= 9M</w:t>
                  </w:r>
                </w:p>
              </w:tc>
            </w:tr>
            <w:tr w:rsidR="003D6E42" w:rsidRPr="006866E6" w14:paraId="105FEB6E" w14:textId="77777777" w:rsidTr="00717E69">
              <w:trPr>
                <w:trHeight w:val="60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9DD9312"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CD Refund 66</w:t>
                  </w:r>
                </w:p>
              </w:tc>
              <w:tc>
                <w:tcPr>
                  <w:tcW w:w="3544" w:type="dxa"/>
                  <w:tcBorders>
                    <w:top w:val="nil"/>
                    <w:left w:val="nil"/>
                    <w:bottom w:val="single" w:sz="4" w:space="0" w:color="auto"/>
                    <w:right w:val="single" w:sz="4" w:space="0" w:color="auto"/>
                  </w:tcBorders>
                  <w:shd w:val="clear" w:color="auto" w:fill="auto"/>
                  <w:vAlign w:val="center"/>
                  <w:hideMark/>
                </w:tcPr>
                <w:p w14:paraId="231CA407"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 xml:space="preserve">Mobilephone (điện thoại di động), </w:t>
                  </w:r>
                </w:p>
                <w:p w14:paraId="546001C3" w14:textId="066D1DCB"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Tablet (máy tính bảng)</w:t>
                  </w:r>
                </w:p>
              </w:tc>
              <w:tc>
                <w:tcPr>
                  <w:tcW w:w="2268" w:type="dxa"/>
                  <w:tcBorders>
                    <w:top w:val="nil"/>
                    <w:left w:val="nil"/>
                    <w:bottom w:val="single" w:sz="4" w:space="0" w:color="auto"/>
                    <w:right w:val="single" w:sz="4" w:space="0" w:color="auto"/>
                  </w:tcBorders>
                  <w:shd w:val="clear" w:color="auto" w:fill="auto"/>
                  <w:vAlign w:val="center"/>
                  <w:hideMark/>
                </w:tcPr>
                <w:p w14:paraId="6961CD2B"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 xml:space="preserve">SAMSUNG, </w:t>
                  </w:r>
                </w:p>
                <w:p w14:paraId="02308915" w14:textId="3FACF5E3"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APPLE</w:t>
                  </w:r>
                </w:p>
              </w:tc>
              <w:tc>
                <w:tcPr>
                  <w:tcW w:w="1134" w:type="dxa"/>
                  <w:tcBorders>
                    <w:top w:val="nil"/>
                    <w:left w:val="nil"/>
                    <w:bottom w:val="single" w:sz="4" w:space="0" w:color="auto"/>
                    <w:right w:val="single" w:sz="4" w:space="0" w:color="auto"/>
                  </w:tcBorders>
                  <w:shd w:val="clear" w:color="auto" w:fill="auto"/>
                  <w:vAlign w:val="center"/>
                  <w:hideMark/>
                </w:tcPr>
                <w:p w14:paraId="1B07AC0B" w14:textId="77777777" w:rsidR="003D6E42" w:rsidRPr="006866E6" w:rsidRDefault="003D6E42" w:rsidP="003D6E42">
                  <w:pPr>
                    <w:spacing w:before="0" w:after="0"/>
                    <w:ind w:left="0"/>
                    <w:rPr>
                      <w:rFonts w:ascii="Arial" w:eastAsia="Times New Roman" w:hAnsi="Arial"/>
                      <w:color w:val="000000"/>
                    </w:rPr>
                  </w:pPr>
                  <w:r w:rsidRPr="006866E6">
                    <w:rPr>
                      <w:rFonts w:ascii="Arial" w:eastAsia="Times New Roman" w:hAnsi="Arial"/>
                      <w:color w:val="000000"/>
                    </w:rPr>
                    <w:t>&lt; 9M</w:t>
                  </w:r>
                </w:p>
              </w:tc>
            </w:tr>
          </w:tbl>
          <w:p w14:paraId="6DED6912" w14:textId="77777777" w:rsidR="00E07E89" w:rsidRPr="006866E6" w:rsidRDefault="00E07E89" w:rsidP="0063668C">
            <w:pPr>
              <w:spacing w:before="0" w:after="0"/>
              <w:ind w:left="0"/>
              <w:rPr>
                <w:rFonts w:ascii="Arial" w:eastAsia="Times New Roman" w:hAnsi="Arial"/>
                <w:b/>
                <w:color w:val="000000"/>
              </w:rPr>
            </w:pPr>
          </w:p>
          <w:p w14:paraId="040126E9" w14:textId="07076049" w:rsidR="003D6E42" w:rsidRPr="006866E6" w:rsidRDefault="003D6E42" w:rsidP="003D6E42">
            <w:pPr>
              <w:spacing w:before="0" w:after="0"/>
              <w:ind w:left="0"/>
              <w:rPr>
                <w:rFonts w:ascii="Arial" w:eastAsia="Times New Roman" w:hAnsi="Arial"/>
                <w:b/>
                <w:color w:val="000000"/>
              </w:rPr>
            </w:pPr>
            <w:r w:rsidRPr="006866E6">
              <w:rPr>
                <w:rFonts w:ascii="Arial" w:eastAsia="Times New Roman" w:hAnsi="Arial"/>
                <w:bCs/>
                <w:color w:val="000000"/>
              </w:rPr>
              <w:t>=&gt; hiện message thông báo “Không thỏa điều kiện sản phẩm”</w:t>
            </w:r>
          </w:p>
        </w:tc>
      </w:tr>
    </w:tbl>
    <w:p w14:paraId="79426FFF" w14:textId="0A451C6D" w:rsidR="007D1C7F" w:rsidRDefault="007D1C7F" w:rsidP="006B2206">
      <w:pPr>
        <w:pStyle w:val="BodyText"/>
        <w:spacing w:line="312" w:lineRule="auto"/>
        <w:rPr>
          <w:lang w:val="en-US" w:eastAsia="en-AU"/>
        </w:rPr>
      </w:pPr>
    </w:p>
    <w:p w14:paraId="18603DC5" w14:textId="0BB1BE0A" w:rsidR="003B7D24" w:rsidRDefault="003B7D24" w:rsidP="006B2206">
      <w:pPr>
        <w:pStyle w:val="BodyText"/>
        <w:spacing w:line="312" w:lineRule="auto"/>
        <w:rPr>
          <w:rFonts w:ascii="Arial" w:hAnsi="Arial" w:cs="Arial"/>
          <w:lang w:val="en-US" w:eastAsia="en-AU"/>
        </w:rPr>
      </w:pPr>
      <w:r w:rsidRPr="003B7D24">
        <w:rPr>
          <w:rFonts w:ascii="Arial" w:hAnsi="Arial" w:cs="Arial"/>
          <w:b/>
          <w:u w:val="single"/>
          <w:lang w:val="en-US" w:eastAsia="en-AU"/>
        </w:rPr>
        <w:t>NOTE:</w:t>
      </w:r>
      <w:r w:rsidRPr="003B7D24">
        <w:rPr>
          <w:rFonts w:ascii="Arial" w:hAnsi="Arial" w:cs="Arial"/>
          <w:lang w:val="en-US" w:eastAsia="en-AU"/>
        </w:rPr>
        <w:t xml:space="preserve"> Trừ validation số 6 và 9, các validation </w:t>
      </w:r>
      <w:r w:rsidR="00163B64">
        <w:rPr>
          <w:rFonts w:ascii="Arial" w:hAnsi="Arial" w:cs="Arial"/>
          <w:lang w:val="en-US" w:eastAsia="en-AU"/>
        </w:rPr>
        <w:t>còn lại</w:t>
      </w:r>
      <w:r w:rsidRPr="003B7D24">
        <w:rPr>
          <w:rFonts w:ascii="Arial" w:hAnsi="Arial" w:cs="Arial"/>
          <w:lang w:val="en-US" w:eastAsia="en-AU"/>
        </w:rPr>
        <w:t xml:space="preserve"> sẽ tự động validate theo quy định với các sản phẩm mớ</w:t>
      </w:r>
      <w:r w:rsidR="00163B64">
        <w:rPr>
          <w:rFonts w:ascii="Arial" w:hAnsi="Arial" w:cs="Arial"/>
          <w:lang w:val="en-US" w:eastAsia="en-AU"/>
        </w:rPr>
        <w:t>i (Các quy định trong tài liệu được update đến ngày 22/04/2019)</w:t>
      </w:r>
    </w:p>
    <w:p w14:paraId="3CD44732" w14:textId="5E1C4DFA" w:rsidR="00693867" w:rsidRDefault="00693867" w:rsidP="006B2206">
      <w:pPr>
        <w:pStyle w:val="BodyText"/>
        <w:spacing w:line="312" w:lineRule="auto"/>
        <w:rPr>
          <w:rFonts w:ascii="Arial" w:hAnsi="Arial" w:cs="Arial"/>
          <w:lang w:val="en-US" w:eastAsia="en-AU"/>
        </w:rPr>
      </w:pPr>
    </w:p>
    <w:p w14:paraId="7EE85DBD" w14:textId="70618102" w:rsidR="00693867" w:rsidRPr="003B7D24" w:rsidRDefault="00693867" w:rsidP="006B2206">
      <w:pPr>
        <w:pStyle w:val="BodyText"/>
        <w:spacing w:line="312" w:lineRule="auto"/>
        <w:rPr>
          <w:rFonts w:ascii="Arial" w:hAnsi="Arial" w:cs="Arial"/>
          <w:lang w:val="en-US" w:eastAsia="en-AU"/>
        </w:rPr>
      </w:pPr>
      <w:r>
        <w:rPr>
          <w:rFonts w:ascii="Arial" w:hAnsi="Arial" w:cs="Arial"/>
          <w:lang w:val="en-US" w:eastAsia="en-AU"/>
        </w:rPr>
        <w:t xml:space="preserve">Config rule mới: </w:t>
      </w:r>
      <w:r>
        <w:rPr>
          <w:rFonts w:ascii="Arial" w:hAnsi="Arial" w:cs="Arial"/>
          <w:lang w:val="en-US" w:eastAsia="en-AU"/>
        </w:rPr>
        <w:object w:dxaOrig="1543" w:dyaOrig="996" w14:anchorId="679F297A">
          <v:shape id="_x0000_i1030" type="#_x0000_t75" style="width:77.25pt;height:49.5pt" o:ole="">
            <v:imagedata r:id="rId28" o:title=""/>
          </v:shape>
          <o:OLEObject Type="Embed" ProgID="Excel.Sheet.12" ShapeID="_x0000_i1030" DrawAspect="Icon" ObjectID="_1619594000" r:id="rId29"/>
        </w:object>
      </w:r>
      <w:bookmarkStart w:id="33" w:name="_GoBack"/>
      <w:bookmarkEnd w:id="33"/>
    </w:p>
    <w:sectPr w:rsidR="00693867" w:rsidRPr="003B7D24" w:rsidSect="00A12080">
      <w:headerReference w:type="default" r:id="rId30"/>
      <w:footerReference w:type="default" r:id="rId31"/>
      <w:pgSz w:w="16838" w:h="11906" w:orient="landscape" w:code="9"/>
      <w:pgMar w:top="1080" w:right="1440" w:bottom="1080" w:left="1440" w:header="284" w:footer="284" w:gutter="0"/>
      <w:cols w:space="720"/>
      <w:docGrid w:linePitch="27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Nguyen Thanh Huyen (HO-CNTT-DEV)" w:date="2019-05-17T10:15:00Z" w:initials="NTH(">
    <w:p w14:paraId="7946166F" w14:textId="084D2666" w:rsidR="00C140DC" w:rsidRDefault="00C140DC">
      <w:pPr>
        <w:pStyle w:val="CommentText"/>
      </w:pPr>
      <w:r>
        <w:rPr>
          <w:rStyle w:val="CommentReference"/>
        </w:rPr>
        <w:annotationRef/>
      </w:r>
      <w:r>
        <w:t>Dùng rule AGE_VALIDATION</w:t>
      </w:r>
    </w:p>
  </w:comment>
  <w:comment w:id="26" w:author="Nguyen Thanh Huyen (HO-CNTT-DEV)" w:date="2019-05-17T10:22:00Z" w:initials="NTH(">
    <w:p w14:paraId="09EAAB4A" w14:textId="08A1CFA7" w:rsidR="00C140DC" w:rsidRDefault="00C140DC">
      <w:pPr>
        <w:pStyle w:val="CommentText"/>
      </w:pPr>
      <w:r>
        <w:rPr>
          <w:rStyle w:val="CommentReference"/>
        </w:rPr>
        <w:annotationRef/>
      </w:r>
      <w:r>
        <w:t>Dùng rule INCOME_VALIDATION</w:t>
      </w:r>
    </w:p>
  </w:comment>
  <w:comment w:id="27" w:author="Nguyen Thanh Huyen (HO-CNTT-DEV)" w:date="2019-05-17T10:23:00Z" w:initials="NTH(">
    <w:p w14:paraId="210F5D60" w14:textId="4893CC92" w:rsidR="00C140DC" w:rsidRDefault="00C140DC">
      <w:pPr>
        <w:pStyle w:val="CommentText"/>
      </w:pPr>
      <w:r>
        <w:rPr>
          <w:rStyle w:val="CommentReference"/>
        </w:rPr>
        <w:annotationRef/>
      </w:r>
      <w:r>
        <w:t>Đã có config DB</w:t>
      </w:r>
    </w:p>
  </w:comment>
  <w:comment w:id="28" w:author="Nguyen Thanh Huyen (HO-CNTT-DEV)" w:date="2019-05-17T10:23:00Z" w:initials="NTH(">
    <w:p w14:paraId="2ACAAE33" w14:textId="45960539" w:rsidR="00C140DC" w:rsidRDefault="00C140DC">
      <w:pPr>
        <w:pStyle w:val="CommentText"/>
      </w:pPr>
      <w:r>
        <w:rPr>
          <w:rStyle w:val="CommentReference"/>
        </w:rPr>
        <w:annotationRef/>
      </w:r>
      <w:r>
        <w:rPr>
          <w:rStyle w:val="CommentReference"/>
        </w:rPr>
        <w:annotationRef/>
      </w:r>
      <w:r>
        <w:t>Đã có config DB</w:t>
      </w:r>
    </w:p>
  </w:comment>
  <w:comment w:id="29" w:author="Nguyen Thanh Huyen (HO-CNTT-DEV)" w:date="2019-05-17T10:23:00Z" w:initials="NTH(">
    <w:p w14:paraId="7087C19D" w14:textId="2C77BB33" w:rsidR="00C140DC" w:rsidRDefault="00C140DC">
      <w:pPr>
        <w:pStyle w:val="CommentText"/>
      </w:pPr>
      <w:r>
        <w:rPr>
          <w:rStyle w:val="CommentReference"/>
        </w:rPr>
        <w:annotationRef/>
      </w:r>
      <w:r>
        <w:rPr>
          <w:rStyle w:val="CommentReference"/>
        </w:rPr>
        <w:annotationRef/>
      </w:r>
      <w:r>
        <w:t>Đã có config DB</w:t>
      </w:r>
      <w:r>
        <w:t xml:space="preserve"> + 1 số SP dùng rule </w:t>
      </w:r>
      <w:r w:rsidRPr="00C140DC">
        <w:t>PREPAY_RATE</w:t>
      </w:r>
    </w:p>
  </w:comment>
  <w:comment w:id="31" w:author="Nguyen Thanh Huyen (HO-CNTT-DEV)" w:date="2019-05-17T10:24:00Z" w:initials="NTH(">
    <w:p w14:paraId="5F46F618" w14:textId="3878EA97" w:rsidR="00C140DC" w:rsidRDefault="00C140DC">
      <w:pPr>
        <w:pStyle w:val="CommentText"/>
      </w:pPr>
      <w:r>
        <w:rPr>
          <w:rStyle w:val="CommentReference"/>
        </w:rPr>
        <w:annotationRef/>
      </w:r>
      <w:r>
        <w:t xml:space="preserve">6+7+8+9 dùng rule mới </w:t>
      </w:r>
      <w:r w:rsidRPr="00C140DC">
        <w:t>APPRAISAL_VALIDATION</w:t>
      </w:r>
    </w:p>
  </w:comment>
  <w:comment w:id="32" w:author="Nguyen Thanh Huyen (HO-CNTT-DEV)" w:date="2019-05-17T10:25:00Z" w:initials="NTH(">
    <w:p w14:paraId="0DED9C79" w14:textId="69FC34F2" w:rsidR="00C140DC" w:rsidRDefault="00C140DC">
      <w:pPr>
        <w:pStyle w:val="CommentText"/>
      </w:pPr>
      <w:r>
        <w:rPr>
          <w:rStyle w:val="CommentReference"/>
        </w:rPr>
        <w:annotationRef/>
      </w:r>
      <w:r>
        <w:t xml:space="preserve">Dùng rule </w:t>
      </w:r>
      <w:r w:rsidRPr="00C140DC">
        <w:t>GOODS_VALIDATION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6166F" w15:done="0"/>
  <w15:commentEx w15:paraId="09EAAB4A" w15:done="0"/>
  <w15:commentEx w15:paraId="210F5D60" w15:done="0"/>
  <w15:commentEx w15:paraId="2ACAAE33" w15:done="0"/>
  <w15:commentEx w15:paraId="7087C19D" w15:done="0"/>
  <w15:commentEx w15:paraId="5F46F618" w15:done="0"/>
  <w15:commentEx w15:paraId="0DED9C7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91D47" w14:textId="77777777" w:rsidR="00DB25FB" w:rsidRDefault="00DB25FB" w:rsidP="00EA7900">
      <w:r>
        <w:separator/>
      </w:r>
    </w:p>
  </w:endnote>
  <w:endnote w:type="continuationSeparator" w:id="0">
    <w:p w14:paraId="648A7EB1" w14:textId="77777777" w:rsidR="00DB25FB" w:rsidRDefault="00DB25FB" w:rsidP="00EA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altName w:val="Arial"/>
    <w:charset w:val="00"/>
    <w:family w:val="swiss"/>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 w:name=".VnArialH">
    <w:altName w:val="Courier New"/>
    <w:charset w:val="00"/>
    <w:family w:val="swiss"/>
    <w:pitch w:val="variable"/>
    <w:sig w:usb0="00000001" w:usb1="00000000" w:usb2="00000000" w:usb3="00000000" w:csb0="00000003" w:csb1="00000000"/>
  </w:font>
  <w:font w:name="CG Times">
    <w:altName w:val="Times New Roman"/>
    <w:panose1 w:val="00000000000000000000"/>
    <w:charset w:val="00"/>
    <w:family w:val="roman"/>
    <w:notTrueType/>
    <w:pitch w:val="variable"/>
    <w:sig w:usb0="00000003" w:usb1="00000000" w:usb2="00000000" w:usb3="00000000" w:csb0="00000001" w:csb1="00000000"/>
  </w:font>
  <w:font w:name="Swis721 BlkEx BT">
    <w:altName w:val="Tahoma"/>
    <w:charset w:val="00"/>
    <w:family w:val="swiss"/>
    <w:pitch w:val="variable"/>
    <w:sig w:usb0="00000007" w:usb1="00000000" w:usb2="00000000" w:usb3="00000000" w:csb0="0000001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88142" w14:textId="3A29E398" w:rsidR="00F264D2" w:rsidRDefault="00F264D2" w:rsidP="00A12080">
    <w:pPr>
      <w:pStyle w:val="Footer"/>
    </w:pPr>
    <w:r>
      <w:t>MCredit</w:t>
    </w:r>
    <w:r>
      <w:tab/>
    </w:r>
    <w:r>
      <w:tab/>
    </w:r>
    <w:r>
      <w:tab/>
    </w:r>
    <w:r>
      <w:tab/>
    </w:r>
    <w:r>
      <w:tab/>
    </w:r>
    <w:r>
      <w:tab/>
    </w: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C140DC">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140DC">
      <w:rPr>
        <w:rStyle w:val="PageNumber"/>
        <w:noProof/>
      </w:rPr>
      <w:t>25</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15A8F" w14:textId="6EF12DD2" w:rsidR="00F264D2" w:rsidRDefault="00F264D2" w:rsidP="00A12080">
    <w:pPr>
      <w:pStyle w:val="Footer"/>
    </w:pPr>
    <w:r>
      <w:t>MCredit</w:t>
    </w:r>
    <w:r>
      <w:tab/>
    </w:r>
    <w:r>
      <w:tab/>
    </w:r>
    <w:r>
      <w:tab/>
    </w:r>
    <w:r>
      <w:tab/>
    </w:r>
    <w:r>
      <w:tab/>
    </w:r>
    <w:r>
      <w:tab/>
    </w:r>
    <w:r>
      <w:tab/>
    </w:r>
    <w:r>
      <w:tab/>
    </w:r>
    <w:r>
      <w:tab/>
    </w:r>
    <w:r>
      <w:tab/>
    </w:r>
    <w:r>
      <w:tab/>
    </w:r>
    <w:r>
      <w:tab/>
    </w: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693867">
      <w:rPr>
        <w:rStyle w:val="PageNumber"/>
        <w:noProof/>
      </w:rPr>
      <w:t>23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93867">
      <w:rPr>
        <w:rStyle w:val="PageNumber"/>
        <w:noProof/>
      </w:rPr>
      <w:t>25</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BAB55" w14:textId="77777777" w:rsidR="00DB25FB" w:rsidRDefault="00DB25FB" w:rsidP="00EA7900">
      <w:r>
        <w:separator/>
      </w:r>
    </w:p>
  </w:footnote>
  <w:footnote w:type="continuationSeparator" w:id="0">
    <w:p w14:paraId="626B1810" w14:textId="77777777" w:rsidR="00DB25FB" w:rsidRDefault="00DB25FB" w:rsidP="00EA79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A48BC" w14:textId="58BB8ABF" w:rsidR="00F264D2" w:rsidRPr="000046A8" w:rsidRDefault="00F264D2" w:rsidP="000046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6E8"/>
      </v:shape>
    </w:pict>
  </w:numPicBullet>
  <w:abstractNum w:abstractNumId="0" w15:restartNumberingAfterBreak="0">
    <w:nsid w:val="013802E2"/>
    <w:multiLevelType w:val="multilevel"/>
    <w:tmpl w:val="E45AEABE"/>
    <w:name w:val="InternalNumbers7923313"/>
    <w:lvl w:ilvl="0">
      <w:start w:val="1"/>
      <w:numFmt w:val="decimal"/>
      <w:lvlRestart w:val="0"/>
      <w:pStyle w:val="ListNumber1"/>
      <w:lvlText w:val="%1."/>
      <w:lvlJc w:val="left"/>
      <w:pPr>
        <w:tabs>
          <w:tab w:val="num" w:pos="2520"/>
        </w:tabs>
        <w:ind w:left="2520" w:hanging="360"/>
      </w:pPr>
      <w:rPr>
        <w:rFonts w:hint="default"/>
      </w:rPr>
    </w:lvl>
    <w:lvl w:ilvl="1">
      <w:start w:val="1"/>
      <w:numFmt w:val="lowerLetter"/>
      <w:pStyle w:val="ListNumber2"/>
      <w:lvlText w:val="%2."/>
      <w:lvlJc w:val="left"/>
      <w:pPr>
        <w:tabs>
          <w:tab w:val="num" w:pos="2880"/>
        </w:tabs>
        <w:ind w:left="2880" w:hanging="360"/>
      </w:pPr>
      <w:rPr>
        <w:rFonts w:hint="default"/>
      </w:rPr>
    </w:lvl>
    <w:lvl w:ilvl="2">
      <w:start w:val="1"/>
      <w:numFmt w:val="lowerRoman"/>
      <w:pStyle w:val="ListNumber3"/>
      <w:lvlText w:val="%3)"/>
      <w:lvlJc w:val="left"/>
      <w:pPr>
        <w:tabs>
          <w:tab w:val="num" w:pos="3240"/>
        </w:tabs>
        <w:ind w:left="3240" w:hanging="36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2520" w:firstLine="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 w15:restartNumberingAfterBreak="0">
    <w:nsid w:val="02300E12"/>
    <w:multiLevelType w:val="hybridMultilevel"/>
    <w:tmpl w:val="0478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176F3"/>
    <w:multiLevelType w:val="multilevel"/>
    <w:tmpl w:val="35BE15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670146A"/>
    <w:multiLevelType w:val="singleLevel"/>
    <w:tmpl w:val="A2B453D0"/>
    <w:name w:val="InternalNumbers28822"/>
    <w:lvl w:ilvl="0">
      <w:start w:val="1"/>
      <w:numFmt w:val="decimal"/>
      <w:lvlText w:val="%1."/>
      <w:lvlJc w:val="left"/>
      <w:pPr>
        <w:tabs>
          <w:tab w:val="num" w:pos="360"/>
        </w:tabs>
        <w:ind w:left="216" w:hanging="216"/>
      </w:pPr>
    </w:lvl>
  </w:abstractNum>
  <w:abstractNum w:abstractNumId="4" w15:restartNumberingAfterBreak="0">
    <w:nsid w:val="0677326F"/>
    <w:multiLevelType w:val="hybridMultilevel"/>
    <w:tmpl w:val="0C7C592A"/>
    <w:lvl w:ilvl="0" w:tplc="30547ADA">
      <w:start w:val="1"/>
      <w:numFmt w:val="bullet"/>
      <w:lvlText w:val=""/>
      <w:lvlJc w:val="left"/>
      <w:pPr>
        <w:ind w:left="785"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75E5705"/>
    <w:multiLevelType w:val="hybridMultilevel"/>
    <w:tmpl w:val="2F2646C0"/>
    <w:name w:val="InternalTabBull2"/>
    <w:lvl w:ilvl="0" w:tplc="3F4CA7F6">
      <w:start w:val="1"/>
      <w:numFmt w:val="lowerLetter"/>
      <w:lvlText w:val="%1."/>
      <w:lvlJc w:val="left"/>
      <w:pPr>
        <w:ind w:left="1571" w:hanging="360"/>
      </w:pPr>
    </w:lvl>
    <w:lvl w:ilvl="1" w:tplc="04090003" w:tentative="1">
      <w:start w:val="1"/>
      <w:numFmt w:val="lowerLetter"/>
      <w:lvlText w:val="%2."/>
      <w:lvlJc w:val="left"/>
      <w:pPr>
        <w:ind w:left="2291" w:hanging="360"/>
      </w:pPr>
    </w:lvl>
    <w:lvl w:ilvl="2" w:tplc="04090005" w:tentative="1">
      <w:start w:val="1"/>
      <w:numFmt w:val="lowerRoman"/>
      <w:lvlText w:val="%3."/>
      <w:lvlJc w:val="right"/>
      <w:pPr>
        <w:ind w:left="3011" w:hanging="180"/>
      </w:pPr>
    </w:lvl>
    <w:lvl w:ilvl="3" w:tplc="04090001" w:tentative="1">
      <w:start w:val="1"/>
      <w:numFmt w:val="decimal"/>
      <w:lvlText w:val="%4."/>
      <w:lvlJc w:val="left"/>
      <w:pPr>
        <w:ind w:left="3731" w:hanging="360"/>
      </w:pPr>
    </w:lvl>
    <w:lvl w:ilvl="4" w:tplc="04090003" w:tentative="1">
      <w:start w:val="1"/>
      <w:numFmt w:val="lowerLetter"/>
      <w:lvlText w:val="%5."/>
      <w:lvlJc w:val="left"/>
      <w:pPr>
        <w:ind w:left="4451" w:hanging="360"/>
      </w:pPr>
    </w:lvl>
    <w:lvl w:ilvl="5" w:tplc="04090005" w:tentative="1">
      <w:start w:val="1"/>
      <w:numFmt w:val="lowerRoman"/>
      <w:lvlText w:val="%6."/>
      <w:lvlJc w:val="right"/>
      <w:pPr>
        <w:ind w:left="5171" w:hanging="180"/>
      </w:pPr>
    </w:lvl>
    <w:lvl w:ilvl="6" w:tplc="04090001" w:tentative="1">
      <w:start w:val="1"/>
      <w:numFmt w:val="decimal"/>
      <w:lvlText w:val="%7."/>
      <w:lvlJc w:val="left"/>
      <w:pPr>
        <w:ind w:left="5891" w:hanging="360"/>
      </w:pPr>
    </w:lvl>
    <w:lvl w:ilvl="7" w:tplc="04090003" w:tentative="1">
      <w:start w:val="1"/>
      <w:numFmt w:val="lowerLetter"/>
      <w:lvlText w:val="%8."/>
      <w:lvlJc w:val="left"/>
      <w:pPr>
        <w:ind w:left="6611" w:hanging="360"/>
      </w:pPr>
    </w:lvl>
    <w:lvl w:ilvl="8" w:tplc="04090005" w:tentative="1">
      <w:start w:val="1"/>
      <w:numFmt w:val="lowerRoman"/>
      <w:lvlText w:val="%9."/>
      <w:lvlJc w:val="right"/>
      <w:pPr>
        <w:ind w:left="7331" w:hanging="180"/>
      </w:pPr>
    </w:lvl>
  </w:abstractNum>
  <w:abstractNum w:abstractNumId="6" w15:restartNumberingAfterBreak="0">
    <w:nsid w:val="08514487"/>
    <w:multiLevelType w:val="hybridMultilevel"/>
    <w:tmpl w:val="3E62A1E8"/>
    <w:lvl w:ilvl="0" w:tplc="F880EC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081944"/>
    <w:multiLevelType w:val="singleLevel"/>
    <w:tmpl w:val="E94C8798"/>
    <w:name w:val="522222222222222"/>
    <w:lvl w:ilvl="0">
      <w:start w:val="1"/>
      <w:numFmt w:val="decimal"/>
      <w:lvlText w:val="%1."/>
      <w:lvlJc w:val="left"/>
      <w:pPr>
        <w:tabs>
          <w:tab w:val="num" w:pos="360"/>
        </w:tabs>
        <w:ind w:left="360" w:hanging="360"/>
      </w:pPr>
      <w:rPr>
        <w:rFonts w:ascii=".VnTime" w:hAnsi=".VnTime" w:cs="Times New Roman" w:hint="default"/>
      </w:rPr>
    </w:lvl>
  </w:abstractNum>
  <w:abstractNum w:abstractNumId="8" w15:restartNumberingAfterBreak="0">
    <w:nsid w:val="0C6E797B"/>
    <w:multiLevelType w:val="hybridMultilevel"/>
    <w:tmpl w:val="CF7698AA"/>
    <w:lvl w:ilvl="0" w:tplc="041CF8A4">
      <w:start w:val="1"/>
      <w:numFmt w:val="decimal"/>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87648"/>
    <w:multiLevelType w:val="hybridMultilevel"/>
    <w:tmpl w:val="44A4CBC2"/>
    <w:name w:val="5222222"/>
    <w:lvl w:ilvl="0" w:tplc="1E8C47A6">
      <w:numFmt w:val="bullet"/>
      <w:lvlText w:val="-"/>
      <w:lvlJc w:val="left"/>
      <w:pPr>
        <w:ind w:left="1211" w:hanging="360"/>
      </w:pPr>
      <w:rPr>
        <w:rFonts w:ascii="Tahoma" w:eastAsia="MS Mincho" w:hAnsi="Tahoma" w:cs="Tahoma" w:hint="default"/>
      </w:rPr>
    </w:lvl>
    <w:lvl w:ilvl="1" w:tplc="3B5E0CAA">
      <w:start w:val="1"/>
      <w:numFmt w:val="bullet"/>
      <w:lvlText w:val="o"/>
      <w:lvlJc w:val="left"/>
      <w:pPr>
        <w:ind w:left="1931" w:hanging="360"/>
      </w:pPr>
      <w:rPr>
        <w:rFonts w:ascii="Courier New" w:hAnsi="Courier New" w:cs="Courier New" w:hint="default"/>
      </w:rPr>
    </w:lvl>
    <w:lvl w:ilvl="2" w:tplc="54606A68" w:tentative="1">
      <w:start w:val="1"/>
      <w:numFmt w:val="bullet"/>
      <w:lvlText w:val=""/>
      <w:lvlJc w:val="left"/>
      <w:pPr>
        <w:ind w:left="2651" w:hanging="360"/>
      </w:pPr>
      <w:rPr>
        <w:rFonts w:ascii="Wingdings" w:hAnsi="Wingdings" w:hint="default"/>
      </w:rPr>
    </w:lvl>
    <w:lvl w:ilvl="3" w:tplc="956A8952" w:tentative="1">
      <w:start w:val="1"/>
      <w:numFmt w:val="bullet"/>
      <w:lvlText w:val=""/>
      <w:lvlJc w:val="left"/>
      <w:pPr>
        <w:ind w:left="3371" w:hanging="360"/>
      </w:pPr>
      <w:rPr>
        <w:rFonts w:ascii="Symbol" w:hAnsi="Symbol" w:hint="default"/>
      </w:rPr>
    </w:lvl>
    <w:lvl w:ilvl="4" w:tplc="99C6E9F4" w:tentative="1">
      <w:start w:val="1"/>
      <w:numFmt w:val="bullet"/>
      <w:lvlText w:val="o"/>
      <w:lvlJc w:val="left"/>
      <w:pPr>
        <w:ind w:left="4091" w:hanging="360"/>
      </w:pPr>
      <w:rPr>
        <w:rFonts w:ascii="Courier New" w:hAnsi="Courier New" w:cs="Courier New" w:hint="default"/>
      </w:rPr>
    </w:lvl>
    <w:lvl w:ilvl="5" w:tplc="D26AEBB2" w:tentative="1">
      <w:start w:val="1"/>
      <w:numFmt w:val="bullet"/>
      <w:lvlText w:val=""/>
      <w:lvlJc w:val="left"/>
      <w:pPr>
        <w:ind w:left="4811" w:hanging="360"/>
      </w:pPr>
      <w:rPr>
        <w:rFonts w:ascii="Wingdings" w:hAnsi="Wingdings" w:hint="default"/>
      </w:rPr>
    </w:lvl>
    <w:lvl w:ilvl="6" w:tplc="B4BE852A" w:tentative="1">
      <w:start w:val="1"/>
      <w:numFmt w:val="bullet"/>
      <w:lvlText w:val=""/>
      <w:lvlJc w:val="left"/>
      <w:pPr>
        <w:ind w:left="5531" w:hanging="360"/>
      </w:pPr>
      <w:rPr>
        <w:rFonts w:ascii="Symbol" w:hAnsi="Symbol" w:hint="default"/>
      </w:rPr>
    </w:lvl>
    <w:lvl w:ilvl="7" w:tplc="081087D6" w:tentative="1">
      <w:start w:val="1"/>
      <w:numFmt w:val="bullet"/>
      <w:lvlText w:val="o"/>
      <w:lvlJc w:val="left"/>
      <w:pPr>
        <w:ind w:left="6251" w:hanging="360"/>
      </w:pPr>
      <w:rPr>
        <w:rFonts w:ascii="Courier New" w:hAnsi="Courier New" w:cs="Courier New" w:hint="default"/>
      </w:rPr>
    </w:lvl>
    <w:lvl w:ilvl="8" w:tplc="854E731E" w:tentative="1">
      <w:start w:val="1"/>
      <w:numFmt w:val="bullet"/>
      <w:lvlText w:val=""/>
      <w:lvlJc w:val="left"/>
      <w:pPr>
        <w:ind w:left="6971" w:hanging="360"/>
      </w:pPr>
      <w:rPr>
        <w:rFonts w:ascii="Wingdings" w:hAnsi="Wingdings" w:hint="default"/>
      </w:rPr>
    </w:lvl>
  </w:abstractNum>
  <w:abstractNum w:abstractNumId="10" w15:restartNumberingAfterBreak="0">
    <w:nsid w:val="12A034D2"/>
    <w:multiLevelType w:val="hybridMultilevel"/>
    <w:tmpl w:val="447004C4"/>
    <w:name w:val="InternalNumbers"/>
    <w:lvl w:ilvl="0" w:tplc="0B82E70A">
      <w:numFmt w:val="bullet"/>
      <w:lvlText w:val=""/>
      <w:lvlJc w:val="left"/>
      <w:pPr>
        <w:tabs>
          <w:tab w:val="num" w:pos="1571"/>
        </w:tabs>
        <w:ind w:left="1571" w:hanging="360"/>
      </w:pPr>
      <w:rPr>
        <w:rFonts w:ascii="Symbol" w:eastAsia="Times New Roman" w:hAnsi="Symbol" w:cs="Times New Roman" w:hint="default"/>
      </w:rPr>
    </w:lvl>
    <w:lvl w:ilvl="1" w:tplc="2EF00B14">
      <w:start w:val="1"/>
      <w:numFmt w:val="bullet"/>
      <w:lvlText w:val="o"/>
      <w:lvlJc w:val="left"/>
      <w:pPr>
        <w:tabs>
          <w:tab w:val="num" w:pos="949"/>
        </w:tabs>
        <w:ind w:left="949" w:hanging="360"/>
      </w:pPr>
      <w:rPr>
        <w:rFonts w:ascii="Courier New" w:hAnsi="Courier New" w:cs="Courier New" w:hint="default"/>
      </w:rPr>
    </w:lvl>
    <w:lvl w:ilvl="2" w:tplc="8312E710" w:tentative="1">
      <w:start w:val="1"/>
      <w:numFmt w:val="bullet"/>
      <w:lvlText w:val=""/>
      <w:lvlJc w:val="left"/>
      <w:pPr>
        <w:tabs>
          <w:tab w:val="num" w:pos="1669"/>
        </w:tabs>
        <w:ind w:left="1669" w:hanging="360"/>
      </w:pPr>
      <w:rPr>
        <w:rFonts w:ascii="Wingdings" w:hAnsi="Wingdings" w:hint="default"/>
      </w:rPr>
    </w:lvl>
    <w:lvl w:ilvl="3" w:tplc="E59C3B5A" w:tentative="1">
      <w:start w:val="1"/>
      <w:numFmt w:val="bullet"/>
      <w:lvlText w:val=""/>
      <w:lvlJc w:val="left"/>
      <w:pPr>
        <w:tabs>
          <w:tab w:val="num" w:pos="2389"/>
        </w:tabs>
        <w:ind w:left="2389" w:hanging="360"/>
      </w:pPr>
      <w:rPr>
        <w:rFonts w:ascii="Symbol" w:hAnsi="Symbol" w:hint="default"/>
      </w:rPr>
    </w:lvl>
    <w:lvl w:ilvl="4" w:tplc="4FB8B20E" w:tentative="1">
      <w:start w:val="1"/>
      <w:numFmt w:val="bullet"/>
      <w:lvlText w:val="o"/>
      <w:lvlJc w:val="left"/>
      <w:pPr>
        <w:tabs>
          <w:tab w:val="num" w:pos="3109"/>
        </w:tabs>
        <w:ind w:left="3109" w:hanging="360"/>
      </w:pPr>
      <w:rPr>
        <w:rFonts w:ascii="Courier New" w:hAnsi="Courier New" w:cs="Courier New" w:hint="default"/>
      </w:rPr>
    </w:lvl>
    <w:lvl w:ilvl="5" w:tplc="4588BDBE" w:tentative="1">
      <w:start w:val="1"/>
      <w:numFmt w:val="bullet"/>
      <w:lvlText w:val=""/>
      <w:lvlJc w:val="left"/>
      <w:pPr>
        <w:tabs>
          <w:tab w:val="num" w:pos="3829"/>
        </w:tabs>
        <w:ind w:left="3829" w:hanging="360"/>
      </w:pPr>
      <w:rPr>
        <w:rFonts w:ascii="Wingdings" w:hAnsi="Wingdings" w:hint="default"/>
      </w:rPr>
    </w:lvl>
    <w:lvl w:ilvl="6" w:tplc="C80ABAF0" w:tentative="1">
      <w:start w:val="1"/>
      <w:numFmt w:val="bullet"/>
      <w:lvlText w:val=""/>
      <w:lvlJc w:val="left"/>
      <w:pPr>
        <w:tabs>
          <w:tab w:val="num" w:pos="4549"/>
        </w:tabs>
        <w:ind w:left="4549" w:hanging="360"/>
      </w:pPr>
      <w:rPr>
        <w:rFonts w:ascii="Symbol" w:hAnsi="Symbol" w:hint="default"/>
      </w:rPr>
    </w:lvl>
    <w:lvl w:ilvl="7" w:tplc="163A17A6" w:tentative="1">
      <w:start w:val="1"/>
      <w:numFmt w:val="bullet"/>
      <w:lvlText w:val="o"/>
      <w:lvlJc w:val="left"/>
      <w:pPr>
        <w:tabs>
          <w:tab w:val="num" w:pos="5269"/>
        </w:tabs>
        <w:ind w:left="5269" w:hanging="360"/>
      </w:pPr>
      <w:rPr>
        <w:rFonts w:ascii="Courier New" w:hAnsi="Courier New" w:cs="Courier New" w:hint="default"/>
      </w:rPr>
    </w:lvl>
    <w:lvl w:ilvl="8" w:tplc="B2B8DB7E" w:tentative="1">
      <w:start w:val="1"/>
      <w:numFmt w:val="bullet"/>
      <w:lvlText w:val=""/>
      <w:lvlJc w:val="left"/>
      <w:pPr>
        <w:tabs>
          <w:tab w:val="num" w:pos="5989"/>
        </w:tabs>
        <w:ind w:left="5989" w:hanging="360"/>
      </w:pPr>
      <w:rPr>
        <w:rFonts w:ascii="Wingdings" w:hAnsi="Wingdings" w:hint="default"/>
      </w:rPr>
    </w:lvl>
  </w:abstractNum>
  <w:abstractNum w:abstractNumId="11" w15:restartNumberingAfterBreak="0">
    <w:nsid w:val="137818AA"/>
    <w:multiLevelType w:val="hybridMultilevel"/>
    <w:tmpl w:val="F04AFFA8"/>
    <w:lvl w:ilvl="0" w:tplc="A28075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7598F"/>
    <w:multiLevelType w:val="hybridMultilevel"/>
    <w:tmpl w:val="C9B4A84E"/>
    <w:name w:val="InternalTabBull222222222"/>
    <w:lvl w:ilvl="0" w:tplc="592EC4B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A187D"/>
    <w:multiLevelType w:val="hybridMultilevel"/>
    <w:tmpl w:val="1F50AD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40522A"/>
    <w:multiLevelType w:val="hybridMultilevel"/>
    <w:tmpl w:val="74B60B16"/>
    <w:name w:val="52222222222222222222"/>
    <w:lvl w:ilvl="0" w:tplc="BD4A6854">
      <w:start w:val="1"/>
      <w:numFmt w:val="decimal"/>
      <w:lvlText w:val="%1."/>
      <w:lvlJc w:val="left"/>
      <w:pPr>
        <w:tabs>
          <w:tab w:val="num" w:pos="720"/>
        </w:tabs>
        <w:ind w:left="720" w:hanging="360"/>
      </w:pPr>
      <w:rPr>
        <w:rFonts w:ascii="Tahoma" w:hAnsi="Tahoma" w:cs="Tahoma" w:hint="default"/>
        <w:sz w:val="20"/>
        <w:szCs w:val="20"/>
      </w:rPr>
    </w:lvl>
    <w:lvl w:ilvl="1" w:tplc="B81CB506" w:tentative="1">
      <w:start w:val="1"/>
      <w:numFmt w:val="lowerLetter"/>
      <w:lvlText w:val="%2."/>
      <w:lvlJc w:val="left"/>
      <w:pPr>
        <w:tabs>
          <w:tab w:val="num" w:pos="1440"/>
        </w:tabs>
        <w:ind w:left="1440" w:hanging="360"/>
      </w:pPr>
    </w:lvl>
    <w:lvl w:ilvl="2" w:tplc="4038396E" w:tentative="1">
      <w:start w:val="1"/>
      <w:numFmt w:val="lowerRoman"/>
      <w:lvlText w:val="%3."/>
      <w:lvlJc w:val="right"/>
      <w:pPr>
        <w:tabs>
          <w:tab w:val="num" w:pos="2160"/>
        </w:tabs>
        <w:ind w:left="2160" w:hanging="180"/>
      </w:pPr>
    </w:lvl>
    <w:lvl w:ilvl="3" w:tplc="9E665F48" w:tentative="1">
      <w:start w:val="1"/>
      <w:numFmt w:val="decimal"/>
      <w:lvlText w:val="%4."/>
      <w:lvlJc w:val="left"/>
      <w:pPr>
        <w:tabs>
          <w:tab w:val="num" w:pos="2880"/>
        </w:tabs>
        <w:ind w:left="2880" w:hanging="360"/>
      </w:pPr>
    </w:lvl>
    <w:lvl w:ilvl="4" w:tplc="B468993E" w:tentative="1">
      <w:start w:val="1"/>
      <w:numFmt w:val="lowerLetter"/>
      <w:lvlText w:val="%5."/>
      <w:lvlJc w:val="left"/>
      <w:pPr>
        <w:tabs>
          <w:tab w:val="num" w:pos="3600"/>
        </w:tabs>
        <w:ind w:left="3600" w:hanging="360"/>
      </w:pPr>
    </w:lvl>
    <w:lvl w:ilvl="5" w:tplc="4FA275C4" w:tentative="1">
      <w:start w:val="1"/>
      <w:numFmt w:val="lowerRoman"/>
      <w:lvlText w:val="%6."/>
      <w:lvlJc w:val="right"/>
      <w:pPr>
        <w:tabs>
          <w:tab w:val="num" w:pos="4320"/>
        </w:tabs>
        <w:ind w:left="4320" w:hanging="180"/>
      </w:pPr>
    </w:lvl>
    <w:lvl w:ilvl="6" w:tplc="651AF0AE" w:tentative="1">
      <w:start w:val="1"/>
      <w:numFmt w:val="decimal"/>
      <w:lvlText w:val="%7."/>
      <w:lvlJc w:val="left"/>
      <w:pPr>
        <w:tabs>
          <w:tab w:val="num" w:pos="5040"/>
        </w:tabs>
        <w:ind w:left="5040" w:hanging="360"/>
      </w:pPr>
    </w:lvl>
    <w:lvl w:ilvl="7" w:tplc="F8BE5856" w:tentative="1">
      <w:start w:val="1"/>
      <w:numFmt w:val="lowerLetter"/>
      <w:lvlText w:val="%8."/>
      <w:lvlJc w:val="left"/>
      <w:pPr>
        <w:tabs>
          <w:tab w:val="num" w:pos="5760"/>
        </w:tabs>
        <w:ind w:left="5760" w:hanging="360"/>
      </w:pPr>
    </w:lvl>
    <w:lvl w:ilvl="8" w:tplc="42344308" w:tentative="1">
      <w:start w:val="1"/>
      <w:numFmt w:val="lowerRoman"/>
      <w:lvlText w:val="%9."/>
      <w:lvlJc w:val="right"/>
      <w:pPr>
        <w:tabs>
          <w:tab w:val="num" w:pos="6480"/>
        </w:tabs>
        <w:ind w:left="6480" w:hanging="180"/>
      </w:pPr>
    </w:lvl>
  </w:abstractNum>
  <w:abstractNum w:abstractNumId="15" w15:restartNumberingAfterBreak="0">
    <w:nsid w:val="199770EA"/>
    <w:multiLevelType w:val="singleLevel"/>
    <w:tmpl w:val="A2B453D0"/>
    <w:name w:val="InternalTabBull2222222"/>
    <w:lvl w:ilvl="0">
      <w:start w:val="1"/>
      <w:numFmt w:val="decimal"/>
      <w:lvlText w:val="%1."/>
      <w:lvlJc w:val="left"/>
      <w:pPr>
        <w:tabs>
          <w:tab w:val="num" w:pos="360"/>
        </w:tabs>
        <w:ind w:left="216" w:hanging="216"/>
      </w:pPr>
    </w:lvl>
  </w:abstractNum>
  <w:abstractNum w:abstractNumId="16" w15:restartNumberingAfterBreak="0">
    <w:nsid w:val="19A61B0C"/>
    <w:multiLevelType w:val="multilevel"/>
    <w:tmpl w:val="BF4662EE"/>
    <w:name w:val="InternalTabBull22222222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1A590AA7"/>
    <w:multiLevelType w:val="multilevel"/>
    <w:tmpl w:val="BF4662EE"/>
    <w:name w:val="InternalNumbers28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1AC417EB"/>
    <w:multiLevelType w:val="multilevel"/>
    <w:tmpl w:val="F816EB28"/>
    <w:lvl w:ilvl="0">
      <w:start w:val="1"/>
      <w:numFmt w:val="decimal"/>
      <w:lvlText w:val="%1."/>
      <w:lvlJc w:val="left"/>
      <w:pPr>
        <w:tabs>
          <w:tab w:val="num" w:pos="720"/>
        </w:tabs>
        <w:ind w:left="720" w:hanging="720"/>
      </w:pPr>
      <w:rPr>
        <w:rFonts w:hint="default"/>
        <w:color w:val="auto"/>
      </w:rPr>
    </w:lvl>
    <w:lvl w:ilvl="1">
      <w:start w:val="1"/>
      <w:numFmt w:val="decimal"/>
      <w:pStyle w:val="Heading1"/>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1CDC645D"/>
    <w:multiLevelType w:val="multilevel"/>
    <w:tmpl w:val="BF4662EE"/>
    <w:name w:val="InternalNumbers534222222222222107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1E3930E4"/>
    <w:multiLevelType w:val="hybridMultilevel"/>
    <w:tmpl w:val="9A4605CE"/>
    <w:name w:val="InternalTabBull222222222222"/>
    <w:lvl w:ilvl="0" w:tplc="BEDA3BB4">
      <w:start w:val="1"/>
      <w:numFmt w:val="bullet"/>
      <w:lvlText w:val=""/>
      <w:lvlJc w:val="left"/>
      <w:pPr>
        <w:ind w:left="765" w:hanging="360"/>
      </w:pPr>
      <w:rPr>
        <w:rFonts w:ascii="Symbol" w:hAnsi="Symbol" w:hint="default"/>
      </w:rPr>
    </w:lvl>
    <w:lvl w:ilvl="1" w:tplc="BD0A99FA" w:tentative="1">
      <w:start w:val="1"/>
      <w:numFmt w:val="bullet"/>
      <w:lvlText w:val="o"/>
      <w:lvlJc w:val="left"/>
      <w:pPr>
        <w:ind w:left="1485" w:hanging="360"/>
      </w:pPr>
      <w:rPr>
        <w:rFonts w:ascii="Courier New" w:hAnsi="Courier New" w:cs="Courier New" w:hint="default"/>
      </w:rPr>
    </w:lvl>
    <w:lvl w:ilvl="2" w:tplc="7C7C3CA2" w:tentative="1">
      <w:start w:val="1"/>
      <w:numFmt w:val="bullet"/>
      <w:lvlText w:val=""/>
      <w:lvlJc w:val="left"/>
      <w:pPr>
        <w:ind w:left="2205" w:hanging="360"/>
      </w:pPr>
      <w:rPr>
        <w:rFonts w:ascii="Wingdings" w:hAnsi="Wingdings" w:hint="default"/>
      </w:rPr>
    </w:lvl>
    <w:lvl w:ilvl="3" w:tplc="A0B6E5D2" w:tentative="1">
      <w:start w:val="1"/>
      <w:numFmt w:val="bullet"/>
      <w:lvlText w:val=""/>
      <w:lvlJc w:val="left"/>
      <w:pPr>
        <w:ind w:left="2925" w:hanging="360"/>
      </w:pPr>
      <w:rPr>
        <w:rFonts w:ascii="Symbol" w:hAnsi="Symbol" w:hint="default"/>
      </w:rPr>
    </w:lvl>
    <w:lvl w:ilvl="4" w:tplc="50AC699C" w:tentative="1">
      <w:start w:val="1"/>
      <w:numFmt w:val="bullet"/>
      <w:lvlText w:val="o"/>
      <w:lvlJc w:val="left"/>
      <w:pPr>
        <w:ind w:left="3645" w:hanging="360"/>
      </w:pPr>
      <w:rPr>
        <w:rFonts w:ascii="Courier New" w:hAnsi="Courier New" w:cs="Courier New" w:hint="default"/>
      </w:rPr>
    </w:lvl>
    <w:lvl w:ilvl="5" w:tplc="05AA82BA" w:tentative="1">
      <w:start w:val="1"/>
      <w:numFmt w:val="bullet"/>
      <w:lvlText w:val=""/>
      <w:lvlJc w:val="left"/>
      <w:pPr>
        <w:ind w:left="4365" w:hanging="360"/>
      </w:pPr>
      <w:rPr>
        <w:rFonts w:ascii="Wingdings" w:hAnsi="Wingdings" w:hint="default"/>
      </w:rPr>
    </w:lvl>
    <w:lvl w:ilvl="6" w:tplc="AE30FB6A" w:tentative="1">
      <w:start w:val="1"/>
      <w:numFmt w:val="bullet"/>
      <w:lvlText w:val=""/>
      <w:lvlJc w:val="left"/>
      <w:pPr>
        <w:ind w:left="5085" w:hanging="360"/>
      </w:pPr>
      <w:rPr>
        <w:rFonts w:ascii="Symbol" w:hAnsi="Symbol" w:hint="default"/>
      </w:rPr>
    </w:lvl>
    <w:lvl w:ilvl="7" w:tplc="B10E0062" w:tentative="1">
      <w:start w:val="1"/>
      <w:numFmt w:val="bullet"/>
      <w:lvlText w:val="o"/>
      <w:lvlJc w:val="left"/>
      <w:pPr>
        <w:ind w:left="5805" w:hanging="360"/>
      </w:pPr>
      <w:rPr>
        <w:rFonts w:ascii="Courier New" w:hAnsi="Courier New" w:cs="Courier New" w:hint="default"/>
      </w:rPr>
    </w:lvl>
    <w:lvl w:ilvl="8" w:tplc="0096CCD4" w:tentative="1">
      <w:start w:val="1"/>
      <w:numFmt w:val="bullet"/>
      <w:lvlText w:val=""/>
      <w:lvlJc w:val="left"/>
      <w:pPr>
        <w:ind w:left="6525" w:hanging="360"/>
      </w:pPr>
      <w:rPr>
        <w:rFonts w:ascii="Wingdings" w:hAnsi="Wingdings" w:hint="default"/>
      </w:rPr>
    </w:lvl>
  </w:abstractNum>
  <w:abstractNum w:abstractNumId="21" w15:restartNumberingAfterBreak="0">
    <w:nsid w:val="200D53FE"/>
    <w:multiLevelType w:val="hybridMultilevel"/>
    <w:tmpl w:val="A64064E0"/>
    <w:lvl w:ilvl="0" w:tplc="F880E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E226AC"/>
    <w:multiLevelType w:val="hybridMultilevel"/>
    <w:tmpl w:val="E15AD6D8"/>
    <w:name w:val="522222222222222222222"/>
    <w:lvl w:ilvl="0" w:tplc="8A7EA06C">
      <w:start w:val="1"/>
      <w:numFmt w:val="decimal"/>
      <w:lvlText w:val="%1."/>
      <w:lvlJc w:val="left"/>
      <w:pPr>
        <w:tabs>
          <w:tab w:val="num" w:pos="720"/>
        </w:tabs>
        <w:ind w:left="720" w:hanging="360"/>
      </w:pPr>
      <w:rPr>
        <w:rFonts w:ascii="Tahoma" w:hAnsi="Tahoma" w:cs="Tahoma" w:hint="default"/>
        <w:sz w:val="20"/>
        <w:szCs w:val="20"/>
      </w:rPr>
    </w:lvl>
    <w:lvl w:ilvl="1" w:tplc="D78EE362" w:tentative="1">
      <w:start w:val="1"/>
      <w:numFmt w:val="lowerLetter"/>
      <w:lvlText w:val="%2."/>
      <w:lvlJc w:val="left"/>
      <w:pPr>
        <w:tabs>
          <w:tab w:val="num" w:pos="1440"/>
        </w:tabs>
        <w:ind w:left="1440" w:hanging="360"/>
      </w:pPr>
    </w:lvl>
    <w:lvl w:ilvl="2" w:tplc="C106AB92" w:tentative="1">
      <w:start w:val="1"/>
      <w:numFmt w:val="lowerRoman"/>
      <w:lvlText w:val="%3."/>
      <w:lvlJc w:val="right"/>
      <w:pPr>
        <w:tabs>
          <w:tab w:val="num" w:pos="2160"/>
        </w:tabs>
        <w:ind w:left="2160" w:hanging="180"/>
      </w:pPr>
    </w:lvl>
    <w:lvl w:ilvl="3" w:tplc="85A22D02" w:tentative="1">
      <w:start w:val="1"/>
      <w:numFmt w:val="decimal"/>
      <w:lvlText w:val="%4."/>
      <w:lvlJc w:val="left"/>
      <w:pPr>
        <w:tabs>
          <w:tab w:val="num" w:pos="2880"/>
        </w:tabs>
        <w:ind w:left="2880" w:hanging="360"/>
      </w:pPr>
    </w:lvl>
    <w:lvl w:ilvl="4" w:tplc="3000BBE8" w:tentative="1">
      <w:start w:val="1"/>
      <w:numFmt w:val="lowerLetter"/>
      <w:lvlText w:val="%5."/>
      <w:lvlJc w:val="left"/>
      <w:pPr>
        <w:tabs>
          <w:tab w:val="num" w:pos="3600"/>
        </w:tabs>
        <w:ind w:left="3600" w:hanging="360"/>
      </w:pPr>
    </w:lvl>
    <w:lvl w:ilvl="5" w:tplc="65F27C2A" w:tentative="1">
      <w:start w:val="1"/>
      <w:numFmt w:val="lowerRoman"/>
      <w:lvlText w:val="%6."/>
      <w:lvlJc w:val="right"/>
      <w:pPr>
        <w:tabs>
          <w:tab w:val="num" w:pos="4320"/>
        </w:tabs>
        <w:ind w:left="4320" w:hanging="180"/>
      </w:pPr>
    </w:lvl>
    <w:lvl w:ilvl="6" w:tplc="BEB0DC76" w:tentative="1">
      <w:start w:val="1"/>
      <w:numFmt w:val="decimal"/>
      <w:lvlText w:val="%7."/>
      <w:lvlJc w:val="left"/>
      <w:pPr>
        <w:tabs>
          <w:tab w:val="num" w:pos="5040"/>
        </w:tabs>
        <w:ind w:left="5040" w:hanging="360"/>
      </w:pPr>
    </w:lvl>
    <w:lvl w:ilvl="7" w:tplc="25AEC5CE" w:tentative="1">
      <w:start w:val="1"/>
      <w:numFmt w:val="lowerLetter"/>
      <w:lvlText w:val="%8."/>
      <w:lvlJc w:val="left"/>
      <w:pPr>
        <w:tabs>
          <w:tab w:val="num" w:pos="5760"/>
        </w:tabs>
        <w:ind w:left="5760" w:hanging="360"/>
      </w:pPr>
    </w:lvl>
    <w:lvl w:ilvl="8" w:tplc="F39E97EA" w:tentative="1">
      <w:start w:val="1"/>
      <w:numFmt w:val="lowerRoman"/>
      <w:lvlText w:val="%9."/>
      <w:lvlJc w:val="right"/>
      <w:pPr>
        <w:tabs>
          <w:tab w:val="num" w:pos="6480"/>
        </w:tabs>
        <w:ind w:left="6480" w:hanging="180"/>
      </w:pPr>
    </w:lvl>
  </w:abstractNum>
  <w:abstractNum w:abstractNumId="23" w15:restartNumberingAfterBreak="0">
    <w:nsid w:val="23DF63FE"/>
    <w:multiLevelType w:val="singleLevel"/>
    <w:tmpl w:val="A2B453D0"/>
    <w:name w:val="InternalNumbers5342222222222221072"/>
    <w:lvl w:ilvl="0">
      <w:start w:val="1"/>
      <w:numFmt w:val="decimal"/>
      <w:lvlText w:val="%1."/>
      <w:lvlJc w:val="left"/>
      <w:pPr>
        <w:tabs>
          <w:tab w:val="num" w:pos="360"/>
        </w:tabs>
        <w:ind w:left="216" w:hanging="216"/>
      </w:pPr>
    </w:lvl>
  </w:abstractNum>
  <w:abstractNum w:abstractNumId="24" w15:restartNumberingAfterBreak="0">
    <w:nsid w:val="245B763C"/>
    <w:multiLevelType w:val="hybridMultilevel"/>
    <w:tmpl w:val="577A5150"/>
    <w:name w:val="52"/>
    <w:lvl w:ilvl="0" w:tplc="E294000A">
      <w:start w:val="1"/>
      <w:numFmt w:val="decimal"/>
      <w:lvlText w:val="%1."/>
      <w:lvlJc w:val="left"/>
      <w:pPr>
        <w:tabs>
          <w:tab w:val="num" w:pos="720"/>
        </w:tabs>
        <w:ind w:left="720" w:hanging="360"/>
      </w:pPr>
    </w:lvl>
    <w:lvl w:ilvl="1" w:tplc="F4D2BE8E" w:tentative="1">
      <w:start w:val="1"/>
      <w:numFmt w:val="lowerLetter"/>
      <w:lvlText w:val="%2."/>
      <w:lvlJc w:val="left"/>
      <w:pPr>
        <w:tabs>
          <w:tab w:val="num" w:pos="1440"/>
        </w:tabs>
        <w:ind w:left="1440" w:hanging="360"/>
      </w:pPr>
    </w:lvl>
    <w:lvl w:ilvl="2" w:tplc="D1BCB95E" w:tentative="1">
      <w:start w:val="1"/>
      <w:numFmt w:val="lowerRoman"/>
      <w:lvlText w:val="%3."/>
      <w:lvlJc w:val="right"/>
      <w:pPr>
        <w:tabs>
          <w:tab w:val="num" w:pos="2160"/>
        </w:tabs>
        <w:ind w:left="2160" w:hanging="180"/>
      </w:pPr>
    </w:lvl>
    <w:lvl w:ilvl="3" w:tplc="E3E2F430" w:tentative="1">
      <w:start w:val="1"/>
      <w:numFmt w:val="decimal"/>
      <w:lvlText w:val="%4."/>
      <w:lvlJc w:val="left"/>
      <w:pPr>
        <w:tabs>
          <w:tab w:val="num" w:pos="2880"/>
        </w:tabs>
        <w:ind w:left="2880" w:hanging="360"/>
      </w:pPr>
    </w:lvl>
    <w:lvl w:ilvl="4" w:tplc="5CE07EF0" w:tentative="1">
      <w:start w:val="1"/>
      <w:numFmt w:val="lowerLetter"/>
      <w:lvlText w:val="%5."/>
      <w:lvlJc w:val="left"/>
      <w:pPr>
        <w:tabs>
          <w:tab w:val="num" w:pos="3600"/>
        </w:tabs>
        <w:ind w:left="3600" w:hanging="360"/>
      </w:pPr>
    </w:lvl>
    <w:lvl w:ilvl="5" w:tplc="1FA8DDD2" w:tentative="1">
      <w:start w:val="1"/>
      <w:numFmt w:val="lowerRoman"/>
      <w:lvlText w:val="%6."/>
      <w:lvlJc w:val="right"/>
      <w:pPr>
        <w:tabs>
          <w:tab w:val="num" w:pos="4320"/>
        </w:tabs>
        <w:ind w:left="4320" w:hanging="180"/>
      </w:pPr>
    </w:lvl>
    <w:lvl w:ilvl="6" w:tplc="6EE26C68" w:tentative="1">
      <w:start w:val="1"/>
      <w:numFmt w:val="decimal"/>
      <w:lvlText w:val="%7."/>
      <w:lvlJc w:val="left"/>
      <w:pPr>
        <w:tabs>
          <w:tab w:val="num" w:pos="5040"/>
        </w:tabs>
        <w:ind w:left="5040" w:hanging="360"/>
      </w:pPr>
    </w:lvl>
    <w:lvl w:ilvl="7" w:tplc="626E8A92" w:tentative="1">
      <w:start w:val="1"/>
      <w:numFmt w:val="lowerLetter"/>
      <w:lvlText w:val="%8."/>
      <w:lvlJc w:val="left"/>
      <w:pPr>
        <w:tabs>
          <w:tab w:val="num" w:pos="5760"/>
        </w:tabs>
        <w:ind w:left="5760" w:hanging="360"/>
      </w:pPr>
    </w:lvl>
    <w:lvl w:ilvl="8" w:tplc="63064B72" w:tentative="1">
      <w:start w:val="1"/>
      <w:numFmt w:val="lowerRoman"/>
      <w:lvlText w:val="%9."/>
      <w:lvlJc w:val="right"/>
      <w:pPr>
        <w:tabs>
          <w:tab w:val="num" w:pos="6480"/>
        </w:tabs>
        <w:ind w:left="6480" w:hanging="180"/>
      </w:pPr>
    </w:lvl>
  </w:abstractNum>
  <w:abstractNum w:abstractNumId="25" w15:restartNumberingAfterBreak="0">
    <w:nsid w:val="254A4F5E"/>
    <w:multiLevelType w:val="singleLevel"/>
    <w:tmpl w:val="9B1ABC72"/>
    <w:name w:val="InternalNumbers552224"/>
    <w:lvl w:ilvl="0">
      <w:numFmt w:val="bullet"/>
      <w:pStyle w:val="Point"/>
      <w:lvlText w:val="-"/>
      <w:lvlJc w:val="left"/>
      <w:pPr>
        <w:tabs>
          <w:tab w:val="num" w:pos="795"/>
        </w:tabs>
        <w:ind w:left="795" w:hanging="360"/>
      </w:pPr>
      <w:rPr>
        <w:rFonts w:hint="default"/>
      </w:rPr>
    </w:lvl>
  </w:abstractNum>
  <w:abstractNum w:abstractNumId="26" w15:restartNumberingAfterBreak="0">
    <w:nsid w:val="27FB7F08"/>
    <w:multiLevelType w:val="multilevel"/>
    <w:tmpl w:val="DCD218F2"/>
    <w:name w:val="InternalTabBull222222"/>
    <w:lvl w:ilvl="0">
      <w:start w:val="1"/>
      <w:numFmt w:val="decimal"/>
      <w:lvlRestart w:val="0"/>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left"/>
      <w:pPr>
        <w:tabs>
          <w:tab w:val="num" w:pos="2520"/>
        </w:tabs>
        <w:ind w:left="2520" w:hanging="360"/>
      </w:pPr>
    </w:lvl>
    <w:lvl w:ilvl="3">
      <w:start w:val="1"/>
      <w:numFmt w:val="none"/>
      <w:suff w:val="nothing"/>
      <w:lvlText w:val=""/>
      <w:lvlJc w:val="left"/>
      <w:pPr>
        <w:ind w:left="-360" w:firstLine="0"/>
      </w:pPr>
    </w:lvl>
    <w:lvl w:ilvl="4">
      <w:start w:val="1"/>
      <w:numFmt w:val="none"/>
      <w:suff w:val="nothing"/>
      <w:lvlText w:val=""/>
      <w:lvlJc w:val="left"/>
      <w:pPr>
        <w:ind w:left="1440" w:firstLine="0"/>
      </w:pPr>
    </w:lvl>
    <w:lvl w:ilvl="5">
      <w:start w:val="1"/>
      <w:numFmt w:val="lowerRoman"/>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abstractNum w:abstractNumId="27" w15:restartNumberingAfterBreak="0">
    <w:nsid w:val="28C43048"/>
    <w:multiLevelType w:val="multilevel"/>
    <w:tmpl w:val="05B89C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29443F08"/>
    <w:multiLevelType w:val="hybridMultilevel"/>
    <w:tmpl w:val="4CC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C2A25"/>
    <w:multiLevelType w:val="multilevel"/>
    <w:tmpl w:val="BF4662EE"/>
    <w:name w:val="InternalNumbers5343222332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30BB22B0"/>
    <w:multiLevelType w:val="hybridMultilevel"/>
    <w:tmpl w:val="CBC86BB0"/>
    <w:name w:val="52222222222"/>
    <w:lvl w:ilvl="0" w:tplc="BA2A9680">
      <w:start w:val="1"/>
      <w:numFmt w:val="decimal"/>
      <w:lvlText w:val="%1."/>
      <w:lvlJc w:val="left"/>
      <w:pPr>
        <w:tabs>
          <w:tab w:val="num" w:pos="1571"/>
        </w:tabs>
        <w:ind w:left="1571" w:hanging="360"/>
      </w:pPr>
    </w:lvl>
    <w:lvl w:ilvl="1" w:tplc="401CFAE2" w:tentative="1">
      <w:start w:val="1"/>
      <w:numFmt w:val="lowerLetter"/>
      <w:lvlText w:val="%2."/>
      <w:lvlJc w:val="left"/>
      <w:pPr>
        <w:tabs>
          <w:tab w:val="num" w:pos="2291"/>
        </w:tabs>
        <w:ind w:left="2291" w:hanging="360"/>
      </w:pPr>
    </w:lvl>
    <w:lvl w:ilvl="2" w:tplc="5E601422" w:tentative="1">
      <w:start w:val="1"/>
      <w:numFmt w:val="lowerRoman"/>
      <w:lvlText w:val="%3."/>
      <w:lvlJc w:val="right"/>
      <w:pPr>
        <w:tabs>
          <w:tab w:val="num" w:pos="3011"/>
        </w:tabs>
        <w:ind w:left="3011" w:hanging="180"/>
      </w:pPr>
    </w:lvl>
    <w:lvl w:ilvl="3" w:tplc="B40480F2" w:tentative="1">
      <w:start w:val="1"/>
      <w:numFmt w:val="decimal"/>
      <w:lvlText w:val="%4."/>
      <w:lvlJc w:val="left"/>
      <w:pPr>
        <w:tabs>
          <w:tab w:val="num" w:pos="3731"/>
        </w:tabs>
        <w:ind w:left="3731" w:hanging="360"/>
      </w:pPr>
    </w:lvl>
    <w:lvl w:ilvl="4" w:tplc="5002F052" w:tentative="1">
      <w:start w:val="1"/>
      <w:numFmt w:val="lowerLetter"/>
      <w:lvlText w:val="%5."/>
      <w:lvlJc w:val="left"/>
      <w:pPr>
        <w:tabs>
          <w:tab w:val="num" w:pos="4451"/>
        </w:tabs>
        <w:ind w:left="4451" w:hanging="360"/>
      </w:pPr>
    </w:lvl>
    <w:lvl w:ilvl="5" w:tplc="17C89FFC" w:tentative="1">
      <w:start w:val="1"/>
      <w:numFmt w:val="lowerRoman"/>
      <w:lvlText w:val="%6."/>
      <w:lvlJc w:val="right"/>
      <w:pPr>
        <w:tabs>
          <w:tab w:val="num" w:pos="5171"/>
        </w:tabs>
        <w:ind w:left="5171" w:hanging="180"/>
      </w:pPr>
    </w:lvl>
    <w:lvl w:ilvl="6" w:tplc="2C16D642" w:tentative="1">
      <w:start w:val="1"/>
      <w:numFmt w:val="decimal"/>
      <w:lvlText w:val="%7."/>
      <w:lvlJc w:val="left"/>
      <w:pPr>
        <w:tabs>
          <w:tab w:val="num" w:pos="5891"/>
        </w:tabs>
        <w:ind w:left="5891" w:hanging="360"/>
      </w:pPr>
    </w:lvl>
    <w:lvl w:ilvl="7" w:tplc="30DCEB62" w:tentative="1">
      <w:start w:val="1"/>
      <w:numFmt w:val="lowerLetter"/>
      <w:lvlText w:val="%8."/>
      <w:lvlJc w:val="left"/>
      <w:pPr>
        <w:tabs>
          <w:tab w:val="num" w:pos="6611"/>
        </w:tabs>
        <w:ind w:left="6611" w:hanging="360"/>
      </w:pPr>
    </w:lvl>
    <w:lvl w:ilvl="8" w:tplc="BA98E7F0" w:tentative="1">
      <w:start w:val="1"/>
      <w:numFmt w:val="lowerRoman"/>
      <w:lvlText w:val="%9."/>
      <w:lvlJc w:val="right"/>
      <w:pPr>
        <w:tabs>
          <w:tab w:val="num" w:pos="7331"/>
        </w:tabs>
        <w:ind w:left="7331" w:hanging="180"/>
      </w:pPr>
    </w:lvl>
  </w:abstractNum>
  <w:abstractNum w:abstractNumId="31" w15:restartNumberingAfterBreak="0">
    <w:nsid w:val="34223989"/>
    <w:multiLevelType w:val="hybridMultilevel"/>
    <w:tmpl w:val="C9B0EDB2"/>
    <w:lvl w:ilvl="0" w:tplc="041CF8A4">
      <w:start w:val="1"/>
      <w:numFmt w:val="decimal"/>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0C51BF"/>
    <w:multiLevelType w:val="hybridMultilevel"/>
    <w:tmpl w:val="A6FC9880"/>
    <w:lvl w:ilvl="0" w:tplc="63E479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A57707"/>
    <w:multiLevelType w:val="multilevel"/>
    <w:tmpl w:val="2E2CBD1C"/>
    <w:lvl w:ilvl="0">
      <w:start w:val="1"/>
      <w:numFmt w:val="decimal"/>
      <w:lvlText w:val="%1"/>
      <w:lvlJc w:val="left"/>
      <w:pPr>
        <w:tabs>
          <w:tab w:val="num" w:pos="720"/>
        </w:tabs>
        <w:ind w:left="720" w:hanging="720"/>
      </w:pPr>
      <w:rPr>
        <w:rFonts w:hint="default"/>
        <w:color w:val="244061" w:themeColor="accent1" w:themeShade="80"/>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002E36"/>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386C3BD5"/>
    <w:multiLevelType w:val="multilevel"/>
    <w:tmpl w:val="BF4662EE"/>
    <w:name w:val="5222222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3CD922D9"/>
    <w:multiLevelType w:val="singleLevel"/>
    <w:tmpl w:val="A4283304"/>
    <w:name w:val="InternalNumbers288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6" w15:restartNumberingAfterBreak="0">
    <w:nsid w:val="3D4B39F7"/>
    <w:multiLevelType w:val="singleLevel"/>
    <w:tmpl w:val="A2B453D0"/>
    <w:name w:val="InternalTabBull22222222"/>
    <w:lvl w:ilvl="0">
      <w:start w:val="1"/>
      <w:numFmt w:val="decimal"/>
      <w:lvlText w:val="%1."/>
      <w:lvlJc w:val="left"/>
      <w:pPr>
        <w:tabs>
          <w:tab w:val="num" w:pos="360"/>
        </w:tabs>
        <w:ind w:left="216" w:hanging="216"/>
      </w:pPr>
    </w:lvl>
  </w:abstractNum>
  <w:abstractNum w:abstractNumId="37" w15:restartNumberingAfterBreak="0">
    <w:nsid w:val="3ED65DBB"/>
    <w:multiLevelType w:val="multilevel"/>
    <w:tmpl w:val="D0F4DC88"/>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rPr>
    </w:lvl>
    <w:lvl w:ilvl="2">
      <w:start w:val="1"/>
      <w:numFmt w:val="decimal"/>
      <w:pStyle w:val="Heading3"/>
      <w:lvlText w:val="%1.%2.%3"/>
      <w:lvlJc w:val="left"/>
      <w:pPr>
        <w:tabs>
          <w:tab w:val="num" w:pos="1080"/>
        </w:tabs>
        <w:ind w:left="1080" w:hanging="720"/>
      </w:pPr>
      <w:rPr>
        <w:lang w:val="en-AU"/>
      </w:rPr>
    </w:lvl>
    <w:lvl w:ilvl="3">
      <w:start w:val="1"/>
      <w:numFmt w:val="decimal"/>
      <w:pStyle w:val="Heading4"/>
      <w:lvlText w:val="%1.%2.%3.%4"/>
      <w:lvlJc w:val="left"/>
      <w:pPr>
        <w:tabs>
          <w:tab w:val="num" w:pos="1224"/>
        </w:tabs>
        <w:ind w:left="1224" w:hanging="864"/>
      </w:pPr>
    </w:lvl>
    <w:lvl w:ilvl="4">
      <w:start w:val="1"/>
      <w:numFmt w:val="lowerLetter"/>
      <w:pStyle w:val="Heading5"/>
      <w:lvlText w:val="%5."/>
      <w:lvlJc w:val="left"/>
      <w:pPr>
        <w:tabs>
          <w:tab w:val="num" w:pos="1368"/>
        </w:tabs>
        <w:ind w:left="1368" w:hanging="1008"/>
      </w:pPr>
      <w:rPr>
        <w:rFonts w:hint="default"/>
        <w:b/>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38" w15:restartNumberingAfterBreak="0">
    <w:nsid w:val="43600969"/>
    <w:multiLevelType w:val="hybridMultilevel"/>
    <w:tmpl w:val="50CE5BD4"/>
    <w:name w:val="InternalTabBull22222222222"/>
    <w:lvl w:ilvl="0" w:tplc="FC9ED632">
      <w:start w:val="1"/>
      <w:numFmt w:val="lowerLetter"/>
      <w:lvlText w:val="%1."/>
      <w:lvlJc w:val="left"/>
      <w:pPr>
        <w:ind w:left="720" w:hanging="360"/>
      </w:pPr>
    </w:lvl>
    <w:lvl w:ilvl="1" w:tplc="FDC2AF7E" w:tentative="1">
      <w:start w:val="1"/>
      <w:numFmt w:val="lowerLetter"/>
      <w:lvlText w:val="%2."/>
      <w:lvlJc w:val="left"/>
      <w:pPr>
        <w:ind w:left="1440" w:hanging="360"/>
      </w:pPr>
    </w:lvl>
    <w:lvl w:ilvl="2" w:tplc="283E4FB2" w:tentative="1">
      <w:start w:val="1"/>
      <w:numFmt w:val="lowerRoman"/>
      <w:lvlText w:val="%3."/>
      <w:lvlJc w:val="right"/>
      <w:pPr>
        <w:ind w:left="2160" w:hanging="180"/>
      </w:pPr>
    </w:lvl>
    <w:lvl w:ilvl="3" w:tplc="B99AF620" w:tentative="1">
      <w:start w:val="1"/>
      <w:numFmt w:val="decimal"/>
      <w:lvlText w:val="%4."/>
      <w:lvlJc w:val="left"/>
      <w:pPr>
        <w:ind w:left="2880" w:hanging="360"/>
      </w:pPr>
    </w:lvl>
    <w:lvl w:ilvl="4" w:tplc="AFC81390" w:tentative="1">
      <w:start w:val="1"/>
      <w:numFmt w:val="lowerLetter"/>
      <w:lvlText w:val="%5."/>
      <w:lvlJc w:val="left"/>
      <w:pPr>
        <w:ind w:left="3600" w:hanging="360"/>
      </w:pPr>
    </w:lvl>
    <w:lvl w:ilvl="5" w:tplc="D7AECC42" w:tentative="1">
      <w:start w:val="1"/>
      <w:numFmt w:val="lowerRoman"/>
      <w:lvlText w:val="%6."/>
      <w:lvlJc w:val="right"/>
      <w:pPr>
        <w:ind w:left="4320" w:hanging="180"/>
      </w:pPr>
    </w:lvl>
    <w:lvl w:ilvl="6" w:tplc="A7305B7E" w:tentative="1">
      <w:start w:val="1"/>
      <w:numFmt w:val="decimal"/>
      <w:lvlText w:val="%7."/>
      <w:lvlJc w:val="left"/>
      <w:pPr>
        <w:ind w:left="5040" w:hanging="360"/>
      </w:pPr>
    </w:lvl>
    <w:lvl w:ilvl="7" w:tplc="614AEFF8" w:tentative="1">
      <w:start w:val="1"/>
      <w:numFmt w:val="lowerLetter"/>
      <w:lvlText w:val="%8."/>
      <w:lvlJc w:val="left"/>
      <w:pPr>
        <w:ind w:left="5760" w:hanging="360"/>
      </w:pPr>
    </w:lvl>
    <w:lvl w:ilvl="8" w:tplc="AA3AEF8A" w:tentative="1">
      <w:start w:val="1"/>
      <w:numFmt w:val="lowerRoman"/>
      <w:lvlText w:val="%9."/>
      <w:lvlJc w:val="right"/>
      <w:pPr>
        <w:ind w:left="6480" w:hanging="180"/>
      </w:pPr>
    </w:lvl>
  </w:abstractNum>
  <w:abstractNum w:abstractNumId="39" w15:restartNumberingAfterBreak="0">
    <w:nsid w:val="457D0F4E"/>
    <w:multiLevelType w:val="hybridMultilevel"/>
    <w:tmpl w:val="272899D2"/>
    <w:name w:val="InternalTabBull22222"/>
    <w:lvl w:ilvl="0" w:tplc="0409000F">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4857798A"/>
    <w:multiLevelType w:val="multilevel"/>
    <w:tmpl w:val="DB64454E"/>
    <w:lvl w:ilvl="0">
      <w:start w:val="1"/>
      <w:numFmt w:val="decimal"/>
      <w:lvlRestart w:val="0"/>
      <w:pStyle w:val="TableNumber1"/>
      <w:lvlText w:val="%1."/>
      <w:lvlJc w:val="left"/>
      <w:pPr>
        <w:tabs>
          <w:tab w:val="num" w:pos="431"/>
        </w:tabs>
        <w:ind w:left="431" w:hanging="288"/>
      </w:pPr>
    </w:lvl>
    <w:lvl w:ilvl="1">
      <w:start w:val="1"/>
      <w:numFmt w:val="lowerLetter"/>
      <w:pStyle w:val="TableNumber2"/>
      <w:lvlText w:val="%2."/>
      <w:lvlJc w:val="left"/>
      <w:pPr>
        <w:tabs>
          <w:tab w:val="num" w:pos="576"/>
        </w:tabs>
        <w:ind w:left="576" w:hanging="288"/>
      </w:pPr>
    </w:lvl>
    <w:lvl w:ilvl="2">
      <w:start w:val="1"/>
      <w:numFmt w:val="none"/>
      <w:suff w:val="nothing"/>
      <w:lvlText w:val=""/>
      <w:lvlJc w:val="left"/>
      <w:pPr>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4A7F1E86"/>
    <w:multiLevelType w:val="hybridMultilevel"/>
    <w:tmpl w:val="2F9A7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9E4EAF"/>
    <w:multiLevelType w:val="multilevel"/>
    <w:tmpl w:val="BF4662EE"/>
    <w:name w:val="52222222222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15:restartNumberingAfterBreak="0">
    <w:nsid w:val="4D713905"/>
    <w:multiLevelType w:val="hybridMultilevel"/>
    <w:tmpl w:val="8D80D5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4" w15:restartNumberingAfterBreak="0">
    <w:nsid w:val="4FBA679D"/>
    <w:multiLevelType w:val="multilevel"/>
    <w:tmpl w:val="A138603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58F1B6C"/>
    <w:multiLevelType w:val="hybridMultilevel"/>
    <w:tmpl w:val="CCD00190"/>
    <w:lvl w:ilvl="0" w:tplc="6F0ED2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69C63F6"/>
    <w:multiLevelType w:val="hybridMultilevel"/>
    <w:tmpl w:val="2EC22EBA"/>
    <w:lvl w:ilvl="0" w:tplc="04090005">
      <w:start w:val="1"/>
      <w:numFmt w:val="bullet"/>
      <w:lvlText w:val=""/>
      <w:lvlJc w:val="left"/>
      <w:pPr>
        <w:ind w:left="754" w:hanging="360"/>
      </w:pPr>
      <w:rPr>
        <w:rFonts w:ascii="Wingdings" w:hAnsi="Wingdings"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571B6868"/>
    <w:multiLevelType w:val="multilevel"/>
    <w:tmpl w:val="3286B0C4"/>
    <w:lvl w:ilvl="0">
      <w:start w:val="4"/>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765" w:hanging="180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464" w:hanging="2520"/>
      </w:pPr>
      <w:rPr>
        <w:rFonts w:hint="default"/>
      </w:rPr>
    </w:lvl>
  </w:abstractNum>
  <w:abstractNum w:abstractNumId="48" w15:restartNumberingAfterBreak="0">
    <w:nsid w:val="58711F1C"/>
    <w:multiLevelType w:val="hybridMultilevel"/>
    <w:tmpl w:val="2AC095C6"/>
    <w:name w:val="52222222222222"/>
    <w:lvl w:ilvl="0" w:tplc="26F25B7E">
      <w:start w:val="1"/>
      <w:numFmt w:val="lowerLetter"/>
      <w:lvlText w:val="%1."/>
      <w:lvlJc w:val="left"/>
      <w:pPr>
        <w:ind w:left="1571" w:hanging="360"/>
      </w:pPr>
    </w:lvl>
    <w:lvl w:ilvl="1" w:tplc="708081F0" w:tentative="1">
      <w:start w:val="1"/>
      <w:numFmt w:val="lowerLetter"/>
      <w:lvlText w:val="%2."/>
      <w:lvlJc w:val="left"/>
      <w:pPr>
        <w:ind w:left="2291" w:hanging="360"/>
      </w:pPr>
    </w:lvl>
    <w:lvl w:ilvl="2" w:tplc="4D4A8D08" w:tentative="1">
      <w:start w:val="1"/>
      <w:numFmt w:val="lowerRoman"/>
      <w:lvlText w:val="%3."/>
      <w:lvlJc w:val="right"/>
      <w:pPr>
        <w:ind w:left="3011" w:hanging="180"/>
      </w:pPr>
    </w:lvl>
    <w:lvl w:ilvl="3" w:tplc="F8987C02" w:tentative="1">
      <w:start w:val="1"/>
      <w:numFmt w:val="decimal"/>
      <w:lvlText w:val="%4."/>
      <w:lvlJc w:val="left"/>
      <w:pPr>
        <w:ind w:left="3731" w:hanging="360"/>
      </w:pPr>
    </w:lvl>
    <w:lvl w:ilvl="4" w:tplc="E2F46FB2" w:tentative="1">
      <w:start w:val="1"/>
      <w:numFmt w:val="lowerLetter"/>
      <w:lvlText w:val="%5."/>
      <w:lvlJc w:val="left"/>
      <w:pPr>
        <w:ind w:left="4451" w:hanging="360"/>
      </w:pPr>
    </w:lvl>
    <w:lvl w:ilvl="5" w:tplc="9F96C7A4" w:tentative="1">
      <w:start w:val="1"/>
      <w:numFmt w:val="lowerRoman"/>
      <w:lvlText w:val="%6."/>
      <w:lvlJc w:val="right"/>
      <w:pPr>
        <w:ind w:left="5171" w:hanging="180"/>
      </w:pPr>
    </w:lvl>
    <w:lvl w:ilvl="6" w:tplc="6A42ED04" w:tentative="1">
      <w:start w:val="1"/>
      <w:numFmt w:val="decimal"/>
      <w:lvlText w:val="%7."/>
      <w:lvlJc w:val="left"/>
      <w:pPr>
        <w:ind w:left="5891" w:hanging="360"/>
      </w:pPr>
    </w:lvl>
    <w:lvl w:ilvl="7" w:tplc="3474C692" w:tentative="1">
      <w:start w:val="1"/>
      <w:numFmt w:val="lowerLetter"/>
      <w:lvlText w:val="%8."/>
      <w:lvlJc w:val="left"/>
      <w:pPr>
        <w:ind w:left="6611" w:hanging="360"/>
      </w:pPr>
    </w:lvl>
    <w:lvl w:ilvl="8" w:tplc="7046B6A4" w:tentative="1">
      <w:start w:val="1"/>
      <w:numFmt w:val="lowerRoman"/>
      <w:lvlText w:val="%9."/>
      <w:lvlJc w:val="right"/>
      <w:pPr>
        <w:ind w:left="7331" w:hanging="180"/>
      </w:pPr>
    </w:lvl>
  </w:abstractNum>
  <w:abstractNum w:abstractNumId="49" w15:restartNumberingAfterBreak="0">
    <w:nsid w:val="5CE20ECF"/>
    <w:multiLevelType w:val="hybridMultilevel"/>
    <w:tmpl w:val="A5BA44EC"/>
    <w:lvl w:ilvl="0" w:tplc="30547A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51" w15:restartNumberingAfterBreak="0">
    <w:nsid w:val="5EA5329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62A6354D"/>
    <w:multiLevelType w:val="multilevel"/>
    <w:tmpl w:val="BF4662EE"/>
    <w:name w:val="52222222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63D531BA"/>
    <w:multiLevelType w:val="multilevel"/>
    <w:tmpl w:val="BF4662EE"/>
    <w:name w:val="5222222222222222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4" w15:restartNumberingAfterBreak="0">
    <w:nsid w:val="647D6221"/>
    <w:multiLevelType w:val="multilevel"/>
    <w:tmpl w:val="477248A4"/>
    <w:lvl w:ilvl="0">
      <w:start w:val="1"/>
      <w:numFmt w:val="decimal"/>
      <w:lvlRestart w:val="0"/>
      <w:pStyle w:val="ListBullet1"/>
      <w:lvlText w:val=""/>
      <w:lvlJc w:val="left"/>
      <w:pPr>
        <w:tabs>
          <w:tab w:val="num" w:pos="1800"/>
        </w:tabs>
        <w:ind w:left="1800" w:hanging="360"/>
      </w:pPr>
      <w:rPr>
        <w:rFonts w:ascii="Symbol" w:hAnsi="Symbol" w:hint="default"/>
      </w:rPr>
    </w:lvl>
    <w:lvl w:ilvl="1">
      <w:start w:val="1"/>
      <w:numFmt w:val="lowerLetter"/>
      <w:pStyle w:val="ListBullet2"/>
      <w:lvlText w:val="-"/>
      <w:lvlJc w:val="left"/>
      <w:pPr>
        <w:tabs>
          <w:tab w:val="num" w:pos="2160"/>
        </w:tabs>
        <w:ind w:left="2160" w:hanging="360"/>
      </w:pPr>
    </w:lvl>
    <w:lvl w:ilvl="2">
      <w:start w:val="1"/>
      <w:numFmt w:val="lowerRoman"/>
      <w:pStyle w:val="ListBullet3"/>
      <w:lvlText w:val=""/>
      <w:lvlJc w:val="left"/>
      <w:pPr>
        <w:tabs>
          <w:tab w:val="num" w:pos="2520"/>
        </w:tabs>
        <w:ind w:left="2520" w:hanging="360"/>
      </w:pPr>
      <w:rPr>
        <w:rFonts w:ascii="Symbol" w:hAnsi="Symbol" w:hint="default"/>
      </w:rPr>
    </w:lvl>
    <w:lvl w:ilvl="3">
      <w:start w:val="1"/>
      <w:numFmt w:val="decimal"/>
      <w:lvlText w:val="(%4)"/>
      <w:lvlJc w:val="left"/>
      <w:pPr>
        <w:tabs>
          <w:tab w:val="num" w:pos="1080"/>
        </w:tabs>
        <w:ind w:left="108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abstractNum w:abstractNumId="55" w15:restartNumberingAfterBreak="0">
    <w:nsid w:val="69BE7CD5"/>
    <w:multiLevelType w:val="hybridMultilevel"/>
    <w:tmpl w:val="997830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70AE0D18"/>
    <w:multiLevelType w:val="hybridMultilevel"/>
    <w:tmpl w:val="2DAC6B98"/>
    <w:name w:val="5222222222222222"/>
    <w:lvl w:ilvl="0" w:tplc="D60ACF60">
      <w:start w:val="1"/>
      <w:numFmt w:val="lowerLetter"/>
      <w:lvlText w:val="%1."/>
      <w:lvlJc w:val="left"/>
      <w:pPr>
        <w:ind w:left="1571" w:hanging="360"/>
      </w:pPr>
    </w:lvl>
    <w:lvl w:ilvl="1" w:tplc="2894FD86" w:tentative="1">
      <w:start w:val="1"/>
      <w:numFmt w:val="lowerLetter"/>
      <w:lvlText w:val="%2."/>
      <w:lvlJc w:val="left"/>
      <w:pPr>
        <w:ind w:left="2291" w:hanging="360"/>
      </w:pPr>
    </w:lvl>
    <w:lvl w:ilvl="2" w:tplc="A6523A32" w:tentative="1">
      <w:start w:val="1"/>
      <w:numFmt w:val="lowerRoman"/>
      <w:lvlText w:val="%3."/>
      <w:lvlJc w:val="right"/>
      <w:pPr>
        <w:ind w:left="3011" w:hanging="180"/>
      </w:pPr>
    </w:lvl>
    <w:lvl w:ilvl="3" w:tplc="F50210DA" w:tentative="1">
      <w:start w:val="1"/>
      <w:numFmt w:val="decimal"/>
      <w:lvlText w:val="%4."/>
      <w:lvlJc w:val="left"/>
      <w:pPr>
        <w:ind w:left="3731" w:hanging="360"/>
      </w:pPr>
    </w:lvl>
    <w:lvl w:ilvl="4" w:tplc="BF86EF1C" w:tentative="1">
      <w:start w:val="1"/>
      <w:numFmt w:val="lowerLetter"/>
      <w:lvlText w:val="%5."/>
      <w:lvlJc w:val="left"/>
      <w:pPr>
        <w:ind w:left="4451" w:hanging="360"/>
      </w:pPr>
    </w:lvl>
    <w:lvl w:ilvl="5" w:tplc="90189640" w:tentative="1">
      <w:start w:val="1"/>
      <w:numFmt w:val="lowerRoman"/>
      <w:lvlText w:val="%6."/>
      <w:lvlJc w:val="right"/>
      <w:pPr>
        <w:ind w:left="5171" w:hanging="180"/>
      </w:pPr>
    </w:lvl>
    <w:lvl w:ilvl="6" w:tplc="C1E61022" w:tentative="1">
      <w:start w:val="1"/>
      <w:numFmt w:val="decimal"/>
      <w:lvlText w:val="%7."/>
      <w:lvlJc w:val="left"/>
      <w:pPr>
        <w:ind w:left="5891" w:hanging="360"/>
      </w:pPr>
    </w:lvl>
    <w:lvl w:ilvl="7" w:tplc="52005A62" w:tentative="1">
      <w:start w:val="1"/>
      <w:numFmt w:val="lowerLetter"/>
      <w:lvlText w:val="%8."/>
      <w:lvlJc w:val="left"/>
      <w:pPr>
        <w:ind w:left="6611" w:hanging="360"/>
      </w:pPr>
    </w:lvl>
    <w:lvl w:ilvl="8" w:tplc="EB4C88F8" w:tentative="1">
      <w:start w:val="1"/>
      <w:numFmt w:val="lowerRoman"/>
      <w:lvlText w:val="%9."/>
      <w:lvlJc w:val="right"/>
      <w:pPr>
        <w:ind w:left="7331" w:hanging="180"/>
      </w:pPr>
    </w:lvl>
  </w:abstractNum>
  <w:abstractNum w:abstractNumId="5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58" w15:restartNumberingAfterBreak="0">
    <w:nsid w:val="72493245"/>
    <w:multiLevelType w:val="multilevel"/>
    <w:tmpl w:val="0A18B84E"/>
    <w:lvl w:ilvl="0">
      <w:start w:val="1"/>
      <w:numFmt w:val="decimal"/>
      <w:lvlRestart w:val="0"/>
      <w:pStyle w:val="TableBullet1"/>
      <w:lvlText w:val=""/>
      <w:lvlJc w:val="left"/>
      <w:pPr>
        <w:tabs>
          <w:tab w:val="num" w:pos="288"/>
        </w:tabs>
        <w:ind w:left="288" w:hanging="288"/>
      </w:pPr>
      <w:rPr>
        <w:rFonts w:ascii="Symbol" w:hAnsi="Symbol" w:hint="default"/>
      </w:rPr>
    </w:lvl>
    <w:lvl w:ilvl="1">
      <w:start w:val="1"/>
      <w:numFmt w:val="lowerLetter"/>
      <w:pStyle w:val="TableBullet2"/>
      <w:lvlText w:val="-"/>
      <w:lvlJc w:val="left"/>
      <w:pPr>
        <w:tabs>
          <w:tab w:val="num" w:pos="576"/>
        </w:tabs>
        <w:ind w:left="576" w:hanging="288"/>
      </w:pPr>
    </w:lvl>
    <w:lvl w:ilvl="2">
      <w:start w:val="1"/>
      <w:numFmt w:val="none"/>
      <w:suff w:val="nothing"/>
      <w:lvlText w:val=""/>
      <w:lvlJc w:val="left"/>
      <w:pPr>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76706E74"/>
    <w:multiLevelType w:val="hybridMultilevel"/>
    <w:tmpl w:val="A64064E0"/>
    <w:lvl w:ilvl="0" w:tplc="F880E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7678AE"/>
    <w:multiLevelType w:val="hybridMultilevel"/>
    <w:tmpl w:val="176CF5B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62" w15:restartNumberingAfterBreak="0">
    <w:nsid w:val="7C8253CD"/>
    <w:multiLevelType w:val="hybridMultilevel"/>
    <w:tmpl w:val="EF8C5EEE"/>
    <w:name w:val="InternalTabBull222222222222"/>
    <w:lvl w:ilvl="0" w:tplc="8004922C">
      <w:start w:val="1"/>
      <w:numFmt w:val="decimal"/>
      <w:lvlText w:val="%1."/>
      <w:lvlJc w:val="left"/>
      <w:pPr>
        <w:tabs>
          <w:tab w:val="num" w:pos="720"/>
        </w:tabs>
        <w:ind w:left="720" w:hanging="360"/>
      </w:pPr>
      <w:rPr>
        <w:rFonts w:ascii="Tahoma" w:hAnsi="Tahoma" w:cs="Tahoma" w:hint="default"/>
        <w:sz w:val="20"/>
        <w:szCs w:val="20"/>
      </w:rPr>
    </w:lvl>
    <w:lvl w:ilvl="1" w:tplc="22C8D51E" w:tentative="1">
      <w:start w:val="1"/>
      <w:numFmt w:val="lowerLetter"/>
      <w:lvlText w:val="%2."/>
      <w:lvlJc w:val="left"/>
      <w:pPr>
        <w:tabs>
          <w:tab w:val="num" w:pos="1440"/>
        </w:tabs>
        <w:ind w:left="1440" w:hanging="360"/>
      </w:pPr>
    </w:lvl>
    <w:lvl w:ilvl="2" w:tplc="81B2F476" w:tentative="1">
      <w:start w:val="1"/>
      <w:numFmt w:val="lowerRoman"/>
      <w:lvlText w:val="%3."/>
      <w:lvlJc w:val="right"/>
      <w:pPr>
        <w:tabs>
          <w:tab w:val="num" w:pos="2160"/>
        </w:tabs>
        <w:ind w:left="2160" w:hanging="180"/>
      </w:pPr>
    </w:lvl>
    <w:lvl w:ilvl="3" w:tplc="DBF83E62" w:tentative="1">
      <w:start w:val="1"/>
      <w:numFmt w:val="decimal"/>
      <w:lvlText w:val="%4."/>
      <w:lvlJc w:val="left"/>
      <w:pPr>
        <w:tabs>
          <w:tab w:val="num" w:pos="2880"/>
        </w:tabs>
        <w:ind w:left="2880" w:hanging="360"/>
      </w:pPr>
    </w:lvl>
    <w:lvl w:ilvl="4" w:tplc="C0AAAA6A" w:tentative="1">
      <w:start w:val="1"/>
      <w:numFmt w:val="lowerLetter"/>
      <w:lvlText w:val="%5."/>
      <w:lvlJc w:val="left"/>
      <w:pPr>
        <w:tabs>
          <w:tab w:val="num" w:pos="3600"/>
        </w:tabs>
        <w:ind w:left="3600" w:hanging="360"/>
      </w:pPr>
    </w:lvl>
    <w:lvl w:ilvl="5" w:tplc="41E8D6FE" w:tentative="1">
      <w:start w:val="1"/>
      <w:numFmt w:val="lowerRoman"/>
      <w:lvlText w:val="%6."/>
      <w:lvlJc w:val="right"/>
      <w:pPr>
        <w:tabs>
          <w:tab w:val="num" w:pos="4320"/>
        </w:tabs>
        <w:ind w:left="4320" w:hanging="180"/>
      </w:pPr>
    </w:lvl>
    <w:lvl w:ilvl="6" w:tplc="5698A1B0" w:tentative="1">
      <w:start w:val="1"/>
      <w:numFmt w:val="decimal"/>
      <w:lvlText w:val="%7."/>
      <w:lvlJc w:val="left"/>
      <w:pPr>
        <w:tabs>
          <w:tab w:val="num" w:pos="5040"/>
        </w:tabs>
        <w:ind w:left="5040" w:hanging="360"/>
      </w:pPr>
    </w:lvl>
    <w:lvl w:ilvl="7" w:tplc="47A291D4" w:tentative="1">
      <w:start w:val="1"/>
      <w:numFmt w:val="lowerLetter"/>
      <w:lvlText w:val="%8."/>
      <w:lvlJc w:val="left"/>
      <w:pPr>
        <w:tabs>
          <w:tab w:val="num" w:pos="5760"/>
        </w:tabs>
        <w:ind w:left="5760" w:hanging="360"/>
      </w:pPr>
    </w:lvl>
    <w:lvl w:ilvl="8" w:tplc="157A2A3E" w:tentative="1">
      <w:start w:val="1"/>
      <w:numFmt w:val="lowerRoman"/>
      <w:lvlText w:val="%9."/>
      <w:lvlJc w:val="right"/>
      <w:pPr>
        <w:tabs>
          <w:tab w:val="num" w:pos="6480"/>
        </w:tabs>
        <w:ind w:left="6480" w:hanging="180"/>
      </w:pPr>
    </w:lvl>
  </w:abstractNum>
  <w:abstractNum w:abstractNumId="63" w15:restartNumberingAfterBreak="0">
    <w:nsid w:val="7C9A64F6"/>
    <w:multiLevelType w:val="multilevel"/>
    <w:tmpl w:val="20467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D895457"/>
    <w:multiLevelType w:val="hybridMultilevel"/>
    <w:tmpl w:val="3C2E3552"/>
    <w:name w:val="InternalTabBull22"/>
    <w:lvl w:ilvl="0" w:tplc="592EC4B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5" w15:restartNumberingAfterBreak="0">
    <w:nsid w:val="7F7510A0"/>
    <w:multiLevelType w:val="multilevel"/>
    <w:tmpl w:val="ED488308"/>
    <w:name w:val="InternalNumbers5343222332422"/>
    <w:lvl w:ilvl="0">
      <w:start w:val="1"/>
      <w:numFmt w:val="decimal"/>
      <w:lvlText w:val="%1."/>
      <w:lvlJc w:val="left"/>
      <w:pPr>
        <w:tabs>
          <w:tab w:val="num" w:pos="720"/>
        </w:tabs>
        <w:ind w:left="720" w:hanging="720"/>
      </w:pPr>
    </w:lvl>
    <w:lvl w:ilvl="1">
      <w:start w:val="1"/>
      <w:numFmt w:val="decimal"/>
      <w:pStyle w:val="Heading3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1"/>
  </w:num>
  <w:num w:numId="2">
    <w:abstractNumId w:val="35"/>
  </w:num>
  <w:num w:numId="3">
    <w:abstractNumId w:val="50"/>
  </w:num>
  <w:num w:numId="4">
    <w:abstractNumId w:val="25"/>
  </w:num>
  <w:num w:numId="5">
    <w:abstractNumId w:val="57"/>
  </w:num>
  <w:num w:numId="6">
    <w:abstractNumId w:val="37"/>
  </w:num>
  <w:num w:numId="7">
    <w:abstractNumId w:val="58"/>
  </w:num>
  <w:num w:numId="8">
    <w:abstractNumId w:val="40"/>
  </w:num>
  <w:num w:numId="9">
    <w:abstractNumId w:val="54"/>
  </w:num>
  <w:num w:numId="10">
    <w:abstractNumId w:val="0"/>
  </w:num>
  <w:num w:numId="11">
    <w:abstractNumId w:val="51"/>
  </w:num>
  <w:num w:numId="12">
    <w:abstractNumId w:val="65"/>
  </w:num>
  <w:num w:numId="13">
    <w:abstractNumId w:val="33"/>
  </w:num>
  <w:num w:numId="14">
    <w:abstractNumId w:val="32"/>
  </w:num>
  <w:num w:numId="15">
    <w:abstractNumId w:val="44"/>
  </w:num>
  <w:num w:numId="16">
    <w:abstractNumId w:val="2"/>
  </w:num>
  <w:num w:numId="17">
    <w:abstractNumId w:val="63"/>
  </w:num>
  <w:num w:numId="18">
    <w:abstractNumId w:val="27"/>
  </w:num>
  <w:num w:numId="19">
    <w:abstractNumId w:val="5"/>
  </w:num>
  <w:num w:numId="20">
    <w:abstractNumId w:val="39"/>
  </w:num>
  <w:num w:numId="21">
    <w:abstractNumId w:val="59"/>
  </w:num>
  <w:num w:numId="22">
    <w:abstractNumId w:val="41"/>
  </w:num>
  <w:num w:numId="23">
    <w:abstractNumId w:val="18"/>
  </w:num>
  <w:num w:numId="24">
    <w:abstractNumId w:val="55"/>
  </w:num>
  <w:num w:numId="25">
    <w:abstractNumId w:val="60"/>
  </w:num>
  <w:num w:numId="26">
    <w:abstractNumId w:val="43"/>
  </w:num>
  <w:num w:numId="27">
    <w:abstractNumId w:val="28"/>
  </w:num>
  <w:num w:numId="28">
    <w:abstractNumId w:val="6"/>
  </w:num>
  <w:num w:numId="29">
    <w:abstractNumId w:val="49"/>
  </w:num>
  <w:num w:numId="30">
    <w:abstractNumId w:val="47"/>
  </w:num>
  <w:num w:numId="31">
    <w:abstractNumId w:val="45"/>
  </w:num>
  <w:num w:numId="32">
    <w:abstractNumId w:val="8"/>
  </w:num>
  <w:num w:numId="33">
    <w:abstractNumId w:val="13"/>
  </w:num>
  <w:num w:numId="34">
    <w:abstractNumId w:val="31"/>
  </w:num>
  <w:num w:numId="35">
    <w:abstractNumId w:val="21"/>
  </w:num>
  <w:num w:numId="36">
    <w:abstractNumId w:val="1"/>
  </w:num>
  <w:num w:numId="37">
    <w:abstractNumId w:val="4"/>
  </w:num>
  <w:num w:numId="38">
    <w:abstractNumId w:val="46"/>
  </w:num>
  <w:num w:numId="39">
    <w:abstractNumId w:val="11"/>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Thanh Huyen (HO-CNTT-DEV)">
    <w15:presenceInfo w15:providerId="AD" w15:userId="S-1-5-21-1953912586-3257947350-288073057-3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26"/>
    <w:rsid w:val="0000007E"/>
    <w:rsid w:val="00000A22"/>
    <w:rsid w:val="00000F5B"/>
    <w:rsid w:val="00001670"/>
    <w:rsid w:val="00001CB5"/>
    <w:rsid w:val="000024BB"/>
    <w:rsid w:val="000027FC"/>
    <w:rsid w:val="00002D33"/>
    <w:rsid w:val="00002E20"/>
    <w:rsid w:val="0000375C"/>
    <w:rsid w:val="00003C61"/>
    <w:rsid w:val="00003F5C"/>
    <w:rsid w:val="000041F2"/>
    <w:rsid w:val="000046A8"/>
    <w:rsid w:val="00004754"/>
    <w:rsid w:val="00004ABC"/>
    <w:rsid w:val="00004DD8"/>
    <w:rsid w:val="000054AE"/>
    <w:rsid w:val="0000574E"/>
    <w:rsid w:val="00005904"/>
    <w:rsid w:val="00005948"/>
    <w:rsid w:val="00005A04"/>
    <w:rsid w:val="00005F90"/>
    <w:rsid w:val="000062A1"/>
    <w:rsid w:val="00006618"/>
    <w:rsid w:val="0000692C"/>
    <w:rsid w:val="00007185"/>
    <w:rsid w:val="00007421"/>
    <w:rsid w:val="000102C5"/>
    <w:rsid w:val="0001033F"/>
    <w:rsid w:val="000103B1"/>
    <w:rsid w:val="00010C9C"/>
    <w:rsid w:val="0001122A"/>
    <w:rsid w:val="000115FD"/>
    <w:rsid w:val="00011C9E"/>
    <w:rsid w:val="00012B5E"/>
    <w:rsid w:val="00013145"/>
    <w:rsid w:val="00013C1F"/>
    <w:rsid w:val="000148C6"/>
    <w:rsid w:val="00014BD6"/>
    <w:rsid w:val="00014FB7"/>
    <w:rsid w:val="000158F8"/>
    <w:rsid w:val="00015C0B"/>
    <w:rsid w:val="00015CFF"/>
    <w:rsid w:val="00016B7D"/>
    <w:rsid w:val="0001704B"/>
    <w:rsid w:val="000175BB"/>
    <w:rsid w:val="00017988"/>
    <w:rsid w:val="00017DDE"/>
    <w:rsid w:val="0002034A"/>
    <w:rsid w:val="00020B5B"/>
    <w:rsid w:val="00020EDE"/>
    <w:rsid w:val="000210BA"/>
    <w:rsid w:val="000215A7"/>
    <w:rsid w:val="00021DA7"/>
    <w:rsid w:val="00022274"/>
    <w:rsid w:val="00022B2D"/>
    <w:rsid w:val="00023353"/>
    <w:rsid w:val="00023932"/>
    <w:rsid w:val="00023A0A"/>
    <w:rsid w:val="000244B9"/>
    <w:rsid w:val="000256CE"/>
    <w:rsid w:val="00025851"/>
    <w:rsid w:val="00026360"/>
    <w:rsid w:val="00026CB1"/>
    <w:rsid w:val="000271D5"/>
    <w:rsid w:val="00027DE2"/>
    <w:rsid w:val="00027EA2"/>
    <w:rsid w:val="00027EC5"/>
    <w:rsid w:val="0003082F"/>
    <w:rsid w:val="00030F14"/>
    <w:rsid w:val="0003240B"/>
    <w:rsid w:val="000327EC"/>
    <w:rsid w:val="0003283D"/>
    <w:rsid w:val="00032D8C"/>
    <w:rsid w:val="00032E92"/>
    <w:rsid w:val="0003324E"/>
    <w:rsid w:val="00033957"/>
    <w:rsid w:val="00033AE9"/>
    <w:rsid w:val="000341F2"/>
    <w:rsid w:val="00034411"/>
    <w:rsid w:val="00034890"/>
    <w:rsid w:val="000349F0"/>
    <w:rsid w:val="00035CCC"/>
    <w:rsid w:val="00036176"/>
    <w:rsid w:val="00036451"/>
    <w:rsid w:val="0003772E"/>
    <w:rsid w:val="0003775A"/>
    <w:rsid w:val="00037D25"/>
    <w:rsid w:val="00040FA3"/>
    <w:rsid w:val="000410EC"/>
    <w:rsid w:val="000416A0"/>
    <w:rsid w:val="000429F7"/>
    <w:rsid w:val="00043A3F"/>
    <w:rsid w:val="00044430"/>
    <w:rsid w:val="000448DF"/>
    <w:rsid w:val="000448E7"/>
    <w:rsid w:val="00044AA4"/>
    <w:rsid w:val="00045290"/>
    <w:rsid w:val="00045AC9"/>
    <w:rsid w:val="00045C1F"/>
    <w:rsid w:val="0004600D"/>
    <w:rsid w:val="0004610E"/>
    <w:rsid w:val="000463EB"/>
    <w:rsid w:val="000472D9"/>
    <w:rsid w:val="000507BC"/>
    <w:rsid w:val="000513D1"/>
    <w:rsid w:val="000516D2"/>
    <w:rsid w:val="00051BFC"/>
    <w:rsid w:val="00052134"/>
    <w:rsid w:val="00052949"/>
    <w:rsid w:val="00052A1C"/>
    <w:rsid w:val="00053CDB"/>
    <w:rsid w:val="00053D5E"/>
    <w:rsid w:val="00054853"/>
    <w:rsid w:val="0005572F"/>
    <w:rsid w:val="00055BE5"/>
    <w:rsid w:val="00055EA4"/>
    <w:rsid w:val="000566DB"/>
    <w:rsid w:val="000567C6"/>
    <w:rsid w:val="00057524"/>
    <w:rsid w:val="00057F9E"/>
    <w:rsid w:val="0006023C"/>
    <w:rsid w:val="00060489"/>
    <w:rsid w:val="000606EE"/>
    <w:rsid w:val="000607D1"/>
    <w:rsid w:val="00060F90"/>
    <w:rsid w:val="00061031"/>
    <w:rsid w:val="000610D6"/>
    <w:rsid w:val="00061593"/>
    <w:rsid w:val="00061B17"/>
    <w:rsid w:val="00062022"/>
    <w:rsid w:val="000621B2"/>
    <w:rsid w:val="0006289D"/>
    <w:rsid w:val="00062B2C"/>
    <w:rsid w:val="00062EF2"/>
    <w:rsid w:val="00062F21"/>
    <w:rsid w:val="00063208"/>
    <w:rsid w:val="00063760"/>
    <w:rsid w:val="00063763"/>
    <w:rsid w:val="00064292"/>
    <w:rsid w:val="000645B2"/>
    <w:rsid w:val="00064EC2"/>
    <w:rsid w:val="00065A0C"/>
    <w:rsid w:val="00066338"/>
    <w:rsid w:val="000664BD"/>
    <w:rsid w:val="000678F4"/>
    <w:rsid w:val="00070495"/>
    <w:rsid w:val="0007051E"/>
    <w:rsid w:val="00070687"/>
    <w:rsid w:val="000708BC"/>
    <w:rsid w:val="00071C40"/>
    <w:rsid w:val="00071F09"/>
    <w:rsid w:val="000727A7"/>
    <w:rsid w:val="00072BDE"/>
    <w:rsid w:val="00072CE2"/>
    <w:rsid w:val="0007365F"/>
    <w:rsid w:val="00073948"/>
    <w:rsid w:val="000745DB"/>
    <w:rsid w:val="00074790"/>
    <w:rsid w:val="00074C7A"/>
    <w:rsid w:val="00074CEC"/>
    <w:rsid w:val="000750F3"/>
    <w:rsid w:val="000752F0"/>
    <w:rsid w:val="0007567C"/>
    <w:rsid w:val="00075E79"/>
    <w:rsid w:val="00076FB0"/>
    <w:rsid w:val="0007791A"/>
    <w:rsid w:val="00077984"/>
    <w:rsid w:val="00080958"/>
    <w:rsid w:val="00080E8F"/>
    <w:rsid w:val="000816C2"/>
    <w:rsid w:val="00082099"/>
    <w:rsid w:val="00082390"/>
    <w:rsid w:val="00082B40"/>
    <w:rsid w:val="0008408C"/>
    <w:rsid w:val="00084099"/>
    <w:rsid w:val="0008432A"/>
    <w:rsid w:val="00084DEB"/>
    <w:rsid w:val="00085F2F"/>
    <w:rsid w:val="0008613D"/>
    <w:rsid w:val="00086A3D"/>
    <w:rsid w:val="000876D8"/>
    <w:rsid w:val="00087FF3"/>
    <w:rsid w:val="000901E6"/>
    <w:rsid w:val="000905C4"/>
    <w:rsid w:val="0009084B"/>
    <w:rsid w:val="00090D83"/>
    <w:rsid w:val="00090F5C"/>
    <w:rsid w:val="00091EDC"/>
    <w:rsid w:val="00092057"/>
    <w:rsid w:val="0009309E"/>
    <w:rsid w:val="000930CD"/>
    <w:rsid w:val="00093146"/>
    <w:rsid w:val="00093228"/>
    <w:rsid w:val="00093816"/>
    <w:rsid w:val="00093B0C"/>
    <w:rsid w:val="000940DF"/>
    <w:rsid w:val="00094168"/>
    <w:rsid w:val="000945DE"/>
    <w:rsid w:val="00094B44"/>
    <w:rsid w:val="00094F67"/>
    <w:rsid w:val="000950B7"/>
    <w:rsid w:val="000952B5"/>
    <w:rsid w:val="00095723"/>
    <w:rsid w:val="00095778"/>
    <w:rsid w:val="00095F92"/>
    <w:rsid w:val="00096091"/>
    <w:rsid w:val="00096C1E"/>
    <w:rsid w:val="00096CDB"/>
    <w:rsid w:val="00097766"/>
    <w:rsid w:val="000A04E9"/>
    <w:rsid w:val="000A05BE"/>
    <w:rsid w:val="000A0810"/>
    <w:rsid w:val="000A1149"/>
    <w:rsid w:val="000A11A6"/>
    <w:rsid w:val="000A130D"/>
    <w:rsid w:val="000A1EA6"/>
    <w:rsid w:val="000A1F01"/>
    <w:rsid w:val="000A1F92"/>
    <w:rsid w:val="000A2147"/>
    <w:rsid w:val="000A2BDB"/>
    <w:rsid w:val="000A2CB1"/>
    <w:rsid w:val="000A301D"/>
    <w:rsid w:val="000A347B"/>
    <w:rsid w:val="000A35CD"/>
    <w:rsid w:val="000A3BD8"/>
    <w:rsid w:val="000A538C"/>
    <w:rsid w:val="000A5B92"/>
    <w:rsid w:val="000A5BE6"/>
    <w:rsid w:val="000A5BE8"/>
    <w:rsid w:val="000A5CFA"/>
    <w:rsid w:val="000A6331"/>
    <w:rsid w:val="000A67B1"/>
    <w:rsid w:val="000A6CF4"/>
    <w:rsid w:val="000A79AC"/>
    <w:rsid w:val="000A7D39"/>
    <w:rsid w:val="000B006E"/>
    <w:rsid w:val="000B053A"/>
    <w:rsid w:val="000B06D8"/>
    <w:rsid w:val="000B101D"/>
    <w:rsid w:val="000B10A4"/>
    <w:rsid w:val="000B11BB"/>
    <w:rsid w:val="000B132C"/>
    <w:rsid w:val="000B1A8B"/>
    <w:rsid w:val="000B1BDC"/>
    <w:rsid w:val="000B2C05"/>
    <w:rsid w:val="000B3105"/>
    <w:rsid w:val="000B31C6"/>
    <w:rsid w:val="000B328E"/>
    <w:rsid w:val="000B3A90"/>
    <w:rsid w:val="000B3CB4"/>
    <w:rsid w:val="000B3ED3"/>
    <w:rsid w:val="000B41EB"/>
    <w:rsid w:val="000B4C72"/>
    <w:rsid w:val="000B5115"/>
    <w:rsid w:val="000B5586"/>
    <w:rsid w:val="000B5F04"/>
    <w:rsid w:val="000B625C"/>
    <w:rsid w:val="000B671B"/>
    <w:rsid w:val="000B6C41"/>
    <w:rsid w:val="000B70BE"/>
    <w:rsid w:val="000B7EDE"/>
    <w:rsid w:val="000C01FB"/>
    <w:rsid w:val="000C0F35"/>
    <w:rsid w:val="000C1221"/>
    <w:rsid w:val="000C138B"/>
    <w:rsid w:val="000C17BC"/>
    <w:rsid w:val="000C1E02"/>
    <w:rsid w:val="000C3107"/>
    <w:rsid w:val="000C411C"/>
    <w:rsid w:val="000C4C4D"/>
    <w:rsid w:val="000C4CB2"/>
    <w:rsid w:val="000C50F0"/>
    <w:rsid w:val="000C5737"/>
    <w:rsid w:val="000C58AA"/>
    <w:rsid w:val="000C6582"/>
    <w:rsid w:val="000C65B9"/>
    <w:rsid w:val="000C6825"/>
    <w:rsid w:val="000C6949"/>
    <w:rsid w:val="000C74F8"/>
    <w:rsid w:val="000C7E2F"/>
    <w:rsid w:val="000D1F2A"/>
    <w:rsid w:val="000D2D7C"/>
    <w:rsid w:val="000D30F3"/>
    <w:rsid w:val="000D3174"/>
    <w:rsid w:val="000D33B2"/>
    <w:rsid w:val="000D40CA"/>
    <w:rsid w:val="000D4535"/>
    <w:rsid w:val="000D46B0"/>
    <w:rsid w:val="000D4B30"/>
    <w:rsid w:val="000D4BB2"/>
    <w:rsid w:val="000D56A3"/>
    <w:rsid w:val="000D5809"/>
    <w:rsid w:val="000D5B96"/>
    <w:rsid w:val="000D6BB0"/>
    <w:rsid w:val="000D7B18"/>
    <w:rsid w:val="000E0878"/>
    <w:rsid w:val="000E093A"/>
    <w:rsid w:val="000E0B56"/>
    <w:rsid w:val="000E0FF0"/>
    <w:rsid w:val="000E1385"/>
    <w:rsid w:val="000E13FB"/>
    <w:rsid w:val="000E22B4"/>
    <w:rsid w:val="000E2A70"/>
    <w:rsid w:val="000E2E49"/>
    <w:rsid w:val="000E3187"/>
    <w:rsid w:val="000E3194"/>
    <w:rsid w:val="000E3CE9"/>
    <w:rsid w:val="000E3D33"/>
    <w:rsid w:val="000E3FF0"/>
    <w:rsid w:val="000E4AC9"/>
    <w:rsid w:val="000E4CF7"/>
    <w:rsid w:val="000E5A73"/>
    <w:rsid w:val="000E5FD0"/>
    <w:rsid w:val="000E60EE"/>
    <w:rsid w:val="000E6516"/>
    <w:rsid w:val="000E6D46"/>
    <w:rsid w:val="000E752F"/>
    <w:rsid w:val="000E7822"/>
    <w:rsid w:val="000F02E3"/>
    <w:rsid w:val="000F0965"/>
    <w:rsid w:val="000F0FED"/>
    <w:rsid w:val="000F10E1"/>
    <w:rsid w:val="000F2682"/>
    <w:rsid w:val="000F2FF3"/>
    <w:rsid w:val="000F310A"/>
    <w:rsid w:val="000F3EE1"/>
    <w:rsid w:val="000F42DB"/>
    <w:rsid w:val="000F431F"/>
    <w:rsid w:val="000F5941"/>
    <w:rsid w:val="000F5A17"/>
    <w:rsid w:val="000F5D11"/>
    <w:rsid w:val="000F60B8"/>
    <w:rsid w:val="000F6B06"/>
    <w:rsid w:val="000F6B4B"/>
    <w:rsid w:val="000F6EAC"/>
    <w:rsid w:val="000F6F7A"/>
    <w:rsid w:val="000F7A7A"/>
    <w:rsid w:val="001006C8"/>
    <w:rsid w:val="00100B33"/>
    <w:rsid w:val="0010121C"/>
    <w:rsid w:val="00101371"/>
    <w:rsid w:val="001013EE"/>
    <w:rsid w:val="001018D6"/>
    <w:rsid w:val="00101A8D"/>
    <w:rsid w:val="00101A98"/>
    <w:rsid w:val="00101B25"/>
    <w:rsid w:val="001022F4"/>
    <w:rsid w:val="00103FFB"/>
    <w:rsid w:val="00104D62"/>
    <w:rsid w:val="00105059"/>
    <w:rsid w:val="001051E1"/>
    <w:rsid w:val="00105F01"/>
    <w:rsid w:val="00106C67"/>
    <w:rsid w:val="001071FF"/>
    <w:rsid w:val="00107255"/>
    <w:rsid w:val="00107398"/>
    <w:rsid w:val="00107507"/>
    <w:rsid w:val="0010753A"/>
    <w:rsid w:val="001076B8"/>
    <w:rsid w:val="00107A75"/>
    <w:rsid w:val="00107D33"/>
    <w:rsid w:val="0011002F"/>
    <w:rsid w:val="001103DB"/>
    <w:rsid w:val="00110A29"/>
    <w:rsid w:val="00111393"/>
    <w:rsid w:val="001125CC"/>
    <w:rsid w:val="00112851"/>
    <w:rsid w:val="00112879"/>
    <w:rsid w:val="00112E70"/>
    <w:rsid w:val="001131A6"/>
    <w:rsid w:val="001132E7"/>
    <w:rsid w:val="0011346C"/>
    <w:rsid w:val="00114903"/>
    <w:rsid w:val="00114D87"/>
    <w:rsid w:val="00115577"/>
    <w:rsid w:val="00115617"/>
    <w:rsid w:val="00115630"/>
    <w:rsid w:val="00115CBE"/>
    <w:rsid w:val="0011635D"/>
    <w:rsid w:val="0011732D"/>
    <w:rsid w:val="00117AF3"/>
    <w:rsid w:val="00117B36"/>
    <w:rsid w:val="00117B6F"/>
    <w:rsid w:val="00117DD2"/>
    <w:rsid w:val="00117E39"/>
    <w:rsid w:val="0012005B"/>
    <w:rsid w:val="00120202"/>
    <w:rsid w:val="001205D4"/>
    <w:rsid w:val="00121143"/>
    <w:rsid w:val="0012125B"/>
    <w:rsid w:val="001215E6"/>
    <w:rsid w:val="00121920"/>
    <w:rsid w:val="00121C4D"/>
    <w:rsid w:val="00121D2B"/>
    <w:rsid w:val="00122888"/>
    <w:rsid w:val="00122C01"/>
    <w:rsid w:val="00122C2E"/>
    <w:rsid w:val="00122C72"/>
    <w:rsid w:val="00122DD2"/>
    <w:rsid w:val="00122FD5"/>
    <w:rsid w:val="0012487E"/>
    <w:rsid w:val="00125102"/>
    <w:rsid w:val="001255F8"/>
    <w:rsid w:val="00125841"/>
    <w:rsid w:val="00125A8D"/>
    <w:rsid w:val="001262CC"/>
    <w:rsid w:val="00126C98"/>
    <w:rsid w:val="00126FA8"/>
    <w:rsid w:val="00127062"/>
    <w:rsid w:val="00127626"/>
    <w:rsid w:val="001278A4"/>
    <w:rsid w:val="00127E27"/>
    <w:rsid w:val="00131269"/>
    <w:rsid w:val="00131727"/>
    <w:rsid w:val="0013187D"/>
    <w:rsid w:val="001318CC"/>
    <w:rsid w:val="0013205C"/>
    <w:rsid w:val="001325B6"/>
    <w:rsid w:val="0013262E"/>
    <w:rsid w:val="001327BF"/>
    <w:rsid w:val="00132858"/>
    <w:rsid w:val="00132977"/>
    <w:rsid w:val="0013331A"/>
    <w:rsid w:val="00134CA3"/>
    <w:rsid w:val="00135FC4"/>
    <w:rsid w:val="0013616C"/>
    <w:rsid w:val="00136AA4"/>
    <w:rsid w:val="00136AAE"/>
    <w:rsid w:val="00136C3B"/>
    <w:rsid w:val="001371C7"/>
    <w:rsid w:val="0013724B"/>
    <w:rsid w:val="00137B95"/>
    <w:rsid w:val="00137B9F"/>
    <w:rsid w:val="00140141"/>
    <w:rsid w:val="0014063E"/>
    <w:rsid w:val="00140879"/>
    <w:rsid w:val="0014142D"/>
    <w:rsid w:val="00141F15"/>
    <w:rsid w:val="00142861"/>
    <w:rsid w:val="00143353"/>
    <w:rsid w:val="00143820"/>
    <w:rsid w:val="00144334"/>
    <w:rsid w:val="0014451F"/>
    <w:rsid w:val="00144820"/>
    <w:rsid w:val="0014484F"/>
    <w:rsid w:val="00144A38"/>
    <w:rsid w:val="0014581E"/>
    <w:rsid w:val="0014595B"/>
    <w:rsid w:val="0014603D"/>
    <w:rsid w:val="001467AD"/>
    <w:rsid w:val="00147F53"/>
    <w:rsid w:val="00151415"/>
    <w:rsid w:val="00151FA6"/>
    <w:rsid w:val="0015276C"/>
    <w:rsid w:val="0015394D"/>
    <w:rsid w:val="00154081"/>
    <w:rsid w:val="00154AC4"/>
    <w:rsid w:val="00154C69"/>
    <w:rsid w:val="00154D96"/>
    <w:rsid w:val="00154DEC"/>
    <w:rsid w:val="001562D6"/>
    <w:rsid w:val="00156307"/>
    <w:rsid w:val="001605EE"/>
    <w:rsid w:val="0016068C"/>
    <w:rsid w:val="00160D4A"/>
    <w:rsid w:val="00160D50"/>
    <w:rsid w:val="00161C62"/>
    <w:rsid w:val="00162060"/>
    <w:rsid w:val="00162DE9"/>
    <w:rsid w:val="00162E7A"/>
    <w:rsid w:val="00162E8B"/>
    <w:rsid w:val="0016309D"/>
    <w:rsid w:val="00163B64"/>
    <w:rsid w:val="00163B7A"/>
    <w:rsid w:val="00163C8C"/>
    <w:rsid w:val="00163D75"/>
    <w:rsid w:val="001640AA"/>
    <w:rsid w:val="00164609"/>
    <w:rsid w:val="00164B84"/>
    <w:rsid w:val="00166CA2"/>
    <w:rsid w:val="00166DB1"/>
    <w:rsid w:val="00167172"/>
    <w:rsid w:val="001677B0"/>
    <w:rsid w:val="001678DA"/>
    <w:rsid w:val="00167C13"/>
    <w:rsid w:val="00167FE4"/>
    <w:rsid w:val="001707D0"/>
    <w:rsid w:val="001710A2"/>
    <w:rsid w:val="00171281"/>
    <w:rsid w:val="0017149B"/>
    <w:rsid w:val="00171828"/>
    <w:rsid w:val="0017186E"/>
    <w:rsid w:val="00171F07"/>
    <w:rsid w:val="00172B6B"/>
    <w:rsid w:val="0017358E"/>
    <w:rsid w:val="00173B3B"/>
    <w:rsid w:val="00173BF3"/>
    <w:rsid w:val="00174200"/>
    <w:rsid w:val="00174485"/>
    <w:rsid w:val="001751F5"/>
    <w:rsid w:val="0017571B"/>
    <w:rsid w:val="00175B80"/>
    <w:rsid w:val="00175E69"/>
    <w:rsid w:val="001763C0"/>
    <w:rsid w:val="001764C0"/>
    <w:rsid w:val="0017670B"/>
    <w:rsid w:val="001767CD"/>
    <w:rsid w:val="001769AE"/>
    <w:rsid w:val="00176BCF"/>
    <w:rsid w:val="00176D77"/>
    <w:rsid w:val="00177750"/>
    <w:rsid w:val="001778DC"/>
    <w:rsid w:val="001808BB"/>
    <w:rsid w:val="00180920"/>
    <w:rsid w:val="00180D2B"/>
    <w:rsid w:val="00181EE5"/>
    <w:rsid w:val="001824DE"/>
    <w:rsid w:val="00182884"/>
    <w:rsid w:val="001832CE"/>
    <w:rsid w:val="001836EA"/>
    <w:rsid w:val="00183F1A"/>
    <w:rsid w:val="001842CF"/>
    <w:rsid w:val="00184DBA"/>
    <w:rsid w:val="00185272"/>
    <w:rsid w:val="001852F4"/>
    <w:rsid w:val="001859F0"/>
    <w:rsid w:val="0018625E"/>
    <w:rsid w:val="001865A0"/>
    <w:rsid w:val="0018762A"/>
    <w:rsid w:val="00187680"/>
    <w:rsid w:val="001877A6"/>
    <w:rsid w:val="001877BB"/>
    <w:rsid w:val="00187844"/>
    <w:rsid w:val="00190104"/>
    <w:rsid w:val="0019028B"/>
    <w:rsid w:val="0019057D"/>
    <w:rsid w:val="00190598"/>
    <w:rsid w:val="00190B01"/>
    <w:rsid w:val="00190BFF"/>
    <w:rsid w:val="00191228"/>
    <w:rsid w:val="00191585"/>
    <w:rsid w:val="00191B9C"/>
    <w:rsid w:val="001923AA"/>
    <w:rsid w:val="00192784"/>
    <w:rsid w:val="0019279E"/>
    <w:rsid w:val="00192ECF"/>
    <w:rsid w:val="00192F24"/>
    <w:rsid w:val="001933BE"/>
    <w:rsid w:val="00195401"/>
    <w:rsid w:val="0019580A"/>
    <w:rsid w:val="00195D03"/>
    <w:rsid w:val="00195F5D"/>
    <w:rsid w:val="00196784"/>
    <w:rsid w:val="00196AA1"/>
    <w:rsid w:val="00197378"/>
    <w:rsid w:val="001973D0"/>
    <w:rsid w:val="00197412"/>
    <w:rsid w:val="00197C4A"/>
    <w:rsid w:val="001A0A2A"/>
    <w:rsid w:val="001A139A"/>
    <w:rsid w:val="001A1E94"/>
    <w:rsid w:val="001A2016"/>
    <w:rsid w:val="001A21CB"/>
    <w:rsid w:val="001A24E0"/>
    <w:rsid w:val="001A2B1B"/>
    <w:rsid w:val="001A35D6"/>
    <w:rsid w:val="001A43C5"/>
    <w:rsid w:val="001A4FA6"/>
    <w:rsid w:val="001A5BD5"/>
    <w:rsid w:val="001A60C9"/>
    <w:rsid w:val="001A650B"/>
    <w:rsid w:val="001A69DB"/>
    <w:rsid w:val="001B0538"/>
    <w:rsid w:val="001B2E15"/>
    <w:rsid w:val="001B30C0"/>
    <w:rsid w:val="001B3364"/>
    <w:rsid w:val="001B3437"/>
    <w:rsid w:val="001B351A"/>
    <w:rsid w:val="001B3F93"/>
    <w:rsid w:val="001B442E"/>
    <w:rsid w:val="001B45A7"/>
    <w:rsid w:val="001B481A"/>
    <w:rsid w:val="001B4BD1"/>
    <w:rsid w:val="001B4C08"/>
    <w:rsid w:val="001B4CBE"/>
    <w:rsid w:val="001B540F"/>
    <w:rsid w:val="001B5460"/>
    <w:rsid w:val="001B5611"/>
    <w:rsid w:val="001B5624"/>
    <w:rsid w:val="001B6AC5"/>
    <w:rsid w:val="001B6ED0"/>
    <w:rsid w:val="001B6F8C"/>
    <w:rsid w:val="001B7011"/>
    <w:rsid w:val="001B75EB"/>
    <w:rsid w:val="001B7811"/>
    <w:rsid w:val="001C015B"/>
    <w:rsid w:val="001C059C"/>
    <w:rsid w:val="001C0F4A"/>
    <w:rsid w:val="001C11A8"/>
    <w:rsid w:val="001C1222"/>
    <w:rsid w:val="001C1D8F"/>
    <w:rsid w:val="001C258C"/>
    <w:rsid w:val="001C2DAE"/>
    <w:rsid w:val="001C2FB4"/>
    <w:rsid w:val="001C341A"/>
    <w:rsid w:val="001C3459"/>
    <w:rsid w:val="001C365D"/>
    <w:rsid w:val="001C3E90"/>
    <w:rsid w:val="001C44F8"/>
    <w:rsid w:val="001C4C2F"/>
    <w:rsid w:val="001C55D2"/>
    <w:rsid w:val="001C5849"/>
    <w:rsid w:val="001C58BC"/>
    <w:rsid w:val="001C5BFE"/>
    <w:rsid w:val="001C6006"/>
    <w:rsid w:val="001C61F9"/>
    <w:rsid w:val="001C6429"/>
    <w:rsid w:val="001C6F23"/>
    <w:rsid w:val="001C706D"/>
    <w:rsid w:val="001C709C"/>
    <w:rsid w:val="001C724C"/>
    <w:rsid w:val="001C7D5D"/>
    <w:rsid w:val="001C7D8B"/>
    <w:rsid w:val="001D0BC9"/>
    <w:rsid w:val="001D1F54"/>
    <w:rsid w:val="001D24BB"/>
    <w:rsid w:val="001D3AA7"/>
    <w:rsid w:val="001D3EF6"/>
    <w:rsid w:val="001D40BF"/>
    <w:rsid w:val="001D40C2"/>
    <w:rsid w:val="001D4B21"/>
    <w:rsid w:val="001D521D"/>
    <w:rsid w:val="001D525C"/>
    <w:rsid w:val="001D6883"/>
    <w:rsid w:val="001D6B54"/>
    <w:rsid w:val="001D6BC5"/>
    <w:rsid w:val="001D6C2F"/>
    <w:rsid w:val="001D71B3"/>
    <w:rsid w:val="001E1117"/>
    <w:rsid w:val="001E2603"/>
    <w:rsid w:val="001E27AF"/>
    <w:rsid w:val="001E28A5"/>
    <w:rsid w:val="001E28FC"/>
    <w:rsid w:val="001E2DC1"/>
    <w:rsid w:val="001E4A43"/>
    <w:rsid w:val="001E5278"/>
    <w:rsid w:val="001E5763"/>
    <w:rsid w:val="001E5A1B"/>
    <w:rsid w:val="001E5A7D"/>
    <w:rsid w:val="001E611A"/>
    <w:rsid w:val="001E65B1"/>
    <w:rsid w:val="001E6C75"/>
    <w:rsid w:val="001E7076"/>
    <w:rsid w:val="001E71FF"/>
    <w:rsid w:val="001E7593"/>
    <w:rsid w:val="001E7D24"/>
    <w:rsid w:val="001F0244"/>
    <w:rsid w:val="001F0266"/>
    <w:rsid w:val="001F0314"/>
    <w:rsid w:val="001F045C"/>
    <w:rsid w:val="001F06F4"/>
    <w:rsid w:val="001F0F51"/>
    <w:rsid w:val="001F1B73"/>
    <w:rsid w:val="001F22F9"/>
    <w:rsid w:val="001F2408"/>
    <w:rsid w:val="001F3043"/>
    <w:rsid w:val="001F313C"/>
    <w:rsid w:val="001F3377"/>
    <w:rsid w:val="001F3537"/>
    <w:rsid w:val="001F3CF1"/>
    <w:rsid w:val="001F4177"/>
    <w:rsid w:val="001F429C"/>
    <w:rsid w:val="001F4980"/>
    <w:rsid w:val="001F4F6E"/>
    <w:rsid w:val="001F5369"/>
    <w:rsid w:val="001F6021"/>
    <w:rsid w:val="001F62C5"/>
    <w:rsid w:val="001F6666"/>
    <w:rsid w:val="001F6CF1"/>
    <w:rsid w:val="001F6D56"/>
    <w:rsid w:val="001F6F62"/>
    <w:rsid w:val="001F7043"/>
    <w:rsid w:val="001F7850"/>
    <w:rsid w:val="00201B05"/>
    <w:rsid w:val="00201EAD"/>
    <w:rsid w:val="002023B5"/>
    <w:rsid w:val="002029C1"/>
    <w:rsid w:val="00203ECA"/>
    <w:rsid w:val="00203FF2"/>
    <w:rsid w:val="00204464"/>
    <w:rsid w:val="00204907"/>
    <w:rsid w:val="00204B3F"/>
    <w:rsid w:val="00204D79"/>
    <w:rsid w:val="00204F0A"/>
    <w:rsid w:val="00204F8D"/>
    <w:rsid w:val="002051E2"/>
    <w:rsid w:val="00205B55"/>
    <w:rsid w:val="00207A2A"/>
    <w:rsid w:val="00207DBD"/>
    <w:rsid w:val="002102B7"/>
    <w:rsid w:val="002103D0"/>
    <w:rsid w:val="00210816"/>
    <w:rsid w:val="00211437"/>
    <w:rsid w:val="00211627"/>
    <w:rsid w:val="00211970"/>
    <w:rsid w:val="00211E21"/>
    <w:rsid w:val="0021202B"/>
    <w:rsid w:val="00212173"/>
    <w:rsid w:val="0021262A"/>
    <w:rsid w:val="00212B25"/>
    <w:rsid w:val="0021341E"/>
    <w:rsid w:val="002136AF"/>
    <w:rsid w:val="002138AB"/>
    <w:rsid w:val="00214042"/>
    <w:rsid w:val="0021417D"/>
    <w:rsid w:val="00214523"/>
    <w:rsid w:val="00214DC3"/>
    <w:rsid w:val="0021552F"/>
    <w:rsid w:val="00215903"/>
    <w:rsid w:val="002159A2"/>
    <w:rsid w:val="00215AA1"/>
    <w:rsid w:val="00215BB2"/>
    <w:rsid w:val="002162F2"/>
    <w:rsid w:val="00216353"/>
    <w:rsid w:val="002166FD"/>
    <w:rsid w:val="00216AA7"/>
    <w:rsid w:val="00216CF6"/>
    <w:rsid w:val="0021716C"/>
    <w:rsid w:val="00217A74"/>
    <w:rsid w:val="00220319"/>
    <w:rsid w:val="00220653"/>
    <w:rsid w:val="00220715"/>
    <w:rsid w:val="00220811"/>
    <w:rsid w:val="00220FE6"/>
    <w:rsid w:val="00221999"/>
    <w:rsid w:val="00221A6C"/>
    <w:rsid w:val="00221A8E"/>
    <w:rsid w:val="00221EFB"/>
    <w:rsid w:val="00222CAF"/>
    <w:rsid w:val="00223F62"/>
    <w:rsid w:val="0022408F"/>
    <w:rsid w:val="0022425F"/>
    <w:rsid w:val="0022441C"/>
    <w:rsid w:val="00224584"/>
    <w:rsid w:val="002247AC"/>
    <w:rsid w:val="002250C2"/>
    <w:rsid w:val="00225F4C"/>
    <w:rsid w:val="002263B7"/>
    <w:rsid w:val="002263D2"/>
    <w:rsid w:val="002264F6"/>
    <w:rsid w:val="002266D6"/>
    <w:rsid w:val="00226B6A"/>
    <w:rsid w:val="00226C0A"/>
    <w:rsid w:val="0022761E"/>
    <w:rsid w:val="0022795F"/>
    <w:rsid w:val="00227C6B"/>
    <w:rsid w:val="00230154"/>
    <w:rsid w:val="002304B1"/>
    <w:rsid w:val="00230B0D"/>
    <w:rsid w:val="00231364"/>
    <w:rsid w:val="00231B93"/>
    <w:rsid w:val="00231DA1"/>
    <w:rsid w:val="002336DB"/>
    <w:rsid w:val="00233921"/>
    <w:rsid w:val="00233C38"/>
    <w:rsid w:val="00233F9F"/>
    <w:rsid w:val="0023418D"/>
    <w:rsid w:val="0023480A"/>
    <w:rsid w:val="00234967"/>
    <w:rsid w:val="00234E0C"/>
    <w:rsid w:val="002359FE"/>
    <w:rsid w:val="00235B06"/>
    <w:rsid w:val="00236070"/>
    <w:rsid w:val="002367D4"/>
    <w:rsid w:val="00237022"/>
    <w:rsid w:val="002372DE"/>
    <w:rsid w:val="00237AEB"/>
    <w:rsid w:val="00237BC7"/>
    <w:rsid w:val="00241148"/>
    <w:rsid w:val="002411CE"/>
    <w:rsid w:val="00242717"/>
    <w:rsid w:val="00242A8E"/>
    <w:rsid w:val="00243331"/>
    <w:rsid w:val="0024366E"/>
    <w:rsid w:val="00243DE9"/>
    <w:rsid w:val="002441E2"/>
    <w:rsid w:val="0024466C"/>
    <w:rsid w:val="00244995"/>
    <w:rsid w:val="00244A5E"/>
    <w:rsid w:val="00245544"/>
    <w:rsid w:val="002456BD"/>
    <w:rsid w:val="00246560"/>
    <w:rsid w:val="00246917"/>
    <w:rsid w:val="00246AB9"/>
    <w:rsid w:val="00246D80"/>
    <w:rsid w:val="00247173"/>
    <w:rsid w:val="00247DFE"/>
    <w:rsid w:val="002506A3"/>
    <w:rsid w:val="002507AC"/>
    <w:rsid w:val="002511BE"/>
    <w:rsid w:val="002511E8"/>
    <w:rsid w:val="002515DE"/>
    <w:rsid w:val="00251F1B"/>
    <w:rsid w:val="00252129"/>
    <w:rsid w:val="00252866"/>
    <w:rsid w:val="002529F9"/>
    <w:rsid w:val="00252A42"/>
    <w:rsid w:val="00252AB5"/>
    <w:rsid w:val="00253265"/>
    <w:rsid w:val="0025386C"/>
    <w:rsid w:val="0025386E"/>
    <w:rsid w:val="00254754"/>
    <w:rsid w:val="00254B59"/>
    <w:rsid w:val="00255315"/>
    <w:rsid w:val="00255B69"/>
    <w:rsid w:val="00255CBB"/>
    <w:rsid w:val="00255E7B"/>
    <w:rsid w:val="0025627A"/>
    <w:rsid w:val="00256281"/>
    <w:rsid w:val="0025654A"/>
    <w:rsid w:val="0025659B"/>
    <w:rsid w:val="002568A5"/>
    <w:rsid w:val="00256CE2"/>
    <w:rsid w:val="00257453"/>
    <w:rsid w:val="00257936"/>
    <w:rsid w:val="00257BA4"/>
    <w:rsid w:val="00257F5D"/>
    <w:rsid w:val="002601D8"/>
    <w:rsid w:val="002606CE"/>
    <w:rsid w:val="00260D82"/>
    <w:rsid w:val="002613F0"/>
    <w:rsid w:val="00261992"/>
    <w:rsid w:val="00261C8D"/>
    <w:rsid w:val="0026272D"/>
    <w:rsid w:val="0026274D"/>
    <w:rsid w:val="00262B94"/>
    <w:rsid w:val="00262F3C"/>
    <w:rsid w:val="00263300"/>
    <w:rsid w:val="00263A61"/>
    <w:rsid w:val="0026494A"/>
    <w:rsid w:val="0026545E"/>
    <w:rsid w:val="00265C38"/>
    <w:rsid w:val="0026618F"/>
    <w:rsid w:val="00266F1C"/>
    <w:rsid w:val="00266F3E"/>
    <w:rsid w:val="0026769C"/>
    <w:rsid w:val="00267A49"/>
    <w:rsid w:val="00267C06"/>
    <w:rsid w:val="0027040D"/>
    <w:rsid w:val="00270597"/>
    <w:rsid w:val="00270E5E"/>
    <w:rsid w:val="002712C8"/>
    <w:rsid w:val="00271646"/>
    <w:rsid w:val="002717C2"/>
    <w:rsid w:val="00271ECF"/>
    <w:rsid w:val="00271EEA"/>
    <w:rsid w:val="00272B4C"/>
    <w:rsid w:val="00272DC9"/>
    <w:rsid w:val="002736F5"/>
    <w:rsid w:val="00273DE1"/>
    <w:rsid w:val="00274014"/>
    <w:rsid w:val="00274777"/>
    <w:rsid w:val="0027555D"/>
    <w:rsid w:val="002755A1"/>
    <w:rsid w:val="00275676"/>
    <w:rsid w:val="0027656A"/>
    <w:rsid w:val="0027772A"/>
    <w:rsid w:val="00277F45"/>
    <w:rsid w:val="00280AA9"/>
    <w:rsid w:val="00280B96"/>
    <w:rsid w:val="00280C61"/>
    <w:rsid w:val="00280F7C"/>
    <w:rsid w:val="0028113E"/>
    <w:rsid w:val="00282182"/>
    <w:rsid w:val="00282185"/>
    <w:rsid w:val="002827C1"/>
    <w:rsid w:val="00282C77"/>
    <w:rsid w:val="00282CC0"/>
    <w:rsid w:val="00283253"/>
    <w:rsid w:val="00283788"/>
    <w:rsid w:val="00283E4E"/>
    <w:rsid w:val="00284463"/>
    <w:rsid w:val="002849BD"/>
    <w:rsid w:val="00284DDF"/>
    <w:rsid w:val="00284E03"/>
    <w:rsid w:val="002851CC"/>
    <w:rsid w:val="00285511"/>
    <w:rsid w:val="0028590A"/>
    <w:rsid w:val="00285932"/>
    <w:rsid w:val="00285CD2"/>
    <w:rsid w:val="00286072"/>
    <w:rsid w:val="00286480"/>
    <w:rsid w:val="0028673F"/>
    <w:rsid w:val="0028793D"/>
    <w:rsid w:val="00287F14"/>
    <w:rsid w:val="00290738"/>
    <w:rsid w:val="00290D54"/>
    <w:rsid w:val="00290F04"/>
    <w:rsid w:val="00291FE0"/>
    <w:rsid w:val="00292472"/>
    <w:rsid w:val="002928D8"/>
    <w:rsid w:val="00292BB3"/>
    <w:rsid w:val="00293E9E"/>
    <w:rsid w:val="002944A6"/>
    <w:rsid w:val="0029498F"/>
    <w:rsid w:val="002949B0"/>
    <w:rsid w:val="00294CF5"/>
    <w:rsid w:val="00294EA2"/>
    <w:rsid w:val="0029564D"/>
    <w:rsid w:val="00295E98"/>
    <w:rsid w:val="0029672B"/>
    <w:rsid w:val="00296BAF"/>
    <w:rsid w:val="00296C15"/>
    <w:rsid w:val="00296DBD"/>
    <w:rsid w:val="002970F9"/>
    <w:rsid w:val="00297165"/>
    <w:rsid w:val="00297662"/>
    <w:rsid w:val="00297922"/>
    <w:rsid w:val="00297B1B"/>
    <w:rsid w:val="00297C1A"/>
    <w:rsid w:val="00297C2F"/>
    <w:rsid w:val="002A05FC"/>
    <w:rsid w:val="002A08D7"/>
    <w:rsid w:val="002A0E78"/>
    <w:rsid w:val="002A12C4"/>
    <w:rsid w:val="002A1B9C"/>
    <w:rsid w:val="002A29D3"/>
    <w:rsid w:val="002A2FC9"/>
    <w:rsid w:val="002A3587"/>
    <w:rsid w:val="002A3BD0"/>
    <w:rsid w:val="002A416F"/>
    <w:rsid w:val="002A45AE"/>
    <w:rsid w:val="002A4A65"/>
    <w:rsid w:val="002A4AD5"/>
    <w:rsid w:val="002A4F24"/>
    <w:rsid w:val="002A5500"/>
    <w:rsid w:val="002A5D85"/>
    <w:rsid w:val="002A6112"/>
    <w:rsid w:val="002A6451"/>
    <w:rsid w:val="002A657D"/>
    <w:rsid w:val="002A68D1"/>
    <w:rsid w:val="002A6A64"/>
    <w:rsid w:val="002A71BF"/>
    <w:rsid w:val="002A76C3"/>
    <w:rsid w:val="002A7E8F"/>
    <w:rsid w:val="002A7EA1"/>
    <w:rsid w:val="002A7EFF"/>
    <w:rsid w:val="002B0259"/>
    <w:rsid w:val="002B0429"/>
    <w:rsid w:val="002B058C"/>
    <w:rsid w:val="002B09A3"/>
    <w:rsid w:val="002B1179"/>
    <w:rsid w:val="002B13E7"/>
    <w:rsid w:val="002B1803"/>
    <w:rsid w:val="002B1A32"/>
    <w:rsid w:val="002B1C61"/>
    <w:rsid w:val="002B1C94"/>
    <w:rsid w:val="002B1ED8"/>
    <w:rsid w:val="002B1F56"/>
    <w:rsid w:val="002B210B"/>
    <w:rsid w:val="002B217B"/>
    <w:rsid w:val="002B247D"/>
    <w:rsid w:val="002B2B79"/>
    <w:rsid w:val="002B2E30"/>
    <w:rsid w:val="002B2F32"/>
    <w:rsid w:val="002B38CA"/>
    <w:rsid w:val="002B4020"/>
    <w:rsid w:val="002B40D9"/>
    <w:rsid w:val="002B40ED"/>
    <w:rsid w:val="002B4312"/>
    <w:rsid w:val="002B44B1"/>
    <w:rsid w:val="002B4DFF"/>
    <w:rsid w:val="002B6119"/>
    <w:rsid w:val="002B6471"/>
    <w:rsid w:val="002B682B"/>
    <w:rsid w:val="002C01A5"/>
    <w:rsid w:val="002C0BEF"/>
    <w:rsid w:val="002C1CAD"/>
    <w:rsid w:val="002C1DD0"/>
    <w:rsid w:val="002C1E29"/>
    <w:rsid w:val="002C1F30"/>
    <w:rsid w:val="002C24BF"/>
    <w:rsid w:val="002C2FE8"/>
    <w:rsid w:val="002C3A60"/>
    <w:rsid w:val="002C3D38"/>
    <w:rsid w:val="002C4DB3"/>
    <w:rsid w:val="002C4DCE"/>
    <w:rsid w:val="002C4EAC"/>
    <w:rsid w:val="002C5DB6"/>
    <w:rsid w:val="002C6B7B"/>
    <w:rsid w:val="002C769D"/>
    <w:rsid w:val="002C7ADB"/>
    <w:rsid w:val="002D04E2"/>
    <w:rsid w:val="002D08E7"/>
    <w:rsid w:val="002D0EFE"/>
    <w:rsid w:val="002D1D75"/>
    <w:rsid w:val="002D219C"/>
    <w:rsid w:val="002D2464"/>
    <w:rsid w:val="002D2476"/>
    <w:rsid w:val="002D2552"/>
    <w:rsid w:val="002D2DE2"/>
    <w:rsid w:val="002D33BA"/>
    <w:rsid w:val="002D3828"/>
    <w:rsid w:val="002D3836"/>
    <w:rsid w:val="002D520A"/>
    <w:rsid w:val="002D5291"/>
    <w:rsid w:val="002D54E7"/>
    <w:rsid w:val="002D579A"/>
    <w:rsid w:val="002D58A1"/>
    <w:rsid w:val="002D595B"/>
    <w:rsid w:val="002D6437"/>
    <w:rsid w:val="002D6BDB"/>
    <w:rsid w:val="002D7033"/>
    <w:rsid w:val="002D706B"/>
    <w:rsid w:val="002D74C3"/>
    <w:rsid w:val="002D7757"/>
    <w:rsid w:val="002D7A25"/>
    <w:rsid w:val="002D7A3C"/>
    <w:rsid w:val="002D7BA1"/>
    <w:rsid w:val="002E1043"/>
    <w:rsid w:val="002E1087"/>
    <w:rsid w:val="002E12E1"/>
    <w:rsid w:val="002E18ED"/>
    <w:rsid w:val="002E1FB1"/>
    <w:rsid w:val="002E2631"/>
    <w:rsid w:val="002E31B6"/>
    <w:rsid w:val="002E36D1"/>
    <w:rsid w:val="002E4C68"/>
    <w:rsid w:val="002E53EF"/>
    <w:rsid w:val="002E54F8"/>
    <w:rsid w:val="002E5AF4"/>
    <w:rsid w:val="002E5D8E"/>
    <w:rsid w:val="002E5FC0"/>
    <w:rsid w:val="002E62D5"/>
    <w:rsid w:val="002E6634"/>
    <w:rsid w:val="002E66AA"/>
    <w:rsid w:val="002E6BB7"/>
    <w:rsid w:val="002E6F15"/>
    <w:rsid w:val="002E7A83"/>
    <w:rsid w:val="002E7B5D"/>
    <w:rsid w:val="002E7F7E"/>
    <w:rsid w:val="002F0086"/>
    <w:rsid w:val="002F0AF2"/>
    <w:rsid w:val="002F16EE"/>
    <w:rsid w:val="002F1CE5"/>
    <w:rsid w:val="002F1F5B"/>
    <w:rsid w:val="002F24ED"/>
    <w:rsid w:val="002F2A57"/>
    <w:rsid w:val="002F2AEC"/>
    <w:rsid w:val="002F2C2E"/>
    <w:rsid w:val="002F2C99"/>
    <w:rsid w:val="002F2F92"/>
    <w:rsid w:val="002F326B"/>
    <w:rsid w:val="002F32D5"/>
    <w:rsid w:val="002F39F6"/>
    <w:rsid w:val="002F4165"/>
    <w:rsid w:val="002F5667"/>
    <w:rsid w:val="002F5FA0"/>
    <w:rsid w:val="002F635A"/>
    <w:rsid w:val="002F6B13"/>
    <w:rsid w:val="002F6C43"/>
    <w:rsid w:val="002F763B"/>
    <w:rsid w:val="0030127D"/>
    <w:rsid w:val="00301985"/>
    <w:rsid w:val="00302183"/>
    <w:rsid w:val="003024A2"/>
    <w:rsid w:val="003024B7"/>
    <w:rsid w:val="0030385E"/>
    <w:rsid w:val="003038EF"/>
    <w:rsid w:val="00303D01"/>
    <w:rsid w:val="00303E46"/>
    <w:rsid w:val="0030415A"/>
    <w:rsid w:val="00304A37"/>
    <w:rsid w:val="003052AC"/>
    <w:rsid w:val="00305A8D"/>
    <w:rsid w:val="00306444"/>
    <w:rsid w:val="0030693E"/>
    <w:rsid w:val="00306C49"/>
    <w:rsid w:val="00306EC4"/>
    <w:rsid w:val="00306ECD"/>
    <w:rsid w:val="0030755F"/>
    <w:rsid w:val="00307C10"/>
    <w:rsid w:val="00307D66"/>
    <w:rsid w:val="00310395"/>
    <w:rsid w:val="003103E7"/>
    <w:rsid w:val="00310564"/>
    <w:rsid w:val="00310E5D"/>
    <w:rsid w:val="00311254"/>
    <w:rsid w:val="0031169C"/>
    <w:rsid w:val="00311777"/>
    <w:rsid w:val="0031208D"/>
    <w:rsid w:val="0031210B"/>
    <w:rsid w:val="0031222F"/>
    <w:rsid w:val="0031248D"/>
    <w:rsid w:val="00312ADB"/>
    <w:rsid w:val="00312E6F"/>
    <w:rsid w:val="00313784"/>
    <w:rsid w:val="00314F24"/>
    <w:rsid w:val="00315690"/>
    <w:rsid w:val="003158C2"/>
    <w:rsid w:val="003163A5"/>
    <w:rsid w:val="00316A4F"/>
    <w:rsid w:val="0032009A"/>
    <w:rsid w:val="00320196"/>
    <w:rsid w:val="00320E00"/>
    <w:rsid w:val="0032247E"/>
    <w:rsid w:val="003229ED"/>
    <w:rsid w:val="00323774"/>
    <w:rsid w:val="00324091"/>
    <w:rsid w:val="00324A68"/>
    <w:rsid w:val="00324FD0"/>
    <w:rsid w:val="0032511F"/>
    <w:rsid w:val="0032534C"/>
    <w:rsid w:val="00325A32"/>
    <w:rsid w:val="00325F61"/>
    <w:rsid w:val="003265E4"/>
    <w:rsid w:val="00326FE1"/>
    <w:rsid w:val="00327263"/>
    <w:rsid w:val="0032739A"/>
    <w:rsid w:val="00327A62"/>
    <w:rsid w:val="00327E21"/>
    <w:rsid w:val="003314FA"/>
    <w:rsid w:val="00331727"/>
    <w:rsid w:val="0033202F"/>
    <w:rsid w:val="0033218C"/>
    <w:rsid w:val="003322A4"/>
    <w:rsid w:val="003323BC"/>
    <w:rsid w:val="00332E3A"/>
    <w:rsid w:val="003334C7"/>
    <w:rsid w:val="003335ED"/>
    <w:rsid w:val="00333B19"/>
    <w:rsid w:val="00333D39"/>
    <w:rsid w:val="003346CB"/>
    <w:rsid w:val="0033489D"/>
    <w:rsid w:val="00334D6B"/>
    <w:rsid w:val="0033526F"/>
    <w:rsid w:val="003352A8"/>
    <w:rsid w:val="00336B3A"/>
    <w:rsid w:val="00336C4F"/>
    <w:rsid w:val="00336FAE"/>
    <w:rsid w:val="00337572"/>
    <w:rsid w:val="00337B7B"/>
    <w:rsid w:val="00337C0B"/>
    <w:rsid w:val="00340915"/>
    <w:rsid w:val="00340F08"/>
    <w:rsid w:val="003429F1"/>
    <w:rsid w:val="00342B7F"/>
    <w:rsid w:val="00343D5A"/>
    <w:rsid w:val="00344344"/>
    <w:rsid w:val="00344477"/>
    <w:rsid w:val="003446FF"/>
    <w:rsid w:val="00344CFE"/>
    <w:rsid w:val="00345C58"/>
    <w:rsid w:val="003462AA"/>
    <w:rsid w:val="003468B0"/>
    <w:rsid w:val="00347B03"/>
    <w:rsid w:val="0035027D"/>
    <w:rsid w:val="003503C1"/>
    <w:rsid w:val="003508C6"/>
    <w:rsid w:val="00350D90"/>
    <w:rsid w:val="00350F0C"/>
    <w:rsid w:val="00351BDE"/>
    <w:rsid w:val="00351CA1"/>
    <w:rsid w:val="00351F7D"/>
    <w:rsid w:val="00352634"/>
    <w:rsid w:val="00352D74"/>
    <w:rsid w:val="00353F77"/>
    <w:rsid w:val="00354D03"/>
    <w:rsid w:val="003553BA"/>
    <w:rsid w:val="003555A5"/>
    <w:rsid w:val="003555F5"/>
    <w:rsid w:val="00355738"/>
    <w:rsid w:val="0035598D"/>
    <w:rsid w:val="00356586"/>
    <w:rsid w:val="003567CC"/>
    <w:rsid w:val="003569DC"/>
    <w:rsid w:val="00357330"/>
    <w:rsid w:val="003576CA"/>
    <w:rsid w:val="00360151"/>
    <w:rsid w:val="00360887"/>
    <w:rsid w:val="00361125"/>
    <w:rsid w:val="00361657"/>
    <w:rsid w:val="003617BE"/>
    <w:rsid w:val="00361840"/>
    <w:rsid w:val="0036246D"/>
    <w:rsid w:val="00363132"/>
    <w:rsid w:val="00363370"/>
    <w:rsid w:val="00363514"/>
    <w:rsid w:val="0036369C"/>
    <w:rsid w:val="00363A22"/>
    <w:rsid w:val="00363E2E"/>
    <w:rsid w:val="00363E8A"/>
    <w:rsid w:val="00363ED4"/>
    <w:rsid w:val="00364663"/>
    <w:rsid w:val="003652D3"/>
    <w:rsid w:val="00365F69"/>
    <w:rsid w:val="0036670A"/>
    <w:rsid w:val="00366837"/>
    <w:rsid w:val="003670C0"/>
    <w:rsid w:val="0036761F"/>
    <w:rsid w:val="00367B0F"/>
    <w:rsid w:val="00367DC5"/>
    <w:rsid w:val="00367F59"/>
    <w:rsid w:val="0037080E"/>
    <w:rsid w:val="003712D1"/>
    <w:rsid w:val="003719A5"/>
    <w:rsid w:val="0037214C"/>
    <w:rsid w:val="0037276E"/>
    <w:rsid w:val="00372B3B"/>
    <w:rsid w:val="00372F67"/>
    <w:rsid w:val="00373373"/>
    <w:rsid w:val="003734D3"/>
    <w:rsid w:val="00373E57"/>
    <w:rsid w:val="00374ECE"/>
    <w:rsid w:val="00375516"/>
    <w:rsid w:val="00375C6B"/>
    <w:rsid w:val="003762B2"/>
    <w:rsid w:val="003773DD"/>
    <w:rsid w:val="00380050"/>
    <w:rsid w:val="0038021C"/>
    <w:rsid w:val="003803A3"/>
    <w:rsid w:val="003803E0"/>
    <w:rsid w:val="00380784"/>
    <w:rsid w:val="00381F0F"/>
    <w:rsid w:val="00381F16"/>
    <w:rsid w:val="003823CC"/>
    <w:rsid w:val="00382C50"/>
    <w:rsid w:val="00382F51"/>
    <w:rsid w:val="00383329"/>
    <w:rsid w:val="003839F7"/>
    <w:rsid w:val="0038436F"/>
    <w:rsid w:val="00384630"/>
    <w:rsid w:val="00384D2C"/>
    <w:rsid w:val="00384DE8"/>
    <w:rsid w:val="003850FC"/>
    <w:rsid w:val="00385605"/>
    <w:rsid w:val="00385D6D"/>
    <w:rsid w:val="00385F2D"/>
    <w:rsid w:val="00385F3C"/>
    <w:rsid w:val="00386378"/>
    <w:rsid w:val="00386621"/>
    <w:rsid w:val="00386932"/>
    <w:rsid w:val="00386B7B"/>
    <w:rsid w:val="00386C87"/>
    <w:rsid w:val="0038707D"/>
    <w:rsid w:val="0038776F"/>
    <w:rsid w:val="003879F1"/>
    <w:rsid w:val="00387E27"/>
    <w:rsid w:val="00387FCE"/>
    <w:rsid w:val="00393B7C"/>
    <w:rsid w:val="00393C9A"/>
    <w:rsid w:val="003945A0"/>
    <w:rsid w:val="0039476A"/>
    <w:rsid w:val="00395921"/>
    <w:rsid w:val="00395E5C"/>
    <w:rsid w:val="00396175"/>
    <w:rsid w:val="00396EE9"/>
    <w:rsid w:val="003972BA"/>
    <w:rsid w:val="003979FF"/>
    <w:rsid w:val="003A0096"/>
    <w:rsid w:val="003A0116"/>
    <w:rsid w:val="003A0DBC"/>
    <w:rsid w:val="003A1027"/>
    <w:rsid w:val="003A1A83"/>
    <w:rsid w:val="003A2284"/>
    <w:rsid w:val="003A22F6"/>
    <w:rsid w:val="003A270F"/>
    <w:rsid w:val="003A2A77"/>
    <w:rsid w:val="003A2D97"/>
    <w:rsid w:val="003A33F5"/>
    <w:rsid w:val="003A46C2"/>
    <w:rsid w:val="003A4A71"/>
    <w:rsid w:val="003A5438"/>
    <w:rsid w:val="003A5C76"/>
    <w:rsid w:val="003A6FD5"/>
    <w:rsid w:val="003A70CA"/>
    <w:rsid w:val="003A71A9"/>
    <w:rsid w:val="003A74B5"/>
    <w:rsid w:val="003A779C"/>
    <w:rsid w:val="003A77E4"/>
    <w:rsid w:val="003B0F8D"/>
    <w:rsid w:val="003B125C"/>
    <w:rsid w:val="003B1641"/>
    <w:rsid w:val="003B1679"/>
    <w:rsid w:val="003B18FA"/>
    <w:rsid w:val="003B296E"/>
    <w:rsid w:val="003B3345"/>
    <w:rsid w:val="003B33BE"/>
    <w:rsid w:val="003B342D"/>
    <w:rsid w:val="003B3E44"/>
    <w:rsid w:val="003B46A0"/>
    <w:rsid w:val="003B4A1A"/>
    <w:rsid w:val="003B4FB8"/>
    <w:rsid w:val="003B52B0"/>
    <w:rsid w:val="003B5FCC"/>
    <w:rsid w:val="003B674F"/>
    <w:rsid w:val="003B7B22"/>
    <w:rsid w:val="003B7D24"/>
    <w:rsid w:val="003C0629"/>
    <w:rsid w:val="003C084D"/>
    <w:rsid w:val="003C0AA7"/>
    <w:rsid w:val="003C0FC2"/>
    <w:rsid w:val="003C118E"/>
    <w:rsid w:val="003C1CE7"/>
    <w:rsid w:val="003C1EAE"/>
    <w:rsid w:val="003C1FAF"/>
    <w:rsid w:val="003C2363"/>
    <w:rsid w:val="003C2D56"/>
    <w:rsid w:val="003C32DC"/>
    <w:rsid w:val="003C37E5"/>
    <w:rsid w:val="003C38D5"/>
    <w:rsid w:val="003C392A"/>
    <w:rsid w:val="003C3DA0"/>
    <w:rsid w:val="003C4860"/>
    <w:rsid w:val="003C4D3A"/>
    <w:rsid w:val="003C4DD4"/>
    <w:rsid w:val="003C4EF1"/>
    <w:rsid w:val="003C50C0"/>
    <w:rsid w:val="003C5D18"/>
    <w:rsid w:val="003C64A3"/>
    <w:rsid w:val="003C6630"/>
    <w:rsid w:val="003C669D"/>
    <w:rsid w:val="003C6BC5"/>
    <w:rsid w:val="003C6D0A"/>
    <w:rsid w:val="003C790D"/>
    <w:rsid w:val="003C7C7B"/>
    <w:rsid w:val="003D0079"/>
    <w:rsid w:val="003D093E"/>
    <w:rsid w:val="003D1072"/>
    <w:rsid w:val="003D12AB"/>
    <w:rsid w:val="003D1304"/>
    <w:rsid w:val="003D232F"/>
    <w:rsid w:val="003D3A0A"/>
    <w:rsid w:val="003D3B9A"/>
    <w:rsid w:val="003D4B0F"/>
    <w:rsid w:val="003D6035"/>
    <w:rsid w:val="003D62DC"/>
    <w:rsid w:val="003D6563"/>
    <w:rsid w:val="003D6E42"/>
    <w:rsid w:val="003D6F13"/>
    <w:rsid w:val="003D7003"/>
    <w:rsid w:val="003D70C8"/>
    <w:rsid w:val="003D73C8"/>
    <w:rsid w:val="003D768D"/>
    <w:rsid w:val="003D773F"/>
    <w:rsid w:val="003D7C3C"/>
    <w:rsid w:val="003E013F"/>
    <w:rsid w:val="003E0196"/>
    <w:rsid w:val="003E0626"/>
    <w:rsid w:val="003E0A99"/>
    <w:rsid w:val="003E0C13"/>
    <w:rsid w:val="003E15D0"/>
    <w:rsid w:val="003E1670"/>
    <w:rsid w:val="003E1706"/>
    <w:rsid w:val="003E1744"/>
    <w:rsid w:val="003E1A22"/>
    <w:rsid w:val="003E2F02"/>
    <w:rsid w:val="003E32B5"/>
    <w:rsid w:val="003E32BB"/>
    <w:rsid w:val="003E3780"/>
    <w:rsid w:val="003E3A43"/>
    <w:rsid w:val="003E3D37"/>
    <w:rsid w:val="003E488E"/>
    <w:rsid w:val="003E4B23"/>
    <w:rsid w:val="003E4E68"/>
    <w:rsid w:val="003E5C1B"/>
    <w:rsid w:val="003E5C2C"/>
    <w:rsid w:val="003E5DD6"/>
    <w:rsid w:val="003E5E85"/>
    <w:rsid w:val="003E6146"/>
    <w:rsid w:val="003E6923"/>
    <w:rsid w:val="003E6AA9"/>
    <w:rsid w:val="003E6EC5"/>
    <w:rsid w:val="003E6F24"/>
    <w:rsid w:val="003E7303"/>
    <w:rsid w:val="003E7A14"/>
    <w:rsid w:val="003F001D"/>
    <w:rsid w:val="003F049D"/>
    <w:rsid w:val="003F12AB"/>
    <w:rsid w:val="003F26EB"/>
    <w:rsid w:val="003F2F90"/>
    <w:rsid w:val="003F4A17"/>
    <w:rsid w:val="003F4EF9"/>
    <w:rsid w:val="003F6894"/>
    <w:rsid w:val="003F6B66"/>
    <w:rsid w:val="003F6BAA"/>
    <w:rsid w:val="003F6D2C"/>
    <w:rsid w:val="003F6D42"/>
    <w:rsid w:val="003F6F54"/>
    <w:rsid w:val="003F7BAB"/>
    <w:rsid w:val="004000AD"/>
    <w:rsid w:val="0040031D"/>
    <w:rsid w:val="00400F1A"/>
    <w:rsid w:val="0040115A"/>
    <w:rsid w:val="00401607"/>
    <w:rsid w:val="00401644"/>
    <w:rsid w:val="00401FF0"/>
    <w:rsid w:val="004022B4"/>
    <w:rsid w:val="00403132"/>
    <w:rsid w:val="00403DD3"/>
    <w:rsid w:val="00404008"/>
    <w:rsid w:val="0040447F"/>
    <w:rsid w:val="0040550F"/>
    <w:rsid w:val="00405BF8"/>
    <w:rsid w:val="004062DC"/>
    <w:rsid w:val="00406866"/>
    <w:rsid w:val="00406EE6"/>
    <w:rsid w:val="00407DCC"/>
    <w:rsid w:val="004102C8"/>
    <w:rsid w:val="0041053C"/>
    <w:rsid w:val="00410CFD"/>
    <w:rsid w:val="00410D19"/>
    <w:rsid w:val="00410D66"/>
    <w:rsid w:val="00411046"/>
    <w:rsid w:val="00411615"/>
    <w:rsid w:val="00411FEB"/>
    <w:rsid w:val="00412339"/>
    <w:rsid w:val="0041283B"/>
    <w:rsid w:val="00412E61"/>
    <w:rsid w:val="00412F20"/>
    <w:rsid w:val="00412FC5"/>
    <w:rsid w:val="0041373B"/>
    <w:rsid w:val="0041416F"/>
    <w:rsid w:val="00414AE2"/>
    <w:rsid w:val="00414B59"/>
    <w:rsid w:val="0041509E"/>
    <w:rsid w:val="00415264"/>
    <w:rsid w:val="004158A1"/>
    <w:rsid w:val="0041591A"/>
    <w:rsid w:val="00415A3D"/>
    <w:rsid w:val="00415A87"/>
    <w:rsid w:val="00415A9D"/>
    <w:rsid w:val="00416399"/>
    <w:rsid w:val="00416407"/>
    <w:rsid w:val="00416AB8"/>
    <w:rsid w:val="00416DA5"/>
    <w:rsid w:val="00417287"/>
    <w:rsid w:val="004176B7"/>
    <w:rsid w:val="00417DB4"/>
    <w:rsid w:val="004203DB"/>
    <w:rsid w:val="00421069"/>
    <w:rsid w:val="00421662"/>
    <w:rsid w:val="00421AD1"/>
    <w:rsid w:val="00421C67"/>
    <w:rsid w:val="0042218A"/>
    <w:rsid w:val="004223A7"/>
    <w:rsid w:val="0042255D"/>
    <w:rsid w:val="004229B0"/>
    <w:rsid w:val="00422C3F"/>
    <w:rsid w:val="00422F9A"/>
    <w:rsid w:val="0042468B"/>
    <w:rsid w:val="004246F5"/>
    <w:rsid w:val="004249F6"/>
    <w:rsid w:val="00425183"/>
    <w:rsid w:val="0042582E"/>
    <w:rsid w:val="004258B4"/>
    <w:rsid w:val="00426466"/>
    <w:rsid w:val="004268D0"/>
    <w:rsid w:val="00426F2C"/>
    <w:rsid w:val="004278D0"/>
    <w:rsid w:val="004305FC"/>
    <w:rsid w:val="00430D9A"/>
    <w:rsid w:val="00431520"/>
    <w:rsid w:val="004322ED"/>
    <w:rsid w:val="00432731"/>
    <w:rsid w:val="00433728"/>
    <w:rsid w:val="004338DB"/>
    <w:rsid w:val="00434353"/>
    <w:rsid w:val="0043507A"/>
    <w:rsid w:val="004363B5"/>
    <w:rsid w:val="004364A7"/>
    <w:rsid w:val="0043695B"/>
    <w:rsid w:val="00436C92"/>
    <w:rsid w:val="00436DE7"/>
    <w:rsid w:val="00436F0E"/>
    <w:rsid w:val="00437113"/>
    <w:rsid w:val="004373B5"/>
    <w:rsid w:val="00437820"/>
    <w:rsid w:val="00437DDE"/>
    <w:rsid w:val="00437FE6"/>
    <w:rsid w:val="004401B8"/>
    <w:rsid w:val="004405F4"/>
    <w:rsid w:val="00440B07"/>
    <w:rsid w:val="00440F47"/>
    <w:rsid w:val="00441A8E"/>
    <w:rsid w:val="00441D9F"/>
    <w:rsid w:val="004422C5"/>
    <w:rsid w:val="00442473"/>
    <w:rsid w:val="004428BA"/>
    <w:rsid w:val="00442B38"/>
    <w:rsid w:val="00442ECD"/>
    <w:rsid w:val="00443117"/>
    <w:rsid w:val="00443540"/>
    <w:rsid w:val="00443619"/>
    <w:rsid w:val="0044365C"/>
    <w:rsid w:val="00444426"/>
    <w:rsid w:val="004445F9"/>
    <w:rsid w:val="00444ACF"/>
    <w:rsid w:val="00444D47"/>
    <w:rsid w:val="00445740"/>
    <w:rsid w:val="00445B54"/>
    <w:rsid w:val="00447843"/>
    <w:rsid w:val="00447B4A"/>
    <w:rsid w:val="00450245"/>
    <w:rsid w:val="00450BF8"/>
    <w:rsid w:val="00450E17"/>
    <w:rsid w:val="00450FAC"/>
    <w:rsid w:val="00451036"/>
    <w:rsid w:val="004519C2"/>
    <w:rsid w:val="00451CA1"/>
    <w:rsid w:val="00451CC2"/>
    <w:rsid w:val="004520D1"/>
    <w:rsid w:val="00452B79"/>
    <w:rsid w:val="00452F4F"/>
    <w:rsid w:val="00453AB0"/>
    <w:rsid w:val="004542CF"/>
    <w:rsid w:val="004543F2"/>
    <w:rsid w:val="004556D6"/>
    <w:rsid w:val="0045591E"/>
    <w:rsid w:val="00456503"/>
    <w:rsid w:val="00457374"/>
    <w:rsid w:val="004574CF"/>
    <w:rsid w:val="00457794"/>
    <w:rsid w:val="004578D8"/>
    <w:rsid w:val="00457DA3"/>
    <w:rsid w:val="004600CA"/>
    <w:rsid w:val="004603DF"/>
    <w:rsid w:val="00460C1B"/>
    <w:rsid w:val="00461EAD"/>
    <w:rsid w:val="00461FAF"/>
    <w:rsid w:val="00462111"/>
    <w:rsid w:val="00462652"/>
    <w:rsid w:val="004628FD"/>
    <w:rsid w:val="00462A02"/>
    <w:rsid w:val="00462DD1"/>
    <w:rsid w:val="004631E8"/>
    <w:rsid w:val="004632E9"/>
    <w:rsid w:val="0046352D"/>
    <w:rsid w:val="00463FB1"/>
    <w:rsid w:val="004641D1"/>
    <w:rsid w:val="00464301"/>
    <w:rsid w:val="00464380"/>
    <w:rsid w:val="00465176"/>
    <w:rsid w:val="004651F9"/>
    <w:rsid w:val="004656BA"/>
    <w:rsid w:val="0046628A"/>
    <w:rsid w:val="0046642E"/>
    <w:rsid w:val="00466783"/>
    <w:rsid w:val="004668D8"/>
    <w:rsid w:val="00466EDE"/>
    <w:rsid w:val="00467DF2"/>
    <w:rsid w:val="00470E11"/>
    <w:rsid w:val="00470E1A"/>
    <w:rsid w:val="00471429"/>
    <w:rsid w:val="004723E4"/>
    <w:rsid w:val="004724C3"/>
    <w:rsid w:val="00472AD4"/>
    <w:rsid w:val="00474BDC"/>
    <w:rsid w:val="0047513D"/>
    <w:rsid w:val="00475536"/>
    <w:rsid w:val="004756FD"/>
    <w:rsid w:val="004759CD"/>
    <w:rsid w:val="00476264"/>
    <w:rsid w:val="00476416"/>
    <w:rsid w:val="004766E1"/>
    <w:rsid w:val="00477620"/>
    <w:rsid w:val="00477DB0"/>
    <w:rsid w:val="004807A4"/>
    <w:rsid w:val="004808F3"/>
    <w:rsid w:val="00481644"/>
    <w:rsid w:val="00481F5B"/>
    <w:rsid w:val="0048250B"/>
    <w:rsid w:val="004833E3"/>
    <w:rsid w:val="0048356A"/>
    <w:rsid w:val="0048372B"/>
    <w:rsid w:val="0048437E"/>
    <w:rsid w:val="0048441F"/>
    <w:rsid w:val="004847AB"/>
    <w:rsid w:val="0048487A"/>
    <w:rsid w:val="00484F90"/>
    <w:rsid w:val="00485279"/>
    <w:rsid w:val="00487616"/>
    <w:rsid w:val="00487647"/>
    <w:rsid w:val="00487853"/>
    <w:rsid w:val="004879DE"/>
    <w:rsid w:val="00487FD8"/>
    <w:rsid w:val="00490133"/>
    <w:rsid w:val="00490210"/>
    <w:rsid w:val="004905A6"/>
    <w:rsid w:val="0049066F"/>
    <w:rsid w:val="00490B57"/>
    <w:rsid w:val="0049114D"/>
    <w:rsid w:val="0049131B"/>
    <w:rsid w:val="0049187C"/>
    <w:rsid w:val="0049197F"/>
    <w:rsid w:val="00491A4D"/>
    <w:rsid w:val="004924F8"/>
    <w:rsid w:val="0049253F"/>
    <w:rsid w:val="0049265C"/>
    <w:rsid w:val="004926EB"/>
    <w:rsid w:val="004928A9"/>
    <w:rsid w:val="00492ABD"/>
    <w:rsid w:val="00492B6E"/>
    <w:rsid w:val="00492EA7"/>
    <w:rsid w:val="004933CF"/>
    <w:rsid w:val="004938A0"/>
    <w:rsid w:val="00493934"/>
    <w:rsid w:val="00494B3B"/>
    <w:rsid w:val="00494C52"/>
    <w:rsid w:val="00494E9A"/>
    <w:rsid w:val="004958F2"/>
    <w:rsid w:val="00496309"/>
    <w:rsid w:val="0049655C"/>
    <w:rsid w:val="00497616"/>
    <w:rsid w:val="00497845"/>
    <w:rsid w:val="00497D7E"/>
    <w:rsid w:val="004A0350"/>
    <w:rsid w:val="004A039E"/>
    <w:rsid w:val="004A0493"/>
    <w:rsid w:val="004A05D6"/>
    <w:rsid w:val="004A0774"/>
    <w:rsid w:val="004A07ED"/>
    <w:rsid w:val="004A0CD1"/>
    <w:rsid w:val="004A141B"/>
    <w:rsid w:val="004A1599"/>
    <w:rsid w:val="004A16ED"/>
    <w:rsid w:val="004A271D"/>
    <w:rsid w:val="004A2A6F"/>
    <w:rsid w:val="004A2A7B"/>
    <w:rsid w:val="004A2EC8"/>
    <w:rsid w:val="004A2FA9"/>
    <w:rsid w:val="004A3AD9"/>
    <w:rsid w:val="004A3E75"/>
    <w:rsid w:val="004A4055"/>
    <w:rsid w:val="004A4C41"/>
    <w:rsid w:val="004A58FD"/>
    <w:rsid w:val="004A5B55"/>
    <w:rsid w:val="004A5E31"/>
    <w:rsid w:val="004A6471"/>
    <w:rsid w:val="004A65EA"/>
    <w:rsid w:val="004A6BD7"/>
    <w:rsid w:val="004A7345"/>
    <w:rsid w:val="004A791C"/>
    <w:rsid w:val="004A7EA5"/>
    <w:rsid w:val="004B02C4"/>
    <w:rsid w:val="004B1982"/>
    <w:rsid w:val="004B2178"/>
    <w:rsid w:val="004B27C1"/>
    <w:rsid w:val="004B2BCD"/>
    <w:rsid w:val="004B2EDB"/>
    <w:rsid w:val="004B33C0"/>
    <w:rsid w:val="004B3547"/>
    <w:rsid w:val="004B35FC"/>
    <w:rsid w:val="004B3928"/>
    <w:rsid w:val="004B42A3"/>
    <w:rsid w:val="004B4763"/>
    <w:rsid w:val="004B4C05"/>
    <w:rsid w:val="004B4DD4"/>
    <w:rsid w:val="004B511C"/>
    <w:rsid w:val="004B5344"/>
    <w:rsid w:val="004B547D"/>
    <w:rsid w:val="004B55AA"/>
    <w:rsid w:val="004B5954"/>
    <w:rsid w:val="004B7203"/>
    <w:rsid w:val="004B7359"/>
    <w:rsid w:val="004B77AF"/>
    <w:rsid w:val="004B77D3"/>
    <w:rsid w:val="004B7CAB"/>
    <w:rsid w:val="004B7D89"/>
    <w:rsid w:val="004C02E3"/>
    <w:rsid w:val="004C1332"/>
    <w:rsid w:val="004C16CE"/>
    <w:rsid w:val="004C1781"/>
    <w:rsid w:val="004C1AD4"/>
    <w:rsid w:val="004C20CA"/>
    <w:rsid w:val="004C22E5"/>
    <w:rsid w:val="004C255C"/>
    <w:rsid w:val="004C2EC5"/>
    <w:rsid w:val="004C2F48"/>
    <w:rsid w:val="004C3A68"/>
    <w:rsid w:val="004C3AB3"/>
    <w:rsid w:val="004C4447"/>
    <w:rsid w:val="004C4497"/>
    <w:rsid w:val="004C45D0"/>
    <w:rsid w:val="004C635B"/>
    <w:rsid w:val="004C66DF"/>
    <w:rsid w:val="004C6815"/>
    <w:rsid w:val="004C74CA"/>
    <w:rsid w:val="004C74E8"/>
    <w:rsid w:val="004D0ACB"/>
    <w:rsid w:val="004D0C9A"/>
    <w:rsid w:val="004D1056"/>
    <w:rsid w:val="004D10CE"/>
    <w:rsid w:val="004D1980"/>
    <w:rsid w:val="004D212A"/>
    <w:rsid w:val="004D2C86"/>
    <w:rsid w:val="004D30E5"/>
    <w:rsid w:val="004D33D9"/>
    <w:rsid w:val="004D3605"/>
    <w:rsid w:val="004D377A"/>
    <w:rsid w:val="004D3967"/>
    <w:rsid w:val="004D3C78"/>
    <w:rsid w:val="004D3C89"/>
    <w:rsid w:val="004D3F0C"/>
    <w:rsid w:val="004D3FD7"/>
    <w:rsid w:val="004D4335"/>
    <w:rsid w:val="004D4384"/>
    <w:rsid w:val="004D5289"/>
    <w:rsid w:val="004D54FE"/>
    <w:rsid w:val="004D5525"/>
    <w:rsid w:val="004D5946"/>
    <w:rsid w:val="004D5FFC"/>
    <w:rsid w:val="004D6990"/>
    <w:rsid w:val="004D6D54"/>
    <w:rsid w:val="004D7302"/>
    <w:rsid w:val="004E0A7B"/>
    <w:rsid w:val="004E0AE2"/>
    <w:rsid w:val="004E0B59"/>
    <w:rsid w:val="004E0DA2"/>
    <w:rsid w:val="004E1881"/>
    <w:rsid w:val="004E1CAD"/>
    <w:rsid w:val="004E1F80"/>
    <w:rsid w:val="004E2969"/>
    <w:rsid w:val="004E3B80"/>
    <w:rsid w:val="004E4235"/>
    <w:rsid w:val="004E4B91"/>
    <w:rsid w:val="004E6325"/>
    <w:rsid w:val="004E6E73"/>
    <w:rsid w:val="004E716B"/>
    <w:rsid w:val="004E7348"/>
    <w:rsid w:val="004E7631"/>
    <w:rsid w:val="004E7752"/>
    <w:rsid w:val="004E7AFC"/>
    <w:rsid w:val="004F049B"/>
    <w:rsid w:val="004F0A04"/>
    <w:rsid w:val="004F12D4"/>
    <w:rsid w:val="004F194B"/>
    <w:rsid w:val="004F2167"/>
    <w:rsid w:val="004F2226"/>
    <w:rsid w:val="004F2631"/>
    <w:rsid w:val="004F2C49"/>
    <w:rsid w:val="004F300D"/>
    <w:rsid w:val="004F3571"/>
    <w:rsid w:val="004F3D3C"/>
    <w:rsid w:val="004F418B"/>
    <w:rsid w:val="004F41BF"/>
    <w:rsid w:val="004F4506"/>
    <w:rsid w:val="004F4BD1"/>
    <w:rsid w:val="004F4CB2"/>
    <w:rsid w:val="004F5469"/>
    <w:rsid w:val="004F5561"/>
    <w:rsid w:val="004F7771"/>
    <w:rsid w:val="005002CC"/>
    <w:rsid w:val="005003F2"/>
    <w:rsid w:val="0050075B"/>
    <w:rsid w:val="005008AD"/>
    <w:rsid w:val="0050116F"/>
    <w:rsid w:val="0050175F"/>
    <w:rsid w:val="005017FE"/>
    <w:rsid w:val="00501E89"/>
    <w:rsid w:val="00502180"/>
    <w:rsid w:val="0050273D"/>
    <w:rsid w:val="00502A3C"/>
    <w:rsid w:val="00503333"/>
    <w:rsid w:val="00503602"/>
    <w:rsid w:val="0050375A"/>
    <w:rsid w:val="005037B4"/>
    <w:rsid w:val="00504CD5"/>
    <w:rsid w:val="00504FDF"/>
    <w:rsid w:val="0050513B"/>
    <w:rsid w:val="005057A5"/>
    <w:rsid w:val="00505D2A"/>
    <w:rsid w:val="00510261"/>
    <w:rsid w:val="0051050C"/>
    <w:rsid w:val="00510669"/>
    <w:rsid w:val="00510FB8"/>
    <w:rsid w:val="00511CBE"/>
    <w:rsid w:val="00511E5B"/>
    <w:rsid w:val="00513130"/>
    <w:rsid w:val="00513298"/>
    <w:rsid w:val="0051339B"/>
    <w:rsid w:val="005148EC"/>
    <w:rsid w:val="00515354"/>
    <w:rsid w:val="005155DC"/>
    <w:rsid w:val="00515CC7"/>
    <w:rsid w:val="00516746"/>
    <w:rsid w:val="005167CA"/>
    <w:rsid w:val="0051684B"/>
    <w:rsid w:val="00516F94"/>
    <w:rsid w:val="005174FC"/>
    <w:rsid w:val="00517557"/>
    <w:rsid w:val="00517CBE"/>
    <w:rsid w:val="005203DE"/>
    <w:rsid w:val="005205EA"/>
    <w:rsid w:val="0052085C"/>
    <w:rsid w:val="005211AB"/>
    <w:rsid w:val="0052129B"/>
    <w:rsid w:val="0052164F"/>
    <w:rsid w:val="00521745"/>
    <w:rsid w:val="005225C9"/>
    <w:rsid w:val="00522CAE"/>
    <w:rsid w:val="005230A7"/>
    <w:rsid w:val="005233A5"/>
    <w:rsid w:val="00523EBC"/>
    <w:rsid w:val="005258C3"/>
    <w:rsid w:val="00525A79"/>
    <w:rsid w:val="005264A4"/>
    <w:rsid w:val="005264F4"/>
    <w:rsid w:val="0052677D"/>
    <w:rsid w:val="00526D53"/>
    <w:rsid w:val="00526D7D"/>
    <w:rsid w:val="00526E97"/>
    <w:rsid w:val="00526F70"/>
    <w:rsid w:val="005279D7"/>
    <w:rsid w:val="00527C98"/>
    <w:rsid w:val="00527D0B"/>
    <w:rsid w:val="00527FAD"/>
    <w:rsid w:val="00527FE8"/>
    <w:rsid w:val="00530069"/>
    <w:rsid w:val="005301DF"/>
    <w:rsid w:val="00530F45"/>
    <w:rsid w:val="005315F0"/>
    <w:rsid w:val="005316A3"/>
    <w:rsid w:val="00531B3C"/>
    <w:rsid w:val="005320E6"/>
    <w:rsid w:val="00532305"/>
    <w:rsid w:val="00532478"/>
    <w:rsid w:val="005324EF"/>
    <w:rsid w:val="00532817"/>
    <w:rsid w:val="0053318F"/>
    <w:rsid w:val="0053358E"/>
    <w:rsid w:val="00533D95"/>
    <w:rsid w:val="0053483A"/>
    <w:rsid w:val="00534974"/>
    <w:rsid w:val="00535823"/>
    <w:rsid w:val="00535A29"/>
    <w:rsid w:val="00535C87"/>
    <w:rsid w:val="00536C0D"/>
    <w:rsid w:val="00536CE2"/>
    <w:rsid w:val="00540566"/>
    <w:rsid w:val="005408CC"/>
    <w:rsid w:val="00540FAE"/>
    <w:rsid w:val="00541136"/>
    <w:rsid w:val="00541276"/>
    <w:rsid w:val="00541487"/>
    <w:rsid w:val="00542A26"/>
    <w:rsid w:val="00542BAD"/>
    <w:rsid w:val="005474B0"/>
    <w:rsid w:val="0055056B"/>
    <w:rsid w:val="00550B23"/>
    <w:rsid w:val="00550CB6"/>
    <w:rsid w:val="00550F88"/>
    <w:rsid w:val="00551A47"/>
    <w:rsid w:val="0055225B"/>
    <w:rsid w:val="00552399"/>
    <w:rsid w:val="005534BC"/>
    <w:rsid w:val="00553712"/>
    <w:rsid w:val="00554623"/>
    <w:rsid w:val="00555824"/>
    <w:rsid w:val="00555DBB"/>
    <w:rsid w:val="00555E5E"/>
    <w:rsid w:val="00555E9A"/>
    <w:rsid w:val="00555EF1"/>
    <w:rsid w:val="005561F6"/>
    <w:rsid w:val="005563BD"/>
    <w:rsid w:val="00556C81"/>
    <w:rsid w:val="005571C6"/>
    <w:rsid w:val="00557392"/>
    <w:rsid w:val="005576C7"/>
    <w:rsid w:val="00560451"/>
    <w:rsid w:val="00560476"/>
    <w:rsid w:val="005607BA"/>
    <w:rsid w:val="00560925"/>
    <w:rsid w:val="00560BFF"/>
    <w:rsid w:val="00560D6D"/>
    <w:rsid w:val="00560E02"/>
    <w:rsid w:val="00561071"/>
    <w:rsid w:val="00561289"/>
    <w:rsid w:val="005613B9"/>
    <w:rsid w:val="005614B3"/>
    <w:rsid w:val="00561907"/>
    <w:rsid w:val="005619A6"/>
    <w:rsid w:val="00561AC0"/>
    <w:rsid w:val="00561E27"/>
    <w:rsid w:val="00562281"/>
    <w:rsid w:val="00562DF0"/>
    <w:rsid w:val="00562EA1"/>
    <w:rsid w:val="0056324A"/>
    <w:rsid w:val="00563605"/>
    <w:rsid w:val="005638CC"/>
    <w:rsid w:val="00564F88"/>
    <w:rsid w:val="005658DC"/>
    <w:rsid w:val="00565F4E"/>
    <w:rsid w:val="0056602C"/>
    <w:rsid w:val="00567857"/>
    <w:rsid w:val="00570031"/>
    <w:rsid w:val="005702D4"/>
    <w:rsid w:val="00570564"/>
    <w:rsid w:val="00570A3D"/>
    <w:rsid w:val="00570E37"/>
    <w:rsid w:val="0057161A"/>
    <w:rsid w:val="00571AB1"/>
    <w:rsid w:val="0057208B"/>
    <w:rsid w:val="005722FE"/>
    <w:rsid w:val="00572936"/>
    <w:rsid w:val="00572B13"/>
    <w:rsid w:val="0057347F"/>
    <w:rsid w:val="005734CE"/>
    <w:rsid w:val="00573925"/>
    <w:rsid w:val="0057394B"/>
    <w:rsid w:val="00573C30"/>
    <w:rsid w:val="00574883"/>
    <w:rsid w:val="005750C3"/>
    <w:rsid w:val="005751C9"/>
    <w:rsid w:val="00575608"/>
    <w:rsid w:val="005766EE"/>
    <w:rsid w:val="0057759A"/>
    <w:rsid w:val="005803F9"/>
    <w:rsid w:val="005804B0"/>
    <w:rsid w:val="005805D8"/>
    <w:rsid w:val="00580EF5"/>
    <w:rsid w:val="005815BA"/>
    <w:rsid w:val="005816D6"/>
    <w:rsid w:val="00581771"/>
    <w:rsid w:val="00581808"/>
    <w:rsid w:val="00581AA1"/>
    <w:rsid w:val="00582275"/>
    <w:rsid w:val="00583C72"/>
    <w:rsid w:val="00583CA8"/>
    <w:rsid w:val="00583F94"/>
    <w:rsid w:val="005846DF"/>
    <w:rsid w:val="0058470E"/>
    <w:rsid w:val="00584737"/>
    <w:rsid w:val="00585110"/>
    <w:rsid w:val="00585FA4"/>
    <w:rsid w:val="005861F3"/>
    <w:rsid w:val="00586262"/>
    <w:rsid w:val="005862C5"/>
    <w:rsid w:val="00586413"/>
    <w:rsid w:val="00586CC8"/>
    <w:rsid w:val="00586E52"/>
    <w:rsid w:val="00587067"/>
    <w:rsid w:val="00590292"/>
    <w:rsid w:val="00592E20"/>
    <w:rsid w:val="0059366C"/>
    <w:rsid w:val="00594ED4"/>
    <w:rsid w:val="005955A8"/>
    <w:rsid w:val="00595C0C"/>
    <w:rsid w:val="00595C6A"/>
    <w:rsid w:val="005961C5"/>
    <w:rsid w:val="005968D6"/>
    <w:rsid w:val="00596A40"/>
    <w:rsid w:val="00596B28"/>
    <w:rsid w:val="00596C48"/>
    <w:rsid w:val="005970E8"/>
    <w:rsid w:val="005972FC"/>
    <w:rsid w:val="00597758"/>
    <w:rsid w:val="00597CD7"/>
    <w:rsid w:val="005A1375"/>
    <w:rsid w:val="005A13B4"/>
    <w:rsid w:val="005A1AF5"/>
    <w:rsid w:val="005A1F56"/>
    <w:rsid w:val="005A215C"/>
    <w:rsid w:val="005A2A5D"/>
    <w:rsid w:val="005A2F20"/>
    <w:rsid w:val="005A35ED"/>
    <w:rsid w:val="005A3CF8"/>
    <w:rsid w:val="005A429C"/>
    <w:rsid w:val="005A48CB"/>
    <w:rsid w:val="005A4982"/>
    <w:rsid w:val="005A4A97"/>
    <w:rsid w:val="005A6198"/>
    <w:rsid w:val="005A6254"/>
    <w:rsid w:val="005A62C8"/>
    <w:rsid w:val="005A64D1"/>
    <w:rsid w:val="005A6690"/>
    <w:rsid w:val="005A6AA1"/>
    <w:rsid w:val="005A72F2"/>
    <w:rsid w:val="005B0459"/>
    <w:rsid w:val="005B13E9"/>
    <w:rsid w:val="005B1AF8"/>
    <w:rsid w:val="005B1EC8"/>
    <w:rsid w:val="005B2957"/>
    <w:rsid w:val="005B2BA4"/>
    <w:rsid w:val="005B2E93"/>
    <w:rsid w:val="005B31AA"/>
    <w:rsid w:val="005B3E04"/>
    <w:rsid w:val="005B41A6"/>
    <w:rsid w:val="005B41EC"/>
    <w:rsid w:val="005B41FD"/>
    <w:rsid w:val="005B4621"/>
    <w:rsid w:val="005B4AB7"/>
    <w:rsid w:val="005B531D"/>
    <w:rsid w:val="005B597A"/>
    <w:rsid w:val="005B5B7A"/>
    <w:rsid w:val="005B5B82"/>
    <w:rsid w:val="005B5D12"/>
    <w:rsid w:val="005B5D86"/>
    <w:rsid w:val="005B5E23"/>
    <w:rsid w:val="005B60A2"/>
    <w:rsid w:val="005B610C"/>
    <w:rsid w:val="005B7244"/>
    <w:rsid w:val="005B7311"/>
    <w:rsid w:val="005B7901"/>
    <w:rsid w:val="005B7FF1"/>
    <w:rsid w:val="005C1A0B"/>
    <w:rsid w:val="005C1A4D"/>
    <w:rsid w:val="005C20FA"/>
    <w:rsid w:val="005C2CE7"/>
    <w:rsid w:val="005C2E20"/>
    <w:rsid w:val="005C32CD"/>
    <w:rsid w:val="005C3DBD"/>
    <w:rsid w:val="005C3EA6"/>
    <w:rsid w:val="005C409E"/>
    <w:rsid w:val="005C445C"/>
    <w:rsid w:val="005C45A8"/>
    <w:rsid w:val="005C4D3D"/>
    <w:rsid w:val="005C5C79"/>
    <w:rsid w:val="005C5F16"/>
    <w:rsid w:val="005C6073"/>
    <w:rsid w:val="005C6912"/>
    <w:rsid w:val="005C70B6"/>
    <w:rsid w:val="005C78CE"/>
    <w:rsid w:val="005D0088"/>
    <w:rsid w:val="005D04F5"/>
    <w:rsid w:val="005D05C1"/>
    <w:rsid w:val="005D0B98"/>
    <w:rsid w:val="005D108E"/>
    <w:rsid w:val="005D1F45"/>
    <w:rsid w:val="005D2326"/>
    <w:rsid w:val="005D28FC"/>
    <w:rsid w:val="005D2B69"/>
    <w:rsid w:val="005D30CD"/>
    <w:rsid w:val="005D395E"/>
    <w:rsid w:val="005D3995"/>
    <w:rsid w:val="005D4A95"/>
    <w:rsid w:val="005D533E"/>
    <w:rsid w:val="005D5B66"/>
    <w:rsid w:val="005D5FBB"/>
    <w:rsid w:val="005D6286"/>
    <w:rsid w:val="005D6398"/>
    <w:rsid w:val="005D6644"/>
    <w:rsid w:val="005D667E"/>
    <w:rsid w:val="005D7010"/>
    <w:rsid w:val="005D7653"/>
    <w:rsid w:val="005D792D"/>
    <w:rsid w:val="005D7C4C"/>
    <w:rsid w:val="005D7E12"/>
    <w:rsid w:val="005E0772"/>
    <w:rsid w:val="005E1DF0"/>
    <w:rsid w:val="005E21F7"/>
    <w:rsid w:val="005E256C"/>
    <w:rsid w:val="005E356E"/>
    <w:rsid w:val="005E393E"/>
    <w:rsid w:val="005E3E75"/>
    <w:rsid w:val="005E3FEC"/>
    <w:rsid w:val="005E4B23"/>
    <w:rsid w:val="005E4E16"/>
    <w:rsid w:val="005E4F43"/>
    <w:rsid w:val="005E5F5D"/>
    <w:rsid w:val="005E5FBF"/>
    <w:rsid w:val="005E61B0"/>
    <w:rsid w:val="005E67DE"/>
    <w:rsid w:val="005E67EE"/>
    <w:rsid w:val="005E6900"/>
    <w:rsid w:val="005E7137"/>
    <w:rsid w:val="005E79E9"/>
    <w:rsid w:val="005F0116"/>
    <w:rsid w:val="005F0616"/>
    <w:rsid w:val="005F06D7"/>
    <w:rsid w:val="005F0E56"/>
    <w:rsid w:val="005F0ECC"/>
    <w:rsid w:val="005F0F85"/>
    <w:rsid w:val="005F1523"/>
    <w:rsid w:val="005F1FFD"/>
    <w:rsid w:val="005F2135"/>
    <w:rsid w:val="005F236C"/>
    <w:rsid w:val="005F2C37"/>
    <w:rsid w:val="005F2D41"/>
    <w:rsid w:val="005F33D3"/>
    <w:rsid w:val="005F34F9"/>
    <w:rsid w:val="005F35C5"/>
    <w:rsid w:val="005F3FC2"/>
    <w:rsid w:val="005F4871"/>
    <w:rsid w:val="005F4B5D"/>
    <w:rsid w:val="005F4BF7"/>
    <w:rsid w:val="005F4C94"/>
    <w:rsid w:val="005F4E7A"/>
    <w:rsid w:val="005F4E88"/>
    <w:rsid w:val="005F509E"/>
    <w:rsid w:val="005F54DF"/>
    <w:rsid w:val="005F5AFE"/>
    <w:rsid w:val="005F5D17"/>
    <w:rsid w:val="005F644A"/>
    <w:rsid w:val="005F693E"/>
    <w:rsid w:val="005F6A28"/>
    <w:rsid w:val="005F6D9E"/>
    <w:rsid w:val="005F6E15"/>
    <w:rsid w:val="0060065E"/>
    <w:rsid w:val="006010D0"/>
    <w:rsid w:val="006011CF"/>
    <w:rsid w:val="00601567"/>
    <w:rsid w:val="0060174C"/>
    <w:rsid w:val="006017DD"/>
    <w:rsid w:val="00601BB5"/>
    <w:rsid w:val="00602544"/>
    <w:rsid w:val="00603A7C"/>
    <w:rsid w:val="006044B8"/>
    <w:rsid w:val="006055FE"/>
    <w:rsid w:val="00606036"/>
    <w:rsid w:val="00607254"/>
    <w:rsid w:val="00607986"/>
    <w:rsid w:val="00607EC8"/>
    <w:rsid w:val="00610839"/>
    <w:rsid w:val="00610B9A"/>
    <w:rsid w:val="006113D5"/>
    <w:rsid w:val="00611548"/>
    <w:rsid w:val="0061159E"/>
    <w:rsid w:val="006115C1"/>
    <w:rsid w:val="00611C57"/>
    <w:rsid w:val="00612D46"/>
    <w:rsid w:val="00613397"/>
    <w:rsid w:val="00613549"/>
    <w:rsid w:val="00613A71"/>
    <w:rsid w:val="0061442E"/>
    <w:rsid w:val="006148AF"/>
    <w:rsid w:val="006148F0"/>
    <w:rsid w:val="00614AB9"/>
    <w:rsid w:val="00615364"/>
    <w:rsid w:val="00615626"/>
    <w:rsid w:val="00615663"/>
    <w:rsid w:val="00615AA2"/>
    <w:rsid w:val="00615CAC"/>
    <w:rsid w:val="006160E2"/>
    <w:rsid w:val="006168C3"/>
    <w:rsid w:val="006168D9"/>
    <w:rsid w:val="00616EFC"/>
    <w:rsid w:val="006171F3"/>
    <w:rsid w:val="00617212"/>
    <w:rsid w:val="00617E5A"/>
    <w:rsid w:val="00617FF0"/>
    <w:rsid w:val="006201FC"/>
    <w:rsid w:val="00620821"/>
    <w:rsid w:val="00620A11"/>
    <w:rsid w:val="00620BC9"/>
    <w:rsid w:val="00620F41"/>
    <w:rsid w:val="0062145D"/>
    <w:rsid w:val="006217C5"/>
    <w:rsid w:val="00621CDF"/>
    <w:rsid w:val="00621D44"/>
    <w:rsid w:val="006225D0"/>
    <w:rsid w:val="0062299D"/>
    <w:rsid w:val="0062372D"/>
    <w:rsid w:val="00623CB7"/>
    <w:rsid w:val="00623E7D"/>
    <w:rsid w:val="00623F25"/>
    <w:rsid w:val="0062499D"/>
    <w:rsid w:val="00625436"/>
    <w:rsid w:val="00625961"/>
    <w:rsid w:val="0062769A"/>
    <w:rsid w:val="00627B6F"/>
    <w:rsid w:val="00627C82"/>
    <w:rsid w:val="006305A2"/>
    <w:rsid w:val="00630789"/>
    <w:rsid w:val="00630977"/>
    <w:rsid w:val="00630A53"/>
    <w:rsid w:val="006318AE"/>
    <w:rsid w:val="00631951"/>
    <w:rsid w:val="0063260F"/>
    <w:rsid w:val="00633926"/>
    <w:rsid w:val="00633A16"/>
    <w:rsid w:val="00634975"/>
    <w:rsid w:val="00634D30"/>
    <w:rsid w:val="006350CF"/>
    <w:rsid w:val="0063668C"/>
    <w:rsid w:val="00636BBF"/>
    <w:rsid w:val="00637C4B"/>
    <w:rsid w:val="0064029C"/>
    <w:rsid w:val="0064060D"/>
    <w:rsid w:val="00640886"/>
    <w:rsid w:val="00640C76"/>
    <w:rsid w:val="00640EBB"/>
    <w:rsid w:val="00641CCA"/>
    <w:rsid w:val="00641E9D"/>
    <w:rsid w:val="0064208D"/>
    <w:rsid w:val="00642109"/>
    <w:rsid w:val="00642204"/>
    <w:rsid w:val="0064222E"/>
    <w:rsid w:val="00642553"/>
    <w:rsid w:val="00642E49"/>
    <w:rsid w:val="0064362D"/>
    <w:rsid w:val="00643EA6"/>
    <w:rsid w:val="00644C65"/>
    <w:rsid w:val="00645669"/>
    <w:rsid w:val="006457BA"/>
    <w:rsid w:val="00645966"/>
    <w:rsid w:val="00645A45"/>
    <w:rsid w:val="00645B2E"/>
    <w:rsid w:val="006465C6"/>
    <w:rsid w:val="00646A83"/>
    <w:rsid w:val="00647536"/>
    <w:rsid w:val="00647793"/>
    <w:rsid w:val="00650E07"/>
    <w:rsid w:val="00650E4B"/>
    <w:rsid w:val="00650E98"/>
    <w:rsid w:val="00650FE1"/>
    <w:rsid w:val="00651349"/>
    <w:rsid w:val="00651728"/>
    <w:rsid w:val="00651C74"/>
    <w:rsid w:val="0065208A"/>
    <w:rsid w:val="006522A7"/>
    <w:rsid w:val="006524E4"/>
    <w:rsid w:val="006525A8"/>
    <w:rsid w:val="00652704"/>
    <w:rsid w:val="00652DC0"/>
    <w:rsid w:val="00654FAF"/>
    <w:rsid w:val="006552F8"/>
    <w:rsid w:val="006558C1"/>
    <w:rsid w:val="00655E73"/>
    <w:rsid w:val="006563A1"/>
    <w:rsid w:val="0065668D"/>
    <w:rsid w:val="006566F5"/>
    <w:rsid w:val="0065681B"/>
    <w:rsid w:val="006569C5"/>
    <w:rsid w:val="00657110"/>
    <w:rsid w:val="006572C6"/>
    <w:rsid w:val="00657F9D"/>
    <w:rsid w:val="0066009D"/>
    <w:rsid w:val="00660125"/>
    <w:rsid w:val="00660F3A"/>
    <w:rsid w:val="006614C7"/>
    <w:rsid w:val="0066176A"/>
    <w:rsid w:val="0066333E"/>
    <w:rsid w:val="0066346E"/>
    <w:rsid w:val="00663EB6"/>
    <w:rsid w:val="00664912"/>
    <w:rsid w:val="00665CB0"/>
    <w:rsid w:val="006660E5"/>
    <w:rsid w:val="006660ED"/>
    <w:rsid w:val="006661A1"/>
    <w:rsid w:val="0066625E"/>
    <w:rsid w:val="0066680A"/>
    <w:rsid w:val="0066708F"/>
    <w:rsid w:val="00667307"/>
    <w:rsid w:val="00670515"/>
    <w:rsid w:val="00670E1A"/>
    <w:rsid w:val="00671302"/>
    <w:rsid w:val="00671322"/>
    <w:rsid w:val="00671CB8"/>
    <w:rsid w:val="006723CB"/>
    <w:rsid w:val="00672909"/>
    <w:rsid w:val="00673490"/>
    <w:rsid w:val="00674E96"/>
    <w:rsid w:val="00675AA1"/>
    <w:rsid w:val="00676507"/>
    <w:rsid w:val="00676612"/>
    <w:rsid w:val="00677437"/>
    <w:rsid w:val="00677F18"/>
    <w:rsid w:val="006804BA"/>
    <w:rsid w:val="006808FB"/>
    <w:rsid w:val="00680C8D"/>
    <w:rsid w:val="00680E78"/>
    <w:rsid w:val="006813CD"/>
    <w:rsid w:val="006819B7"/>
    <w:rsid w:val="00682243"/>
    <w:rsid w:val="0068260E"/>
    <w:rsid w:val="00682C5F"/>
    <w:rsid w:val="006837E9"/>
    <w:rsid w:val="006838BF"/>
    <w:rsid w:val="0068475C"/>
    <w:rsid w:val="00684A6E"/>
    <w:rsid w:val="00685633"/>
    <w:rsid w:val="00685ED5"/>
    <w:rsid w:val="006866E6"/>
    <w:rsid w:val="00686EAC"/>
    <w:rsid w:val="00686F4E"/>
    <w:rsid w:val="00687D63"/>
    <w:rsid w:val="00687E40"/>
    <w:rsid w:val="00687E7D"/>
    <w:rsid w:val="00690044"/>
    <w:rsid w:val="00690566"/>
    <w:rsid w:val="00690AAC"/>
    <w:rsid w:val="00690D1F"/>
    <w:rsid w:val="00690D8D"/>
    <w:rsid w:val="0069103F"/>
    <w:rsid w:val="00691D35"/>
    <w:rsid w:val="00691FAA"/>
    <w:rsid w:val="006924D0"/>
    <w:rsid w:val="00692558"/>
    <w:rsid w:val="00692635"/>
    <w:rsid w:val="00692A92"/>
    <w:rsid w:val="00692B3F"/>
    <w:rsid w:val="00693813"/>
    <w:rsid w:val="00693867"/>
    <w:rsid w:val="00693B89"/>
    <w:rsid w:val="00693DB6"/>
    <w:rsid w:val="00693DF6"/>
    <w:rsid w:val="006940C1"/>
    <w:rsid w:val="00694A40"/>
    <w:rsid w:val="0069530F"/>
    <w:rsid w:val="00695AA4"/>
    <w:rsid w:val="00696443"/>
    <w:rsid w:val="006966AD"/>
    <w:rsid w:val="006976F5"/>
    <w:rsid w:val="00697CE8"/>
    <w:rsid w:val="00697D29"/>
    <w:rsid w:val="00697FCB"/>
    <w:rsid w:val="006A0383"/>
    <w:rsid w:val="006A043D"/>
    <w:rsid w:val="006A09BE"/>
    <w:rsid w:val="006A0B26"/>
    <w:rsid w:val="006A179E"/>
    <w:rsid w:val="006A1A86"/>
    <w:rsid w:val="006A1F26"/>
    <w:rsid w:val="006A20FE"/>
    <w:rsid w:val="006A284D"/>
    <w:rsid w:val="006A2854"/>
    <w:rsid w:val="006A2D1A"/>
    <w:rsid w:val="006A2E68"/>
    <w:rsid w:val="006A3243"/>
    <w:rsid w:val="006A4BC1"/>
    <w:rsid w:val="006A4C71"/>
    <w:rsid w:val="006A510B"/>
    <w:rsid w:val="006A5157"/>
    <w:rsid w:val="006A5238"/>
    <w:rsid w:val="006A540F"/>
    <w:rsid w:val="006A5D75"/>
    <w:rsid w:val="006A5DF5"/>
    <w:rsid w:val="006A6037"/>
    <w:rsid w:val="006A6924"/>
    <w:rsid w:val="006A692F"/>
    <w:rsid w:val="006A6A82"/>
    <w:rsid w:val="006A6F44"/>
    <w:rsid w:val="006A70DB"/>
    <w:rsid w:val="006A71B2"/>
    <w:rsid w:val="006B0A75"/>
    <w:rsid w:val="006B0E72"/>
    <w:rsid w:val="006B0FF8"/>
    <w:rsid w:val="006B1160"/>
    <w:rsid w:val="006B12F0"/>
    <w:rsid w:val="006B2033"/>
    <w:rsid w:val="006B21EF"/>
    <w:rsid w:val="006B2206"/>
    <w:rsid w:val="006B231D"/>
    <w:rsid w:val="006B34C7"/>
    <w:rsid w:val="006B3667"/>
    <w:rsid w:val="006B3A83"/>
    <w:rsid w:val="006B3C31"/>
    <w:rsid w:val="006B3D84"/>
    <w:rsid w:val="006B428E"/>
    <w:rsid w:val="006B4862"/>
    <w:rsid w:val="006B4B14"/>
    <w:rsid w:val="006B554B"/>
    <w:rsid w:val="006B5646"/>
    <w:rsid w:val="006B5673"/>
    <w:rsid w:val="006B5793"/>
    <w:rsid w:val="006B607C"/>
    <w:rsid w:val="006B6484"/>
    <w:rsid w:val="006B69C5"/>
    <w:rsid w:val="006B6A02"/>
    <w:rsid w:val="006B6CC8"/>
    <w:rsid w:val="006B7293"/>
    <w:rsid w:val="006B7470"/>
    <w:rsid w:val="006B76F6"/>
    <w:rsid w:val="006B78D2"/>
    <w:rsid w:val="006B7932"/>
    <w:rsid w:val="006B7A82"/>
    <w:rsid w:val="006C0B2F"/>
    <w:rsid w:val="006C0C37"/>
    <w:rsid w:val="006C0CE3"/>
    <w:rsid w:val="006C0E75"/>
    <w:rsid w:val="006C10E4"/>
    <w:rsid w:val="006C12F4"/>
    <w:rsid w:val="006C1CB6"/>
    <w:rsid w:val="006C1EDC"/>
    <w:rsid w:val="006C217D"/>
    <w:rsid w:val="006C21C7"/>
    <w:rsid w:val="006C23EB"/>
    <w:rsid w:val="006C2A5C"/>
    <w:rsid w:val="006C314D"/>
    <w:rsid w:val="006C3B04"/>
    <w:rsid w:val="006C4C2A"/>
    <w:rsid w:val="006C5430"/>
    <w:rsid w:val="006C5922"/>
    <w:rsid w:val="006C5AF8"/>
    <w:rsid w:val="006C5B42"/>
    <w:rsid w:val="006C5FBA"/>
    <w:rsid w:val="006C60AD"/>
    <w:rsid w:val="006C634B"/>
    <w:rsid w:val="006C66BC"/>
    <w:rsid w:val="006C70C7"/>
    <w:rsid w:val="006C79DE"/>
    <w:rsid w:val="006D0385"/>
    <w:rsid w:val="006D0B27"/>
    <w:rsid w:val="006D0B63"/>
    <w:rsid w:val="006D1290"/>
    <w:rsid w:val="006D1A56"/>
    <w:rsid w:val="006D26AF"/>
    <w:rsid w:val="006D2C45"/>
    <w:rsid w:val="006D3203"/>
    <w:rsid w:val="006D3630"/>
    <w:rsid w:val="006D3A9B"/>
    <w:rsid w:val="006D46BD"/>
    <w:rsid w:val="006D4974"/>
    <w:rsid w:val="006D49D2"/>
    <w:rsid w:val="006D4F9F"/>
    <w:rsid w:val="006D503A"/>
    <w:rsid w:val="006D6031"/>
    <w:rsid w:val="006D6155"/>
    <w:rsid w:val="006D69F0"/>
    <w:rsid w:val="006D7428"/>
    <w:rsid w:val="006D756F"/>
    <w:rsid w:val="006D7C26"/>
    <w:rsid w:val="006E089A"/>
    <w:rsid w:val="006E0BF6"/>
    <w:rsid w:val="006E0C86"/>
    <w:rsid w:val="006E0E2C"/>
    <w:rsid w:val="006E1055"/>
    <w:rsid w:val="006E142A"/>
    <w:rsid w:val="006E1B38"/>
    <w:rsid w:val="006E1BD0"/>
    <w:rsid w:val="006E1D07"/>
    <w:rsid w:val="006E223D"/>
    <w:rsid w:val="006E225C"/>
    <w:rsid w:val="006E2665"/>
    <w:rsid w:val="006E26A1"/>
    <w:rsid w:val="006E26AB"/>
    <w:rsid w:val="006E3005"/>
    <w:rsid w:val="006E314C"/>
    <w:rsid w:val="006E3A28"/>
    <w:rsid w:val="006E4029"/>
    <w:rsid w:val="006E4487"/>
    <w:rsid w:val="006E480E"/>
    <w:rsid w:val="006E48BA"/>
    <w:rsid w:val="006E5939"/>
    <w:rsid w:val="006E673D"/>
    <w:rsid w:val="006E6A3E"/>
    <w:rsid w:val="006E6EC0"/>
    <w:rsid w:val="006E722B"/>
    <w:rsid w:val="006E7521"/>
    <w:rsid w:val="006F0794"/>
    <w:rsid w:val="006F081C"/>
    <w:rsid w:val="006F084F"/>
    <w:rsid w:val="006F0E60"/>
    <w:rsid w:val="006F2C16"/>
    <w:rsid w:val="006F3297"/>
    <w:rsid w:val="006F353D"/>
    <w:rsid w:val="006F37BF"/>
    <w:rsid w:val="006F4094"/>
    <w:rsid w:val="006F45CA"/>
    <w:rsid w:val="006F4F06"/>
    <w:rsid w:val="006F55D1"/>
    <w:rsid w:val="006F5788"/>
    <w:rsid w:val="006F63D4"/>
    <w:rsid w:val="006F6719"/>
    <w:rsid w:val="006F6BB9"/>
    <w:rsid w:val="006F7272"/>
    <w:rsid w:val="006F7358"/>
    <w:rsid w:val="006F76F5"/>
    <w:rsid w:val="006F7E07"/>
    <w:rsid w:val="0070015F"/>
    <w:rsid w:val="0070093B"/>
    <w:rsid w:val="007012BC"/>
    <w:rsid w:val="00701336"/>
    <w:rsid w:val="0070158B"/>
    <w:rsid w:val="00701930"/>
    <w:rsid w:val="00701AE5"/>
    <w:rsid w:val="00701AF0"/>
    <w:rsid w:val="007021DC"/>
    <w:rsid w:val="00702548"/>
    <w:rsid w:val="00704933"/>
    <w:rsid w:val="0070509A"/>
    <w:rsid w:val="00705141"/>
    <w:rsid w:val="0070539A"/>
    <w:rsid w:val="00705F56"/>
    <w:rsid w:val="007066D3"/>
    <w:rsid w:val="00706BCD"/>
    <w:rsid w:val="00706CAA"/>
    <w:rsid w:val="007076D3"/>
    <w:rsid w:val="007076FD"/>
    <w:rsid w:val="00707E13"/>
    <w:rsid w:val="00707FA3"/>
    <w:rsid w:val="00707FFB"/>
    <w:rsid w:val="00710464"/>
    <w:rsid w:val="00711425"/>
    <w:rsid w:val="00711CD0"/>
    <w:rsid w:val="00711F1E"/>
    <w:rsid w:val="0071252C"/>
    <w:rsid w:val="0071257B"/>
    <w:rsid w:val="00712F41"/>
    <w:rsid w:val="0071308C"/>
    <w:rsid w:val="007131D4"/>
    <w:rsid w:val="0071320A"/>
    <w:rsid w:val="0071321D"/>
    <w:rsid w:val="007132F4"/>
    <w:rsid w:val="00713435"/>
    <w:rsid w:val="00713C29"/>
    <w:rsid w:val="00713F55"/>
    <w:rsid w:val="00714A5D"/>
    <w:rsid w:val="007155FD"/>
    <w:rsid w:val="00715E7A"/>
    <w:rsid w:val="007162EE"/>
    <w:rsid w:val="007169B8"/>
    <w:rsid w:val="00716ABF"/>
    <w:rsid w:val="007175B2"/>
    <w:rsid w:val="00717AA9"/>
    <w:rsid w:val="00717E69"/>
    <w:rsid w:val="00717F9A"/>
    <w:rsid w:val="00720B2C"/>
    <w:rsid w:val="00720E11"/>
    <w:rsid w:val="0072152F"/>
    <w:rsid w:val="00721E7D"/>
    <w:rsid w:val="00722977"/>
    <w:rsid w:val="00722ADD"/>
    <w:rsid w:val="00723471"/>
    <w:rsid w:val="007234AF"/>
    <w:rsid w:val="00724A74"/>
    <w:rsid w:val="00724B1B"/>
    <w:rsid w:val="00724B80"/>
    <w:rsid w:val="00724D7A"/>
    <w:rsid w:val="00725DAB"/>
    <w:rsid w:val="00725FCA"/>
    <w:rsid w:val="0072660E"/>
    <w:rsid w:val="00726F53"/>
    <w:rsid w:val="007275F5"/>
    <w:rsid w:val="00727750"/>
    <w:rsid w:val="007278DE"/>
    <w:rsid w:val="007278E5"/>
    <w:rsid w:val="00727F76"/>
    <w:rsid w:val="0073060F"/>
    <w:rsid w:val="007306B1"/>
    <w:rsid w:val="00731BC7"/>
    <w:rsid w:val="00731E97"/>
    <w:rsid w:val="007329B5"/>
    <w:rsid w:val="00732AAC"/>
    <w:rsid w:val="00732B98"/>
    <w:rsid w:val="007330E4"/>
    <w:rsid w:val="007339E2"/>
    <w:rsid w:val="007347E3"/>
    <w:rsid w:val="00734B81"/>
    <w:rsid w:val="00734D51"/>
    <w:rsid w:val="00736D68"/>
    <w:rsid w:val="00736FEF"/>
    <w:rsid w:val="0073729E"/>
    <w:rsid w:val="007372E1"/>
    <w:rsid w:val="007375C3"/>
    <w:rsid w:val="0073760C"/>
    <w:rsid w:val="00737DB1"/>
    <w:rsid w:val="00740CA8"/>
    <w:rsid w:val="0074129D"/>
    <w:rsid w:val="007415AE"/>
    <w:rsid w:val="00741661"/>
    <w:rsid w:val="00741B0F"/>
    <w:rsid w:val="00741D28"/>
    <w:rsid w:val="007420ED"/>
    <w:rsid w:val="007421AC"/>
    <w:rsid w:val="0074227E"/>
    <w:rsid w:val="00742763"/>
    <w:rsid w:val="00742769"/>
    <w:rsid w:val="00742C90"/>
    <w:rsid w:val="00742CF1"/>
    <w:rsid w:val="007443A3"/>
    <w:rsid w:val="007447E4"/>
    <w:rsid w:val="00744A4F"/>
    <w:rsid w:val="00745271"/>
    <w:rsid w:val="00746482"/>
    <w:rsid w:val="00746969"/>
    <w:rsid w:val="007470F8"/>
    <w:rsid w:val="007471E5"/>
    <w:rsid w:val="00747A0F"/>
    <w:rsid w:val="00747D10"/>
    <w:rsid w:val="00750092"/>
    <w:rsid w:val="0075039C"/>
    <w:rsid w:val="00750774"/>
    <w:rsid w:val="00750A4A"/>
    <w:rsid w:val="007517BE"/>
    <w:rsid w:val="00753674"/>
    <w:rsid w:val="007544AF"/>
    <w:rsid w:val="007546F6"/>
    <w:rsid w:val="00754F7C"/>
    <w:rsid w:val="00755657"/>
    <w:rsid w:val="00755C2D"/>
    <w:rsid w:val="007569DC"/>
    <w:rsid w:val="00756E96"/>
    <w:rsid w:val="007572E1"/>
    <w:rsid w:val="007577BD"/>
    <w:rsid w:val="007579A4"/>
    <w:rsid w:val="007600C6"/>
    <w:rsid w:val="0076032D"/>
    <w:rsid w:val="007605FA"/>
    <w:rsid w:val="007609F0"/>
    <w:rsid w:val="00761809"/>
    <w:rsid w:val="00761E76"/>
    <w:rsid w:val="00762018"/>
    <w:rsid w:val="00762064"/>
    <w:rsid w:val="00762232"/>
    <w:rsid w:val="00762491"/>
    <w:rsid w:val="007624C1"/>
    <w:rsid w:val="00762525"/>
    <w:rsid w:val="00763441"/>
    <w:rsid w:val="00763680"/>
    <w:rsid w:val="00763A6D"/>
    <w:rsid w:val="00763DAB"/>
    <w:rsid w:val="00764442"/>
    <w:rsid w:val="007645D9"/>
    <w:rsid w:val="007646EE"/>
    <w:rsid w:val="00764854"/>
    <w:rsid w:val="0076544D"/>
    <w:rsid w:val="007654E3"/>
    <w:rsid w:val="0076592E"/>
    <w:rsid w:val="00766108"/>
    <w:rsid w:val="0076633D"/>
    <w:rsid w:val="0076692E"/>
    <w:rsid w:val="00766E59"/>
    <w:rsid w:val="00766EED"/>
    <w:rsid w:val="007678C1"/>
    <w:rsid w:val="00767CE8"/>
    <w:rsid w:val="00767CF7"/>
    <w:rsid w:val="00767D00"/>
    <w:rsid w:val="00767E5F"/>
    <w:rsid w:val="00770755"/>
    <w:rsid w:val="00770C70"/>
    <w:rsid w:val="00770E15"/>
    <w:rsid w:val="007717AC"/>
    <w:rsid w:val="00771AEC"/>
    <w:rsid w:val="007720E8"/>
    <w:rsid w:val="00772190"/>
    <w:rsid w:val="00772571"/>
    <w:rsid w:val="0077309F"/>
    <w:rsid w:val="0077353C"/>
    <w:rsid w:val="0077406B"/>
    <w:rsid w:val="007743DA"/>
    <w:rsid w:val="0077524B"/>
    <w:rsid w:val="00775785"/>
    <w:rsid w:val="00775BC5"/>
    <w:rsid w:val="007760CA"/>
    <w:rsid w:val="0077674E"/>
    <w:rsid w:val="00776779"/>
    <w:rsid w:val="00776C7D"/>
    <w:rsid w:val="00780053"/>
    <w:rsid w:val="00780111"/>
    <w:rsid w:val="00780192"/>
    <w:rsid w:val="007801DD"/>
    <w:rsid w:val="00780A8F"/>
    <w:rsid w:val="00780F1D"/>
    <w:rsid w:val="0078153D"/>
    <w:rsid w:val="00781AE2"/>
    <w:rsid w:val="00781B01"/>
    <w:rsid w:val="00781D30"/>
    <w:rsid w:val="0078223B"/>
    <w:rsid w:val="00783124"/>
    <w:rsid w:val="007832E6"/>
    <w:rsid w:val="00783A22"/>
    <w:rsid w:val="007849B3"/>
    <w:rsid w:val="00784EC0"/>
    <w:rsid w:val="00785380"/>
    <w:rsid w:val="00785FB6"/>
    <w:rsid w:val="007865BC"/>
    <w:rsid w:val="00786F18"/>
    <w:rsid w:val="0078726D"/>
    <w:rsid w:val="007874C6"/>
    <w:rsid w:val="007905EA"/>
    <w:rsid w:val="00791531"/>
    <w:rsid w:val="0079184E"/>
    <w:rsid w:val="00791D83"/>
    <w:rsid w:val="00791DFF"/>
    <w:rsid w:val="00791F5F"/>
    <w:rsid w:val="00792CBD"/>
    <w:rsid w:val="00792D48"/>
    <w:rsid w:val="00792DBA"/>
    <w:rsid w:val="00792F52"/>
    <w:rsid w:val="0079340E"/>
    <w:rsid w:val="007946DA"/>
    <w:rsid w:val="00794786"/>
    <w:rsid w:val="00794CD0"/>
    <w:rsid w:val="00794E40"/>
    <w:rsid w:val="00795E79"/>
    <w:rsid w:val="00796370"/>
    <w:rsid w:val="007965F3"/>
    <w:rsid w:val="00796658"/>
    <w:rsid w:val="007969AA"/>
    <w:rsid w:val="00796B8F"/>
    <w:rsid w:val="00796C82"/>
    <w:rsid w:val="00796D29"/>
    <w:rsid w:val="00797040"/>
    <w:rsid w:val="0079742E"/>
    <w:rsid w:val="00797815"/>
    <w:rsid w:val="0079798B"/>
    <w:rsid w:val="007A00E0"/>
    <w:rsid w:val="007A097C"/>
    <w:rsid w:val="007A0F10"/>
    <w:rsid w:val="007A0FE3"/>
    <w:rsid w:val="007A1684"/>
    <w:rsid w:val="007A170F"/>
    <w:rsid w:val="007A1B57"/>
    <w:rsid w:val="007A1B5A"/>
    <w:rsid w:val="007A1BBA"/>
    <w:rsid w:val="007A1EE3"/>
    <w:rsid w:val="007A212B"/>
    <w:rsid w:val="007A219B"/>
    <w:rsid w:val="007A2412"/>
    <w:rsid w:val="007A29E4"/>
    <w:rsid w:val="007A2F47"/>
    <w:rsid w:val="007A370F"/>
    <w:rsid w:val="007A3839"/>
    <w:rsid w:val="007A3DBC"/>
    <w:rsid w:val="007A4574"/>
    <w:rsid w:val="007A465E"/>
    <w:rsid w:val="007A4821"/>
    <w:rsid w:val="007A4F81"/>
    <w:rsid w:val="007A5101"/>
    <w:rsid w:val="007A54BA"/>
    <w:rsid w:val="007A5A68"/>
    <w:rsid w:val="007A6727"/>
    <w:rsid w:val="007A675F"/>
    <w:rsid w:val="007A786C"/>
    <w:rsid w:val="007A78A9"/>
    <w:rsid w:val="007A7967"/>
    <w:rsid w:val="007A7BE3"/>
    <w:rsid w:val="007A7F5E"/>
    <w:rsid w:val="007B058D"/>
    <w:rsid w:val="007B131B"/>
    <w:rsid w:val="007B146C"/>
    <w:rsid w:val="007B2102"/>
    <w:rsid w:val="007B210E"/>
    <w:rsid w:val="007B3197"/>
    <w:rsid w:val="007B324F"/>
    <w:rsid w:val="007B3999"/>
    <w:rsid w:val="007B45FE"/>
    <w:rsid w:val="007B46E9"/>
    <w:rsid w:val="007B4955"/>
    <w:rsid w:val="007B5347"/>
    <w:rsid w:val="007B5D28"/>
    <w:rsid w:val="007B61C7"/>
    <w:rsid w:val="007B61FD"/>
    <w:rsid w:val="007B76AF"/>
    <w:rsid w:val="007C0311"/>
    <w:rsid w:val="007C0338"/>
    <w:rsid w:val="007C0669"/>
    <w:rsid w:val="007C0738"/>
    <w:rsid w:val="007C0D5D"/>
    <w:rsid w:val="007C1293"/>
    <w:rsid w:val="007C165E"/>
    <w:rsid w:val="007C1831"/>
    <w:rsid w:val="007C1D81"/>
    <w:rsid w:val="007C265B"/>
    <w:rsid w:val="007C2766"/>
    <w:rsid w:val="007C2F27"/>
    <w:rsid w:val="007C36B2"/>
    <w:rsid w:val="007C4F49"/>
    <w:rsid w:val="007C521E"/>
    <w:rsid w:val="007C5281"/>
    <w:rsid w:val="007C5936"/>
    <w:rsid w:val="007C5D8A"/>
    <w:rsid w:val="007C607A"/>
    <w:rsid w:val="007C6AB6"/>
    <w:rsid w:val="007C733B"/>
    <w:rsid w:val="007C74FF"/>
    <w:rsid w:val="007C79FC"/>
    <w:rsid w:val="007C7EDB"/>
    <w:rsid w:val="007D07FD"/>
    <w:rsid w:val="007D0DAC"/>
    <w:rsid w:val="007D147C"/>
    <w:rsid w:val="007D156E"/>
    <w:rsid w:val="007D166F"/>
    <w:rsid w:val="007D16CC"/>
    <w:rsid w:val="007D1C7F"/>
    <w:rsid w:val="007D243C"/>
    <w:rsid w:val="007D2E45"/>
    <w:rsid w:val="007D3604"/>
    <w:rsid w:val="007D4226"/>
    <w:rsid w:val="007D5384"/>
    <w:rsid w:val="007D59C7"/>
    <w:rsid w:val="007D5C27"/>
    <w:rsid w:val="007D5F06"/>
    <w:rsid w:val="007D6467"/>
    <w:rsid w:val="007D695C"/>
    <w:rsid w:val="007D6E9A"/>
    <w:rsid w:val="007D72DD"/>
    <w:rsid w:val="007D73FF"/>
    <w:rsid w:val="007D7506"/>
    <w:rsid w:val="007D7A02"/>
    <w:rsid w:val="007E07CC"/>
    <w:rsid w:val="007E089E"/>
    <w:rsid w:val="007E0A1C"/>
    <w:rsid w:val="007E0B6B"/>
    <w:rsid w:val="007E26FD"/>
    <w:rsid w:val="007E2A37"/>
    <w:rsid w:val="007E4092"/>
    <w:rsid w:val="007E4659"/>
    <w:rsid w:val="007E4900"/>
    <w:rsid w:val="007E49EE"/>
    <w:rsid w:val="007E4C18"/>
    <w:rsid w:val="007E5A03"/>
    <w:rsid w:val="007E6158"/>
    <w:rsid w:val="007E63B9"/>
    <w:rsid w:val="007E6B8B"/>
    <w:rsid w:val="007E6E20"/>
    <w:rsid w:val="007E7DE9"/>
    <w:rsid w:val="007F00B5"/>
    <w:rsid w:val="007F08E5"/>
    <w:rsid w:val="007F0E91"/>
    <w:rsid w:val="007F0EF5"/>
    <w:rsid w:val="007F0F6E"/>
    <w:rsid w:val="007F1453"/>
    <w:rsid w:val="007F2725"/>
    <w:rsid w:val="007F3194"/>
    <w:rsid w:val="007F344B"/>
    <w:rsid w:val="007F37F4"/>
    <w:rsid w:val="007F3B15"/>
    <w:rsid w:val="007F3DB7"/>
    <w:rsid w:val="007F4845"/>
    <w:rsid w:val="007F490E"/>
    <w:rsid w:val="007F4BAD"/>
    <w:rsid w:val="007F4E01"/>
    <w:rsid w:val="007F5111"/>
    <w:rsid w:val="007F578E"/>
    <w:rsid w:val="007F6A6F"/>
    <w:rsid w:val="007F74B5"/>
    <w:rsid w:val="008000F6"/>
    <w:rsid w:val="008006B7"/>
    <w:rsid w:val="00800745"/>
    <w:rsid w:val="0080082F"/>
    <w:rsid w:val="0080152C"/>
    <w:rsid w:val="00801B33"/>
    <w:rsid w:val="008022C2"/>
    <w:rsid w:val="00802636"/>
    <w:rsid w:val="00802D78"/>
    <w:rsid w:val="00802F7B"/>
    <w:rsid w:val="008037C8"/>
    <w:rsid w:val="008037D2"/>
    <w:rsid w:val="00803940"/>
    <w:rsid w:val="00803A43"/>
    <w:rsid w:val="008041EE"/>
    <w:rsid w:val="0080467E"/>
    <w:rsid w:val="0080489D"/>
    <w:rsid w:val="00804B10"/>
    <w:rsid w:val="00804B5E"/>
    <w:rsid w:val="00804EA9"/>
    <w:rsid w:val="008050CF"/>
    <w:rsid w:val="008053C0"/>
    <w:rsid w:val="008058D6"/>
    <w:rsid w:val="008061E9"/>
    <w:rsid w:val="00807111"/>
    <w:rsid w:val="0080743B"/>
    <w:rsid w:val="008075EA"/>
    <w:rsid w:val="008077C7"/>
    <w:rsid w:val="00807A4E"/>
    <w:rsid w:val="00810324"/>
    <w:rsid w:val="00810BE7"/>
    <w:rsid w:val="00810D47"/>
    <w:rsid w:val="00811521"/>
    <w:rsid w:val="00811A68"/>
    <w:rsid w:val="0081214B"/>
    <w:rsid w:val="0081219D"/>
    <w:rsid w:val="00812272"/>
    <w:rsid w:val="00812EAE"/>
    <w:rsid w:val="008133AC"/>
    <w:rsid w:val="00813645"/>
    <w:rsid w:val="00814833"/>
    <w:rsid w:val="0081488E"/>
    <w:rsid w:val="00814FC9"/>
    <w:rsid w:val="0081514D"/>
    <w:rsid w:val="00816064"/>
    <w:rsid w:val="008163D1"/>
    <w:rsid w:val="008167FA"/>
    <w:rsid w:val="008178FF"/>
    <w:rsid w:val="0082038B"/>
    <w:rsid w:val="008208D3"/>
    <w:rsid w:val="00820BE6"/>
    <w:rsid w:val="00821360"/>
    <w:rsid w:val="008213AE"/>
    <w:rsid w:val="0082286D"/>
    <w:rsid w:val="00822E8E"/>
    <w:rsid w:val="00822F89"/>
    <w:rsid w:val="00823720"/>
    <w:rsid w:val="00823EC0"/>
    <w:rsid w:val="008246B3"/>
    <w:rsid w:val="00824FAA"/>
    <w:rsid w:val="008250EB"/>
    <w:rsid w:val="008251C4"/>
    <w:rsid w:val="00825257"/>
    <w:rsid w:val="00825428"/>
    <w:rsid w:val="00825478"/>
    <w:rsid w:val="0082551B"/>
    <w:rsid w:val="008255F5"/>
    <w:rsid w:val="00825D73"/>
    <w:rsid w:val="00825F53"/>
    <w:rsid w:val="00826295"/>
    <w:rsid w:val="008269A1"/>
    <w:rsid w:val="008275EF"/>
    <w:rsid w:val="00827860"/>
    <w:rsid w:val="00827952"/>
    <w:rsid w:val="00827B76"/>
    <w:rsid w:val="00830AE3"/>
    <w:rsid w:val="00830FAE"/>
    <w:rsid w:val="008318F8"/>
    <w:rsid w:val="00832480"/>
    <w:rsid w:val="00833075"/>
    <w:rsid w:val="00833FB5"/>
    <w:rsid w:val="00834092"/>
    <w:rsid w:val="0083469C"/>
    <w:rsid w:val="008353CA"/>
    <w:rsid w:val="00835A14"/>
    <w:rsid w:val="00835FA9"/>
    <w:rsid w:val="00836610"/>
    <w:rsid w:val="00836DDD"/>
    <w:rsid w:val="00837836"/>
    <w:rsid w:val="00837A3C"/>
    <w:rsid w:val="00837D55"/>
    <w:rsid w:val="008405CB"/>
    <w:rsid w:val="008409E6"/>
    <w:rsid w:val="00840DEC"/>
    <w:rsid w:val="00840F5A"/>
    <w:rsid w:val="008419C4"/>
    <w:rsid w:val="008419DE"/>
    <w:rsid w:val="0084209F"/>
    <w:rsid w:val="00842385"/>
    <w:rsid w:val="008434A3"/>
    <w:rsid w:val="00843D9C"/>
    <w:rsid w:val="0084437F"/>
    <w:rsid w:val="008443CE"/>
    <w:rsid w:val="00844C1C"/>
    <w:rsid w:val="00845125"/>
    <w:rsid w:val="008451C2"/>
    <w:rsid w:val="008453E4"/>
    <w:rsid w:val="00845CC3"/>
    <w:rsid w:val="00845F0A"/>
    <w:rsid w:val="0084605E"/>
    <w:rsid w:val="00847476"/>
    <w:rsid w:val="00850FAB"/>
    <w:rsid w:val="008510DE"/>
    <w:rsid w:val="0085161C"/>
    <w:rsid w:val="008519D3"/>
    <w:rsid w:val="00852829"/>
    <w:rsid w:val="00852B4A"/>
    <w:rsid w:val="00852DA4"/>
    <w:rsid w:val="008531F7"/>
    <w:rsid w:val="008532D0"/>
    <w:rsid w:val="00853503"/>
    <w:rsid w:val="00853603"/>
    <w:rsid w:val="00853CF2"/>
    <w:rsid w:val="00854255"/>
    <w:rsid w:val="008558D1"/>
    <w:rsid w:val="008559C0"/>
    <w:rsid w:val="00855CAF"/>
    <w:rsid w:val="00856D2F"/>
    <w:rsid w:val="00856D4D"/>
    <w:rsid w:val="00856DDC"/>
    <w:rsid w:val="00861B66"/>
    <w:rsid w:val="00861DB1"/>
    <w:rsid w:val="0086270C"/>
    <w:rsid w:val="00863657"/>
    <w:rsid w:val="00863DCB"/>
    <w:rsid w:val="008640F7"/>
    <w:rsid w:val="008641DF"/>
    <w:rsid w:val="00864472"/>
    <w:rsid w:val="008648BB"/>
    <w:rsid w:val="00865984"/>
    <w:rsid w:val="008659CA"/>
    <w:rsid w:val="00865F25"/>
    <w:rsid w:val="00866068"/>
    <w:rsid w:val="0086637A"/>
    <w:rsid w:val="00866E78"/>
    <w:rsid w:val="008701E7"/>
    <w:rsid w:val="0087020A"/>
    <w:rsid w:val="0087037A"/>
    <w:rsid w:val="00870BC7"/>
    <w:rsid w:val="00870BF1"/>
    <w:rsid w:val="00870D8C"/>
    <w:rsid w:val="00872128"/>
    <w:rsid w:val="0087293C"/>
    <w:rsid w:val="0087382D"/>
    <w:rsid w:val="00873A25"/>
    <w:rsid w:val="0087438C"/>
    <w:rsid w:val="008744C7"/>
    <w:rsid w:val="008748EE"/>
    <w:rsid w:val="008749CE"/>
    <w:rsid w:val="00874BA6"/>
    <w:rsid w:val="00875156"/>
    <w:rsid w:val="008751EC"/>
    <w:rsid w:val="008752BB"/>
    <w:rsid w:val="008756EA"/>
    <w:rsid w:val="008760A9"/>
    <w:rsid w:val="00876395"/>
    <w:rsid w:val="0087692E"/>
    <w:rsid w:val="00876CEB"/>
    <w:rsid w:val="00876D93"/>
    <w:rsid w:val="00876F6D"/>
    <w:rsid w:val="00876F75"/>
    <w:rsid w:val="00877F24"/>
    <w:rsid w:val="008801A6"/>
    <w:rsid w:val="008807BB"/>
    <w:rsid w:val="00880885"/>
    <w:rsid w:val="0088175B"/>
    <w:rsid w:val="00882423"/>
    <w:rsid w:val="00882E68"/>
    <w:rsid w:val="00882F1D"/>
    <w:rsid w:val="00882F85"/>
    <w:rsid w:val="008833A2"/>
    <w:rsid w:val="00883CB9"/>
    <w:rsid w:val="00883DD0"/>
    <w:rsid w:val="00883EC1"/>
    <w:rsid w:val="00884306"/>
    <w:rsid w:val="00884C1C"/>
    <w:rsid w:val="008859E2"/>
    <w:rsid w:val="00885EF9"/>
    <w:rsid w:val="008860DD"/>
    <w:rsid w:val="00886350"/>
    <w:rsid w:val="00886538"/>
    <w:rsid w:val="0088680E"/>
    <w:rsid w:val="0088694F"/>
    <w:rsid w:val="0088701C"/>
    <w:rsid w:val="00887447"/>
    <w:rsid w:val="00887790"/>
    <w:rsid w:val="0088781F"/>
    <w:rsid w:val="00887A01"/>
    <w:rsid w:val="00887E38"/>
    <w:rsid w:val="00890EA2"/>
    <w:rsid w:val="00891D28"/>
    <w:rsid w:val="00891FA1"/>
    <w:rsid w:val="00892F0B"/>
    <w:rsid w:val="00893E47"/>
    <w:rsid w:val="00895146"/>
    <w:rsid w:val="0089520A"/>
    <w:rsid w:val="0089627C"/>
    <w:rsid w:val="008973BE"/>
    <w:rsid w:val="00897AA7"/>
    <w:rsid w:val="00897B67"/>
    <w:rsid w:val="008A0C9B"/>
    <w:rsid w:val="008A12E8"/>
    <w:rsid w:val="008A14E8"/>
    <w:rsid w:val="008A152D"/>
    <w:rsid w:val="008A17D6"/>
    <w:rsid w:val="008A19E7"/>
    <w:rsid w:val="008A1EF7"/>
    <w:rsid w:val="008A2379"/>
    <w:rsid w:val="008A2646"/>
    <w:rsid w:val="008A26E6"/>
    <w:rsid w:val="008A2754"/>
    <w:rsid w:val="008A2AAC"/>
    <w:rsid w:val="008A3234"/>
    <w:rsid w:val="008A3402"/>
    <w:rsid w:val="008A3471"/>
    <w:rsid w:val="008A3ED6"/>
    <w:rsid w:val="008A3F45"/>
    <w:rsid w:val="008A4037"/>
    <w:rsid w:val="008A46FA"/>
    <w:rsid w:val="008A48F9"/>
    <w:rsid w:val="008A496B"/>
    <w:rsid w:val="008A4D5F"/>
    <w:rsid w:val="008A4F5E"/>
    <w:rsid w:val="008A5408"/>
    <w:rsid w:val="008A5B75"/>
    <w:rsid w:val="008A5C3F"/>
    <w:rsid w:val="008A5F96"/>
    <w:rsid w:val="008A6050"/>
    <w:rsid w:val="008A641D"/>
    <w:rsid w:val="008A659D"/>
    <w:rsid w:val="008A6747"/>
    <w:rsid w:val="008B0077"/>
    <w:rsid w:val="008B0657"/>
    <w:rsid w:val="008B081C"/>
    <w:rsid w:val="008B1191"/>
    <w:rsid w:val="008B1809"/>
    <w:rsid w:val="008B1E15"/>
    <w:rsid w:val="008B1F61"/>
    <w:rsid w:val="008B3F6F"/>
    <w:rsid w:val="008B4651"/>
    <w:rsid w:val="008B4733"/>
    <w:rsid w:val="008B4F4E"/>
    <w:rsid w:val="008B58B2"/>
    <w:rsid w:val="008B60F1"/>
    <w:rsid w:val="008B6409"/>
    <w:rsid w:val="008B6A3B"/>
    <w:rsid w:val="008B6ABA"/>
    <w:rsid w:val="008B744F"/>
    <w:rsid w:val="008C12ED"/>
    <w:rsid w:val="008C1942"/>
    <w:rsid w:val="008C21B2"/>
    <w:rsid w:val="008C2926"/>
    <w:rsid w:val="008C2EDC"/>
    <w:rsid w:val="008C300D"/>
    <w:rsid w:val="008C3097"/>
    <w:rsid w:val="008C367E"/>
    <w:rsid w:val="008C3D59"/>
    <w:rsid w:val="008C3D6F"/>
    <w:rsid w:val="008C4422"/>
    <w:rsid w:val="008C5548"/>
    <w:rsid w:val="008C590D"/>
    <w:rsid w:val="008C618E"/>
    <w:rsid w:val="008C6487"/>
    <w:rsid w:val="008C6C50"/>
    <w:rsid w:val="008C6D15"/>
    <w:rsid w:val="008C7B58"/>
    <w:rsid w:val="008C7CBF"/>
    <w:rsid w:val="008C7E15"/>
    <w:rsid w:val="008D04D7"/>
    <w:rsid w:val="008D09E6"/>
    <w:rsid w:val="008D0F13"/>
    <w:rsid w:val="008D10A1"/>
    <w:rsid w:val="008D1FC8"/>
    <w:rsid w:val="008D2B63"/>
    <w:rsid w:val="008D30E0"/>
    <w:rsid w:val="008D3462"/>
    <w:rsid w:val="008D4450"/>
    <w:rsid w:val="008D4608"/>
    <w:rsid w:val="008D578A"/>
    <w:rsid w:val="008D6703"/>
    <w:rsid w:val="008E0614"/>
    <w:rsid w:val="008E0C7C"/>
    <w:rsid w:val="008E113B"/>
    <w:rsid w:val="008E122A"/>
    <w:rsid w:val="008E1930"/>
    <w:rsid w:val="008E1A7F"/>
    <w:rsid w:val="008E2594"/>
    <w:rsid w:val="008E26DE"/>
    <w:rsid w:val="008E2B0B"/>
    <w:rsid w:val="008E2B34"/>
    <w:rsid w:val="008E3C87"/>
    <w:rsid w:val="008E4724"/>
    <w:rsid w:val="008E52AE"/>
    <w:rsid w:val="008E5596"/>
    <w:rsid w:val="008E57DB"/>
    <w:rsid w:val="008E65E4"/>
    <w:rsid w:val="008E6996"/>
    <w:rsid w:val="008E72EC"/>
    <w:rsid w:val="008E76A8"/>
    <w:rsid w:val="008E7AFF"/>
    <w:rsid w:val="008F071A"/>
    <w:rsid w:val="008F168D"/>
    <w:rsid w:val="008F24B7"/>
    <w:rsid w:val="008F2F4B"/>
    <w:rsid w:val="008F3524"/>
    <w:rsid w:val="008F3553"/>
    <w:rsid w:val="008F39E5"/>
    <w:rsid w:val="008F40CC"/>
    <w:rsid w:val="008F4A05"/>
    <w:rsid w:val="008F51DF"/>
    <w:rsid w:val="008F572B"/>
    <w:rsid w:val="008F60DE"/>
    <w:rsid w:val="008F6633"/>
    <w:rsid w:val="008F6688"/>
    <w:rsid w:val="008F6FC9"/>
    <w:rsid w:val="008F746B"/>
    <w:rsid w:val="008F76EA"/>
    <w:rsid w:val="008F7930"/>
    <w:rsid w:val="009005F0"/>
    <w:rsid w:val="0090075C"/>
    <w:rsid w:val="00900897"/>
    <w:rsid w:val="00900BC2"/>
    <w:rsid w:val="009014C9"/>
    <w:rsid w:val="00901828"/>
    <w:rsid w:val="00901BE2"/>
    <w:rsid w:val="00901F0B"/>
    <w:rsid w:val="0090237B"/>
    <w:rsid w:val="00902E77"/>
    <w:rsid w:val="00902FF0"/>
    <w:rsid w:val="009033BA"/>
    <w:rsid w:val="009040C9"/>
    <w:rsid w:val="00904521"/>
    <w:rsid w:val="009046AF"/>
    <w:rsid w:val="0090536F"/>
    <w:rsid w:val="009058D0"/>
    <w:rsid w:val="00906488"/>
    <w:rsid w:val="00906622"/>
    <w:rsid w:val="0090728B"/>
    <w:rsid w:val="009110AB"/>
    <w:rsid w:val="00911431"/>
    <w:rsid w:val="009121C1"/>
    <w:rsid w:val="009125B4"/>
    <w:rsid w:val="00912858"/>
    <w:rsid w:val="009128DF"/>
    <w:rsid w:val="00912C62"/>
    <w:rsid w:val="00912ED9"/>
    <w:rsid w:val="00913C56"/>
    <w:rsid w:val="00914AED"/>
    <w:rsid w:val="00914F7A"/>
    <w:rsid w:val="0091507D"/>
    <w:rsid w:val="0091545B"/>
    <w:rsid w:val="0091569D"/>
    <w:rsid w:val="00915821"/>
    <w:rsid w:val="009159F7"/>
    <w:rsid w:val="009162B9"/>
    <w:rsid w:val="00917CBE"/>
    <w:rsid w:val="00917ED2"/>
    <w:rsid w:val="00917EF5"/>
    <w:rsid w:val="009200F3"/>
    <w:rsid w:val="0092038D"/>
    <w:rsid w:val="0092137E"/>
    <w:rsid w:val="00921476"/>
    <w:rsid w:val="00921B41"/>
    <w:rsid w:val="00921B4A"/>
    <w:rsid w:val="00921ED4"/>
    <w:rsid w:val="00922031"/>
    <w:rsid w:val="0092488B"/>
    <w:rsid w:val="00924AC3"/>
    <w:rsid w:val="00924B03"/>
    <w:rsid w:val="00924FD3"/>
    <w:rsid w:val="00925D1D"/>
    <w:rsid w:val="00925FD4"/>
    <w:rsid w:val="00926727"/>
    <w:rsid w:val="00926B90"/>
    <w:rsid w:val="009271EE"/>
    <w:rsid w:val="00927270"/>
    <w:rsid w:val="00927852"/>
    <w:rsid w:val="00927AD7"/>
    <w:rsid w:val="00927BEF"/>
    <w:rsid w:val="00927D4B"/>
    <w:rsid w:val="00930DCE"/>
    <w:rsid w:val="00930EC4"/>
    <w:rsid w:val="0093162D"/>
    <w:rsid w:val="0093197A"/>
    <w:rsid w:val="00931DBB"/>
    <w:rsid w:val="00931FDE"/>
    <w:rsid w:val="00932FDD"/>
    <w:rsid w:val="00932FE9"/>
    <w:rsid w:val="00933219"/>
    <w:rsid w:val="00933716"/>
    <w:rsid w:val="009337F7"/>
    <w:rsid w:val="0093470D"/>
    <w:rsid w:val="00934C94"/>
    <w:rsid w:val="009354E7"/>
    <w:rsid w:val="00937960"/>
    <w:rsid w:val="0094079C"/>
    <w:rsid w:val="009413A7"/>
    <w:rsid w:val="009416C3"/>
    <w:rsid w:val="00941BDE"/>
    <w:rsid w:val="009422C2"/>
    <w:rsid w:val="0094265B"/>
    <w:rsid w:val="009432D0"/>
    <w:rsid w:val="0094394B"/>
    <w:rsid w:val="00944E1E"/>
    <w:rsid w:val="0094690C"/>
    <w:rsid w:val="00946B33"/>
    <w:rsid w:val="00946BEC"/>
    <w:rsid w:val="00946CAE"/>
    <w:rsid w:val="0094700A"/>
    <w:rsid w:val="00947A5C"/>
    <w:rsid w:val="00950774"/>
    <w:rsid w:val="00950929"/>
    <w:rsid w:val="00950B45"/>
    <w:rsid w:val="00950C6E"/>
    <w:rsid w:val="009516C3"/>
    <w:rsid w:val="00951B7C"/>
    <w:rsid w:val="00951B97"/>
    <w:rsid w:val="00951E50"/>
    <w:rsid w:val="00953DB1"/>
    <w:rsid w:val="0095410A"/>
    <w:rsid w:val="0095450B"/>
    <w:rsid w:val="00954F88"/>
    <w:rsid w:val="0095574C"/>
    <w:rsid w:val="009559B7"/>
    <w:rsid w:val="00955AD4"/>
    <w:rsid w:val="0095622E"/>
    <w:rsid w:val="00956389"/>
    <w:rsid w:val="00956D30"/>
    <w:rsid w:val="00957283"/>
    <w:rsid w:val="0096009D"/>
    <w:rsid w:val="009600C6"/>
    <w:rsid w:val="00960712"/>
    <w:rsid w:val="00960716"/>
    <w:rsid w:val="0096075F"/>
    <w:rsid w:val="00960E1D"/>
    <w:rsid w:val="00960F69"/>
    <w:rsid w:val="00960FEB"/>
    <w:rsid w:val="00960FF6"/>
    <w:rsid w:val="0096172C"/>
    <w:rsid w:val="00961A7F"/>
    <w:rsid w:val="00961E26"/>
    <w:rsid w:val="00962448"/>
    <w:rsid w:val="0096274A"/>
    <w:rsid w:val="009629BA"/>
    <w:rsid w:val="00963A6A"/>
    <w:rsid w:val="00964267"/>
    <w:rsid w:val="00964561"/>
    <w:rsid w:val="00964656"/>
    <w:rsid w:val="009649F8"/>
    <w:rsid w:val="00964F7C"/>
    <w:rsid w:val="00965644"/>
    <w:rsid w:val="00965686"/>
    <w:rsid w:val="009659BA"/>
    <w:rsid w:val="00965F2A"/>
    <w:rsid w:val="00966107"/>
    <w:rsid w:val="00966116"/>
    <w:rsid w:val="00967564"/>
    <w:rsid w:val="0096764F"/>
    <w:rsid w:val="00967C27"/>
    <w:rsid w:val="00967E83"/>
    <w:rsid w:val="00970311"/>
    <w:rsid w:val="0097058E"/>
    <w:rsid w:val="009705A1"/>
    <w:rsid w:val="009706CC"/>
    <w:rsid w:val="00970DF6"/>
    <w:rsid w:val="009718DB"/>
    <w:rsid w:val="009723CD"/>
    <w:rsid w:val="00972466"/>
    <w:rsid w:val="009731EB"/>
    <w:rsid w:val="00973622"/>
    <w:rsid w:val="00973BA1"/>
    <w:rsid w:val="00973F80"/>
    <w:rsid w:val="00974018"/>
    <w:rsid w:val="00974A56"/>
    <w:rsid w:val="0097591A"/>
    <w:rsid w:val="00975CB4"/>
    <w:rsid w:val="00976885"/>
    <w:rsid w:val="00976F7F"/>
    <w:rsid w:val="00977378"/>
    <w:rsid w:val="009774EC"/>
    <w:rsid w:val="00980B19"/>
    <w:rsid w:val="009810EB"/>
    <w:rsid w:val="00982AE9"/>
    <w:rsid w:val="00982F26"/>
    <w:rsid w:val="009838EE"/>
    <w:rsid w:val="00983DEA"/>
    <w:rsid w:val="00983EB3"/>
    <w:rsid w:val="00984438"/>
    <w:rsid w:val="00984C75"/>
    <w:rsid w:val="009852FF"/>
    <w:rsid w:val="009856F2"/>
    <w:rsid w:val="00985A41"/>
    <w:rsid w:val="00985CB5"/>
    <w:rsid w:val="00985EEC"/>
    <w:rsid w:val="00986441"/>
    <w:rsid w:val="00986ADA"/>
    <w:rsid w:val="00986F9B"/>
    <w:rsid w:val="00987309"/>
    <w:rsid w:val="0098737C"/>
    <w:rsid w:val="00987595"/>
    <w:rsid w:val="00987777"/>
    <w:rsid w:val="00987BBE"/>
    <w:rsid w:val="00987C33"/>
    <w:rsid w:val="0099007E"/>
    <w:rsid w:val="009903A9"/>
    <w:rsid w:val="0099125A"/>
    <w:rsid w:val="009913BF"/>
    <w:rsid w:val="009921A0"/>
    <w:rsid w:val="00992903"/>
    <w:rsid w:val="00992C97"/>
    <w:rsid w:val="00993A64"/>
    <w:rsid w:val="00993C79"/>
    <w:rsid w:val="00993D5A"/>
    <w:rsid w:val="00993D6D"/>
    <w:rsid w:val="009940F4"/>
    <w:rsid w:val="0099452D"/>
    <w:rsid w:val="00994C7D"/>
    <w:rsid w:val="00994D94"/>
    <w:rsid w:val="009954AB"/>
    <w:rsid w:val="00995F80"/>
    <w:rsid w:val="00996000"/>
    <w:rsid w:val="0099601D"/>
    <w:rsid w:val="009962BB"/>
    <w:rsid w:val="009962F8"/>
    <w:rsid w:val="009967BA"/>
    <w:rsid w:val="0099712A"/>
    <w:rsid w:val="00997305"/>
    <w:rsid w:val="009A00C3"/>
    <w:rsid w:val="009A00DB"/>
    <w:rsid w:val="009A0324"/>
    <w:rsid w:val="009A043E"/>
    <w:rsid w:val="009A0503"/>
    <w:rsid w:val="009A0BF9"/>
    <w:rsid w:val="009A0C32"/>
    <w:rsid w:val="009A0E4E"/>
    <w:rsid w:val="009A111C"/>
    <w:rsid w:val="009A199E"/>
    <w:rsid w:val="009A2051"/>
    <w:rsid w:val="009A2270"/>
    <w:rsid w:val="009A2312"/>
    <w:rsid w:val="009A28E2"/>
    <w:rsid w:val="009A2B7E"/>
    <w:rsid w:val="009A362E"/>
    <w:rsid w:val="009A44E4"/>
    <w:rsid w:val="009A4907"/>
    <w:rsid w:val="009A5516"/>
    <w:rsid w:val="009A585D"/>
    <w:rsid w:val="009A645B"/>
    <w:rsid w:val="009A6B92"/>
    <w:rsid w:val="009A6C3F"/>
    <w:rsid w:val="009A6E04"/>
    <w:rsid w:val="009A7E29"/>
    <w:rsid w:val="009B11B5"/>
    <w:rsid w:val="009B12D0"/>
    <w:rsid w:val="009B1991"/>
    <w:rsid w:val="009B2086"/>
    <w:rsid w:val="009B21E2"/>
    <w:rsid w:val="009B220B"/>
    <w:rsid w:val="009B2927"/>
    <w:rsid w:val="009B341B"/>
    <w:rsid w:val="009B358B"/>
    <w:rsid w:val="009B3872"/>
    <w:rsid w:val="009B4484"/>
    <w:rsid w:val="009B4BD4"/>
    <w:rsid w:val="009B5095"/>
    <w:rsid w:val="009B55A8"/>
    <w:rsid w:val="009B562D"/>
    <w:rsid w:val="009B58C5"/>
    <w:rsid w:val="009B6049"/>
    <w:rsid w:val="009B630D"/>
    <w:rsid w:val="009B63DE"/>
    <w:rsid w:val="009B6631"/>
    <w:rsid w:val="009B6B36"/>
    <w:rsid w:val="009B6B55"/>
    <w:rsid w:val="009B7B21"/>
    <w:rsid w:val="009B7DFE"/>
    <w:rsid w:val="009C0163"/>
    <w:rsid w:val="009C09AC"/>
    <w:rsid w:val="009C0D51"/>
    <w:rsid w:val="009C137F"/>
    <w:rsid w:val="009C1583"/>
    <w:rsid w:val="009C18F4"/>
    <w:rsid w:val="009C19BC"/>
    <w:rsid w:val="009C1E87"/>
    <w:rsid w:val="009C28AF"/>
    <w:rsid w:val="009C29C1"/>
    <w:rsid w:val="009C2B3B"/>
    <w:rsid w:val="009C320D"/>
    <w:rsid w:val="009C3E78"/>
    <w:rsid w:val="009C44D9"/>
    <w:rsid w:val="009C45FD"/>
    <w:rsid w:val="009C46C9"/>
    <w:rsid w:val="009C49B7"/>
    <w:rsid w:val="009C4F60"/>
    <w:rsid w:val="009C56D2"/>
    <w:rsid w:val="009C5E88"/>
    <w:rsid w:val="009C6AE8"/>
    <w:rsid w:val="009C6EAD"/>
    <w:rsid w:val="009C763C"/>
    <w:rsid w:val="009D04A5"/>
    <w:rsid w:val="009D0FF6"/>
    <w:rsid w:val="009D19E0"/>
    <w:rsid w:val="009D24D3"/>
    <w:rsid w:val="009D258E"/>
    <w:rsid w:val="009D259F"/>
    <w:rsid w:val="009D3503"/>
    <w:rsid w:val="009D3671"/>
    <w:rsid w:val="009D37C0"/>
    <w:rsid w:val="009D39A4"/>
    <w:rsid w:val="009D3B1F"/>
    <w:rsid w:val="009D3F94"/>
    <w:rsid w:val="009D4164"/>
    <w:rsid w:val="009D460E"/>
    <w:rsid w:val="009D4654"/>
    <w:rsid w:val="009D4777"/>
    <w:rsid w:val="009D47F3"/>
    <w:rsid w:val="009D481C"/>
    <w:rsid w:val="009D4BCC"/>
    <w:rsid w:val="009D5133"/>
    <w:rsid w:val="009D5255"/>
    <w:rsid w:val="009D54F3"/>
    <w:rsid w:val="009D5504"/>
    <w:rsid w:val="009D57A3"/>
    <w:rsid w:val="009D5D08"/>
    <w:rsid w:val="009D6416"/>
    <w:rsid w:val="009D670F"/>
    <w:rsid w:val="009D6786"/>
    <w:rsid w:val="009D6C44"/>
    <w:rsid w:val="009D78E1"/>
    <w:rsid w:val="009E0308"/>
    <w:rsid w:val="009E03FF"/>
    <w:rsid w:val="009E0F0E"/>
    <w:rsid w:val="009E1957"/>
    <w:rsid w:val="009E1AF1"/>
    <w:rsid w:val="009E1C79"/>
    <w:rsid w:val="009E1D9D"/>
    <w:rsid w:val="009E2D56"/>
    <w:rsid w:val="009E3099"/>
    <w:rsid w:val="009E31DB"/>
    <w:rsid w:val="009E3734"/>
    <w:rsid w:val="009E37F8"/>
    <w:rsid w:val="009E3A1D"/>
    <w:rsid w:val="009E4ED3"/>
    <w:rsid w:val="009E5223"/>
    <w:rsid w:val="009E5757"/>
    <w:rsid w:val="009E5929"/>
    <w:rsid w:val="009E5BB1"/>
    <w:rsid w:val="009E5C8A"/>
    <w:rsid w:val="009E6425"/>
    <w:rsid w:val="009E69B9"/>
    <w:rsid w:val="009E6C6C"/>
    <w:rsid w:val="009E7F6F"/>
    <w:rsid w:val="009F00CA"/>
    <w:rsid w:val="009F0DF0"/>
    <w:rsid w:val="009F0EE6"/>
    <w:rsid w:val="009F15B0"/>
    <w:rsid w:val="009F16AA"/>
    <w:rsid w:val="009F1E68"/>
    <w:rsid w:val="009F1F64"/>
    <w:rsid w:val="009F239F"/>
    <w:rsid w:val="009F26D4"/>
    <w:rsid w:val="009F2A12"/>
    <w:rsid w:val="009F2C2E"/>
    <w:rsid w:val="009F2C7F"/>
    <w:rsid w:val="009F2C86"/>
    <w:rsid w:val="009F2ED3"/>
    <w:rsid w:val="009F367F"/>
    <w:rsid w:val="009F377B"/>
    <w:rsid w:val="009F3B49"/>
    <w:rsid w:val="009F3E16"/>
    <w:rsid w:val="009F44C5"/>
    <w:rsid w:val="009F44EA"/>
    <w:rsid w:val="009F4A1B"/>
    <w:rsid w:val="009F4C0E"/>
    <w:rsid w:val="009F4FE4"/>
    <w:rsid w:val="009F752B"/>
    <w:rsid w:val="009F7999"/>
    <w:rsid w:val="009F79C0"/>
    <w:rsid w:val="00A0003F"/>
    <w:rsid w:val="00A0029A"/>
    <w:rsid w:val="00A00FF8"/>
    <w:rsid w:val="00A0155A"/>
    <w:rsid w:val="00A01A59"/>
    <w:rsid w:val="00A02394"/>
    <w:rsid w:val="00A02484"/>
    <w:rsid w:val="00A03729"/>
    <w:rsid w:val="00A044F2"/>
    <w:rsid w:val="00A0505D"/>
    <w:rsid w:val="00A0576F"/>
    <w:rsid w:val="00A05C51"/>
    <w:rsid w:val="00A05F05"/>
    <w:rsid w:val="00A065E3"/>
    <w:rsid w:val="00A0660E"/>
    <w:rsid w:val="00A06A52"/>
    <w:rsid w:val="00A06CBF"/>
    <w:rsid w:val="00A07713"/>
    <w:rsid w:val="00A07B4C"/>
    <w:rsid w:val="00A07C65"/>
    <w:rsid w:val="00A07D30"/>
    <w:rsid w:val="00A10B29"/>
    <w:rsid w:val="00A10B8F"/>
    <w:rsid w:val="00A10E74"/>
    <w:rsid w:val="00A12080"/>
    <w:rsid w:val="00A1248C"/>
    <w:rsid w:val="00A131D2"/>
    <w:rsid w:val="00A139B0"/>
    <w:rsid w:val="00A13B6D"/>
    <w:rsid w:val="00A1409F"/>
    <w:rsid w:val="00A1419A"/>
    <w:rsid w:val="00A14629"/>
    <w:rsid w:val="00A14672"/>
    <w:rsid w:val="00A14D94"/>
    <w:rsid w:val="00A15871"/>
    <w:rsid w:val="00A15AB0"/>
    <w:rsid w:val="00A15F8F"/>
    <w:rsid w:val="00A1612C"/>
    <w:rsid w:val="00A1613E"/>
    <w:rsid w:val="00A16D8C"/>
    <w:rsid w:val="00A1759C"/>
    <w:rsid w:val="00A200EE"/>
    <w:rsid w:val="00A206B2"/>
    <w:rsid w:val="00A207BA"/>
    <w:rsid w:val="00A21292"/>
    <w:rsid w:val="00A21320"/>
    <w:rsid w:val="00A2155F"/>
    <w:rsid w:val="00A21732"/>
    <w:rsid w:val="00A2195D"/>
    <w:rsid w:val="00A2230D"/>
    <w:rsid w:val="00A226E3"/>
    <w:rsid w:val="00A2282B"/>
    <w:rsid w:val="00A22A9D"/>
    <w:rsid w:val="00A2346F"/>
    <w:rsid w:val="00A23ED9"/>
    <w:rsid w:val="00A2415F"/>
    <w:rsid w:val="00A24610"/>
    <w:rsid w:val="00A24961"/>
    <w:rsid w:val="00A24D19"/>
    <w:rsid w:val="00A253BB"/>
    <w:rsid w:val="00A2548A"/>
    <w:rsid w:val="00A255B6"/>
    <w:rsid w:val="00A257B7"/>
    <w:rsid w:val="00A25A84"/>
    <w:rsid w:val="00A25C01"/>
    <w:rsid w:val="00A269DA"/>
    <w:rsid w:val="00A26B3F"/>
    <w:rsid w:val="00A271E7"/>
    <w:rsid w:val="00A2737B"/>
    <w:rsid w:val="00A27920"/>
    <w:rsid w:val="00A27E80"/>
    <w:rsid w:val="00A300B4"/>
    <w:rsid w:val="00A30659"/>
    <w:rsid w:val="00A308D7"/>
    <w:rsid w:val="00A30F2B"/>
    <w:rsid w:val="00A31795"/>
    <w:rsid w:val="00A31BDA"/>
    <w:rsid w:val="00A31CF2"/>
    <w:rsid w:val="00A31F20"/>
    <w:rsid w:val="00A32071"/>
    <w:rsid w:val="00A33007"/>
    <w:rsid w:val="00A33777"/>
    <w:rsid w:val="00A33998"/>
    <w:rsid w:val="00A33CE5"/>
    <w:rsid w:val="00A340BC"/>
    <w:rsid w:val="00A342D7"/>
    <w:rsid w:val="00A34829"/>
    <w:rsid w:val="00A34927"/>
    <w:rsid w:val="00A34B5C"/>
    <w:rsid w:val="00A34EA2"/>
    <w:rsid w:val="00A35270"/>
    <w:rsid w:val="00A359FE"/>
    <w:rsid w:val="00A362EB"/>
    <w:rsid w:val="00A36416"/>
    <w:rsid w:val="00A36678"/>
    <w:rsid w:val="00A36B1B"/>
    <w:rsid w:val="00A36BDA"/>
    <w:rsid w:val="00A36CBE"/>
    <w:rsid w:val="00A371C3"/>
    <w:rsid w:val="00A3728A"/>
    <w:rsid w:val="00A37B72"/>
    <w:rsid w:val="00A37D90"/>
    <w:rsid w:val="00A404EE"/>
    <w:rsid w:val="00A4095E"/>
    <w:rsid w:val="00A40D93"/>
    <w:rsid w:val="00A4110E"/>
    <w:rsid w:val="00A41FAD"/>
    <w:rsid w:val="00A425A8"/>
    <w:rsid w:val="00A43BCA"/>
    <w:rsid w:val="00A44029"/>
    <w:rsid w:val="00A44B6F"/>
    <w:rsid w:val="00A46155"/>
    <w:rsid w:val="00A46674"/>
    <w:rsid w:val="00A4692A"/>
    <w:rsid w:val="00A4776A"/>
    <w:rsid w:val="00A47CA8"/>
    <w:rsid w:val="00A47E7F"/>
    <w:rsid w:val="00A50319"/>
    <w:rsid w:val="00A50C3C"/>
    <w:rsid w:val="00A50E39"/>
    <w:rsid w:val="00A51910"/>
    <w:rsid w:val="00A52326"/>
    <w:rsid w:val="00A52405"/>
    <w:rsid w:val="00A52CBC"/>
    <w:rsid w:val="00A52D1E"/>
    <w:rsid w:val="00A53AF5"/>
    <w:rsid w:val="00A53BD5"/>
    <w:rsid w:val="00A53E0F"/>
    <w:rsid w:val="00A53E55"/>
    <w:rsid w:val="00A54002"/>
    <w:rsid w:val="00A5468C"/>
    <w:rsid w:val="00A55DC9"/>
    <w:rsid w:val="00A55E1C"/>
    <w:rsid w:val="00A56343"/>
    <w:rsid w:val="00A563E7"/>
    <w:rsid w:val="00A602DB"/>
    <w:rsid w:val="00A60319"/>
    <w:rsid w:val="00A6098D"/>
    <w:rsid w:val="00A60CEB"/>
    <w:rsid w:val="00A610E5"/>
    <w:rsid w:val="00A6112E"/>
    <w:rsid w:val="00A61194"/>
    <w:rsid w:val="00A615D7"/>
    <w:rsid w:val="00A627C3"/>
    <w:rsid w:val="00A634D4"/>
    <w:rsid w:val="00A6352C"/>
    <w:rsid w:val="00A65118"/>
    <w:rsid w:val="00A65B9B"/>
    <w:rsid w:val="00A669C9"/>
    <w:rsid w:val="00A66E50"/>
    <w:rsid w:val="00A66E93"/>
    <w:rsid w:val="00A672DF"/>
    <w:rsid w:val="00A678DC"/>
    <w:rsid w:val="00A67F8E"/>
    <w:rsid w:val="00A71039"/>
    <w:rsid w:val="00A715E7"/>
    <w:rsid w:val="00A717BE"/>
    <w:rsid w:val="00A7267B"/>
    <w:rsid w:val="00A72B4A"/>
    <w:rsid w:val="00A72C77"/>
    <w:rsid w:val="00A72D57"/>
    <w:rsid w:val="00A731C6"/>
    <w:rsid w:val="00A7361A"/>
    <w:rsid w:val="00A73B48"/>
    <w:rsid w:val="00A73D45"/>
    <w:rsid w:val="00A74AD4"/>
    <w:rsid w:val="00A75117"/>
    <w:rsid w:val="00A75238"/>
    <w:rsid w:val="00A755EF"/>
    <w:rsid w:val="00A75DF8"/>
    <w:rsid w:val="00A7660E"/>
    <w:rsid w:val="00A76A5C"/>
    <w:rsid w:val="00A76A95"/>
    <w:rsid w:val="00A77EB4"/>
    <w:rsid w:val="00A77FE1"/>
    <w:rsid w:val="00A80A6C"/>
    <w:rsid w:val="00A8126B"/>
    <w:rsid w:val="00A813FC"/>
    <w:rsid w:val="00A815DE"/>
    <w:rsid w:val="00A81E57"/>
    <w:rsid w:val="00A81F42"/>
    <w:rsid w:val="00A81F59"/>
    <w:rsid w:val="00A82448"/>
    <w:rsid w:val="00A82F21"/>
    <w:rsid w:val="00A83199"/>
    <w:rsid w:val="00A8398B"/>
    <w:rsid w:val="00A8449A"/>
    <w:rsid w:val="00A848E1"/>
    <w:rsid w:val="00A85B30"/>
    <w:rsid w:val="00A86255"/>
    <w:rsid w:val="00A86313"/>
    <w:rsid w:val="00A863DD"/>
    <w:rsid w:val="00A86975"/>
    <w:rsid w:val="00A86A20"/>
    <w:rsid w:val="00A874E6"/>
    <w:rsid w:val="00A875A1"/>
    <w:rsid w:val="00A87C67"/>
    <w:rsid w:val="00A912DD"/>
    <w:rsid w:val="00A914FD"/>
    <w:rsid w:val="00A91914"/>
    <w:rsid w:val="00A91B6A"/>
    <w:rsid w:val="00A928AA"/>
    <w:rsid w:val="00A92A87"/>
    <w:rsid w:val="00A92B9F"/>
    <w:rsid w:val="00A93763"/>
    <w:rsid w:val="00A9394F"/>
    <w:rsid w:val="00A945F0"/>
    <w:rsid w:val="00A94CD7"/>
    <w:rsid w:val="00A95269"/>
    <w:rsid w:val="00A954D6"/>
    <w:rsid w:val="00A95DAA"/>
    <w:rsid w:val="00A960B9"/>
    <w:rsid w:val="00A9648B"/>
    <w:rsid w:val="00A97035"/>
    <w:rsid w:val="00A97146"/>
    <w:rsid w:val="00A97176"/>
    <w:rsid w:val="00AA0254"/>
    <w:rsid w:val="00AA14ED"/>
    <w:rsid w:val="00AA18B2"/>
    <w:rsid w:val="00AA1E01"/>
    <w:rsid w:val="00AA2D73"/>
    <w:rsid w:val="00AA38D9"/>
    <w:rsid w:val="00AA3C2F"/>
    <w:rsid w:val="00AA3DF4"/>
    <w:rsid w:val="00AA4EAF"/>
    <w:rsid w:val="00AA54CF"/>
    <w:rsid w:val="00AA5F82"/>
    <w:rsid w:val="00AA6017"/>
    <w:rsid w:val="00AA6176"/>
    <w:rsid w:val="00AA6FD2"/>
    <w:rsid w:val="00AA7249"/>
    <w:rsid w:val="00AA7838"/>
    <w:rsid w:val="00AA7841"/>
    <w:rsid w:val="00AA7F01"/>
    <w:rsid w:val="00AB01C5"/>
    <w:rsid w:val="00AB0582"/>
    <w:rsid w:val="00AB09F6"/>
    <w:rsid w:val="00AB10EC"/>
    <w:rsid w:val="00AB189E"/>
    <w:rsid w:val="00AB1BA3"/>
    <w:rsid w:val="00AB1C1F"/>
    <w:rsid w:val="00AB1F1E"/>
    <w:rsid w:val="00AB2075"/>
    <w:rsid w:val="00AB2324"/>
    <w:rsid w:val="00AB3375"/>
    <w:rsid w:val="00AB3842"/>
    <w:rsid w:val="00AB3B8E"/>
    <w:rsid w:val="00AB3EAF"/>
    <w:rsid w:val="00AB51D5"/>
    <w:rsid w:val="00AB577B"/>
    <w:rsid w:val="00AB6406"/>
    <w:rsid w:val="00AB6A6E"/>
    <w:rsid w:val="00AB6DDA"/>
    <w:rsid w:val="00AB7232"/>
    <w:rsid w:val="00AB7613"/>
    <w:rsid w:val="00AB77DC"/>
    <w:rsid w:val="00AB7E3D"/>
    <w:rsid w:val="00AC16A4"/>
    <w:rsid w:val="00AC1827"/>
    <w:rsid w:val="00AC18AA"/>
    <w:rsid w:val="00AC1C90"/>
    <w:rsid w:val="00AC1CB6"/>
    <w:rsid w:val="00AC22CA"/>
    <w:rsid w:val="00AC22FE"/>
    <w:rsid w:val="00AC27A2"/>
    <w:rsid w:val="00AC2CB8"/>
    <w:rsid w:val="00AC33E0"/>
    <w:rsid w:val="00AC38B2"/>
    <w:rsid w:val="00AC4375"/>
    <w:rsid w:val="00AC43E6"/>
    <w:rsid w:val="00AC464D"/>
    <w:rsid w:val="00AC4726"/>
    <w:rsid w:val="00AC5AC6"/>
    <w:rsid w:val="00AC6570"/>
    <w:rsid w:val="00AC66FA"/>
    <w:rsid w:val="00AC6DC8"/>
    <w:rsid w:val="00AC7B37"/>
    <w:rsid w:val="00AC7E72"/>
    <w:rsid w:val="00AD098A"/>
    <w:rsid w:val="00AD0F18"/>
    <w:rsid w:val="00AD0FAF"/>
    <w:rsid w:val="00AD1027"/>
    <w:rsid w:val="00AD135A"/>
    <w:rsid w:val="00AD1370"/>
    <w:rsid w:val="00AD15E4"/>
    <w:rsid w:val="00AD15F9"/>
    <w:rsid w:val="00AD1924"/>
    <w:rsid w:val="00AD19D6"/>
    <w:rsid w:val="00AD1AF3"/>
    <w:rsid w:val="00AD1BE0"/>
    <w:rsid w:val="00AD1D8E"/>
    <w:rsid w:val="00AD24D2"/>
    <w:rsid w:val="00AD261F"/>
    <w:rsid w:val="00AD2C11"/>
    <w:rsid w:val="00AD2C28"/>
    <w:rsid w:val="00AD2D63"/>
    <w:rsid w:val="00AD36F4"/>
    <w:rsid w:val="00AD42A3"/>
    <w:rsid w:val="00AD4733"/>
    <w:rsid w:val="00AD4A80"/>
    <w:rsid w:val="00AD61B1"/>
    <w:rsid w:val="00AD6B54"/>
    <w:rsid w:val="00AD6F04"/>
    <w:rsid w:val="00AD701B"/>
    <w:rsid w:val="00AD742B"/>
    <w:rsid w:val="00AD7562"/>
    <w:rsid w:val="00AD76E0"/>
    <w:rsid w:val="00AD7FD8"/>
    <w:rsid w:val="00AE0101"/>
    <w:rsid w:val="00AE018A"/>
    <w:rsid w:val="00AE04D5"/>
    <w:rsid w:val="00AE0535"/>
    <w:rsid w:val="00AE0650"/>
    <w:rsid w:val="00AE073F"/>
    <w:rsid w:val="00AE09F1"/>
    <w:rsid w:val="00AE1203"/>
    <w:rsid w:val="00AE1643"/>
    <w:rsid w:val="00AE1C77"/>
    <w:rsid w:val="00AE200A"/>
    <w:rsid w:val="00AE2447"/>
    <w:rsid w:val="00AE3702"/>
    <w:rsid w:val="00AE38D4"/>
    <w:rsid w:val="00AE3FC0"/>
    <w:rsid w:val="00AE42FA"/>
    <w:rsid w:val="00AE475D"/>
    <w:rsid w:val="00AE5A25"/>
    <w:rsid w:val="00AE608A"/>
    <w:rsid w:val="00AE618B"/>
    <w:rsid w:val="00AE625E"/>
    <w:rsid w:val="00AE74B8"/>
    <w:rsid w:val="00AE797B"/>
    <w:rsid w:val="00AE79CF"/>
    <w:rsid w:val="00AF028B"/>
    <w:rsid w:val="00AF082B"/>
    <w:rsid w:val="00AF095E"/>
    <w:rsid w:val="00AF1EF4"/>
    <w:rsid w:val="00AF23CA"/>
    <w:rsid w:val="00AF245B"/>
    <w:rsid w:val="00AF27CB"/>
    <w:rsid w:val="00AF2CE1"/>
    <w:rsid w:val="00AF358C"/>
    <w:rsid w:val="00AF3990"/>
    <w:rsid w:val="00AF4071"/>
    <w:rsid w:val="00AF49BE"/>
    <w:rsid w:val="00AF4E6F"/>
    <w:rsid w:val="00AF4FE6"/>
    <w:rsid w:val="00AF598B"/>
    <w:rsid w:val="00AF5BE3"/>
    <w:rsid w:val="00AF5E15"/>
    <w:rsid w:val="00AF6552"/>
    <w:rsid w:val="00AF67B6"/>
    <w:rsid w:val="00AF6DFA"/>
    <w:rsid w:val="00AF6FAF"/>
    <w:rsid w:val="00AF73EA"/>
    <w:rsid w:val="00B00238"/>
    <w:rsid w:val="00B02A75"/>
    <w:rsid w:val="00B03027"/>
    <w:rsid w:val="00B03361"/>
    <w:rsid w:val="00B03641"/>
    <w:rsid w:val="00B037B5"/>
    <w:rsid w:val="00B03CBF"/>
    <w:rsid w:val="00B04663"/>
    <w:rsid w:val="00B05C39"/>
    <w:rsid w:val="00B0621B"/>
    <w:rsid w:val="00B0730A"/>
    <w:rsid w:val="00B07AF1"/>
    <w:rsid w:val="00B07B6A"/>
    <w:rsid w:val="00B07D68"/>
    <w:rsid w:val="00B07EEA"/>
    <w:rsid w:val="00B11086"/>
    <w:rsid w:val="00B11704"/>
    <w:rsid w:val="00B12654"/>
    <w:rsid w:val="00B12842"/>
    <w:rsid w:val="00B13196"/>
    <w:rsid w:val="00B137EB"/>
    <w:rsid w:val="00B13811"/>
    <w:rsid w:val="00B13CE0"/>
    <w:rsid w:val="00B140AD"/>
    <w:rsid w:val="00B14443"/>
    <w:rsid w:val="00B144D4"/>
    <w:rsid w:val="00B152D2"/>
    <w:rsid w:val="00B1593C"/>
    <w:rsid w:val="00B16068"/>
    <w:rsid w:val="00B16337"/>
    <w:rsid w:val="00B16F66"/>
    <w:rsid w:val="00B1706F"/>
    <w:rsid w:val="00B17A06"/>
    <w:rsid w:val="00B208CD"/>
    <w:rsid w:val="00B20FEF"/>
    <w:rsid w:val="00B2101B"/>
    <w:rsid w:val="00B21881"/>
    <w:rsid w:val="00B21ABB"/>
    <w:rsid w:val="00B22021"/>
    <w:rsid w:val="00B22042"/>
    <w:rsid w:val="00B2288A"/>
    <w:rsid w:val="00B23C69"/>
    <w:rsid w:val="00B248DD"/>
    <w:rsid w:val="00B24EA5"/>
    <w:rsid w:val="00B25077"/>
    <w:rsid w:val="00B25414"/>
    <w:rsid w:val="00B256C8"/>
    <w:rsid w:val="00B25F21"/>
    <w:rsid w:val="00B25FD6"/>
    <w:rsid w:val="00B264BD"/>
    <w:rsid w:val="00B267D5"/>
    <w:rsid w:val="00B26D45"/>
    <w:rsid w:val="00B27E48"/>
    <w:rsid w:val="00B27EF0"/>
    <w:rsid w:val="00B30123"/>
    <w:rsid w:val="00B3118A"/>
    <w:rsid w:val="00B31A69"/>
    <w:rsid w:val="00B31E78"/>
    <w:rsid w:val="00B31FDA"/>
    <w:rsid w:val="00B325B2"/>
    <w:rsid w:val="00B327EB"/>
    <w:rsid w:val="00B346F2"/>
    <w:rsid w:val="00B35BC7"/>
    <w:rsid w:val="00B35D4D"/>
    <w:rsid w:val="00B366B4"/>
    <w:rsid w:val="00B36F29"/>
    <w:rsid w:val="00B372B6"/>
    <w:rsid w:val="00B40418"/>
    <w:rsid w:val="00B41AFD"/>
    <w:rsid w:val="00B42671"/>
    <w:rsid w:val="00B42A22"/>
    <w:rsid w:val="00B42E85"/>
    <w:rsid w:val="00B43866"/>
    <w:rsid w:val="00B443D5"/>
    <w:rsid w:val="00B44424"/>
    <w:rsid w:val="00B449BD"/>
    <w:rsid w:val="00B44AD8"/>
    <w:rsid w:val="00B457E0"/>
    <w:rsid w:val="00B45865"/>
    <w:rsid w:val="00B4593D"/>
    <w:rsid w:val="00B45F5F"/>
    <w:rsid w:val="00B4659F"/>
    <w:rsid w:val="00B4692F"/>
    <w:rsid w:val="00B469E0"/>
    <w:rsid w:val="00B46AEF"/>
    <w:rsid w:val="00B46C88"/>
    <w:rsid w:val="00B470EB"/>
    <w:rsid w:val="00B47187"/>
    <w:rsid w:val="00B471DA"/>
    <w:rsid w:val="00B50F40"/>
    <w:rsid w:val="00B5169C"/>
    <w:rsid w:val="00B516F1"/>
    <w:rsid w:val="00B520E0"/>
    <w:rsid w:val="00B5292A"/>
    <w:rsid w:val="00B52CD3"/>
    <w:rsid w:val="00B53286"/>
    <w:rsid w:val="00B53F3F"/>
    <w:rsid w:val="00B540B8"/>
    <w:rsid w:val="00B54562"/>
    <w:rsid w:val="00B54DFF"/>
    <w:rsid w:val="00B55C8D"/>
    <w:rsid w:val="00B560C1"/>
    <w:rsid w:val="00B56A50"/>
    <w:rsid w:val="00B57081"/>
    <w:rsid w:val="00B576AC"/>
    <w:rsid w:val="00B5782B"/>
    <w:rsid w:val="00B57CA8"/>
    <w:rsid w:val="00B6082A"/>
    <w:rsid w:val="00B608BB"/>
    <w:rsid w:val="00B60B2F"/>
    <w:rsid w:val="00B60DAF"/>
    <w:rsid w:val="00B610DE"/>
    <w:rsid w:val="00B613CB"/>
    <w:rsid w:val="00B6177A"/>
    <w:rsid w:val="00B6292E"/>
    <w:rsid w:val="00B632DC"/>
    <w:rsid w:val="00B638DF"/>
    <w:rsid w:val="00B63B09"/>
    <w:rsid w:val="00B6435F"/>
    <w:rsid w:val="00B65D99"/>
    <w:rsid w:val="00B6620E"/>
    <w:rsid w:val="00B664C7"/>
    <w:rsid w:val="00B668B9"/>
    <w:rsid w:val="00B66A27"/>
    <w:rsid w:val="00B6742C"/>
    <w:rsid w:val="00B677CE"/>
    <w:rsid w:val="00B67B86"/>
    <w:rsid w:val="00B70482"/>
    <w:rsid w:val="00B706F9"/>
    <w:rsid w:val="00B70864"/>
    <w:rsid w:val="00B70FD4"/>
    <w:rsid w:val="00B71242"/>
    <w:rsid w:val="00B71525"/>
    <w:rsid w:val="00B71FA3"/>
    <w:rsid w:val="00B72AC9"/>
    <w:rsid w:val="00B73576"/>
    <w:rsid w:val="00B736ED"/>
    <w:rsid w:val="00B738EC"/>
    <w:rsid w:val="00B73AA8"/>
    <w:rsid w:val="00B73CBD"/>
    <w:rsid w:val="00B74237"/>
    <w:rsid w:val="00B7430E"/>
    <w:rsid w:val="00B74501"/>
    <w:rsid w:val="00B74DF2"/>
    <w:rsid w:val="00B7607B"/>
    <w:rsid w:val="00B765D7"/>
    <w:rsid w:val="00B76C1F"/>
    <w:rsid w:val="00B76CA9"/>
    <w:rsid w:val="00B77BF7"/>
    <w:rsid w:val="00B80944"/>
    <w:rsid w:val="00B81488"/>
    <w:rsid w:val="00B81511"/>
    <w:rsid w:val="00B81C64"/>
    <w:rsid w:val="00B81EE1"/>
    <w:rsid w:val="00B822D9"/>
    <w:rsid w:val="00B823D9"/>
    <w:rsid w:val="00B82FB2"/>
    <w:rsid w:val="00B830FC"/>
    <w:rsid w:val="00B8335B"/>
    <w:rsid w:val="00B83A1E"/>
    <w:rsid w:val="00B83B58"/>
    <w:rsid w:val="00B84320"/>
    <w:rsid w:val="00B847EE"/>
    <w:rsid w:val="00B85404"/>
    <w:rsid w:val="00B85C1F"/>
    <w:rsid w:val="00B86581"/>
    <w:rsid w:val="00B867A4"/>
    <w:rsid w:val="00B868D8"/>
    <w:rsid w:val="00B869E3"/>
    <w:rsid w:val="00B869EB"/>
    <w:rsid w:val="00B86B6B"/>
    <w:rsid w:val="00B86E53"/>
    <w:rsid w:val="00B9027E"/>
    <w:rsid w:val="00B90811"/>
    <w:rsid w:val="00B9094A"/>
    <w:rsid w:val="00B92C1F"/>
    <w:rsid w:val="00B9308E"/>
    <w:rsid w:val="00B93676"/>
    <w:rsid w:val="00B93691"/>
    <w:rsid w:val="00B93A42"/>
    <w:rsid w:val="00B93D85"/>
    <w:rsid w:val="00B94086"/>
    <w:rsid w:val="00B94890"/>
    <w:rsid w:val="00B95341"/>
    <w:rsid w:val="00B95641"/>
    <w:rsid w:val="00B95BE9"/>
    <w:rsid w:val="00B96623"/>
    <w:rsid w:val="00B969F9"/>
    <w:rsid w:val="00B96DE4"/>
    <w:rsid w:val="00B97886"/>
    <w:rsid w:val="00B97AF9"/>
    <w:rsid w:val="00B97DFE"/>
    <w:rsid w:val="00B97F26"/>
    <w:rsid w:val="00BA0519"/>
    <w:rsid w:val="00BA05CB"/>
    <w:rsid w:val="00BA0EC0"/>
    <w:rsid w:val="00BA1509"/>
    <w:rsid w:val="00BA1B0B"/>
    <w:rsid w:val="00BA21AC"/>
    <w:rsid w:val="00BA2BC9"/>
    <w:rsid w:val="00BA2CE3"/>
    <w:rsid w:val="00BA2E12"/>
    <w:rsid w:val="00BA2EF0"/>
    <w:rsid w:val="00BA3065"/>
    <w:rsid w:val="00BA3BCA"/>
    <w:rsid w:val="00BA447F"/>
    <w:rsid w:val="00BA487D"/>
    <w:rsid w:val="00BA4C21"/>
    <w:rsid w:val="00BA5165"/>
    <w:rsid w:val="00BA5874"/>
    <w:rsid w:val="00BA6366"/>
    <w:rsid w:val="00BB018D"/>
    <w:rsid w:val="00BB0CD8"/>
    <w:rsid w:val="00BB1158"/>
    <w:rsid w:val="00BB14A1"/>
    <w:rsid w:val="00BB18A9"/>
    <w:rsid w:val="00BB1DF2"/>
    <w:rsid w:val="00BB1E57"/>
    <w:rsid w:val="00BB2506"/>
    <w:rsid w:val="00BB28C1"/>
    <w:rsid w:val="00BB3861"/>
    <w:rsid w:val="00BB3F28"/>
    <w:rsid w:val="00BB48BF"/>
    <w:rsid w:val="00BB5048"/>
    <w:rsid w:val="00BB504F"/>
    <w:rsid w:val="00BB517E"/>
    <w:rsid w:val="00BB5D88"/>
    <w:rsid w:val="00BB6153"/>
    <w:rsid w:val="00BB6C28"/>
    <w:rsid w:val="00BB777B"/>
    <w:rsid w:val="00BB7BF1"/>
    <w:rsid w:val="00BB7D9F"/>
    <w:rsid w:val="00BC00DE"/>
    <w:rsid w:val="00BC0135"/>
    <w:rsid w:val="00BC0C7B"/>
    <w:rsid w:val="00BC0D1B"/>
    <w:rsid w:val="00BC0EF6"/>
    <w:rsid w:val="00BC1E7E"/>
    <w:rsid w:val="00BC2AD7"/>
    <w:rsid w:val="00BC2F32"/>
    <w:rsid w:val="00BC35D8"/>
    <w:rsid w:val="00BC4761"/>
    <w:rsid w:val="00BC4947"/>
    <w:rsid w:val="00BC4FC9"/>
    <w:rsid w:val="00BC51A5"/>
    <w:rsid w:val="00BC5349"/>
    <w:rsid w:val="00BC6065"/>
    <w:rsid w:val="00BC63B5"/>
    <w:rsid w:val="00BC6C84"/>
    <w:rsid w:val="00BC746F"/>
    <w:rsid w:val="00BD0697"/>
    <w:rsid w:val="00BD1067"/>
    <w:rsid w:val="00BD1319"/>
    <w:rsid w:val="00BD144A"/>
    <w:rsid w:val="00BD16CD"/>
    <w:rsid w:val="00BD16D7"/>
    <w:rsid w:val="00BD1C9F"/>
    <w:rsid w:val="00BD2800"/>
    <w:rsid w:val="00BD36D3"/>
    <w:rsid w:val="00BD3F77"/>
    <w:rsid w:val="00BD4B52"/>
    <w:rsid w:val="00BD4CEB"/>
    <w:rsid w:val="00BD4FCB"/>
    <w:rsid w:val="00BD5C1D"/>
    <w:rsid w:val="00BD6314"/>
    <w:rsid w:val="00BD6315"/>
    <w:rsid w:val="00BD647A"/>
    <w:rsid w:val="00BD65E8"/>
    <w:rsid w:val="00BD6F6F"/>
    <w:rsid w:val="00BD77BA"/>
    <w:rsid w:val="00BD7F76"/>
    <w:rsid w:val="00BE045C"/>
    <w:rsid w:val="00BE0724"/>
    <w:rsid w:val="00BE0AE7"/>
    <w:rsid w:val="00BE14DE"/>
    <w:rsid w:val="00BE1E23"/>
    <w:rsid w:val="00BE22CD"/>
    <w:rsid w:val="00BE23F4"/>
    <w:rsid w:val="00BE38CE"/>
    <w:rsid w:val="00BE407B"/>
    <w:rsid w:val="00BE5128"/>
    <w:rsid w:val="00BE5359"/>
    <w:rsid w:val="00BE5663"/>
    <w:rsid w:val="00BE6146"/>
    <w:rsid w:val="00BE65BF"/>
    <w:rsid w:val="00BE669C"/>
    <w:rsid w:val="00BE67EB"/>
    <w:rsid w:val="00BE69B2"/>
    <w:rsid w:val="00BE6C25"/>
    <w:rsid w:val="00BE6D55"/>
    <w:rsid w:val="00BE7E43"/>
    <w:rsid w:val="00BF0289"/>
    <w:rsid w:val="00BF03BD"/>
    <w:rsid w:val="00BF0CE8"/>
    <w:rsid w:val="00BF0FDE"/>
    <w:rsid w:val="00BF11B6"/>
    <w:rsid w:val="00BF1858"/>
    <w:rsid w:val="00BF1AC4"/>
    <w:rsid w:val="00BF3CB9"/>
    <w:rsid w:val="00BF4025"/>
    <w:rsid w:val="00BF4D96"/>
    <w:rsid w:val="00BF5113"/>
    <w:rsid w:val="00BF599B"/>
    <w:rsid w:val="00BF6ACF"/>
    <w:rsid w:val="00BF77A0"/>
    <w:rsid w:val="00C00CD3"/>
    <w:rsid w:val="00C011F8"/>
    <w:rsid w:val="00C01731"/>
    <w:rsid w:val="00C02631"/>
    <w:rsid w:val="00C02B25"/>
    <w:rsid w:val="00C02B46"/>
    <w:rsid w:val="00C02CBF"/>
    <w:rsid w:val="00C02DC1"/>
    <w:rsid w:val="00C04E6A"/>
    <w:rsid w:val="00C04F4E"/>
    <w:rsid w:val="00C0500E"/>
    <w:rsid w:val="00C05693"/>
    <w:rsid w:val="00C05A5B"/>
    <w:rsid w:val="00C05F98"/>
    <w:rsid w:val="00C060AB"/>
    <w:rsid w:val="00C068F7"/>
    <w:rsid w:val="00C06B61"/>
    <w:rsid w:val="00C0760B"/>
    <w:rsid w:val="00C079E4"/>
    <w:rsid w:val="00C07B31"/>
    <w:rsid w:val="00C07FC9"/>
    <w:rsid w:val="00C10463"/>
    <w:rsid w:val="00C10B1A"/>
    <w:rsid w:val="00C10EE8"/>
    <w:rsid w:val="00C111A7"/>
    <w:rsid w:val="00C1142E"/>
    <w:rsid w:val="00C1147F"/>
    <w:rsid w:val="00C1174B"/>
    <w:rsid w:val="00C11F46"/>
    <w:rsid w:val="00C12188"/>
    <w:rsid w:val="00C12BEE"/>
    <w:rsid w:val="00C12DEC"/>
    <w:rsid w:val="00C135DF"/>
    <w:rsid w:val="00C140DC"/>
    <w:rsid w:val="00C14258"/>
    <w:rsid w:val="00C14585"/>
    <w:rsid w:val="00C14DBB"/>
    <w:rsid w:val="00C14F5A"/>
    <w:rsid w:val="00C14FAC"/>
    <w:rsid w:val="00C158B3"/>
    <w:rsid w:val="00C159F7"/>
    <w:rsid w:val="00C15EE5"/>
    <w:rsid w:val="00C176B0"/>
    <w:rsid w:val="00C1799B"/>
    <w:rsid w:val="00C2009D"/>
    <w:rsid w:val="00C20177"/>
    <w:rsid w:val="00C20D2F"/>
    <w:rsid w:val="00C20F03"/>
    <w:rsid w:val="00C21C51"/>
    <w:rsid w:val="00C222F7"/>
    <w:rsid w:val="00C22A86"/>
    <w:rsid w:val="00C22A8D"/>
    <w:rsid w:val="00C22DE3"/>
    <w:rsid w:val="00C2342D"/>
    <w:rsid w:val="00C236BB"/>
    <w:rsid w:val="00C23AF5"/>
    <w:rsid w:val="00C23EFD"/>
    <w:rsid w:val="00C241A2"/>
    <w:rsid w:val="00C24D95"/>
    <w:rsid w:val="00C24DC3"/>
    <w:rsid w:val="00C2538A"/>
    <w:rsid w:val="00C2563B"/>
    <w:rsid w:val="00C257AE"/>
    <w:rsid w:val="00C259CA"/>
    <w:rsid w:val="00C25BBF"/>
    <w:rsid w:val="00C26076"/>
    <w:rsid w:val="00C2630A"/>
    <w:rsid w:val="00C26606"/>
    <w:rsid w:val="00C26982"/>
    <w:rsid w:val="00C277F0"/>
    <w:rsid w:val="00C278B5"/>
    <w:rsid w:val="00C30164"/>
    <w:rsid w:val="00C3094B"/>
    <w:rsid w:val="00C31A61"/>
    <w:rsid w:val="00C31CB5"/>
    <w:rsid w:val="00C32298"/>
    <w:rsid w:val="00C32A48"/>
    <w:rsid w:val="00C32EBC"/>
    <w:rsid w:val="00C33B60"/>
    <w:rsid w:val="00C34171"/>
    <w:rsid w:val="00C34878"/>
    <w:rsid w:val="00C34A6E"/>
    <w:rsid w:val="00C35104"/>
    <w:rsid w:val="00C35220"/>
    <w:rsid w:val="00C35324"/>
    <w:rsid w:val="00C3567F"/>
    <w:rsid w:val="00C35954"/>
    <w:rsid w:val="00C36248"/>
    <w:rsid w:val="00C36596"/>
    <w:rsid w:val="00C36975"/>
    <w:rsid w:val="00C37497"/>
    <w:rsid w:val="00C37D03"/>
    <w:rsid w:val="00C40359"/>
    <w:rsid w:val="00C409E8"/>
    <w:rsid w:val="00C40DF6"/>
    <w:rsid w:val="00C40FF8"/>
    <w:rsid w:val="00C4127E"/>
    <w:rsid w:val="00C4196D"/>
    <w:rsid w:val="00C41BBF"/>
    <w:rsid w:val="00C41D5A"/>
    <w:rsid w:val="00C42272"/>
    <w:rsid w:val="00C422E8"/>
    <w:rsid w:val="00C42AE7"/>
    <w:rsid w:val="00C42B23"/>
    <w:rsid w:val="00C42BEB"/>
    <w:rsid w:val="00C4325F"/>
    <w:rsid w:val="00C43856"/>
    <w:rsid w:val="00C443DC"/>
    <w:rsid w:val="00C44C1D"/>
    <w:rsid w:val="00C45269"/>
    <w:rsid w:val="00C45308"/>
    <w:rsid w:val="00C458C0"/>
    <w:rsid w:val="00C45CBB"/>
    <w:rsid w:val="00C45E61"/>
    <w:rsid w:val="00C462FE"/>
    <w:rsid w:val="00C4642E"/>
    <w:rsid w:val="00C4674B"/>
    <w:rsid w:val="00C470DB"/>
    <w:rsid w:val="00C474AB"/>
    <w:rsid w:val="00C47930"/>
    <w:rsid w:val="00C50840"/>
    <w:rsid w:val="00C51183"/>
    <w:rsid w:val="00C51991"/>
    <w:rsid w:val="00C51A20"/>
    <w:rsid w:val="00C51B26"/>
    <w:rsid w:val="00C5208F"/>
    <w:rsid w:val="00C52220"/>
    <w:rsid w:val="00C52475"/>
    <w:rsid w:val="00C5288A"/>
    <w:rsid w:val="00C52B2C"/>
    <w:rsid w:val="00C52BD1"/>
    <w:rsid w:val="00C52F98"/>
    <w:rsid w:val="00C53746"/>
    <w:rsid w:val="00C53DCF"/>
    <w:rsid w:val="00C53EFE"/>
    <w:rsid w:val="00C54356"/>
    <w:rsid w:val="00C54696"/>
    <w:rsid w:val="00C54834"/>
    <w:rsid w:val="00C54C4D"/>
    <w:rsid w:val="00C54F00"/>
    <w:rsid w:val="00C55A3B"/>
    <w:rsid w:val="00C55FDB"/>
    <w:rsid w:val="00C563E1"/>
    <w:rsid w:val="00C56775"/>
    <w:rsid w:val="00C568FA"/>
    <w:rsid w:val="00C56BB8"/>
    <w:rsid w:val="00C56F06"/>
    <w:rsid w:val="00C57033"/>
    <w:rsid w:val="00C5736C"/>
    <w:rsid w:val="00C60CF0"/>
    <w:rsid w:val="00C6100B"/>
    <w:rsid w:val="00C6147F"/>
    <w:rsid w:val="00C6196E"/>
    <w:rsid w:val="00C6255D"/>
    <w:rsid w:val="00C62D68"/>
    <w:rsid w:val="00C63267"/>
    <w:rsid w:val="00C63D08"/>
    <w:rsid w:val="00C63F37"/>
    <w:rsid w:val="00C64629"/>
    <w:rsid w:val="00C64A8A"/>
    <w:rsid w:val="00C64C91"/>
    <w:rsid w:val="00C65379"/>
    <w:rsid w:val="00C65B76"/>
    <w:rsid w:val="00C65D38"/>
    <w:rsid w:val="00C660C8"/>
    <w:rsid w:val="00C661BF"/>
    <w:rsid w:val="00C66880"/>
    <w:rsid w:val="00C66D51"/>
    <w:rsid w:val="00C66E79"/>
    <w:rsid w:val="00C67160"/>
    <w:rsid w:val="00C673C1"/>
    <w:rsid w:val="00C6757D"/>
    <w:rsid w:val="00C6760D"/>
    <w:rsid w:val="00C67761"/>
    <w:rsid w:val="00C67EFE"/>
    <w:rsid w:val="00C70001"/>
    <w:rsid w:val="00C704E0"/>
    <w:rsid w:val="00C70524"/>
    <w:rsid w:val="00C707A0"/>
    <w:rsid w:val="00C7099E"/>
    <w:rsid w:val="00C717F0"/>
    <w:rsid w:val="00C72145"/>
    <w:rsid w:val="00C722F9"/>
    <w:rsid w:val="00C74922"/>
    <w:rsid w:val="00C75478"/>
    <w:rsid w:val="00C76183"/>
    <w:rsid w:val="00C762C2"/>
    <w:rsid w:val="00C76942"/>
    <w:rsid w:val="00C76D06"/>
    <w:rsid w:val="00C771DD"/>
    <w:rsid w:val="00C7723F"/>
    <w:rsid w:val="00C77250"/>
    <w:rsid w:val="00C7787B"/>
    <w:rsid w:val="00C77DDD"/>
    <w:rsid w:val="00C81350"/>
    <w:rsid w:val="00C81485"/>
    <w:rsid w:val="00C81DE7"/>
    <w:rsid w:val="00C81F97"/>
    <w:rsid w:val="00C8230D"/>
    <w:rsid w:val="00C82A1A"/>
    <w:rsid w:val="00C83795"/>
    <w:rsid w:val="00C83F8C"/>
    <w:rsid w:val="00C84D37"/>
    <w:rsid w:val="00C84EAE"/>
    <w:rsid w:val="00C85652"/>
    <w:rsid w:val="00C861F6"/>
    <w:rsid w:val="00C86546"/>
    <w:rsid w:val="00C86865"/>
    <w:rsid w:val="00C86B8D"/>
    <w:rsid w:val="00C872E3"/>
    <w:rsid w:val="00C87E1F"/>
    <w:rsid w:val="00C90112"/>
    <w:rsid w:val="00C90A79"/>
    <w:rsid w:val="00C91405"/>
    <w:rsid w:val="00C91463"/>
    <w:rsid w:val="00C91526"/>
    <w:rsid w:val="00C91731"/>
    <w:rsid w:val="00C91E51"/>
    <w:rsid w:val="00C9219A"/>
    <w:rsid w:val="00C92349"/>
    <w:rsid w:val="00C92AD1"/>
    <w:rsid w:val="00C934FE"/>
    <w:rsid w:val="00C93D51"/>
    <w:rsid w:val="00C93FD3"/>
    <w:rsid w:val="00C9424B"/>
    <w:rsid w:val="00C94D56"/>
    <w:rsid w:val="00C94FC0"/>
    <w:rsid w:val="00C97DE8"/>
    <w:rsid w:val="00C97E3A"/>
    <w:rsid w:val="00CA0B6A"/>
    <w:rsid w:val="00CA1B88"/>
    <w:rsid w:val="00CA284C"/>
    <w:rsid w:val="00CA2F36"/>
    <w:rsid w:val="00CA2F58"/>
    <w:rsid w:val="00CA32F6"/>
    <w:rsid w:val="00CA339D"/>
    <w:rsid w:val="00CA3643"/>
    <w:rsid w:val="00CA3A2D"/>
    <w:rsid w:val="00CA400E"/>
    <w:rsid w:val="00CA48D9"/>
    <w:rsid w:val="00CA4ABA"/>
    <w:rsid w:val="00CA5B29"/>
    <w:rsid w:val="00CA5E98"/>
    <w:rsid w:val="00CA6A8C"/>
    <w:rsid w:val="00CA71D3"/>
    <w:rsid w:val="00CA7893"/>
    <w:rsid w:val="00CA7A2C"/>
    <w:rsid w:val="00CA7FD3"/>
    <w:rsid w:val="00CB010C"/>
    <w:rsid w:val="00CB1695"/>
    <w:rsid w:val="00CB1C4B"/>
    <w:rsid w:val="00CB1F7C"/>
    <w:rsid w:val="00CB215B"/>
    <w:rsid w:val="00CB2438"/>
    <w:rsid w:val="00CB3217"/>
    <w:rsid w:val="00CB35F8"/>
    <w:rsid w:val="00CB41C5"/>
    <w:rsid w:val="00CB46C1"/>
    <w:rsid w:val="00CB4F89"/>
    <w:rsid w:val="00CB58B0"/>
    <w:rsid w:val="00CB5B39"/>
    <w:rsid w:val="00CB5E72"/>
    <w:rsid w:val="00CB5F66"/>
    <w:rsid w:val="00CB6347"/>
    <w:rsid w:val="00CB6706"/>
    <w:rsid w:val="00CB6C4D"/>
    <w:rsid w:val="00CB7647"/>
    <w:rsid w:val="00CB7B32"/>
    <w:rsid w:val="00CC00C3"/>
    <w:rsid w:val="00CC0125"/>
    <w:rsid w:val="00CC0B63"/>
    <w:rsid w:val="00CC0F01"/>
    <w:rsid w:val="00CC0F2C"/>
    <w:rsid w:val="00CC113A"/>
    <w:rsid w:val="00CC15C9"/>
    <w:rsid w:val="00CC1C49"/>
    <w:rsid w:val="00CC22F9"/>
    <w:rsid w:val="00CC2568"/>
    <w:rsid w:val="00CC2D47"/>
    <w:rsid w:val="00CC2DD3"/>
    <w:rsid w:val="00CC2E03"/>
    <w:rsid w:val="00CC322A"/>
    <w:rsid w:val="00CC3C2F"/>
    <w:rsid w:val="00CC424F"/>
    <w:rsid w:val="00CC42B4"/>
    <w:rsid w:val="00CC44D0"/>
    <w:rsid w:val="00CC4A1E"/>
    <w:rsid w:val="00CC4B76"/>
    <w:rsid w:val="00CC4E74"/>
    <w:rsid w:val="00CC4ED5"/>
    <w:rsid w:val="00CC530E"/>
    <w:rsid w:val="00CC538C"/>
    <w:rsid w:val="00CC5419"/>
    <w:rsid w:val="00CC54D2"/>
    <w:rsid w:val="00CC583E"/>
    <w:rsid w:val="00CC5F04"/>
    <w:rsid w:val="00CC6141"/>
    <w:rsid w:val="00CC6E01"/>
    <w:rsid w:val="00CC74D3"/>
    <w:rsid w:val="00CC78B1"/>
    <w:rsid w:val="00CC7CFF"/>
    <w:rsid w:val="00CD0026"/>
    <w:rsid w:val="00CD0436"/>
    <w:rsid w:val="00CD058B"/>
    <w:rsid w:val="00CD0BBE"/>
    <w:rsid w:val="00CD20E2"/>
    <w:rsid w:val="00CD291C"/>
    <w:rsid w:val="00CD2B3D"/>
    <w:rsid w:val="00CD373D"/>
    <w:rsid w:val="00CD3AA3"/>
    <w:rsid w:val="00CD3AAE"/>
    <w:rsid w:val="00CD3E17"/>
    <w:rsid w:val="00CD4345"/>
    <w:rsid w:val="00CD45CF"/>
    <w:rsid w:val="00CD4AB7"/>
    <w:rsid w:val="00CD5682"/>
    <w:rsid w:val="00CD5E0C"/>
    <w:rsid w:val="00CD640B"/>
    <w:rsid w:val="00CD660F"/>
    <w:rsid w:val="00CD74C7"/>
    <w:rsid w:val="00CD74F2"/>
    <w:rsid w:val="00CD756E"/>
    <w:rsid w:val="00CD7A7C"/>
    <w:rsid w:val="00CE00B2"/>
    <w:rsid w:val="00CE1BC6"/>
    <w:rsid w:val="00CE2193"/>
    <w:rsid w:val="00CE2D25"/>
    <w:rsid w:val="00CE3036"/>
    <w:rsid w:val="00CE324D"/>
    <w:rsid w:val="00CE3D03"/>
    <w:rsid w:val="00CE3F0A"/>
    <w:rsid w:val="00CE47BF"/>
    <w:rsid w:val="00CE4D69"/>
    <w:rsid w:val="00CE4EA6"/>
    <w:rsid w:val="00CE4FFD"/>
    <w:rsid w:val="00CE50BF"/>
    <w:rsid w:val="00CE5F0F"/>
    <w:rsid w:val="00CE5FA8"/>
    <w:rsid w:val="00CE6154"/>
    <w:rsid w:val="00CE6222"/>
    <w:rsid w:val="00CE6789"/>
    <w:rsid w:val="00CE6948"/>
    <w:rsid w:val="00CE6C83"/>
    <w:rsid w:val="00CE7A47"/>
    <w:rsid w:val="00CE7ED6"/>
    <w:rsid w:val="00CF03A5"/>
    <w:rsid w:val="00CF045B"/>
    <w:rsid w:val="00CF0551"/>
    <w:rsid w:val="00CF0730"/>
    <w:rsid w:val="00CF087C"/>
    <w:rsid w:val="00CF08F7"/>
    <w:rsid w:val="00CF2281"/>
    <w:rsid w:val="00CF2CC5"/>
    <w:rsid w:val="00CF2DB0"/>
    <w:rsid w:val="00CF2F88"/>
    <w:rsid w:val="00CF2FC7"/>
    <w:rsid w:val="00CF398C"/>
    <w:rsid w:val="00CF3A91"/>
    <w:rsid w:val="00CF3CA0"/>
    <w:rsid w:val="00CF490D"/>
    <w:rsid w:val="00CF4A0F"/>
    <w:rsid w:val="00CF57B1"/>
    <w:rsid w:val="00CF60C7"/>
    <w:rsid w:val="00CF6D29"/>
    <w:rsid w:val="00CF6E76"/>
    <w:rsid w:val="00CF6FC6"/>
    <w:rsid w:val="00CF77B3"/>
    <w:rsid w:val="00CF7822"/>
    <w:rsid w:val="00CF7868"/>
    <w:rsid w:val="00CF79B1"/>
    <w:rsid w:val="00CF79F2"/>
    <w:rsid w:val="00D002B0"/>
    <w:rsid w:val="00D01226"/>
    <w:rsid w:val="00D012CA"/>
    <w:rsid w:val="00D0133E"/>
    <w:rsid w:val="00D014BA"/>
    <w:rsid w:val="00D01875"/>
    <w:rsid w:val="00D01A1B"/>
    <w:rsid w:val="00D01FC5"/>
    <w:rsid w:val="00D022A9"/>
    <w:rsid w:val="00D022C6"/>
    <w:rsid w:val="00D02478"/>
    <w:rsid w:val="00D025AD"/>
    <w:rsid w:val="00D02654"/>
    <w:rsid w:val="00D029F0"/>
    <w:rsid w:val="00D02ED5"/>
    <w:rsid w:val="00D03017"/>
    <w:rsid w:val="00D03BAF"/>
    <w:rsid w:val="00D03C02"/>
    <w:rsid w:val="00D04256"/>
    <w:rsid w:val="00D0427B"/>
    <w:rsid w:val="00D04A2B"/>
    <w:rsid w:val="00D04C1F"/>
    <w:rsid w:val="00D05802"/>
    <w:rsid w:val="00D05D35"/>
    <w:rsid w:val="00D06024"/>
    <w:rsid w:val="00D064CD"/>
    <w:rsid w:val="00D066C7"/>
    <w:rsid w:val="00D06AD7"/>
    <w:rsid w:val="00D06B5A"/>
    <w:rsid w:val="00D06D4F"/>
    <w:rsid w:val="00D06E02"/>
    <w:rsid w:val="00D06E7F"/>
    <w:rsid w:val="00D06E94"/>
    <w:rsid w:val="00D06F80"/>
    <w:rsid w:val="00D0741B"/>
    <w:rsid w:val="00D07D51"/>
    <w:rsid w:val="00D10589"/>
    <w:rsid w:val="00D10603"/>
    <w:rsid w:val="00D10719"/>
    <w:rsid w:val="00D11813"/>
    <w:rsid w:val="00D11A38"/>
    <w:rsid w:val="00D11A85"/>
    <w:rsid w:val="00D1230D"/>
    <w:rsid w:val="00D12AC6"/>
    <w:rsid w:val="00D12BC1"/>
    <w:rsid w:val="00D1328D"/>
    <w:rsid w:val="00D13951"/>
    <w:rsid w:val="00D13A9D"/>
    <w:rsid w:val="00D14B25"/>
    <w:rsid w:val="00D15230"/>
    <w:rsid w:val="00D154D3"/>
    <w:rsid w:val="00D159CB"/>
    <w:rsid w:val="00D16315"/>
    <w:rsid w:val="00D16F92"/>
    <w:rsid w:val="00D16FA4"/>
    <w:rsid w:val="00D17108"/>
    <w:rsid w:val="00D1720F"/>
    <w:rsid w:val="00D1734A"/>
    <w:rsid w:val="00D20BF8"/>
    <w:rsid w:val="00D20E67"/>
    <w:rsid w:val="00D212EA"/>
    <w:rsid w:val="00D21317"/>
    <w:rsid w:val="00D2158C"/>
    <w:rsid w:val="00D2225C"/>
    <w:rsid w:val="00D22AFA"/>
    <w:rsid w:val="00D22B37"/>
    <w:rsid w:val="00D2417F"/>
    <w:rsid w:val="00D24194"/>
    <w:rsid w:val="00D241E1"/>
    <w:rsid w:val="00D24252"/>
    <w:rsid w:val="00D24395"/>
    <w:rsid w:val="00D24405"/>
    <w:rsid w:val="00D24D39"/>
    <w:rsid w:val="00D25589"/>
    <w:rsid w:val="00D2561E"/>
    <w:rsid w:val="00D257C1"/>
    <w:rsid w:val="00D25F04"/>
    <w:rsid w:val="00D25F69"/>
    <w:rsid w:val="00D2613E"/>
    <w:rsid w:val="00D26562"/>
    <w:rsid w:val="00D26893"/>
    <w:rsid w:val="00D26CB6"/>
    <w:rsid w:val="00D26F01"/>
    <w:rsid w:val="00D27462"/>
    <w:rsid w:val="00D27AF3"/>
    <w:rsid w:val="00D27F08"/>
    <w:rsid w:val="00D27FD2"/>
    <w:rsid w:val="00D3008C"/>
    <w:rsid w:val="00D303EC"/>
    <w:rsid w:val="00D30425"/>
    <w:rsid w:val="00D30728"/>
    <w:rsid w:val="00D30749"/>
    <w:rsid w:val="00D311A2"/>
    <w:rsid w:val="00D314F7"/>
    <w:rsid w:val="00D316D4"/>
    <w:rsid w:val="00D319E4"/>
    <w:rsid w:val="00D31BCE"/>
    <w:rsid w:val="00D31D6C"/>
    <w:rsid w:val="00D31D80"/>
    <w:rsid w:val="00D31DFD"/>
    <w:rsid w:val="00D3317B"/>
    <w:rsid w:val="00D338ED"/>
    <w:rsid w:val="00D346DE"/>
    <w:rsid w:val="00D34957"/>
    <w:rsid w:val="00D3503B"/>
    <w:rsid w:val="00D3509B"/>
    <w:rsid w:val="00D350CD"/>
    <w:rsid w:val="00D3513A"/>
    <w:rsid w:val="00D351E5"/>
    <w:rsid w:val="00D354CF"/>
    <w:rsid w:val="00D356FD"/>
    <w:rsid w:val="00D35B05"/>
    <w:rsid w:val="00D35F0B"/>
    <w:rsid w:val="00D364DE"/>
    <w:rsid w:val="00D36999"/>
    <w:rsid w:val="00D36AEE"/>
    <w:rsid w:val="00D3739A"/>
    <w:rsid w:val="00D3773F"/>
    <w:rsid w:val="00D3791F"/>
    <w:rsid w:val="00D37A56"/>
    <w:rsid w:val="00D40675"/>
    <w:rsid w:val="00D41CD8"/>
    <w:rsid w:val="00D41EEE"/>
    <w:rsid w:val="00D4200A"/>
    <w:rsid w:val="00D42179"/>
    <w:rsid w:val="00D42377"/>
    <w:rsid w:val="00D42B12"/>
    <w:rsid w:val="00D42C71"/>
    <w:rsid w:val="00D4346B"/>
    <w:rsid w:val="00D43768"/>
    <w:rsid w:val="00D43A91"/>
    <w:rsid w:val="00D441CA"/>
    <w:rsid w:val="00D4435E"/>
    <w:rsid w:val="00D44E8F"/>
    <w:rsid w:val="00D458DA"/>
    <w:rsid w:val="00D46129"/>
    <w:rsid w:val="00D464B4"/>
    <w:rsid w:val="00D4650C"/>
    <w:rsid w:val="00D47726"/>
    <w:rsid w:val="00D478C8"/>
    <w:rsid w:val="00D5033B"/>
    <w:rsid w:val="00D50396"/>
    <w:rsid w:val="00D50D5C"/>
    <w:rsid w:val="00D511D6"/>
    <w:rsid w:val="00D51498"/>
    <w:rsid w:val="00D525AB"/>
    <w:rsid w:val="00D52DDD"/>
    <w:rsid w:val="00D5352C"/>
    <w:rsid w:val="00D537AF"/>
    <w:rsid w:val="00D54D64"/>
    <w:rsid w:val="00D5596D"/>
    <w:rsid w:val="00D567F8"/>
    <w:rsid w:val="00D5703A"/>
    <w:rsid w:val="00D57141"/>
    <w:rsid w:val="00D57DF8"/>
    <w:rsid w:val="00D57E96"/>
    <w:rsid w:val="00D6021E"/>
    <w:rsid w:val="00D60493"/>
    <w:rsid w:val="00D6050D"/>
    <w:rsid w:val="00D60704"/>
    <w:rsid w:val="00D60DFC"/>
    <w:rsid w:val="00D61085"/>
    <w:rsid w:val="00D613C2"/>
    <w:rsid w:val="00D61A37"/>
    <w:rsid w:val="00D61CCB"/>
    <w:rsid w:val="00D64E53"/>
    <w:rsid w:val="00D657E8"/>
    <w:rsid w:val="00D671E4"/>
    <w:rsid w:val="00D67C0C"/>
    <w:rsid w:val="00D70306"/>
    <w:rsid w:val="00D70524"/>
    <w:rsid w:val="00D70B24"/>
    <w:rsid w:val="00D70CC7"/>
    <w:rsid w:val="00D70DFB"/>
    <w:rsid w:val="00D71747"/>
    <w:rsid w:val="00D71B58"/>
    <w:rsid w:val="00D71CE5"/>
    <w:rsid w:val="00D72A82"/>
    <w:rsid w:val="00D73178"/>
    <w:rsid w:val="00D73A40"/>
    <w:rsid w:val="00D74AF5"/>
    <w:rsid w:val="00D74BB5"/>
    <w:rsid w:val="00D75998"/>
    <w:rsid w:val="00D75D02"/>
    <w:rsid w:val="00D76D75"/>
    <w:rsid w:val="00D7723A"/>
    <w:rsid w:val="00D777E9"/>
    <w:rsid w:val="00D8055E"/>
    <w:rsid w:val="00D80A55"/>
    <w:rsid w:val="00D819A7"/>
    <w:rsid w:val="00D81A9E"/>
    <w:rsid w:val="00D81AA2"/>
    <w:rsid w:val="00D82048"/>
    <w:rsid w:val="00D82775"/>
    <w:rsid w:val="00D83226"/>
    <w:rsid w:val="00D8340F"/>
    <w:rsid w:val="00D836A4"/>
    <w:rsid w:val="00D83A05"/>
    <w:rsid w:val="00D83F51"/>
    <w:rsid w:val="00D8450C"/>
    <w:rsid w:val="00D84A31"/>
    <w:rsid w:val="00D84E1D"/>
    <w:rsid w:val="00D85018"/>
    <w:rsid w:val="00D85303"/>
    <w:rsid w:val="00D863B3"/>
    <w:rsid w:val="00D866AB"/>
    <w:rsid w:val="00D87AD7"/>
    <w:rsid w:val="00D87B09"/>
    <w:rsid w:val="00D87C60"/>
    <w:rsid w:val="00D906FD"/>
    <w:rsid w:val="00D9132E"/>
    <w:rsid w:val="00D917FB"/>
    <w:rsid w:val="00D92682"/>
    <w:rsid w:val="00D92E29"/>
    <w:rsid w:val="00D930A2"/>
    <w:rsid w:val="00D93390"/>
    <w:rsid w:val="00D93689"/>
    <w:rsid w:val="00D93EAD"/>
    <w:rsid w:val="00D941E5"/>
    <w:rsid w:val="00D94458"/>
    <w:rsid w:val="00D9478A"/>
    <w:rsid w:val="00D94B76"/>
    <w:rsid w:val="00D94CB5"/>
    <w:rsid w:val="00D94D21"/>
    <w:rsid w:val="00D952AD"/>
    <w:rsid w:val="00D958FA"/>
    <w:rsid w:val="00D95B04"/>
    <w:rsid w:val="00D96205"/>
    <w:rsid w:val="00D9626C"/>
    <w:rsid w:val="00D9646A"/>
    <w:rsid w:val="00D96574"/>
    <w:rsid w:val="00D9776C"/>
    <w:rsid w:val="00DA00A5"/>
    <w:rsid w:val="00DA015A"/>
    <w:rsid w:val="00DA018B"/>
    <w:rsid w:val="00DA02E7"/>
    <w:rsid w:val="00DA0493"/>
    <w:rsid w:val="00DA068E"/>
    <w:rsid w:val="00DA0F94"/>
    <w:rsid w:val="00DA12D1"/>
    <w:rsid w:val="00DA13E5"/>
    <w:rsid w:val="00DA15B6"/>
    <w:rsid w:val="00DA165E"/>
    <w:rsid w:val="00DA19DA"/>
    <w:rsid w:val="00DA1B6D"/>
    <w:rsid w:val="00DA2240"/>
    <w:rsid w:val="00DA2425"/>
    <w:rsid w:val="00DA2475"/>
    <w:rsid w:val="00DA29FD"/>
    <w:rsid w:val="00DA32DB"/>
    <w:rsid w:val="00DA33D7"/>
    <w:rsid w:val="00DA3913"/>
    <w:rsid w:val="00DA3A7E"/>
    <w:rsid w:val="00DA3AFE"/>
    <w:rsid w:val="00DA3F11"/>
    <w:rsid w:val="00DA504E"/>
    <w:rsid w:val="00DA5398"/>
    <w:rsid w:val="00DA5458"/>
    <w:rsid w:val="00DA551D"/>
    <w:rsid w:val="00DA5F74"/>
    <w:rsid w:val="00DA6945"/>
    <w:rsid w:val="00DA6AB5"/>
    <w:rsid w:val="00DA6DFE"/>
    <w:rsid w:val="00DA7B16"/>
    <w:rsid w:val="00DB008C"/>
    <w:rsid w:val="00DB045F"/>
    <w:rsid w:val="00DB073B"/>
    <w:rsid w:val="00DB1818"/>
    <w:rsid w:val="00DB1966"/>
    <w:rsid w:val="00DB2070"/>
    <w:rsid w:val="00DB25FB"/>
    <w:rsid w:val="00DB27E2"/>
    <w:rsid w:val="00DB3740"/>
    <w:rsid w:val="00DB384B"/>
    <w:rsid w:val="00DB386C"/>
    <w:rsid w:val="00DB3F19"/>
    <w:rsid w:val="00DB4200"/>
    <w:rsid w:val="00DB4862"/>
    <w:rsid w:val="00DB5775"/>
    <w:rsid w:val="00DB613F"/>
    <w:rsid w:val="00DB645E"/>
    <w:rsid w:val="00DB70FD"/>
    <w:rsid w:val="00DB73BC"/>
    <w:rsid w:val="00DB7CA0"/>
    <w:rsid w:val="00DC07A0"/>
    <w:rsid w:val="00DC1299"/>
    <w:rsid w:val="00DC1ED1"/>
    <w:rsid w:val="00DC1FCA"/>
    <w:rsid w:val="00DC2379"/>
    <w:rsid w:val="00DC2535"/>
    <w:rsid w:val="00DC2BB7"/>
    <w:rsid w:val="00DC2E78"/>
    <w:rsid w:val="00DC2F84"/>
    <w:rsid w:val="00DC3E53"/>
    <w:rsid w:val="00DC4749"/>
    <w:rsid w:val="00DC4E73"/>
    <w:rsid w:val="00DC4F98"/>
    <w:rsid w:val="00DC5CB7"/>
    <w:rsid w:val="00DC634C"/>
    <w:rsid w:val="00DC7412"/>
    <w:rsid w:val="00DC76D0"/>
    <w:rsid w:val="00DC7F62"/>
    <w:rsid w:val="00DD00FF"/>
    <w:rsid w:val="00DD0207"/>
    <w:rsid w:val="00DD08A1"/>
    <w:rsid w:val="00DD0905"/>
    <w:rsid w:val="00DD094E"/>
    <w:rsid w:val="00DD11FF"/>
    <w:rsid w:val="00DD1841"/>
    <w:rsid w:val="00DD213D"/>
    <w:rsid w:val="00DD2408"/>
    <w:rsid w:val="00DD28B6"/>
    <w:rsid w:val="00DD296F"/>
    <w:rsid w:val="00DD2C00"/>
    <w:rsid w:val="00DD3133"/>
    <w:rsid w:val="00DD395C"/>
    <w:rsid w:val="00DD3A66"/>
    <w:rsid w:val="00DD3E32"/>
    <w:rsid w:val="00DD4214"/>
    <w:rsid w:val="00DD4262"/>
    <w:rsid w:val="00DD43E4"/>
    <w:rsid w:val="00DD49F8"/>
    <w:rsid w:val="00DD5632"/>
    <w:rsid w:val="00DD58C3"/>
    <w:rsid w:val="00DD7109"/>
    <w:rsid w:val="00DD71E9"/>
    <w:rsid w:val="00DE12A8"/>
    <w:rsid w:val="00DE17FE"/>
    <w:rsid w:val="00DE1B1A"/>
    <w:rsid w:val="00DE1D29"/>
    <w:rsid w:val="00DE204D"/>
    <w:rsid w:val="00DE2099"/>
    <w:rsid w:val="00DE2280"/>
    <w:rsid w:val="00DE29E9"/>
    <w:rsid w:val="00DE3D21"/>
    <w:rsid w:val="00DE4047"/>
    <w:rsid w:val="00DE4177"/>
    <w:rsid w:val="00DE4B84"/>
    <w:rsid w:val="00DE4F89"/>
    <w:rsid w:val="00DE5047"/>
    <w:rsid w:val="00DE539B"/>
    <w:rsid w:val="00DE562A"/>
    <w:rsid w:val="00DE64B0"/>
    <w:rsid w:val="00DE7B1A"/>
    <w:rsid w:val="00DF0133"/>
    <w:rsid w:val="00DF0BA7"/>
    <w:rsid w:val="00DF2654"/>
    <w:rsid w:val="00DF354F"/>
    <w:rsid w:val="00DF3B1E"/>
    <w:rsid w:val="00DF5740"/>
    <w:rsid w:val="00DF59EF"/>
    <w:rsid w:val="00DF5A41"/>
    <w:rsid w:val="00DF5C96"/>
    <w:rsid w:val="00DF6210"/>
    <w:rsid w:val="00DF6862"/>
    <w:rsid w:val="00DF691C"/>
    <w:rsid w:val="00DF74D0"/>
    <w:rsid w:val="00E009D8"/>
    <w:rsid w:val="00E010D4"/>
    <w:rsid w:val="00E014D4"/>
    <w:rsid w:val="00E01620"/>
    <w:rsid w:val="00E02309"/>
    <w:rsid w:val="00E0301A"/>
    <w:rsid w:val="00E03026"/>
    <w:rsid w:val="00E0305E"/>
    <w:rsid w:val="00E037F6"/>
    <w:rsid w:val="00E03930"/>
    <w:rsid w:val="00E039B5"/>
    <w:rsid w:val="00E03A94"/>
    <w:rsid w:val="00E03CC8"/>
    <w:rsid w:val="00E04120"/>
    <w:rsid w:val="00E0416C"/>
    <w:rsid w:val="00E044F8"/>
    <w:rsid w:val="00E0455C"/>
    <w:rsid w:val="00E04A3C"/>
    <w:rsid w:val="00E04BFD"/>
    <w:rsid w:val="00E05C63"/>
    <w:rsid w:val="00E05C78"/>
    <w:rsid w:val="00E074C8"/>
    <w:rsid w:val="00E0762F"/>
    <w:rsid w:val="00E0791F"/>
    <w:rsid w:val="00E07E89"/>
    <w:rsid w:val="00E10281"/>
    <w:rsid w:val="00E104E8"/>
    <w:rsid w:val="00E104FB"/>
    <w:rsid w:val="00E10596"/>
    <w:rsid w:val="00E10891"/>
    <w:rsid w:val="00E1141F"/>
    <w:rsid w:val="00E114F9"/>
    <w:rsid w:val="00E1175D"/>
    <w:rsid w:val="00E11808"/>
    <w:rsid w:val="00E11852"/>
    <w:rsid w:val="00E11997"/>
    <w:rsid w:val="00E11FE4"/>
    <w:rsid w:val="00E124A2"/>
    <w:rsid w:val="00E124CE"/>
    <w:rsid w:val="00E13475"/>
    <w:rsid w:val="00E138E7"/>
    <w:rsid w:val="00E13D69"/>
    <w:rsid w:val="00E14097"/>
    <w:rsid w:val="00E14A13"/>
    <w:rsid w:val="00E152DA"/>
    <w:rsid w:val="00E162B6"/>
    <w:rsid w:val="00E1630D"/>
    <w:rsid w:val="00E163C5"/>
    <w:rsid w:val="00E20336"/>
    <w:rsid w:val="00E205B4"/>
    <w:rsid w:val="00E20ADF"/>
    <w:rsid w:val="00E21256"/>
    <w:rsid w:val="00E21B40"/>
    <w:rsid w:val="00E22667"/>
    <w:rsid w:val="00E22681"/>
    <w:rsid w:val="00E22760"/>
    <w:rsid w:val="00E22905"/>
    <w:rsid w:val="00E22925"/>
    <w:rsid w:val="00E23061"/>
    <w:rsid w:val="00E23104"/>
    <w:rsid w:val="00E23545"/>
    <w:rsid w:val="00E23B57"/>
    <w:rsid w:val="00E23BFA"/>
    <w:rsid w:val="00E24390"/>
    <w:rsid w:val="00E24906"/>
    <w:rsid w:val="00E24FC6"/>
    <w:rsid w:val="00E25763"/>
    <w:rsid w:val="00E25F71"/>
    <w:rsid w:val="00E26265"/>
    <w:rsid w:val="00E265E1"/>
    <w:rsid w:val="00E267DE"/>
    <w:rsid w:val="00E26BE8"/>
    <w:rsid w:val="00E26C44"/>
    <w:rsid w:val="00E26CC7"/>
    <w:rsid w:val="00E2705C"/>
    <w:rsid w:val="00E3023A"/>
    <w:rsid w:val="00E306C4"/>
    <w:rsid w:val="00E30921"/>
    <w:rsid w:val="00E30EB4"/>
    <w:rsid w:val="00E32792"/>
    <w:rsid w:val="00E32C0D"/>
    <w:rsid w:val="00E330B1"/>
    <w:rsid w:val="00E336A8"/>
    <w:rsid w:val="00E3371C"/>
    <w:rsid w:val="00E34424"/>
    <w:rsid w:val="00E35D83"/>
    <w:rsid w:val="00E3600D"/>
    <w:rsid w:val="00E363A5"/>
    <w:rsid w:val="00E364EB"/>
    <w:rsid w:val="00E36F03"/>
    <w:rsid w:val="00E37590"/>
    <w:rsid w:val="00E37627"/>
    <w:rsid w:val="00E37834"/>
    <w:rsid w:val="00E37955"/>
    <w:rsid w:val="00E37E60"/>
    <w:rsid w:val="00E40202"/>
    <w:rsid w:val="00E40581"/>
    <w:rsid w:val="00E4071C"/>
    <w:rsid w:val="00E40D39"/>
    <w:rsid w:val="00E4105E"/>
    <w:rsid w:val="00E414F3"/>
    <w:rsid w:val="00E41923"/>
    <w:rsid w:val="00E41F96"/>
    <w:rsid w:val="00E42294"/>
    <w:rsid w:val="00E42873"/>
    <w:rsid w:val="00E43650"/>
    <w:rsid w:val="00E4424F"/>
    <w:rsid w:val="00E446A3"/>
    <w:rsid w:val="00E448A7"/>
    <w:rsid w:val="00E44B26"/>
    <w:rsid w:val="00E452D8"/>
    <w:rsid w:val="00E452DB"/>
    <w:rsid w:val="00E45CA8"/>
    <w:rsid w:val="00E45D28"/>
    <w:rsid w:val="00E45F6A"/>
    <w:rsid w:val="00E47031"/>
    <w:rsid w:val="00E4733A"/>
    <w:rsid w:val="00E47DDE"/>
    <w:rsid w:val="00E50B26"/>
    <w:rsid w:val="00E511EF"/>
    <w:rsid w:val="00E5121A"/>
    <w:rsid w:val="00E512AD"/>
    <w:rsid w:val="00E522B6"/>
    <w:rsid w:val="00E52603"/>
    <w:rsid w:val="00E52DA2"/>
    <w:rsid w:val="00E530B2"/>
    <w:rsid w:val="00E5343F"/>
    <w:rsid w:val="00E537F7"/>
    <w:rsid w:val="00E53B8D"/>
    <w:rsid w:val="00E53F37"/>
    <w:rsid w:val="00E5456D"/>
    <w:rsid w:val="00E5475B"/>
    <w:rsid w:val="00E55549"/>
    <w:rsid w:val="00E5613C"/>
    <w:rsid w:val="00E56347"/>
    <w:rsid w:val="00E564F0"/>
    <w:rsid w:val="00E5678E"/>
    <w:rsid w:val="00E568B7"/>
    <w:rsid w:val="00E57048"/>
    <w:rsid w:val="00E57380"/>
    <w:rsid w:val="00E5784F"/>
    <w:rsid w:val="00E578C4"/>
    <w:rsid w:val="00E601C4"/>
    <w:rsid w:val="00E6060E"/>
    <w:rsid w:val="00E61190"/>
    <w:rsid w:val="00E6167F"/>
    <w:rsid w:val="00E61B0D"/>
    <w:rsid w:val="00E61E36"/>
    <w:rsid w:val="00E62383"/>
    <w:rsid w:val="00E629AA"/>
    <w:rsid w:val="00E63B7D"/>
    <w:rsid w:val="00E647AC"/>
    <w:rsid w:val="00E64ABA"/>
    <w:rsid w:val="00E655AE"/>
    <w:rsid w:val="00E65D08"/>
    <w:rsid w:val="00E65D8F"/>
    <w:rsid w:val="00E664DF"/>
    <w:rsid w:val="00E66FED"/>
    <w:rsid w:val="00E67272"/>
    <w:rsid w:val="00E67F59"/>
    <w:rsid w:val="00E703DF"/>
    <w:rsid w:val="00E7136F"/>
    <w:rsid w:val="00E71442"/>
    <w:rsid w:val="00E714DC"/>
    <w:rsid w:val="00E7171A"/>
    <w:rsid w:val="00E7179E"/>
    <w:rsid w:val="00E717D8"/>
    <w:rsid w:val="00E72935"/>
    <w:rsid w:val="00E72AE1"/>
    <w:rsid w:val="00E72B95"/>
    <w:rsid w:val="00E72BDF"/>
    <w:rsid w:val="00E72D12"/>
    <w:rsid w:val="00E72D67"/>
    <w:rsid w:val="00E72D7D"/>
    <w:rsid w:val="00E73429"/>
    <w:rsid w:val="00E73CD1"/>
    <w:rsid w:val="00E75526"/>
    <w:rsid w:val="00E7570F"/>
    <w:rsid w:val="00E7600C"/>
    <w:rsid w:val="00E767D2"/>
    <w:rsid w:val="00E772E0"/>
    <w:rsid w:val="00E779BF"/>
    <w:rsid w:val="00E77A36"/>
    <w:rsid w:val="00E77C46"/>
    <w:rsid w:val="00E803EC"/>
    <w:rsid w:val="00E80EE7"/>
    <w:rsid w:val="00E8164E"/>
    <w:rsid w:val="00E816E7"/>
    <w:rsid w:val="00E81B65"/>
    <w:rsid w:val="00E81DB7"/>
    <w:rsid w:val="00E82033"/>
    <w:rsid w:val="00E8205D"/>
    <w:rsid w:val="00E8215A"/>
    <w:rsid w:val="00E82653"/>
    <w:rsid w:val="00E82D4F"/>
    <w:rsid w:val="00E82DC8"/>
    <w:rsid w:val="00E83693"/>
    <w:rsid w:val="00E83B10"/>
    <w:rsid w:val="00E83EAB"/>
    <w:rsid w:val="00E83FF1"/>
    <w:rsid w:val="00E849DD"/>
    <w:rsid w:val="00E84D12"/>
    <w:rsid w:val="00E858B3"/>
    <w:rsid w:val="00E85ABC"/>
    <w:rsid w:val="00E85B2E"/>
    <w:rsid w:val="00E85DEE"/>
    <w:rsid w:val="00E85FB5"/>
    <w:rsid w:val="00E86A1E"/>
    <w:rsid w:val="00E86E44"/>
    <w:rsid w:val="00E86ECF"/>
    <w:rsid w:val="00E87A5E"/>
    <w:rsid w:val="00E87D0C"/>
    <w:rsid w:val="00E87F8E"/>
    <w:rsid w:val="00E902A6"/>
    <w:rsid w:val="00E90498"/>
    <w:rsid w:val="00E90750"/>
    <w:rsid w:val="00E90895"/>
    <w:rsid w:val="00E91233"/>
    <w:rsid w:val="00E91447"/>
    <w:rsid w:val="00E918EB"/>
    <w:rsid w:val="00E922A6"/>
    <w:rsid w:val="00E9245D"/>
    <w:rsid w:val="00E92C60"/>
    <w:rsid w:val="00E92EAF"/>
    <w:rsid w:val="00E93A6C"/>
    <w:rsid w:val="00E93B9C"/>
    <w:rsid w:val="00E93D50"/>
    <w:rsid w:val="00E93E91"/>
    <w:rsid w:val="00E9418F"/>
    <w:rsid w:val="00E949F9"/>
    <w:rsid w:val="00E94E44"/>
    <w:rsid w:val="00E956FD"/>
    <w:rsid w:val="00E95B99"/>
    <w:rsid w:val="00E963AE"/>
    <w:rsid w:val="00E97597"/>
    <w:rsid w:val="00E97CAC"/>
    <w:rsid w:val="00E97CD7"/>
    <w:rsid w:val="00E97DE5"/>
    <w:rsid w:val="00E97DED"/>
    <w:rsid w:val="00EA0076"/>
    <w:rsid w:val="00EA0C08"/>
    <w:rsid w:val="00EA1274"/>
    <w:rsid w:val="00EA1278"/>
    <w:rsid w:val="00EA13C7"/>
    <w:rsid w:val="00EA1EA9"/>
    <w:rsid w:val="00EA1FA4"/>
    <w:rsid w:val="00EA208F"/>
    <w:rsid w:val="00EA2367"/>
    <w:rsid w:val="00EA24E6"/>
    <w:rsid w:val="00EA31EB"/>
    <w:rsid w:val="00EA3372"/>
    <w:rsid w:val="00EA36F1"/>
    <w:rsid w:val="00EA3CE1"/>
    <w:rsid w:val="00EA3D09"/>
    <w:rsid w:val="00EA4026"/>
    <w:rsid w:val="00EA444F"/>
    <w:rsid w:val="00EA47E9"/>
    <w:rsid w:val="00EA4A47"/>
    <w:rsid w:val="00EA4F99"/>
    <w:rsid w:val="00EA53EB"/>
    <w:rsid w:val="00EA54E2"/>
    <w:rsid w:val="00EA59A1"/>
    <w:rsid w:val="00EA5E15"/>
    <w:rsid w:val="00EA64DE"/>
    <w:rsid w:val="00EA68CA"/>
    <w:rsid w:val="00EA6A08"/>
    <w:rsid w:val="00EA6A0C"/>
    <w:rsid w:val="00EA7552"/>
    <w:rsid w:val="00EA7721"/>
    <w:rsid w:val="00EA7900"/>
    <w:rsid w:val="00EA7974"/>
    <w:rsid w:val="00EB025E"/>
    <w:rsid w:val="00EB0621"/>
    <w:rsid w:val="00EB0789"/>
    <w:rsid w:val="00EB0BCB"/>
    <w:rsid w:val="00EB1145"/>
    <w:rsid w:val="00EB16E4"/>
    <w:rsid w:val="00EB255B"/>
    <w:rsid w:val="00EB27FA"/>
    <w:rsid w:val="00EB2D7F"/>
    <w:rsid w:val="00EB32E2"/>
    <w:rsid w:val="00EB39FC"/>
    <w:rsid w:val="00EB42F7"/>
    <w:rsid w:val="00EB4996"/>
    <w:rsid w:val="00EB4C56"/>
    <w:rsid w:val="00EB564A"/>
    <w:rsid w:val="00EB6184"/>
    <w:rsid w:val="00EB69E7"/>
    <w:rsid w:val="00EB6A40"/>
    <w:rsid w:val="00EB6D92"/>
    <w:rsid w:val="00EB77E7"/>
    <w:rsid w:val="00EB78D9"/>
    <w:rsid w:val="00EB78F6"/>
    <w:rsid w:val="00EB7BDC"/>
    <w:rsid w:val="00EC0A3B"/>
    <w:rsid w:val="00EC286B"/>
    <w:rsid w:val="00EC28E9"/>
    <w:rsid w:val="00EC2F65"/>
    <w:rsid w:val="00EC3234"/>
    <w:rsid w:val="00EC3D7B"/>
    <w:rsid w:val="00EC3E29"/>
    <w:rsid w:val="00EC41FB"/>
    <w:rsid w:val="00EC43CB"/>
    <w:rsid w:val="00EC44BD"/>
    <w:rsid w:val="00EC491A"/>
    <w:rsid w:val="00EC5E2D"/>
    <w:rsid w:val="00EC6299"/>
    <w:rsid w:val="00EC6302"/>
    <w:rsid w:val="00EC67EF"/>
    <w:rsid w:val="00EC6B22"/>
    <w:rsid w:val="00EC6E06"/>
    <w:rsid w:val="00EC714E"/>
    <w:rsid w:val="00EC7289"/>
    <w:rsid w:val="00EC7E1E"/>
    <w:rsid w:val="00ED0541"/>
    <w:rsid w:val="00ED06BF"/>
    <w:rsid w:val="00ED0723"/>
    <w:rsid w:val="00ED081A"/>
    <w:rsid w:val="00ED14D8"/>
    <w:rsid w:val="00ED15E0"/>
    <w:rsid w:val="00ED1F4E"/>
    <w:rsid w:val="00ED24E2"/>
    <w:rsid w:val="00ED305A"/>
    <w:rsid w:val="00ED3E6F"/>
    <w:rsid w:val="00ED4FD1"/>
    <w:rsid w:val="00ED501E"/>
    <w:rsid w:val="00ED54CC"/>
    <w:rsid w:val="00ED5A8D"/>
    <w:rsid w:val="00ED5B1B"/>
    <w:rsid w:val="00ED6703"/>
    <w:rsid w:val="00ED6C03"/>
    <w:rsid w:val="00ED7824"/>
    <w:rsid w:val="00ED7D7B"/>
    <w:rsid w:val="00EE0990"/>
    <w:rsid w:val="00EE0ABF"/>
    <w:rsid w:val="00EE1535"/>
    <w:rsid w:val="00EE17EE"/>
    <w:rsid w:val="00EE182D"/>
    <w:rsid w:val="00EE1FDB"/>
    <w:rsid w:val="00EE2003"/>
    <w:rsid w:val="00EE2361"/>
    <w:rsid w:val="00EE29E0"/>
    <w:rsid w:val="00EE3542"/>
    <w:rsid w:val="00EE3945"/>
    <w:rsid w:val="00EE4188"/>
    <w:rsid w:val="00EE4563"/>
    <w:rsid w:val="00EE57C5"/>
    <w:rsid w:val="00EE59E3"/>
    <w:rsid w:val="00EE5A83"/>
    <w:rsid w:val="00EE5EC6"/>
    <w:rsid w:val="00EE605C"/>
    <w:rsid w:val="00EE6516"/>
    <w:rsid w:val="00EE6F6F"/>
    <w:rsid w:val="00EE72C9"/>
    <w:rsid w:val="00EE7F34"/>
    <w:rsid w:val="00EF03FE"/>
    <w:rsid w:val="00EF0C42"/>
    <w:rsid w:val="00EF10D4"/>
    <w:rsid w:val="00EF1821"/>
    <w:rsid w:val="00EF3A11"/>
    <w:rsid w:val="00EF4D7C"/>
    <w:rsid w:val="00EF5034"/>
    <w:rsid w:val="00EF5207"/>
    <w:rsid w:val="00EF730B"/>
    <w:rsid w:val="00EF7663"/>
    <w:rsid w:val="00F008E7"/>
    <w:rsid w:val="00F011DF"/>
    <w:rsid w:val="00F013D7"/>
    <w:rsid w:val="00F01788"/>
    <w:rsid w:val="00F01EBC"/>
    <w:rsid w:val="00F02485"/>
    <w:rsid w:val="00F024FC"/>
    <w:rsid w:val="00F0273C"/>
    <w:rsid w:val="00F0288F"/>
    <w:rsid w:val="00F03792"/>
    <w:rsid w:val="00F03927"/>
    <w:rsid w:val="00F03A12"/>
    <w:rsid w:val="00F04880"/>
    <w:rsid w:val="00F04B7A"/>
    <w:rsid w:val="00F04EFC"/>
    <w:rsid w:val="00F04F1E"/>
    <w:rsid w:val="00F0503F"/>
    <w:rsid w:val="00F05472"/>
    <w:rsid w:val="00F06B1C"/>
    <w:rsid w:val="00F07650"/>
    <w:rsid w:val="00F100BD"/>
    <w:rsid w:val="00F10F98"/>
    <w:rsid w:val="00F11493"/>
    <w:rsid w:val="00F11831"/>
    <w:rsid w:val="00F11B8A"/>
    <w:rsid w:val="00F11CB9"/>
    <w:rsid w:val="00F12146"/>
    <w:rsid w:val="00F121F3"/>
    <w:rsid w:val="00F12E9A"/>
    <w:rsid w:val="00F13003"/>
    <w:rsid w:val="00F13175"/>
    <w:rsid w:val="00F13E47"/>
    <w:rsid w:val="00F14A0F"/>
    <w:rsid w:val="00F150EE"/>
    <w:rsid w:val="00F1553E"/>
    <w:rsid w:val="00F16342"/>
    <w:rsid w:val="00F16BEA"/>
    <w:rsid w:val="00F1753E"/>
    <w:rsid w:val="00F20253"/>
    <w:rsid w:val="00F208CE"/>
    <w:rsid w:val="00F20D18"/>
    <w:rsid w:val="00F20F6F"/>
    <w:rsid w:val="00F20FD4"/>
    <w:rsid w:val="00F210C4"/>
    <w:rsid w:val="00F212B1"/>
    <w:rsid w:val="00F21327"/>
    <w:rsid w:val="00F214B5"/>
    <w:rsid w:val="00F2278B"/>
    <w:rsid w:val="00F228E6"/>
    <w:rsid w:val="00F235C2"/>
    <w:rsid w:val="00F23C4F"/>
    <w:rsid w:val="00F2501A"/>
    <w:rsid w:val="00F25022"/>
    <w:rsid w:val="00F250C1"/>
    <w:rsid w:val="00F2561E"/>
    <w:rsid w:val="00F25B2E"/>
    <w:rsid w:val="00F25DD0"/>
    <w:rsid w:val="00F264D2"/>
    <w:rsid w:val="00F26C93"/>
    <w:rsid w:val="00F271FE"/>
    <w:rsid w:val="00F27792"/>
    <w:rsid w:val="00F301D3"/>
    <w:rsid w:val="00F3043D"/>
    <w:rsid w:val="00F30A16"/>
    <w:rsid w:val="00F30D20"/>
    <w:rsid w:val="00F3150A"/>
    <w:rsid w:val="00F31E57"/>
    <w:rsid w:val="00F32662"/>
    <w:rsid w:val="00F32A79"/>
    <w:rsid w:val="00F32DAA"/>
    <w:rsid w:val="00F32EF6"/>
    <w:rsid w:val="00F33ED9"/>
    <w:rsid w:val="00F340BA"/>
    <w:rsid w:val="00F3456B"/>
    <w:rsid w:val="00F349E6"/>
    <w:rsid w:val="00F35F40"/>
    <w:rsid w:val="00F36BEB"/>
    <w:rsid w:val="00F3774F"/>
    <w:rsid w:val="00F37F9E"/>
    <w:rsid w:val="00F40408"/>
    <w:rsid w:val="00F405ED"/>
    <w:rsid w:val="00F4101D"/>
    <w:rsid w:val="00F411AD"/>
    <w:rsid w:val="00F4249C"/>
    <w:rsid w:val="00F424F4"/>
    <w:rsid w:val="00F43017"/>
    <w:rsid w:val="00F4318F"/>
    <w:rsid w:val="00F43834"/>
    <w:rsid w:val="00F43954"/>
    <w:rsid w:val="00F43AEA"/>
    <w:rsid w:val="00F44FB4"/>
    <w:rsid w:val="00F45212"/>
    <w:rsid w:val="00F453BB"/>
    <w:rsid w:val="00F45F45"/>
    <w:rsid w:val="00F467C1"/>
    <w:rsid w:val="00F4685E"/>
    <w:rsid w:val="00F469B9"/>
    <w:rsid w:val="00F46E3F"/>
    <w:rsid w:val="00F4738C"/>
    <w:rsid w:val="00F476B7"/>
    <w:rsid w:val="00F47949"/>
    <w:rsid w:val="00F50E63"/>
    <w:rsid w:val="00F515E2"/>
    <w:rsid w:val="00F516FE"/>
    <w:rsid w:val="00F51780"/>
    <w:rsid w:val="00F51AFD"/>
    <w:rsid w:val="00F51E94"/>
    <w:rsid w:val="00F51FDA"/>
    <w:rsid w:val="00F523E2"/>
    <w:rsid w:val="00F52DF8"/>
    <w:rsid w:val="00F52E88"/>
    <w:rsid w:val="00F5314D"/>
    <w:rsid w:val="00F5393B"/>
    <w:rsid w:val="00F53F4A"/>
    <w:rsid w:val="00F54599"/>
    <w:rsid w:val="00F54DC4"/>
    <w:rsid w:val="00F5540F"/>
    <w:rsid w:val="00F55ACE"/>
    <w:rsid w:val="00F5691F"/>
    <w:rsid w:val="00F56BE3"/>
    <w:rsid w:val="00F56DD0"/>
    <w:rsid w:val="00F56FDF"/>
    <w:rsid w:val="00F5706E"/>
    <w:rsid w:val="00F575B5"/>
    <w:rsid w:val="00F579E7"/>
    <w:rsid w:val="00F57A56"/>
    <w:rsid w:val="00F6011E"/>
    <w:rsid w:val="00F61AFD"/>
    <w:rsid w:val="00F6243A"/>
    <w:rsid w:val="00F627A6"/>
    <w:rsid w:val="00F631B1"/>
    <w:rsid w:val="00F64DB4"/>
    <w:rsid w:val="00F650A3"/>
    <w:rsid w:val="00F652E3"/>
    <w:rsid w:val="00F65394"/>
    <w:rsid w:val="00F65913"/>
    <w:rsid w:val="00F65AE7"/>
    <w:rsid w:val="00F65BED"/>
    <w:rsid w:val="00F65D81"/>
    <w:rsid w:val="00F65F74"/>
    <w:rsid w:val="00F66009"/>
    <w:rsid w:val="00F661C8"/>
    <w:rsid w:val="00F6676A"/>
    <w:rsid w:val="00F668AA"/>
    <w:rsid w:val="00F66D86"/>
    <w:rsid w:val="00F6763E"/>
    <w:rsid w:val="00F67A5B"/>
    <w:rsid w:val="00F703C7"/>
    <w:rsid w:val="00F70747"/>
    <w:rsid w:val="00F70757"/>
    <w:rsid w:val="00F70882"/>
    <w:rsid w:val="00F719D4"/>
    <w:rsid w:val="00F71A92"/>
    <w:rsid w:val="00F725E3"/>
    <w:rsid w:val="00F736DC"/>
    <w:rsid w:val="00F74C30"/>
    <w:rsid w:val="00F74CF1"/>
    <w:rsid w:val="00F754C3"/>
    <w:rsid w:val="00F75D83"/>
    <w:rsid w:val="00F762AF"/>
    <w:rsid w:val="00F77511"/>
    <w:rsid w:val="00F809A9"/>
    <w:rsid w:val="00F80BE9"/>
    <w:rsid w:val="00F80C43"/>
    <w:rsid w:val="00F80EDF"/>
    <w:rsid w:val="00F81134"/>
    <w:rsid w:val="00F81417"/>
    <w:rsid w:val="00F815EE"/>
    <w:rsid w:val="00F81B39"/>
    <w:rsid w:val="00F830D1"/>
    <w:rsid w:val="00F8369E"/>
    <w:rsid w:val="00F83B66"/>
    <w:rsid w:val="00F83F3A"/>
    <w:rsid w:val="00F84154"/>
    <w:rsid w:val="00F84A83"/>
    <w:rsid w:val="00F850AE"/>
    <w:rsid w:val="00F850C4"/>
    <w:rsid w:val="00F85100"/>
    <w:rsid w:val="00F856DD"/>
    <w:rsid w:val="00F8570A"/>
    <w:rsid w:val="00F863A9"/>
    <w:rsid w:val="00F8652B"/>
    <w:rsid w:val="00F86CD0"/>
    <w:rsid w:val="00F874E1"/>
    <w:rsid w:val="00F87BCB"/>
    <w:rsid w:val="00F87ED4"/>
    <w:rsid w:val="00F90322"/>
    <w:rsid w:val="00F9179C"/>
    <w:rsid w:val="00F91B77"/>
    <w:rsid w:val="00F92390"/>
    <w:rsid w:val="00F9274B"/>
    <w:rsid w:val="00F935C1"/>
    <w:rsid w:val="00F9386D"/>
    <w:rsid w:val="00F95E96"/>
    <w:rsid w:val="00F964B1"/>
    <w:rsid w:val="00F96DB4"/>
    <w:rsid w:val="00F97FC5"/>
    <w:rsid w:val="00FA07CA"/>
    <w:rsid w:val="00FA0FF0"/>
    <w:rsid w:val="00FA1A2C"/>
    <w:rsid w:val="00FA1B25"/>
    <w:rsid w:val="00FA2037"/>
    <w:rsid w:val="00FA268A"/>
    <w:rsid w:val="00FA2C40"/>
    <w:rsid w:val="00FA35F0"/>
    <w:rsid w:val="00FA3646"/>
    <w:rsid w:val="00FA365E"/>
    <w:rsid w:val="00FA37CA"/>
    <w:rsid w:val="00FA3946"/>
    <w:rsid w:val="00FA3ECB"/>
    <w:rsid w:val="00FA4AD5"/>
    <w:rsid w:val="00FA5256"/>
    <w:rsid w:val="00FA5566"/>
    <w:rsid w:val="00FA64B9"/>
    <w:rsid w:val="00FA6C23"/>
    <w:rsid w:val="00FA77A1"/>
    <w:rsid w:val="00FB08C1"/>
    <w:rsid w:val="00FB10B6"/>
    <w:rsid w:val="00FB18D7"/>
    <w:rsid w:val="00FB213B"/>
    <w:rsid w:val="00FB3145"/>
    <w:rsid w:val="00FB324E"/>
    <w:rsid w:val="00FB362D"/>
    <w:rsid w:val="00FB3903"/>
    <w:rsid w:val="00FB43FB"/>
    <w:rsid w:val="00FB491D"/>
    <w:rsid w:val="00FB4EA4"/>
    <w:rsid w:val="00FB5115"/>
    <w:rsid w:val="00FB528A"/>
    <w:rsid w:val="00FB6194"/>
    <w:rsid w:val="00FB6680"/>
    <w:rsid w:val="00FB6719"/>
    <w:rsid w:val="00FB7648"/>
    <w:rsid w:val="00FC0773"/>
    <w:rsid w:val="00FC099E"/>
    <w:rsid w:val="00FC0ADD"/>
    <w:rsid w:val="00FC1080"/>
    <w:rsid w:val="00FC13EA"/>
    <w:rsid w:val="00FC1E33"/>
    <w:rsid w:val="00FC1E5E"/>
    <w:rsid w:val="00FC218C"/>
    <w:rsid w:val="00FC25CA"/>
    <w:rsid w:val="00FC287B"/>
    <w:rsid w:val="00FC2CF3"/>
    <w:rsid w:val="00FC2D51"/>
    <w:rsid w:val="00FC2D8E"/>
    <w:rsid w:val="00FC30E3"/>
    <w:rsid w:val="00FC32A1"/>
    <w:rsid w:val="00FC32DE"/>
    <w:rsid w:val="00FC3BDE"/>
    <w:rsid w:val="00FC50B9"/>
    <w:rsid w:val="00FC5204"/>
    <w:rsid w:val="00FC5285"/>
    <w:rsid w:val="00FC53CC"/>
    <w:rsid w:val="00FC54E5"/>
    <w:rsid w:val="00FC5B4A"/>
    <w:rsid w:val="00FC65B1"/>
    <w:rsid w:val="00FC65B4"/>
    <w:rsid w:val="00FC75EB"/>
    <w:rsid w:val="00FC76BC"/>
    <w:rsid w:val="00FC7C08"/>
    <w:rsid w:val="00FD05D0"/>
    <w:rsid w:val="00FD073E"/>
    <w:rsid w:val="00FD0C81"/>
    <w:rsid w:val="00FD1124"/>
    <w:rsid w:val="00FD14E5"/>
    <w:rsid w:val="00FD17D6"/>
    <w:rsid w:val="00FD1FD4"/>
    <w:rsid w:val="00FD2190"/>
    <w:rsid w:val="00FD3BFE"/>
    <w:rsid w:val="00FD565A"/>
    <w:rsid w:val="00FD65F8"/>
    <w:rsid w:val="00FD6EC1"/>
    <w:rsid w:val="00FE0359"/>
    <w:rsid w:val="00FE0473"/>
    <w:rsid w:val="00FE058C"/>
    <w:rsid w:val="00FE07C1"/>
    <w:rsid w:val="00FE084E"/>
    <w:rsid w:val="00FE085B"/>
    <w:rsid w:val="00FE0E0B"/>
    <w:rsid w:val="00FE15B2"/>
    <w:rsid w:val="00FE222B"/>
    <w:rsid w:val="00FE2A92"/>
    <w:rsid w:val="00FE2E72"/>
    <w:rsid w:val="00FE340D"/>
    <w:rsid w:val="00FE41E7"/>
    <w:rsid w:val="00FE422C"/>
    <w:rsid w:val="00FE4506"/>
    <w:rsid w:val="00FE472A"/>
    <w:rsid w:val="00FE5B71"/>
    <w:rsid w:val="00FE6388"/>
    <w:rsid w:val="00FE64F0"/>
    <w:rsid w:val="00FE68D0"/>
    <w:rsid w:val="00FE6B85"/>
    <w:rsid w:val="00FE6D43"/>
    <w:rsid w:val="00FE7196"/>
    <w:rsid w:val="00FE7ED4"/>
    <w:rsid w:val="00FE7F63"/>
    <w:rsid w:val="00FF0424"/>
    <w:rsid w:val="00FF0911"/>
    <w:rsid w:val="00FF092C"/>
    <w:rsid w:val="00FF0F29"/>
    <w:rsid w:val="00FF1414"/>
    <w:rsid w:val="00FF1EFB"/>
    <w:rsid w:val="00FF2F52"/>
    <w:rsid w:val="00FF3266"/>
    <w:rsid w:val="00FF35C1"/>
    <w:rsid w:val="00FF4599"/>
    <w:rsid w:val="00FF4E8D"/>
    <w:rsid w:val="00FF595E"/>
    <w:rsid w:val="00FF5C68"/>
    <w:rsid w:val="00FF5F46"/>
    <w:rsid w:val="00FF6A97"/>
    <w:rsid w:val="00FF6B47"/>
    <w:rsid w:val="00FF6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358E82"/>
  <w15:docId w15:val="{21EFD4B7-4E5D-4710-A846-C58E659A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B26"/>
    <w:pPr>
      <w:spacing w:before="120" w:after="60"/>
      <w:ind w:left="544"/>
    </w:pPr>
    <w:rPr>
      <w:rFonts w:ascii="Tahoma" w:hAnsi="Tahoma" w:cs="Arial"/>
      <w:lang w:eastAsia="en-US"/>
    </w:rPr>
  </w:style>
  <w:style w:type="paragraph" w:styleId="Heading1">
    <w:name w:val="heading 1"/>
    <w:aliases w:val="H1"/>
    <w:basedOn w:val="Normal"/>
    <w:next w:val="BodyText"/>
    <w:autoRedefine/>
    <w:qFormat/>
    <w:rsid w:val="00CE3D03"/>
    <w:pPr>
      <w:keepNext/>
      <w:widowControl w:val="0"/>
      <w:numPr>
        <w:ilvl w:val="1"/>
        <w:numId w:val="23"/>
      </w:numPr>
      <w:adjustRightInd w:val="0"/>
      <w:snapToGrid w:val="0"/>
      <w:spacing w:before="240" w:after="240" w:line="312" w:lineRule="auto"/>
      <w:jc w:val="both"/>
      <w:textAlignment w:val="baseline"/>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BodyText"/>
    <w:autoRedefine/>
    <w:qFormat/>
    <w:rsid w:val="00004ABC"/>
    <w:pPr>
      <w:keepNext/>
      <w:numPr>
        <w:ilvl w:val="1"/>
        <w:numId w:val="6"/>
      </w:numPr>
      <w:spacing w:after="120"/>
      <w:outlineLvl w:val="1"/>
    </w:pPr>
    <w:rPr>
      <w:rFonts w:ascii="Verdana" w:hAnsi="Verdana" w:cs="Tahoma"/>
      <w:b/>
      <w:i/>
      <w:iCs/>
      <w:snapToGrid w:val="0"/>
      <w:color w:val="003400"/>
      <w:sz w:val="22"/>
      <w:szCs w:val="22"/>
    </w:rPr>
  </w:style>
  <w:style w:type="paragraph" w:styleId="Heading3">
    <w:name w:val="heading 3"/>
    <w:basedOn w:val="Normal"/>
    <w:next w:val="BodyText"/>
    <w:autoRedefine/>
    <w:qFormat/>
    <w:rsid w:val="001071FF"/>
    <w:pPr>
      <w:keepNext/>
      <w:numPr>
        <w:ilvl w:val="2"/>
        <w:numId w:val="6"/>
      </w:numPr>
      <w:spacing w:after="120"/>
      <w:outlineLvl w:val="2"/>
    </w:pPr>
    <w:rPr>
      <w:rFonts w:cs="Tahoma"/>
      <w:b/>
      <w:bCs/>
      <w:sz w:val="21"/>
      <w:szCs w:val="18"/>
    </w:rPr>
  </w:style>
  <w:style w:type="paragraph" w:styleId="Heading4">
    <w:name w:val="heading 4"/>
    <w:basedOn w:val="Normal"/>
    <w:next w:val="BodyText"/>
    <w:qFormat/>
    <w:rsid w:val="0056602C"/>
    <w:pPr>
      <w:keepNext/>
      <w:numPr>
        <w:ilvl w:val="3"/>
        <w:numId w:val="6"/>
      </w:numPr>
      <w:spacing w:after="240"/>
      <w:jc w:val="both"/>
      <w:outlineLvl w:val="3"/>
    </w:pPr>
    <w:rPr>
      <w:b/>
      <w:bCs/>
    </w:rPr>
  </w:style>
  <w:style w:type="paragraph" w:styleId="Heading5">
    <w:name w:val="heading 5"/>
    <w:basedOn w:val="Normal"/>
    <w:next w:val="Normal"/>
    <w:qFormat/>
    <w:rsid w:val="007175B2"/>
    <w:pPr>
      <w:numPr>
        <w:ilvl w:val="4"/>
        <w:numId w:val="6"/>
      </w:numPr>
      <w:spacing w:before="240"/>
      <w:jc w:val="both"/>
      <w:outlineLvl w:val="4"/>
    </w:pPr>
    <w:rPr>
      <w:rFonts w:ascii=".VnArial" w:hAnsi=".VnArial" w:cs="Times New Roman"/>
    </w:rPr>
  </w:style>
  <w:style w:type="paragraph" w:styleId="Heading6">
    <w:name w:val="heading 6"/>
    <w:basedOn w:val="Normal"/>
    <w:next w:val="Normal"/>
    <w:qFormat/>
    <w:rsid w:val="007175B2"/>
    <w:pPr>
      <w:numPr>
        <w:ilvl w:val="5"/>
        <w:numId w:val="6"/>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rsid w:val="007175B2"/>
    <w:pPr>
      <w:numPr>
        <w:ilvl w:val="6"/>
        <w:numId w:val="6"/>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7175B2"/>
    <w:pPr>
      <w:numPr>
        <w:ilvl w:val="7"/>
        <w:numId w:val="6"/>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7175B2"/>
    <w:pPr>
      <w:numPr>
        <w:ilvl w:val="8"/>
        <w:numId w:val="6"/>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47930"/>
    <w:pPr>
      <w:tabs>
        <w:tab w:val="left" w:pos="360"/>
        <w:tab w:val="left" w:pos="540"/>
        <w:tab w:val="right" w:leader="dot" w:pos="8630"/>
      </w:tabs>
      <w:spacing w:after="120" w:line="360" w:lineRule="auto"/>
      <w:ind w:left="0"/>
    </w:pPr>
    <w:rPr>
      <w:rFonts w:cs="Tahoma"/>
      <w:b/>
      <w:bCs/>
      <w:caps/>
      <w:noProof/>
      <w:sz w:val="22"/>
    </w:rPr>
  </w:style>
  <w:style w:type="paragraph" w:styleId="NormalIndent">
    <w:name w:val="Normal Indent"/>
    <w:basedOn w:val="Normal"/>
    <w:rsid w:val="003F4A17"/>
    <w:pPr>
      <w:tabs>
        <w:tab w:val="left" w:pos="702"/>
        <w:tab w:val="left" w:pos="1080"/>
      </w:tabs>
      <w:spacing w:line="288" w:lineRule="auto"/>
      <w:jc w:val="both"/>
    </w:pPr>
  </w:style>
  <w:style w:type="paragraph" w:customStyle="1" w:styleId="Example">
    <w:name w:val="Example"/>
    <w:basedOn w:val="NormalIndent"/>
    <w:autoRedefine/>
    <w:rsid w:val="003F4A17"/>
    <w:pPr>
      <w:spacing w:before="60"/>
      <w:ind w:left="1440"/>
    </w:pPr>
    <w:rPr>
      <w:i/>
      <w:iCs/>
      <w:sz w:val="18"/>
      <w:szCs w:val="18"/>
    </w:rPr>
  </w:style>
  <w:style w:type="paragraph" w:customStyle="1" w:styleId="Heading10">
    <w:name w:val="Heading 10"/>
    <w:basedOn w:val="Heading4"/>
    <w:rsid w:val="003F4A17"/>
    <w:pPr>
      <w:numPr>
        <w:ilvl w:val="0"/>
        <w:numId w:val="0"/>
      </w:numPr>
      <w:ind w:left="720"/>
    </w:pPr>
    <w:rPr>
      <w:rFonts w:ascii=".VnTime" w:hAnsi=".VnTime" w:cs="Times New Roman"/>
      <w:i/>
      <w:iCs/>
      <w:sz w:val="22"/>
      <w:szCs w:val="22"/>
    </w:rPr>
  </w:style>
  <w:style w:type="paragraph" w:customStyle="1" w:styleId="Vidu">
    <w:name w:val="Vidu"/>
    <w:basedOn w:val="Normal"/>
    <w:rsid w:val="003F4A17"/>
    <w:pPr>
      <w:numPr>
        <w:numId w:val="1"/>
      </w:numPr>
      <w:jc w:val="both"/>
    </w:pPr>
  </w:style>
  <w:style w:type="paragraph" w:customStyle="1" w:styleId="Mucvidu">
    <w:name w:val="Mucvidu"/>
    <w:basedOn w:val="Vidu"/>
    <w:rsid w:val="003F4A17"/>
    <w:pPr>
      <w:numPr>
        <w:numId w:val="2"/>
      </w:numPr>
      <w:tabs>
        <w:tab w:val="clear" w:pos="360"/>
      </w:tabs>
      <w:ind w:left="1080"/>
    </w:pPr>
  </w:style>
  <w:style w:type="paragraph" w:customStyle="1" w:styleId="Tailieu">
    <w:name w:val="Tailieu"/>
    <w:basedOn w:val="Refer"/>
    <w:rsid w:val="003F4A17"/>
    <w:pPr>
      <w:numPr>
        <w:numId w:val="3"/>
      </w:numPr>
    </w:pPr>
    <w:rPr>
      <w:sz w:val="28"/>
      <w:szCs w:val="28"/>
    </w:rPr>
  </w:style>
  <w:style w:type="paragraph" w:customStyle="1" w:styleId="Refer">
    <w:name w:val="Refer"/>
    <w:basedOn w:val="Normal"/>
    <w:rsid w:val="003F4A17"/>
    <w:pPr>
      <w:spacing w:after="120"/>
      <w:ind w:left="709" w:firstLine="720"/>
      <w:jc w:val="both"/>
    </w:pPr>
  </w:style>
  <w:style w:type="paragraph" w:customStyle="1" w:styleId="Point">
    <w:name w:val="Point"/>
    <w:basedOn w:val="Header"/>
    <w:rsid w:val="003F4A17"/>
    <w:pPr>
      <w:numPr>
        <w:numId w:val="4"/>
      </w:numPr>
      <w:spacing w:before="0"/>
    </w:pPr>
    <w:rPr>
      <w:rFonts w:ascii="Arial" w:hAnsi="Arial" w:cs="Arial"/>
    </w:rPr>
  </w:style>
  <w:style w:type="paragraph" w:styleId="Header">
    <w:name w:val="header"/>
    <w:aliases w:val="Header1,Draft,hd,ITT i,sbv"/>
    <w:basedOn w:val="Normal"/>
    <w:link w:val="HeaderChar"/>
    <w:autoRedefine/>
    <w:rsid w:val="00343D5A"/>
    <w:pPr>
      <w:pBdr>
        <w:bottom w:val="single" w:sz="4" w:space="1" w:color="auto"/>
      </w:pBdr>
      <w:tabs>
        <w:tab w:val="right" w:pos="9072"/>
      </w:tabs>
      <w:ind w:left="0" w:right="8"/>
      <w:jc w:val="both"/>
    </w:pPr>
    <w:rPr>
      <w:rFonts w:ascii="Verdana" w:hAnsi="Verdana" w:cs="Tahoma"/>
    </w:rPr>
  </w:style>
  <w:style w:type="paragraph" w:styleId="TOC2">
    <w:name w:val="toc 2"/>
    <w:basedOn w:val="Normal"/>
    <w:next w:val="Normal"/>
    <w:autoRedefine/>
    <w:uiPriority w:val="39"/>
    <w:rsid w:val="00CE6948"/>
    <w:pPr>
      <w:tabs>
        <w:tab w:val="left" w:pos="1080"/>
        <w:tab w:val="right" w:leader="dot" w:pos="8630"/>
      </w:tabs>
      <w:ind w:left="360"/>
    </w:pPr>
    <w:rPr>
      <w:rFonts w:cs="Tahoma"/>
      <w:noProof/>
      <w:szCs w:val="24"/>
    </w:rPr>
  </w:style>
  <w:style w:type="paragraph" w:styleId="TOC3">
    <w:name w:val="toc 3"/>
    <w:basedOn w:val="Normal"/>
    <w:next w:val="Normal"/>
    <w:autoRedefine/>
    <w:semiHidden/>
    <w:rsid w:val="003F4A17"/>
    <w:pPr>
      <w:tabs>
        <w:tab w:val="left" w:pos="1200"/>
        <w:tab w:val="right" w:leader="dot" w:pos="8630"/>
      </w:tabs>
      <w:ind w:left="540"/>
    </w:pPr>
    <w:rPr>
      <w:noProof/>
      <w:sz w:val="18"/>
      <w:szCs w:val="18"/>
    </w:rPr>
  </w:style>
  <w:style w:type="paragraph" w:styleId="TOC4">
    <w:name w:val="toc 4"/>
    <w:basedOn w:val="Normal"/>
    <w:next w:val="Normal"/>
    <w:autoRedefine/>
    <w:semiHidden/>
    <w:rsid w:val="003F4A17"/>
    <w:pPr>
      <w:ind w:left="600"/>
    </w:pPr>
    <w:rPr>
      <w:sz w:val="18"/>
      <w:szCs w:val="18"/>
    </w:rPr>
  </w:style>
  <w:style w:type="paragraph" w:styleId="TOC5">
    <w:name w:val="toc 5"/>
    <w:basedOn w:val="Normal"/>
    <w:next w:val="Normal"/>
    <w:autoRedefine/>
    <w:semiHidden/>
    <w:rsid w:val="003F4A17"/>
    <w:pPr>
      <w:ind w:left="800"/>
    </w:pPr>
    <w:rPr>
      <w:sz w:val="18"/>
      <w:szCs w:val="18"/>
    </w:rPr>
  </w:style>
  <w:style w:type="paragraph" w:styleId="TOC6">
    <w:name w:val="toc 6"/>
    <w:basedOn w:val="Normal"/>
    <w:next w:val="Normal"/>
    <w:autoRedefine/>
    <w:semiHidden/>
    <w:rsid w:val="003F4A17"/>
    <w:pPr>
      <w:ind w:left="1000"/>
    </w:pPr>
    <w:rPr>
      <w:sz w:val="18"/>
      <w:szCs w:val="18"/>
    </w:rPr>
  </w:style>
  <w:style w:type="paragraph" w:styleId="TOC7">
    <w:name w:val="toc 7"/>
    <w:basedOn w:val="Normal"/>
    <w:next w:val="Normal"/>
    <w:autoRedefine/>
    <w:semiHidden/>
    <w:rsid w:val="003F4A17"/>
    <w:pPr>
      <w:ind w:left="1200"/>
    </w:pPr>
    <w:rPr>
      <w:sz w:val="18"/>
      <w:szCs w:val="18"/>
    </w:rPr>
  </w:style>
  <w:style w:type="paragraph" w:styleId="TOC8">
    <w:name w:val="toc 8"/>
    <w:basedOn w:val="Normal"/>
    <w:next w:val="Normal"/>
    <w:autoRedefine/>
    <w:semiHidden/>
    <w:rsid w:val="003F4A17"/>
    <w:pPr>
      <w:ind w:left="1400"/>
    </w:pPr>
    <w:rPr>
      <w:sz w:val="18"/>
      <w:szCs w:val="18"/>
    </w:rPr>
  </w:style>
  <w:style w:type="paragraph" w:styleId="TOC9">
    <w:name w:val="toc 9"/>
    <w:basedOn w:val="Normal"/>
    <w:next w:val="Normal"/>
    <w:autoRedefine/>
    <w:semiHidden/>
    <w:rsid w:val="003F4A17"/>
    <w:pPr>
      <w:ind w:left="1600"/>
    </w:pPr>
    <w:rPr>
      <w:sz w:val="18"/>
      <w:szCs w:val="18"/>
    </w:rPr>
  </w:style>
  <w:style w:type="paragraph" w:styleId="Title">
    <w:name w:val="Title"/>
    <w:basedOn w:val="Normal"/>
    <w:qFormat/>
    <w:rsid w:val="003F4A17"/>
    <w:pPr>
      <w:spacing w:before="240"/>
      <w:jc w:val="center"/>
    </w:pPr>
    <w:rPr>
      <w:rFonts w:ascii=".VnArialH" w:hAnsi=".VnArialH" w:cs="Times New Roman"/>
      <w:b/>
      <w:bCs/>
    </w:rPr>
  </w:style>
  <w:style w:type="paragraph" w:customStyle="1" w:styleId="NormalTB">
    <w:name w:val="NormalTB"/>
    <w:rsid w:val="003F4A17"/>
    <w:pPr>
      <w:jc w:val="center"/>
    </w:pPr>
    <w:rPr>
      <w:rFonts w:ascii=".VnTime" w:hAnsi=".VnTime"/>
      <w:lang w:val="en-GB" w:eastAsia="en-US"/>
    </w:rPr>
  </w:style>
  <w:style w:type="paragraph" w:styleId="Footer">
    <w:name w:val="footer"/>
    <w:basedOn w:val="Normal"/>
    <w:link w:val="FooterChar"/>
    <w:autoRedefine/>
    <w:uiPriority w:val="99"/>
    <w:rsid w:val="00A12080"/>
    <w:pPr>
      <w:pBdr>
        <w:top w:val="single" w:sz="4" w:space="1" w:color="auto"/>
      </w:pBdr>
      <w:ind w:left="0"/>
      <w:jc w:val="both"/>
    </w:pPr>
    <w:rPr>
      <w:rFonts w:cs="Tahoma"/>
    </w:rPr>
  </w:style>
  <w:style w:type="paragraph" w:customStyle="1" w:styleId="NormalH">
    <w:name w:val="NormalH"/>
    <w:basedOn w:val="Normal"/>
    <w:autoRedefine/>
    <w:rsid w:val="003F4A17"/>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3F4A17"/>
  </w:style>
  <w:style w:type="paragraph" w:customStyle="1" w:styleId="Bang">
    <w:name w:val="Bang"/>
    <w:basedOn w:val="Normal"/>
    <w:autoRedefine/>
    <w:rsid w:val="00DB4862"/>
    <w:pPr>
      <w:spacing w:before="80" w:after="80"/>
      <w:ind w:left="0"/>
    </w:pPr>
    <w:rPr>
      <w:rFonts w:cs="Tahoma"/>
      <w:sz w:val="18"/>
      <w:szCs w:val="18"/>
    </w:rPr>
  </w:style>
  <w:style w:type="paragraph" w:customStyle="1" w:styleId="Heading30">
    <w:name w:val="Heading3"/>
    <w:basedOn w:val="NormalIndent"/>
    <w:rsid w:val="003F4A17"/>
    <w:pPr>
      <w:numPr>
        <w:ilvl w:val="1"/>
        <w:numId w:val="12"/>
      </w:numPr>
    </w:pPr>
    <w:rPr>
      <w:rFonts w:ascii=".VnArial" w:hAnsi=".VnArial" w:cs="Times New Roman"/>
      <w:sz w:val="22"/>
      <w:szCs w:val="22"/>
    </w:rPr>
  </w:style>
  <w:style w:type="paragraph" w:styleId="BodyTextIndent3">
    <w:name w:val="Body Text Indent 3"/>
    <w:basedOn w:val="Normal"/>
    <w:rsid w:val="003F4A17"/>
    <w:pPr>
      <w:ind w:left="540"/>
      <w:jc w:val="both"/>
    </w:pPr>
    <w:rPr>
      <w:lang w:val="en-AU"/>
    </w:rPr>
  </w:style>
  <w:style w:type="paragraph" w:styleId="BodyText">
    <w:name w:val="Body Text"/>
    <w:aliases w:val="Char Char Char,Char Char,Char Char Char Char Char Char Char Char,Char Char Char Char Char Char Char"/>
    <w:basedOn w:val="Normal"/>
    <w:link w:val="BodyTextChar"/>
    <w:rsid w:val="007969AA"/>
    <w:pPr>
      <w:spacing w:before="0" w:after="120"/>
      <w:ind w:left="851"/>
    </w:pPr>
    <w:rPr>
      <w:rFonts w:cs="Times New Roman"/>
      <w:szCs w:val="24"/>
      <w:lang w:val="en-AU"/>
    </w:rPr>
  </w:style>
  <w:style w:type="paragraph" w:customStyle="1" w:styleId="Heading1H1">
    <w:name w:val="Heading 1.H1"/>
    <w:basedOn w:val="Normal"/>
    <w:next w:val="Normal"/>
    <w:rsid w:val="003F4A17"/>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3F4A17"/>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3F4A17"/>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3F4A17"/>
    <w:pPr>
      <w:tabs>
        <w:tab w:val="left" w:pos="-720"/>
        <w:tab w:val="left" w:pos="0"/>
      </w:tabs>
      <w:spacing w:before="0" w:after="0"/>
      <w:ind w:left="1440" w:hanging="1440"/>
    </w:pPr>
    <w:rPr>
      <w:caps w:val="0"/>
      <w:sz w:val="32"/>
      <w:szCs w:val="32"/>
    </w:rPr>
  </w:style>
  <w:style w:type="paragraph" w:customStyle="1" w:styleId="PARA1">
    <w:name w:val="PARA1"/>
    <w:basedOn w:val="Normal"/>
    <w:rsid w:val="003F4A17"/>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3F4A17"/>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3F4A17"/>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3F4A17"/>
    <w:pPr>
      <w:spacing w:before="0"/>
      <w:ind w:left="0" w:firstLine="1080"/>
      <w:jc w:val="both"/>
    </w:pPr>
    <w:rPr>
      <w:rFonts w:ascii="Times New Roman" w:hAnsi="Times New Roman" w:cs="Times New Roman"/>
      <w:lang w:val="en-AU"/>
    </w:rPr>
  </w:style>
  <w:style w:type="paragraph" w:customStyle="1" w:styleId="CHKLVL4">
    <w:name w:val="CHKLVL4"/>
    <w:basedOn w:val="Normal"/>
    <w:rsid w:val="003F4A17"/>
    <w:pPr>
      <w:spacing w:before="0"/>
      <w:ind w:left="1440"/>
      <w:jc w:val="both"/>
    </w:pPr>
    <w:rPr>
      <w:rFonts w:ascii="Times New Roman" w:hAnsi="Times New Roman" w:cs="Times New Roman"/>
      <w:i/>
      <w:iCs/>
      <w:lang w:val="en-AU"/>
    </w:rPr>
  </w:style>
  <w:style w:type="paragraph" w:customStyle="1" w:styleId="GLOSSARY1">
    <w:name w:val="GLOSSARY1"/>
    <w:basedOn w:val="Normal"/>
    <w:rsid w:val="003F4A17"/>
    <w:pPr>
      <w:spacing w:before="0"/>
      <w:ind w:left="274" w:hanging="274"/>
      <w:jc w:val="both"/>
    </w:pPr>
    <w:rPr>
      <w:rFonts w:ascii="Times New Roman" w:hAnsi="Times New Roman" w:cs="Times New Roman"/>
      <w:b/>
      <w:bCs/>
      <w:lang w:val="en-AU"/>
    </w:rPr>
  </w:style>
  <w:style w:type="paragraph" w:customStyle="1" w:styleId="h1para">
    <w:name w:val="h1para"/>
    <w:basedOn w:val="Normal"/>
    <w:rsid w:val="003F4A17"/>
    <w:pPr>
      <w:spacing w:before="0"/>
      <w:ind w:left="450"/>
      <w:jc w:val="both"/>
    </w:pPr>
    <w:rPr>
      <w:rFonts w:ascii="Times New Roman" w:hAnsi="Times New Roman" w:cs="Times New Roman"/>
      <w:lang w:val="en-AU"/>
    </w:rPr>
  </w:style>
  <w:style w:type="paragraph" w:customStyle="1" w:styleId="h2level">
    <w:name w:val="h2level"/>
    <w:basedOn w:val="Normal"/>
    <w:rsid w:val="003F4A17"/>
    <w:pPr>
      <w:spacing w:before="0"/>
      <w:ind w:left="1170"/>
      <w:jc w:val="both"/>
    </w:pPr>
    <w:rPr>
      <w:rFonts w:ascii="Times New Roman" w:hAnsi="Times New Roman" w:cs="Times New Roman"/>
      <w:lang w:val="en-AU"/>
    </w:rPr>
  </w:style>
  <w:style w:type="paragraph" w:customStyle="1" w:styleId="Titlechklst">
    <w:name w:val="Title_chklst"/>
    <w:basedOn w:val="Normal"/>
    <w:rsid w:val="003F4A17"/>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3F4A17"/>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3F4A17"/>
    <w:pPr>
      <w:jc w:val="left"/>
    </w:pPr>
    <w:rPr>
      <w:caps/>
      <w:sz w:val="28"/>
      <w:szCs w:val="28"/>
    </w:rPr>
  </w:style>
  <w:style w:type="paragraph" w:customStyle="1" w:styleId="Para">
    <w:name w:val="Para"/>
    <w:basedOn w:val="Normal"/>
    <w:rsid w:val="003F4A17"/>
    <w:pPr>
      <w:spacing w:before="0"/>
      <w:ind w:left="432"/>
      <w:jc w:val="both"/>
    </w:pPr>
    <w:rPr>
      <w:rFonts w:ascii="Times New Roman" w:hAnsi="Times New Roman" w:cs="Times New Roman"/>
      <w:lang w:val="en-AU"/>
    </w:rPr>
  </w:style>
  <w:style w:type="paragraph" w:customStyle="1" w:styleId="Level4">
    <w:name w:val="Level_4"/>
    <w:basedOn w:val="Normal"/>
    <w:rsid w:val="003F4A17"/>
    <w:pPr>
      <w:spacing w:before="0"/>
      <w:ind w:left="1080"/>
      <w:jc w:val="both"/>
    </w:pPr>
    <w:rPr>
      <w:rFonts w:ascii="Times New Roman" w:hAnsi="Times New Roman" w:cs="Times New Roman"/>
      <w:lang w:val="en-AU"/>
    </w:rPr>
  </w:style>
  <w:style w:type="paragraph" w:customStyle="1" w:styleId="Level1">
    <w:name w:val="Level_1"/>
    <w:basedOn w:val="Normal"/>
    <w:rsid w:val="003F4A17"/>
    <w:pPr>
      <w:spacing w:before="0"/>
      <w:ind w:left="0"/>
      <w:jc w:val="both"/>
    </w:pPr>
    <w:rPr>
      <w:rFonts w:ascii="Times New Roman" w:hAnsi="Times New Roman" w:cs="Times New Roman"/>
      <w:b/>
      <w:bCs/>
      <w:lang w:val="en-AU"/>
    </w:rPr>
  </w:style>
  <w:style w:type="paragraph" w:customStyle="1" w:styleId="Level3">
    <w:name w:val="Level_3"/>
    <w:basedOn w:val="Level1"/>
    <w:rsid w:val="003F4A17"/>
    <w:pPr>
      <w:ind w:left="720"/>
    </w:pPr>
    <w:rPr>
      <w:b w:val="0"/>
      <w:bCs w:val="0"/>
    </w:rPr>
  </w:style>
  <w:style w:type="paragraph" w:customStyle="1" w:styleId="Level2">
    <w:name w:val="Level_2"/>
    <w:basedOn w:val="Level3"/>
    <w:rsid w:val="003F4A17"/>
    <w:pPr>
      <w:ind w:left="432"/>
    </w:pPr>
  </w:style>
  <w:style w:type="paragraph" w:customStyle="1" w:styleId="Level5">
    <w:name w:val="Level_5"/>
    <w:basedOn w:val="Normal"/>
    <w:rsid w:val="003F4A17"/>
    <w:pPr>
      <w:spacing w:before="0"/>
      <w:ind w:left="1440"/>
      <w:jc w:val="both"/>
    </w:pPr>
    <w:rPr>
      <w:rFonts w:ascii="Times New Roman" w:hAnsi="Times New Roman" w:cs="Times New Roman"/>
      <w:lang w:val="en-AU"/>
    </w:rPr>
  </w:style>
  <w:style w:type="paragraph" w:customStyle="1" w:styleId="level6">
    <w:name w:val="level_6"/>
    <w:basedOn w:val="Normal"/>
    <w:rsid w:val="003F4A17"/>
    <w:pPr>
      <w:spacing w:before="0"/>
      <w:ind w:left="1800"/>
      <w:jc w:val="both"/>
    </w:pPr>
    <w:rPr>
      <w:rFonts w:ascii="Times New Roman" w:hAnsi="Times New Roman" w:cs="Times New Roman"/>
      <w:lang w:val="en-AU"/>
    </w:rPr>
  </w:style>
  <w:style w:type="paragraph" w:customStyle="1" w:styleId="Appendix">
    <w:name w:val="Appendix"/>
    <w:basedOn w:val="Normal"/>
    <w:rsid w:val="003F4A17"/>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3F4A17"/>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3F4A17"/>
    <w:pPr>
      <w:spacing w:before="0"/>
      <w:ind w:left="0"/>
    </w:pPr>
    <w:rPr>
      <w:rFonts w:ascii="Times New Roman" w:hAnsi="Times New Roman" w:cs="Times New Roman"/>
    </w:rPr>
  </w:style>
  <w:style w:type="paragraph" w:customStyle="1" w:styleId="Standaard">
    <w:name w:val="Standaard"/>
    <w:rsid w:val="003F4A17"/>
    <w:rPr>
      <w:rFonts w:ascii="CG Times" w:hAnsi="CG Times"/>
      <w:sz w:val="24"/>
      <w:szCs w:val="24"/>
      <w:lang w:val="en-GB" w:eastAsia="en-US"/>
    </w:rPr>
  </w:style>
  <w:style w:type="paragraph" w:styleId="CommentText">
    <w:name w:val="annotation text"/>
    <w:basedOn w:val="Normal"/>
    <w:semiHidden/>
    <w:rsid w:val="003F4A17"/>
    <w:pPr>
      <w:spacing w:before="0"/>
      <w:ind w:left="0"/>
    </w:pPr>
    <w:rPr>
      <w:rFonts w:ascii="Times New Roman" w:hAnsi="Times New Roman" w:cs="Times New Roman"/>
      <w:lang w:val="en-GB"/>
    </w:rPr>
  </w:style>
  <w:style w:type="paragraph" w:styleId="BodyTextIndent">
    <w:name w:val="Body Text Indent"/>
    <w:basedOn w:val="Normal"/>
    <w:link w:val="BodyTextIndentChar"/>
    <w:rsid w:val="003F4A17"/>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3F4A17"/>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3F4A17"/>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F668AA"/>
    <w:pPr>
      <w:spacing w:before="0"/>
      <w:ind w:left="0"/>
      <w:jc w:val="center"/>
    </w:pPr>
    <w:rPr>
      <w:rFonts w:ascii="Times New Roman" w:hAnsi="Times New Roman" w:cs="Times New Roman"/>
      <w:color w:val="000000"/>
      <w:sz w:val="16"/>
      <w:szCs w:val="24"/>
      <w:lang w:val="en-GB"/>
    </w:rPr>
  </w:style>
  <w:style w:type="paragraph" w:customStyle="1" w:styleId="table">
    <w:name w:val="table"/>
    <w:basedOn w:val="Normal"/>
    <w:rsid w:val="003F4A17"/>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3F4A17"/>
    <w:rPr>
      <w:vertAlign w:val="superscript"/>
    </w:rPr>
  </w:style>
  <w:style w:type="paragraph" w:customStyle="1" w:styleId="Bullet">
    <w:name w:val="Bullet"/>
    <w:basedOn w:val="Normal"/>
    <w:rsid w:val="003F4A17"/>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3F4A17"/>
    <w:pPr>
      <w:widowControl w:val="0"/>
    </w:pPr>
    <w:rPr>
      <w:lang w:eastAsia="en-US"/>
    </w:rPr>
  </w:style>
  <w:style w:type="paragraph" w:styleId="BodyText3">
    <w:name w:val="Body Text 3"/>
    <w:basedOn w:val="Normal"/>
    <w:rsid w:val="003F4A17"/>
    <w:pPr>
      <w:spacing w:before="0"/>
      <w:ind w:left="0"/>
    </w:pPr>
    <w:rPr>
      <w:b/>
      <w:bCs/>
      <w:i/>
      <w:iCs/>
      <w:sz w:val="44"/>
      <w:szCs w:val="44"/>
      <w:lang w:val="en-AU"/>
    </w:rPr>
  </w:style>
  <w:style w:type="paragraph" w:styleId="TableofFigures">
    <w:name w:val="table of figures"/>
    <w:basedOn w:val="Normal"/>
    <w:next w:val="Normal"/>
    <w:semiHidden/>
    <w:rsid w:val="003F4A17"/>
    <w:pPr>
      <w:spacing w:before="0"/>
      <w:ind w:left="0"/>
    </w:pPr>
    <w:rPr>
      <w:rFonts w:ascii="Times New Roman" w:hAnsi="Times New Roman" w:cs="Times New Roman"/>
      <w:i/>
      <w:iCs/>
      <w:lang w:val="en-GB"/>
    </w:rPr>
  </w:style>
  <w:style w:type="character" w:styleId="Hyperlink">
    <w:name w:val="Hyperlink"/>
    <w:basedOn w:val="DefaultParagraphFont"/>
    <w:uiPriority w:val="99"/>
    <w:rsid w:val="003F4A17"/>
    <w:rPr>
      <w:color w:val="0000FF"/>
      <w:u w:val="single"/>
    </w:rPr>
  </w:style>
  <w:style w:type="paragraph" w:customStyle="1" w:styleId="DiffListing">
    <w:name w:val="Diff Listing"/>
    <w:basedOn w:val="Normal"/>
    <w:rsid w:val="003F4A17"/>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3F4A17"/>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3F4A17"/>
    <w:pPr>
      <w:spacing w:before="0"/>
      <w:ind w:left="0"/>
    </w:pPr>
    <w:rPr>
      <w:rFonts w:ascii="Courier New" w:hAnsi="Courier New" w:cs="Courier New"/>
    </w:rPr>
  </w:style>
  <w:style w:type="paragraph" w:styleId="DocumentMap">
    <w:name w:val="Document Map"/>
    <w:basedOn w:val="Normal"/>
    <w:semiHidden/>
    <w:rsid w:val="003F4A17"/>
    <w:pPr>
      <w:shd w:val="clear" w:color="auto" w:fill="000080"/>
      <w:spacing w:before="0"/>
      <w:ind w:left="0"/>
      <w:jc w:val="both"/>
    </w:pPr>
    <w:rPr>
      <w:rFonts w:cs="Tahoma"/>
      <w:lang w:val="en-AU"/>
    </w:rPr>
  </w:style>
  <w:style w:type="paragraph" w:customStyle="1" w:styleId="Listing">
    <w:name w:val="Listing"/>
    <w:basedOn w:val="Normal"/>
    <w:rsid w:val="003F4A17"/>
    <w:pPr>
      <w:spacing w:before="0"/>
      <w:ind w:left="0"/>
    </w:pPr>
    <w:rPr>
      <w:rFonts w:ascii="Courier New" w:hAnsi="Courier New" w:cs="Courier New"/>
      <w:noProof/>
      <w:sz w:val="16"/>
      <w:szCs w:val="16"/>
      <w:lang w:val="en-AU"/>
    </w:rPr>
  </w:style>
  <w:style w:type="paragraph" w:styleId="BodyTextIndent2">
    <w:name w:val="Body Text Indent 2"/>
    <w:basedOn w:val="Normal"/>
    <w:rsid w:val="003F4A17"/>
    <w:pPr>
      <w:spacing w:before="0"/>
    </w:pPr>
    <w:rPr>
      <w:rFonts w:ascii=".VnTime" w:hAnsi=".VnTime" w:cs="Times New Roman"/>
    </w:rPr>
  </w:style>
  <w:style w:type="paragraph" w:customStyle="1" w:styleId="NormalCaption">
    <w:name w:val="NormalCaption"/>
    <w:basedOn w:val="Normal"/>
    <w:rsid w:val="003F4A17"/>
    <w:pPr>
      <w:widowControl w:val="0"/>
      <w:spacing w:after="120"/>
      <w:ind w:left="709"/>
    </w:pPr>
    <w:rPr>
      <w:b/>
      <w:bCs/>
    </w:rPr>
  </w:style>
  <w:style w:type="paragraph" w:customStyle="1" w:styleId="NormalIndent0">
    <w:name w:val="NormalIndent"/>
    <w:basedOn w:val="Normal"/>
    <w:rsid w:val="003F4A17"/>
  </w:style>
  <w:style w:type="paragraph" w:customStyle="1" w:styleId="NormalIndex">
    <w:name w:val="NormalIndex"/>
    <w:basedOn w:val="NormalIndent0"/>
    <w:rsid w:val="003F4A17"/>
    <w:pPr>
      <w:tabs>
        <w:tab w:val="left" w:pos="360"/>
        <w:tab w:val="left" w:pos="450"/>
      </w:tabs>
      <w:spacing w:before="60"/>
      <w:ind w:hanging="360"/>
    </w:pPr>
  </w:style>
  <w:style w:type="paragraph" w:customStyle="1" w:styleId="NH-1">
    <w:name w:val="NH-1"/>
    <w:basedOn w:val="Normal"/>
    <w:next w:val="NH-2"/>
    <w:rsid w:val="003F4A17"/>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3F4A17"/>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3F4A17"/>
    <w:pPr>
      <w:widowControl w:val="0"/>
      <w:jc w:val="both"/>
    </w:pPr>
  </w:style>
  <w:style w:type="paragraph" w:customStyle="1" w:styleId="H5">
    <w:name w:val="H5"/>
    <w:basedOn w:val="NormalIndent"/>
    <w:next w:val="Normal"/>
    <w:rsid w:val="003F4A17"/>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3F4A17"/>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3F4A17"/>
    <w:pPr>
      <w:widowControl w:val="0"/>
      <w:tabs>
        <w:tab w:val="left" w:pos="360"/>
      </w:tabs>
      <w:ind w:left="360" w:hanging="360"/>
    </w:pPr>
  </w:style>
  <w:style w:type="paragraph" w:styleId="BlockText">
    <w:name w:val="Block Text"/>
    <w:basedOn w:val="Normal"/>
    <w:rsid w:val="003F4A17"/>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3F4A17"/>
    <w:rPr>
      <w:sz w:val="16"/>
      <w:szCs w:val="16"/>
    </w:rPr>
  </w:style>
  <w:style w:type="paragraph" w:customStyle="1" w:styleId="Content">
    <w:name w:val="Content"/>
    <w:basedOn w:val="Normal"/>
    <w:rsid w:val="003F4A17"/>
    <w:pPr>
      <w:ind w:left="709" w:firstLine="720"/>
      <w:jc w:val="both"/>
    </w:pPr>
    <w:rPr>
      <w:rFonts w:ascii=".VnTime" w:hAnsi=".VnTime" w:cs="Times New Roman"/>
      <w:sz w:val="24"/>
      <w:szCs w:val="24"/>
    </w:rPr>
  </w:style>
  <w:style w:type="paragraph" w:customStyle="1" w:styleId="TableCaption">
    <w:name w:val="TableCaption"/>
    <w:basedOn w:val="NormalIndent"/>
    <w:rsid w:val="003F4A17"/>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3F4A17"/>
    <w:rPr>
      <w:b/>
      <w:bCs/>
    </w:rPr>
  </w:style>
  <w:style w:type="paragraph" w:customStyle="1" w:styleId="TableTitle">
    <w:name w:val="Table Title"/>
    <w:basedOn w:val="NormalIndent"/>
    <w:autoRedefine/>
    <w:rsid w:val="003F4A17"/>
    <w:pPr>
      <w:keepNext/>
      <w:widowControl w:val="0"/>
      <w:numPr>
        <w:numId w:val="5"/>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3F4A17"/>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3F4A17"/>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3F4A17"/>
    <w:pPr>
      <w:widowControl w:val="0"/>
      <w:ind w:left="0"/>
      <w:jc w:val="center"/>
    </w:pPr>
    <w:rPr>
      <w:rFonts w:cs="Tahoma"/>
      <w:b/>
      <w:snapToGrid w:val="0"/>
      <w:color w:val="6E2500"/>
    </w:rPr>
  </w:style>
  <w:style w:type="paragraph" w:customStyle="1" w:styleId="NormalT">
    <w:name w:val="NormalT"/>
    <w:basedOn w:val="Normal"/>
    <w:rsid w:val="003F4A17"/>
  </w:style>
  <w:style w:type="paragraph" w:customStyle="1" w:styleId="TableCell">
    <w:name w:val="Table Cell"/>
    <w:basedOn w:val="Normal"/>
    <w:rsid w:val="005B7FF1"/>
    <w:pPr>
      <w:spacing w:after="120"/>
      <w:ind w:left="0"/>
    </w:pPr>
    <w:rPr>
      <w:rFonts w:ascii="Times New Roman" w:hAnsi="Times New Roman" w:cs="Times New Roman"/>
      <w:sz w:val="18"/>
      <w:szCs w:val="24"/>
    </w:rPr>
  </w:style>
  <w:style w:type="paragraph" w:customStyle="1" w:styleId="TableBullet1">
    <w:name w:val="Table Bullet 1"/>
    <w:basedOn w:val="TableCell"/>
    <w:rsid w:val="005B7FF1"/>
    <w:pPr>
      <w:numPr>
        <w:numId w:val="7"/>
      </w:numPr>
      <w:tabs>
        <w:tab w:val="left" w:pos="4"/>
      </w:tabs>
      <w:spacing w:before="60" w:after="60"/>
    </w:pPr>
  </w:style>
  <w:style w:type="paragraph" w:customStyle="1" w:styleId="TableBullet2">
    <w:name w:val="Table Bullet 2"/>
    <w:basedOn w:val="TableCell"/>
    <w:rsid w:val="005B7FF1"/>
    <w:pPr>
      <w:numPr>
        <w:ilvl w:val="1"/>
        <w:numId w:val="7"/>
      </w:numPr>
      <w:tabs>
        <w:tab w:val="left" w:pos="8"/>
      </w:tabs>
      <w:spacing w:before="60" w:after="60"/>
    </w:pPr>
  </w:style>
  <w:style w:type="paragraph" w:customStyle="1" w:styleId="TableHeading">
    <w:name w:val="Table Heading"/>
    <w:basedOn w:val="Normal"/>
    <w:rsid w:val="005B7FF1"/>
    <w:pPr>
      <w:keepNext/>
      <w:spacing w:after="120"/>
      <w:ind w:left="0"/>
    </w:pPr>
    <w:rPr>
      <w:rFonts w:ascii="Arial" w:hAnsi="Arial" w:cs="Times New Roman"/>
      <w:b/>
      <w:sz w:val="18"/>
      <w:szCs w:val="24"/>
    </w:rPr>
  </w:style>
  <w:style w:type="paragraph" w:customStyle="1" w:styleId="TableNumber1">
    <w:name w:val="Table Number 1"/>
    <w:basedOn w:val="TableCell"/>
    <w:rsid w:val="002B4DFF"/>
    <w:pPr>
      <w:numPr>
        <w:numId w:val="8"/>
      </w:numPr>
      <w:tabs>
        <w:tab w:val="left" w:pos="4"/>
      </w:tabs>
      <w:spacing w:before="60" w:after="60"/>
    </w:pPr>
  </w:style>
  <w:style w:type="paragraph" w:customStyle="1" w:styleId="TableNumber2">
    <w:name w:val="Table Number 2"/>
    <w:basedOn w:val="TableCell"/>
    <w:rsid w:val="002B4DFF"/>
    <w:pPr>
      <w:numPr>
        <w:ilvl w:val="1"/>
        <w:numId w:val="8"/>
      </w:numPr>
      <w:tabs>
        <w:tab w:val="left" w:pos="8"/>
      </w:tabs>
      <w:spacing w:before="60" w:after="60"/>
    </w:pPr>
  </w:style>
  <w:style w:type="table" w:styleId="TableGrid">
    <w:name w:val="Table Grid"/>
    <w:basedOn w:val="TableNormal"/>
    <w:rsid w:val="0056602C"/>
    <w:pPr>
      <w:spacing w:before="120" w:after="60"/>
      <w:ind w:left="54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3">
    <w:name w:val="Table List 3"/>
    <w:basedOn w:val="TableNormal"/>
    <w:rsid w:val="0056602C"/>
    <w:pPr>
      <w:spacing w:before="120" w:after="60"/>
      <w:ind w:left="544"/>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CommentSubject">
    <w:name w:val="annotation subject"/>
    <w:basedOn w:val="CommentText"/>
    <w:next w:val="CommentText"/>
    <w:semiHidden/>
    <w:rsid w:val="00711CD0"/>
    <w:pPr>
      <w:spacing w:before="120"/>
      <w:ind w:left="544"/>
    </w:pPr>
    <w:rPr>
      <w:rFonts w:ascii="Tahoma" w:hAnsi="Tahoma" w:cs="Arial"/>
      <w:b/>
      <w:bCs/>
      <w:lang w:val="en-US"/>
    </w:rPr>
  </w:style>
  <w:style w:type="paragraph" w:styleId="BalloonText">
    <w:name w:val="Balloon Text"/>
    <w:basedOn w:val="Normal"/>
    <w:semiHidden/>
    <w:rsid w:val="00711CD0"/>
    <w:rPr>
      <w:rFonts w:cs="Tahoma"/>
      <w:sz w:val="16"/>
      <w:szCs w:val="16"/>
    </w:rPr>
  </w:style>
  <w:style w:type="paragraph" w:customStyle="1" w:styleId="ListBullet1">
    <w:name w:val="List Bullet 1"/>
    <w:basedOn w:val="BodyText"/>
    <w:link w:val="ListBullet1Char"/>
    <w:rsid w:val="00AD1D8E"/>
    <w:pPr>
      <w:numPr>
        <w:numId w:val="9"/>
      </w:numPr>
      <w:tabs>
        <w:tab w:val="left" w:pos="30"/>
      </w:tabs>
    </w:pPr>
    <w:rPr>
      <w:rFonts w:ascii="Times New Roman" w:hAnsi="Times New Roman"/>
      <w:lang w:val="en-US"/>
    </w:rPr>
  </w:style>
  <w:style w:type="paragraph" w:styleId="ListBullet2">
    <w:name w:val="List Bullet 2"/>
    <w:aliases w:val=" Char1"/>
    <w:basedOn w:val="BodyText"/>
    <w:link w:val="ListBullet2Char"/>
    <w:rsid w:val="00AD1D8E"/>
    <w:pPr>
      <w:numPr>
        <w:ilvl w:val="1"/>
        <w:numId w:val="9"/>
      </w:numPr>
      <w:tabs>
        <w:tab w:val="left" w:pos="35"/>
      </w:tabs>
    </w:pPr>
    <w:rPr>
      <w:rFonts w:ascii="Times New Roman" w:hAnsi="Times New Roman"/>
      <w:lang w:val="en-US"/>
    </w:rPr>
  </w:style>
  <w:style w:type="paragraph" w:styleId="ListBullet3">
    <w:name w:val="List Bullet 3"/>
    <w:basedOn w:val="BodyText"/>
    <w:rsid w:val="00AD1D8E"/>
    <w:pPr>
      <w:numPr>
        <w:ilvl w:val="2"/>
        <w:numId w:val="9"/>
      </w:numPr>
      <w:tabs>
        <w:tab w:val="left" w:pos="40"/>
      </w:tabs>
    </w:pPr>
    <w:rPr>
      <w:rFonts w:ascii="Times New Roman" w:hAnsi="Times New Roman"/>
      <w:lang w:val="en-US"/>
    </w:rPr>
  </w:style>
  <w:style w:type="paragraph" w:customStyle="1" w:styleId="ListNumber1">
    <w:name w:val="List Number 1"/>
    <w:basedOn w:val="BodyText"/>
    <w:link w:val="ListNumber1Char"/>
    <w:rsid w:val="00AD1D8E"/>
    <w:pPr>
      <w:numPr>
        <w:numId w:val="10"/>
      </w:numPr>
      <w:tabs>
        <w:tab w:val="left" w:pos="30"/>
      </w:tabs>
    </w:pPr>
    <w:rPr>
      <w:rFonts w:ascii="Times New Roman" w:hAnsi="Times New Roman"/>
      <w:lang w:val="en-US"/>
    </w:rPr>
  </w:style>
  <w:style w:type="paragraph" w:styleId="ListNumber2">
    <w:name w:val="List Number 2"/>
    <w:basedOn w:val="BodyText"/>
    <w:rsid w:val="00AD1D8E"/>
    <w:pPr>
      <w:numPr>
        <w:ilvl w:val="1"/>
        <w:numId w:val="10"/>
      </w:numPr>
      <w:tabs>
        <w:tab w:val="left" w:pos="35"/>
      </w:tabs>
    </w:pPr>
    <w:rPr>
      <w:rFonts w:ascii="Times New Roman" w:hAnsi="Times New Roman"/>
      <w:lang w:val="en-US"/>
    </w:rPr>
  </w:style>
  <w:style w:type="paragraph" w:styleId="ListNumber3">
    <w:name w:val="List Number 3"/>
    <w:basedOn w:val="BodyText"/>
    <w:rsid w:val="00AD1D8E"/>
    <w:pPr>
      <w:numPr>
        <w:ilvl w:val="2"/>
        <w:numId w:val="10"/>
      </w:numPr>
      <w:tabs>
        <w:tab w:val="left" w:pos="40"/>
      </w:tabs>
    </w:pPr>
    <w:rPr>
      <w:rFonts w:ascii="Times New Roman" w:hAnsi="Times New Roman"/>
      <w:lang w:val="en-US"/>
    </w:rPr>
  </w:style>
  <w:style w:type="paragraph" w:customStyle="1" w:styleId="BodyKeepWith">
    <w:name w:val="Body Keep With"/>
    <w:basedOn w:val="BodyText"/>
    <w:rsid w:val="00AD1D8E"/>
    <w:pPr>
      <w:keepNext/>
      <w:spacing w:before="120" w:after="60"/>
      <w:ind w:left="1800"/>
    </w:pPr>
    <w:rPr>
      <w:rFonts w:ascii="Times New Roman" w:hAnsi="Times New Roman"/>
      <w:lang w:val="en-US"/>
    </w:rPr>
  </w:style>
  <w:style w:type="character" w:customStyle="1" w:styleId="ListBullet1Char">
    <w:name w:val="List Bullet 1 Char"/>
    <w:basedOn w:val="DefaultParagraphFont"/>
    <w:link w:val="ListBullet1"/>
    <w:rsid w:val="00AD1D8E"/>
    <w:rPr>
      <w:szCs w:val="24"/>
      <w:lang w:eastAsia="en-US"/>
    </w:rPr>
  </w:style>
  <w:style w:type="character" w:customStyle="1" w:styleId="bodytext0">
    <w:name w:val="bodytext"/>
    <w:basedOn w:val="DefaultParagraphFont"/>
    <w:rsid w:val="00AD1D8E"/>
  </w:style>
  <w:style w:type="character" w:customStyle="1" w:styleId="BodyTextChar">
    <w:name w:val="Body Text Char"/>
    <w:aliases w:val="Char Char Char Char,Char Char Char1,Char Char Char Char Char Char Char Char Char,Char Char Char Char Char Char Char Char1"/>
    <w:basedOn w:val="DefaultParagraphFont"/>
    <w:link w:val="BodyText"/>
    <w:rsid w:val="007969AA"/>
    <w:rPr>
      <w:rFonts w:ascii="Tahoma" w:hAnsi="Tahoma"/>
      <w:szCs w:val="24"/>
      <w:lang w:val="en-AU" w:eastAsia="en-US"/>
    </w:rPr>
  </w:style>
  <w:style w:type="paragraph" w:customStyle="1" w:styleId="ListBullet1CharChar">
    <w:name w:val="List Bullet 1 Char Char"/>
    <w:basedOn w:val="BodyText"/>
    <w:link w:val="ListBullet1CharCharChar"/>
    <w:rsid w:val="00471429"/>
    <w:pPr>
      <w:tabs>
        <w:tab w:val="left" w:pos="30"/>
        <w:tab w:val="num" w:pos="360"/>
      </w:tabs>
      <w:spacing w:beforeAutospacing="1" w:after="100" w:afterAutospacing="1"/>
      <w:ind w:left="567"/>
    </w:pPr>
    <w:rPr>
      <w:rFonts w:cs="Arial"/>
      <w:lang w:val="en-US"/>
    </w:rPr>
  </w:style>
  <w:style w:type="character" w:customStyle="1" w:styleId="ListBullet2Char">
    <w:name w:val="List Bullet 2 Char"/>
    <w:aliases w:val=" Char1 Char"/>
    <w:basedOn w:val="DefaultParagraphFont"/>
    <w:link w:val="ListBullet2"/>
    <w:rsid w:val="00471429"/>
    <w:rPr>
      <w:szCs w:val="24"/>
      <w:lang w:eastAsia="en-US"/>
    </w:rPr>
  </w:style>
  <w:style w:type="paragraph" w:customStyle="1" w:styleId="Normal1">
    <w:name w:val="Normal1"/>
    <w:basedOn w:val="Normal"/>
    <w:rsid w:val="00471429"/>
    <w:pPr>
      <w:spacing w:before="100" w:beforeAutospacing="1" w:after="100" w:afterAutospacing="1"/>
      <w:ind w:left="148"/>
    </w:pPr>
    <w:rPr>
      <w:rFonts w:ascii="MS PGothic" w:eastAsia="MS PGothic" w:hAnsi="MS PGothic" w:cs="MS PGothic"/>
      <w:sz w:val="24"/>
      <w:szCs w:val="24"/>
      <w:lang w:eastAsia="ja-JP"/>
    </w:rPr>
  </w:style>
  <w:style w:type="character" w:customStyle="1" w:styleId="ListBullet1CharCharChar">
    <w:name w:val="List Bullet 1 Char Char Char"/>
    <w:basedOn w:val="DefaultParagraphFont"/>
    <w:link w:val="ListBullet1CharChar"/>
    <w:rsid w:val="00471429"/>
    <w:rPr>
      <w:rFonts w:ascii="Tahoma" w:eastAsia="MS Mincho" w:hAnsi="Tahoma" w:cs="Arial"/>
      <w:szCs w:val="24"/>
      <w:lang w:val="en-US" w:eastAsia="en-US" w:bidi="ar-SA"/>
    </w:rPr>
  </w:style>
  <w:style w:type="character" w:customStyle="1" w:styleId="ListNumber1Char">
    <w:name w:val="List Number 1 Char"/>
    <w:basedOn w:val="DefaultParagraphFont"/>
    <w:link w:val="ListNumber1"/>
    <w:rsid w:val="00C158B3"/>
    <w:rPr>
      <w:szCs w:val="24"/>
      <w:lang w:eastAsia="en-US"/>
    </w:rPr>
  </w:style>
  <w:style w:type="character" w:customStyle="1" w:styleId="hcp1">
    <w:name w:val="hcp1"/>
    <w:basedOn w:val="DefaultParagraphFont"/>
    <w:rsid w:val="00E61B0D"/>
    <w:rPr>
      <w:b/>
      <w:bCs/>
    </w:rPr>
  </w:style>
  <w:style w:type="paragraph" w:customStyle="1" w:styleId="column2">
    <w:name w:val="column2"/>
    <w:basedOn w:val="Normal"/>
    <w:rsid w:val="00A9394F"/>
    <w:pPr>
      <w:spacing w:before="100" w:beforeAutospacing="1" w:after="100" w:afterAutospacing="1"/>
      <w:ind w:left="0"/>
    </w:pPr>
    <w:rPr>
      <w:rFonts w:ascii="Times New Roman" w:hAnsi="Times New Roman" w:cs="Times New Roman"/>
      <w:sz w:val="24"/>
      <w:szCs w:val="24"/>
      <w:lang w:eastAsia="ja-JP"/>
    </w:rPr>
  </w:style>
  <w:style w:type="numbering" w:styleId="111111">
    <w:name w:val="Outline List 2"/>
    <w:basedOn w:val="NoList"/>
    <w:rsid w:val="00A9394F"/>
    <w:pPr>
      <w:numPr>
        <w:numId w:val="11"/>
      </w:numPr>
    </w:pPr>
  </w:style>
  <w:style w:type="paragraph" w:styleId="NormalWeb">
    <w:name w:val="Normal (Web)"/>
    <w:basedOn w:val="Normal"/>
    <w:rsid w:val="007965F3"/>
    <w:pPr>
      <w:spacing w:before="100" w:beforeAutospacing="1" w:after="100" w:afterAutospacing="1"/>
      <w:ind w:left="0"/>
    </w:pPr>
    <w:rPr>
      <w:rFonts w:ascii="Times New Roman" w:hAnsi="Times New Roman" w:cs="Times New Roman"/>
      <w:sz w:val="24"/>
      <w:szCs w:val="24"/>
      <w:lang w:eastAsia="ja-JP"/>
    </w:rPr>
  </w:style>
  <w:style w:type="paragraph" w:customStyle="1" w:styleId="hcp4">
    <w:name w:val="hcp4"/>
    <w:basedOn w:val="Normal"/>
    <w:rsid w:val="0096172C"/>
    <w:pPr>
      <w:spacing w:before="100" w:beforeAutospacing="1" w:after="100" w:afterAutospacing="1"/>
      <w:ind w:left="0"/>
    </w:pPr>
    <w:rPr>
      <w:rFonts w:ascii="Times New Roman" w:hAnsi="Times New Roman" w:cs="Times New Roman"/>
      <w:b/>
      <w:bCs/>
      <w:sz w:val="24"/>
      <w:szCs w:val="24"/>
      <w:lang w:eastAsia="ja-JP"/>
    </w:rPr>
  </w:style>
  <w:style w:type="paragraph" w:customStyle="1" w:styleId="hcp9">
    <w:name w:val="hcp9"/>
    <w:basedOn w:val="Normal"/>
    <w:rsid w:val="0096172C"/>
    <w:pPr>
      <w:spacing w:before="100" w:beforeAutospacing="1" w:after="100" w:afterAutospacing="1"/>
      <w:ind w:left="0"/>
    </w:pPr>
    <w:rPr>
      <w:rFonts w:ascii="Times New Roman" w:hAnsi="Times New Roman" w:cs="Times New Roman"/>
      <w:sz w:val="24"/>
      <w:szCs w:val="24"/>
      <w:lang w:eastAsia="ja-JP"/>
    </w:rPr>
  </w:style>
  <w:style w:type="character" w:customStyle="1" w:styleId="hcp8">
    <w:name w:val="hcp8"/>
    <w:basedOn w:val="DefaultParagraphFont"/>
    <w:rsid w:val="0096172C"/>
    <w:rPr>
      <w:b w:val="0"/>
      <w:bCs w:val="0"/>
    </w:rPr>
  </w:style>
  <w:style w:type="character" w:customStyle="1" w:styleId="hcp12">
    <w:name w:val="hcp12"/>
    <w:basedOn w:val="DefaultParagraphFont"/>
    <w:rsid w:val="002B1C94"/>
  </w:style>
  <w:style w:type="character" w:customStyle="1" w:styleId="hcp16">
    <w:name w:val="hcp16"/>
    <w:basedOn w:val="DefaultParagraphFont"/>
    <w:rsid w:val="005C32CD"/>
    <w:rPr>
      <w:sz w:val="22"/>
      <w:szCs w:val="22"/>
    </w:rPr>
  </w:style>
  <w:style w:type="character" w:customStyle="1" w:styleId="Comment">
    <w:name w:val="Comment"/>
    <w:basedOn w:val="DefaultParagraphFont"/>
    <w:rsid w:val="001C61F9"/>
    <w:rPr>
      <w:bdr w:val="none" w:sz="0" w:space="0" w:color="auto"/>
      <w:shd w:val="clear" w:color="auto" w:fill="00FF00"/>
    </w:rPr>
  </w:style>
  <w:style w:type="character" w:customStyle="1" w:styleId="Deleted">
    <w:name w:val="Deleted"/>
    <w:basedOn w:val="DefaultParagraphFont"/>
    <w:rsid w:val="001C61F9"/>
    <w:rPr>
      <w:strike/>
      <w:dstrike w:val="0"/>
      <w:color w:val="0000FF"/>
    </w:rPr>
  </w:style>
  <w:style w:type="character" w:customStyle="1" w:styleId="hcp10">
    <w:name w:val="hcp10"/>
    <w:basedOn w:val="DefaultParagraphFont"/>
    <w:rsid w:val="00973F80"/>
    <w:rPr>
      <w:sz w:val="22"/>
      <w:szCs w:val="22"/>
    </w:rPr>
  </w:style>
  <w:style w:type="character" w:customStyle="1" w:styleId="hcp6">
    <w:name w:val="hcp6"/>
    <w:basedOn w:val="DefaultParagraphFont"/>
    <w:rsid w:val="004542CF"/>
  </w:style>
  <w:style w:type="character" w:customStyle="1" w:styleId="hcp17">
    <w:name w:val="hcp17"/>
    <w:basedOn w:val="DefaultParagraphFont"/>
    <w:rsid w:val="000F6EAC"/>
    <w:rPr>
      <w:rFonts w:ascii="Arial" w:hAnsi="Arial" w:cs="Arial" w:hint="default"/>
      <w:sz w:val="20"/>
      <w:szCs w:val="20"/>
    </w:rPr>
  </w:style>
  <w:style w:type="character" w:customStyle="1" w:styleId="keyboard">
    <w:name w:val="keyboard"/>
    <w:basedOn w:val="DefaultParagraphFont"/>
    <w:rsid w:val="006168C3"/>
  </w:style>
  <w:style w:type="character" w:customStyle="1" w:styleId="note">
    <w:name w:val="note"/>
    <w:basedOn w:val="DefaultParagraphFont"/>
    <w:rsid w:val="006168C3"/>
  </w:style>
  <w:style w:type="character" w:styleId="FollowedHyperlink">
    <w:name w:val="FollowedHyperlink"/>
    <w:basedOn w:val="DefaultParagraphFont"/>
    <w:rsid w:val="00C470DB"/>
    <w:rPr>
      <w:color w:val="800080"/>
      <w:u w:val="single"/>
    </w:rPr>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Bullet L1,bullet 1,Yellow Bullet,Normal bullet 2"/>
    <w:basedOn w:val="Normal"/>
    <w:link w:val="ListParagraphChar"/>
    <w:uiPriority w:val="34"/>
    <w:qFormat/>
    <w:rsid w:val="00AD6B54"/>
    <w:pPr>
      <w:ind w:left="720"/>
    </w:pPr>
  </w:style>
  <w:style w:type="paragraph" w:styleId="Revision">
    <w:name w:val="Revision"/>
    <w:hidden/>
    <w:uiPriority w:val="99"/>
    <w:semiHidden/>
    <w:rsid w:val="001836EA"/>
    <w:rPr>
      <w:rFonts w:ascii="Tahoma" w:hAnsi="Tahoma" w:cs="Arial"/>
      <w:lang w:eastAsia="en-US"/>
    </w:rPr>
  </w:style>
  <w:style w:type="character" w:customStyle="1" w:styleId="BodyTextIndentChar">
    <w:name w:val="Body Text Indent Char"/>
    <w:basedOn w:val="DefaultParagraphFont"/>
    <w:link w:val="BodyTextIndent"/>
    <w:rsid w:val="007969AA"/>
    <w:rPr>
      <w:sz w:val="24"/>
      <w:szCs w:val="24"/>
      <w:lang w:val="en-AU" w:eastAsia="en-US"/>
    </w:rPr>
  </w:style>
  <w:style w:type="paragraph" w:customStyle="1" w:styleId="TableContents">
    <w:name w:val="Table Contents"/>
    <w:basedOn w:val="Normal"/>
    <w:uiPriority w:val="99"/>
    <w:rsid w:val="00305A8D"/>
    <w:pPr>
      <w:widowControl w:val="0"/>
      <w:suppressLineNumbers/>
      <w:suppressAutoHyphens/>
      <w:spacing w:before="60"/>
      <w:ind w:left="113" w:right="113"/>
      <w:jc w:val="both"/>
    </w:pPr>
    <w:rPr>
      <w:rFonts w:ascii="Arial" w:eastAsia="Times New Roman" w:hAnsi="Arial" w:cs="Times New Roman"/>
      <w:color w:val="000000"/>
      <w:sz w:val="22"/>
      <w:szCs w:val="24"/>
      <w:lang w:val="en-GB" w:eastAsia="en-GB"/>
    </w:rPr>
  </w:style>
  <w:style w:type="paragraph" w:customStyle="1" w:styleId="TableColumnHeadings">
    <w:name w:val="Table Column Headings"/>
    <w:basedOn w:val="Normal"/>
    <w:uiPriority w:val="99"/>
    <w:rsid w:val="00305A8D"/>
    <w:pPr>
      <w:spacing w:before="60" w:after="40"/>
      <w:ind w:left="113" w:right="113"/>
      <w:jc w:val="both"/>
    </w:pPr>
    <w:rPr>
      <w:rFonts w:ascii="Arial" w:eastAsia="Times New Roman" w:hAnsi="Arial" w:cs="Times New Roman"/>
      <w:b/>
      <w:bCs/>
      <w:color w:val="002E36"/>
      <w:spacing w:val="-5"/>
      <w:sz w:val="22"/>
      <w:szCs w:val="22"/>
      <w:lang w:val="en-GB" w:eastAsia="en-GB"/>
    </w:rPr>
  </w:style>
  <w:style w:type="paragraph" w:customStyle="1" w:styleId="Guide">
    <w:name w:val="Guide"/>
    <w:basedOn w:val="Normal"/>
    <w:link w:val="GuideCharChar"/>
    <w:uiPriority w:val="99"/>
    <w:rsid w:val="00305A8D"/>
    <w:pPr>
      <w:spacing w:before="60" w:after="120"/>
      <w:ind w:left="0"/>
      <w:jc w:val="both"/>
    </w:pPr>
    <w:rPr>
      <w:rFonts w:ascii="Arial" w:eastAsia="Times New Roman" w:hAnsi="Arial" w:cs="Times New Roman"/>
      <w:i/>
      <w:iCs/>
      <w:color w:val="002E36"/>
      <w:sz w:val="22"/>
      <w:szCs w:val="24"/>
      <w:lang w:val="en-GB" w:eastAsia="en-GB"/>
    </w:rPr>
  </w:style>
  <w:style w:type="character" w:customStyle="1" w:styleId="GuideCharChar">
    <w:name w:val="Guide Char Char"/>
    <w:link w:val="Guide"/>
    <w:uiPriority w:val="99"/>
    <w:locked/>
    <w:rsid w:val="00305A8D"/>
    <w:rPr>
      <w:rFonts w:ascii="Arial" w:eastAsia="Times New Roman" w:hAnsi="Arial"/>
      <w:i/>
      <w:iCs/>
      <w:color w:val="002E36"/>
      <w:sz w:val="22"/>
      <w:szCs w:val="24"/>
      <w:lang w:val="en-GB" w:eastAsia="en-GB"/>
    </w:rPr>
  </w:style>
  <w:style w:type="paragraph" w:customStyle="1" w:styleId="TableLine">
    <w:name w:val="Table Line"/>
    <w:basedOn w:val="Normal"/>
    <w:link w:val="TableLineChar"/>
    <w:qFormat/>
    <w:rsid w:val="00305A8D"/>
    <w:pPr>
      <w:keepNext/>
      <w:widowControl w:val="0"/>
      <w:adjustRightInd w:val="0"/>
      <w:spacing w:after="120"/>
      <w:ind w:left="0"/>
      <w:jc w:val="both"/>
      <w:textAlignment w:val="baseline"/>
    </w:pPr>
    <w:rPr>
      <w:rFonts w:ascii="Arial" w:eastAsia="Calibri" w:hAnsi="Arial" w:cs="Times New Roman"/>
      <w:sz w:val="24"/>
    </w:rPr>
  </w:style>
  <w:style w:type="character" w:customStyle="1" w:styleId="TableLineChar">
    <w:name w:val="Table Line Char"/>
    <w:link w:val="TableLine"/>
    <w:rsid w:val="00305A8D"/>
    <w:rPr>
      <w:rFonts w:ascii="Arial" w:eastAsia="Calibri" w:hAnsi="Arial"/>
      <w:sz w:val="24"/>
      <w:lang w:eastAsia="en-US"/>
    </w:rPr>
  </w:style>
  <w:style w:type="character" w:customStyle="1" w:styleId="HeaderChar">
    <w:name w:val="Header Char"/>
    <w:aliases w:val="Header1 Char,Draft Char,hd Char,ITT i Char,sbv Char"/>
    <w:basedOn w:val="DefaultParagraphFont"/>
    <w:link w:val="Header"/>
    <w:rsid w:val="00305A8D"/>
    <w:rPr>
      <w:rFonts w:ascii="Verdana" w:hAnsi="Verdana" w:cs="Tahoma"/>
      <w:lang w:eastAsia="en-US"/>
    </w:rPr>
  </w:style>
  <w:style w:type="table" w:customStyle="1" w:styleId="TableGrid1">
    <w:name w:val="Table Grid1"/>
    <w:basedOn w:val="TableNormal"/>
    <w:next w:val="TableGrid"/>
    <w:rsid w:val="00313784"/>
    <w:pPr>
      <w:jc w:val="both"/>
    </w:pPr>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13784"/>
    <w:pPr>
      <w:jc w:val="both"/>
    </w:pPr>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basedOn w:val="DefaultParagraphFont"/>
    <w:link w:val="ListParagraph"/>
    <w:uiPriority w:val="34"/>
    <w:qFormat/>
    <w:locked/>
    <w:rsid w:val="0019279E"/>
    <w:rPr>
      <w:rFonts w:ascii="Tahoma" w:hAnsi="Tahoma" w:cs="Arial"/>
      <w:lang w:eastAsia="en-US"/>
    </w:rPr>
  </w:style>
  <w:style w:type="character" w:styleId="LineNumber">
    <w:name w:val="line number"/>
    <w:basedOn w:val="DefaultParagraphFont"/>
    <w:semiHidden/>
    <w:unhideWhenUsed/>
    <w:rsid w:val="00F652E3"/>
  </w:style>
  <w:style w:type="character" w:customStyle="1" w:styleId="FooterChar">
    <w:name w:val="Footer Char"/>
    <w:basedOn w:val="DefaultParagraphFont"/>
    <w:link w:val="Footer"/>
    <w:uiPriority w:val="99"/>
    <w:rsid w:val="00DB613F"/>
    <w:rPr>
      <w:rFonts w:ascii="Tahoma" w:hAnsi="Tahoma" w:cs="Tahom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027996">
      <w:bodyDiv w:val="1"/>
      <w:marLeft w:val="0"/>
      <w:marRight w:val="0"/>
      <w:marTop w:val="0"/>
      <w:marBottom w:val="0"/>
      <w:divBdr>
        <w:top w:val="none" w:sz="0" w:space="0" w:color="auto"/>
        <w:left w:val="none" w:sz="0" w:space="0" w:color="auto"/>
        <w:bottom w:val="none" w:sz="0" w:space="0" w:color="auto"/>
        <w:right w:val="none" w:sz="0" w:space="0" w:color="auto"/>
      </w:divBdr>
    </w:div>
    <w:div w:id="766655521">
      <w:bodyDiv w:val="1"/>
      <w:marLeft w:val="0"/>
      <w:marRight w:val="0"/>
      <w:marTop w:val="0"/>
      <w:marBottom w:val="0"/>
      <w:divBdr>
        <w:top w:val="none" w:sz="0" w:space="0" w:color="auto"/>
        <w:left w:val="none" w:sz="0" w:space="0" w:color="auto"/>
        <w:bottom w:val="none" w:sz="0" w:space="0" w:color="auto"/>
        <w:right w:val="none" w:sz="0" w:space="0" w:color="auto"/>
      </w:divBdr>
    </w:div>
    <w:div w:id="776174411">
      <w:bodyDiv w:val="1"/>
      <w:marLeft w:val="0"/>
      <w:marRight w:val="0"/>
      <w:marTop w:val="0"/>
      <w:marBottom w:val="0"/>
      <w:divBdr>
        <w:top w:val="none" w:sz="0" w:space="0" w:color="auto"/>
        <w:left w:val="none" w:sz="0" w:space="0" w:color="auto"/>
        <w:bottom w:val="none" w:sz="0" w:space="0" w:color="auto"/>
        <w:right w:val="none" w:sz="0" w:space="0" w:color="auto"/>
      </w:divBdr>
    </w:div>
    <w:div w:id="777455149">
      <w:bodyDiv w:val="1"/>
      <w:marLeft w:val="0"/>
      <w:marRight w:val="0"/>
      <w:marTop w:val="0"/>
      <w:marBottom w:val="0"/>
      <w:divBdr>
        <w:top w:val="none" w:sz="0" w:space="0" w:color="auto"/>
        <w:left w:val="none" w:sz="0" w:space="0" w:color="auto"/>
        <w:bottom w:val="none" w:sz="0" w:space="0" w:color="auto"/>
        <w:right w:val="none" w:sz="0" w:space="0" w:color="auto"/>
      </w:divBdr>
    </w:div>
    <w:div w:id="945501122">
      <w:bodyDiv w:val="1"/>
      <w:marLeft w:val="0"/>
      <w:marRight w:val="0"/>
      <w:marTop w:val="0"/>
      <w:marBottom w:val="0"/>
      <w:divBdr>
        <w:top w:val="none" w:sz="0" w:space="0" w:color="auto"/>
        <w:left w:val="none" w:sz="0" w:space="0" w:color="auto"/>
        <w:bottom w:val="none" w:sz="0" w:space="0" w:color="auto"/>
        <w:right w:val="none" w:sz="0" w:space="0" w:color="auto"/>
      </w:divBdr>
    </w:div>
    <w:div w:id="1015231907">
      <w:bodyDiv w:val="1"/>
      <w:marLeft w:val="0"/>
      <w:marRight w:val="0"/>
      <w:marTop w:val="0"/>
      <w:marBottom w:val="0"/>
      <w:divBdr>
        <w:top w:val="none" w:sz="0" w:space="0" w:color="auto"/>
        <w:left w:val="none" w:sz="0" w:space="0" w:color="auto"/>
        <w:bottom w:val="none" w:sz="0" w:space="0" w:color="auto"/>
        <w:right w:val="none" w:sz="0" w:space="0" w:color="auto"/>
      </w:divBdr>
    </w:div>
    <w:div w:id="1167670016">
      <w:bodyDiv w:val="1"/>
      <w:marLeft w:val="0"/>
      <w:marRight w:val="0"/>
      <w:marTop w:val="0"/>
      <w:marBottom w:val="0"/>
      <w:divBdr>
        <w:top w:val="none" w:sz="0" w:space="0" w:color="auto"/>
        <w:left w:val="none" w:sz="0" w:space="0" w:color="auto"/>
        <w:bottom w:val="none" w:sz="0" w:space="0" w:color="auto"/>
        <w:right w:val="none" w:sz="0" w:space="0" w:color="auto"/>
      </w:divBdr>
    </w:div>
    <w:div w:id="1316495061">
      <w:bodyDiv w:val="1"/>
      <w:marLeft w:val="0"/>
      <w:marRight w:val="0"/>
      <w:marTop w:val="0"/>
      <w:marBottom w:val="0"/>
      <w:divBdr>
        <w:top w:val="none" w:sz="0" w:space="0" w:color="auto"/>
        <w:left w:val="none" w:sz="0" w:space="0" w:color="auto"/>
        <w:bottom w:val="none" w:sz="0" w:space="0" w:color="auto"/>
        <w:right w:val="none" w:sz="0" w:space="0" w:color="auto"/>
      </w:divBdr>
    </w:div>
    <w:div w:id="1489979142">
      <w:bodyDiv w:val="1"/>
      <w:marLeft w:val="0"/>
      <w:marRight w:val="0"/>
      <w:marTop w:val="0"/>
      <w:marBottom w:val="0"/>
      <w:divBdr>
        <w:top w:val="none" w:sz="0" w:space="0" w:color="auto"/>
        <w:left w:val="none" w:sz="0" w:space="0" w:color="auto"/>
        <w:bottom w:val="none" w:sz="0" w:space="0" w:color="auto"/>
        <w:right w:val="none" w:sz="0" w:space="0" w:color="auto"/>
      </w:divBdr>
    </w:div>
    <w:div w:id="1698504321">
      <w:bodyDiv w:val="1"/>
      <w:marLeft w:val="0"/>
      <w:marRight w:val="0"/>
      <w:marTop w:val="0"/>
      <w:marBottom w:val="0"/>
      <w:divBdr>
        <w:top w:val="none" w:sz="0" w:space="0" w:color="auto"/>
        <w:left w:val="none" w:sz="0" w:space="0" w:color="auto"/>
        <w:bottom w:val="none" w:sz="0" w:space="0" w:color="auto"/>
        <w:right w:val="none" w:sz="0" w:space="0" w:color="auto"/>
      </w:divBdr>
    </w:div>
    <w:div w:id="1825469498">
      <w:bodyDiv w:val="1"/>
      <w:marLeft w:val="0"/>
      <w:marRight w:val="0"/>
      <w:marTop w:val="0"/>
      <w:marBottom w:val="0"/>
      <w:divBdr>
        <w:top w:val="none" w:sz="0" w:space="0" w:color="auto"/>
        <w:left w:val="none" w:sz="0" w:space="0" w:color="auto"/>
        <w:bottom w:val="none" w:sz="0" w:space="0" w:color="auto"/>
        <w:right w:val="none" w:sz="0" w:space="0" w:color="auto"/>
      </w:divBdr>
    </w:div>
    <w:div w:id="1827890202">
      <w:bodyDiv w:val="1"/>
      <w:marLeft w:val="0"/>
      <w:marRight w:val="0"/>
      <w:marTop w:val="0"/>
      <w:marBottom w:val="0"/>
      <w:divBdr>
        <w:top w:val="none" w:sz="0" w:space="0" w:color="auto"/>
        <w:left w:val="none" w:sz="0" w:space="0" w:color="auto"/>
        <w:bottom w:val="none" w:sz="0" w:space="0" w:color="auto"/>
        <w:right w:val="none" w:sz="0" w:space="0" w:color="auto"/>
      </w:divBdr>
    </w:div>
    <w:div w:id="2073193889">
      <w:bodyDiv w:val="1"/>
      <w:marLeft w:val="0"/>
      <w:marRight w:val="0"/>
      <w:marTop w:val="0"/>
      <w:marBottom w:val="0"/>
      <w:divBdr>
        <w:top w:val="none" w:sz="0" w:space="0" w:color="auto"/>
        <w:left w:val="none" w:sz="0" w:space="0" w:color="auto"/>
        <w:bottom w:val="none" w:sz="0" w:space="0" w:color="auto"/>
        <w:right w:val="none" w:sz="0" w:space="0" w:color="auto"/>
      </w:divBdr>
    </w:div>
    <w:div w:id="21286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Word_Document1.docx"/><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package" Target="embeddings/Microsoft_Excel_Worksheet.xlsx"/><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Microsoft_Word_Document.docx"/><Relationship Id="rId23" Type="http://schemas.microsoft.com/office/2011/relationships/commentsExtended" Target="commentsExtended.xml"/><Relationship Id="rId28" Type="http://schemas.openxmlformats.org/officeDocument/2006/relationships/image" Target="media/image11.emf"/><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package" Target="embeddings/Microsoft_Excel_Worksheet2.xlsx"/><Relationship Id="rId30" Type="http://schemas.openxmlformats.org/officeDocument/2006/relationships/header" Target="header1.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apv\My%20Documents\FPT%20Software%202006\SOLAR\G5-Ambient.ORT\Requirement\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4CBDA733A3C345BCBCECDC286C8143" ma:contentTypeVersion="0" ma:contentTypeDescription="Create a new document." ma:contentTypeScope="" ma:versionID="179ada02c6e1719d9e16f46f59fb0e3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FE9FD-F471-4967-BBBF-0159BE288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2C39471-9DEF-4EF2-8287-FC234499DAEF}">
  <ds:schemaRefs>
    <ds:schemaRef ds:uri="http://schemas.microsoft.com/office/2006/metadata/properties"/>
  </ds:schemaRefs>
</ds:datastoreItem>
</file>

<file path=customXml/itemProps3.xml><?xml version="1.0" encoding="utf-8"?>
<ds:datastoreItem xmlns:ds="http://schemas.openxmlformats.org/officeDocument/2006/customXml" ds:itemID="{3CEF3B3D-9B99-4D2A-833E-50F34F35DA1E}">
  <ds:schemaRefs>
    <ds:schemaRef ds:uri="http://schemas.microsoft.com/sharepoint/v3/contenttype/forms"/>
  </ds:schemaRefs>
</ds:datastoreItem>
</file>

<file path=customXml/itemProps4.xml><?xml version="1.0" encoding="utf-8"?>
<ds:datastoreItem xmlns:ds="http://schemas.openxmlformats.org/officeDocument/2006/customXml" ds:itemID="{D7483AAC-3DE7-4CC2-91BC-B7C0C354C9B4}">
  <ds:schemaRefs>
    <ds:schemaRef ds:uri="http://schemas.microsoft.com/office/2006/metadata/longProperties"/>
  </ds:schemaRefs>
</ds:datastoreItem>
</file>

<file path=customXml/itemProps5.xml><?xml version="1.0" encoding="utf-8"?>
<ds:datastoreItem xmlns:ds="http://schemas.openxmlformats.org/officeDocument/2006/customXml" ds:itemID="{35AE2A5E-FBC1-4EC3-BE50-4FA6E99D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Template>
  <TotalTime>7213</TotalTime>
  <Pages>25</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Manager/>
  <Company>FPT Software JSC</Company>
  <LinksUpToDate>false</LinksUpToDate>
  <CharactersWithSpaces>27012</CharactersWithSpaces>
  <SharedDoc>false</SharedDoc>
  <HLinks>
    <vt:vector size="114" baseType="variant">
      <vt:variant>
        <vt:i4>4325479</vt:i4>
      </vt:variant>
      <vt:variant>
        <vt:i4>81</vt:i4>
      </vt:variant>
      <vt:variant>
        <vt:i4>0</vt:i4>
      </vt:variant>
      <vt:variant>
        <vt:i4>5</vt:i4>
      </vt:variant>
      <vt:variant>
        <vt:lpwstr/>
      </vt:variant>
      <vt:variant>
        <vt:lpwstr>EF_cancel_update_Agency</vt:lpwstr>
      </vt:variant>
      <vt:variant>
        <vt:i4>720925</vt:i4>
      </vt:variant>
      <vt:variant>
        <vt:i4>78</vt:i4>
      </vt:variant>
      <vt:variant>
        <vt:i4>0</vt:i4>
      </vt:variant>
      <vt:variant>
        <vt:i4>5</vt:i4>
      </vt:variant>
      <vt:variant>
        <vt:lpwstr/>
      </vt:variant>
      <vt:variant>
        <vt:lpwstr>_Exception_flows</vt:lpwstr>
      </vt:variant>
      <vt:variant>
        <vt:i4>1572904</vt:i4>
      </vt:variant>
      <vt:variant>
        <vt:i4>75</vt:i4>
      </vt:variant>
      <vt:variant>
        <vt:i4>0</vt:i4>
      </vt:variant>
      <vt:variant>
        <vt:i4>5</vt:i4>
      </vt:variant>
      <vt:variant>
        <vt:lpwstr/>
      </vt:variant>
      <vt:variant>
        <vt:lpwstr>_Agency_Basic_Information</vt:lpwstr>
      </vt:variant>
      <vt:variant>
        <vt:i4>3670054</vt:i4>
      </vt:variant>
      <vt:variant>
        <vt:i4>72</vt:i4>
      </vt:variant>
      <vt:variant>
        <vt:i4>0</vt:i4>
      </vt:variant>
      <vt:variant>
        <vt:i4>5</vt:i4>
      </vt:variant>
      <vt:variant>
        <vt:lpwstr/>
      </vt:variant>
      <vt:variant>
        <vt:lpwstr>AF_Search_Agency</vt:lpwstr>
      </vt:variant>
      <vt:variant>
        <vt:i4>4718698</vt:i4>
      </vt:variant>
      <vt:variant>
        <vt:i4>69</vt:i4>
      </vt:variant>
      <vt:variant>
        <vt:i4>0</vt:i4>
      </vt:variant>
      <vt:variant>
        <vt:i4>5</vt:i4>
      </vt:variant>
      <vt:variant>
        <vt:lpwstr/>
      </vt:variant>
      <vt:variant>
        <vt:lpwstr>_Agency_Master_Page</vt:lpwstr>
      </vt:variant>
      <vt:variant>
        <vt:i4>7798867</vt:i4>
      </vt:variant>
      <vt:variant>
        <vt:i4>66</vt:i4>
      </vt:variant>
      <vt:variant>
        <vt:i4>0</vt:i4>
      </vt:variant>
      <vt:variant>
        <vt:i4>5</vt:i4>
      </vt:variant>
      <vt:variant>
        <vt:lpwstr/>
      </vt:variant>
      <vt:variant>
        <vt:lpwstr>AF_View_After_AddUpdate</vt:lpwstr>
      </vt:variant>
      <vt:variant>
        <vt:i4>3932198</vt:i4>
      </vt:variant>
      <vt:variant>
        <vt:i4>63</vt:i4>
      </vt:variant>
      <vt:variant>
        <vt:i4>0</vt:i4>
      </vt:variant>
      <vt:variant>
        <vt:i4>5</vt:i4>
      </vt:variant>
      <vt:variant>
        <vt:lpwstr/>
      </vt:variant>
      <vt:variant>
        <vt:lpwstr>_View_Agency</vt:lpwstr>
      </vt:variant>
      <vt:variant>
        <vt:i4>4194416</vt:i4>
      </vt:variant>
      <vt:variant>
        <vt:i4>60</vt:i4>
      </vt:variant>
      <vt:variant>
        <vt:i4>0</vt:i4>
      </vt:variant>
      <vt:variant>
        <vt:i4>5</vt:i4>
      </vt:variant>
      <vt:variant>
        <vt:lpwstr/>
      </vt:variant>
      <vt:variant>
        <vt:lpwstr>EF_cancel_create_Agency</vt:lpwstr>
      </vt:variant>
      <vt:variant>
        <vt:i4>2752559</vt:i4>
      </vt:variant>
      <vt:variant>
        <vt:i4>57</vt:i4>
      </vt:variant>
      <vt:variant>
        <vt:i4>0</vt:i4>
      </vt:variant>
      <vt:variant>
        <vt:i4>5</vt:i4>
      </vt:variant>
      <vt:variant>
        <vt:lpwstr/>
      </vt:variant>
      <vt:variant>
        <vt:lpwstr>_Validation_rules</vt:lpwstr>
      </vt:variant>
      <vt:variant>
        <vt:i4>1179681</vt:i4>
      </vt:variant>
      <vt:variant>
        <vt:i4>54</vt:i4>
      </vt:variant>
      <vt:variant>
        <vt:i4>0</vt:i4>
      </vt:variant>
      <vt:variant>
        <vt:i4>5</vt:i4>
      </vt:variant>
      <vt:variant>
        <vt:lpwstr/>
      </vt:variant>
      <vt:variant>
        <vt:lpwstr>AF_CopyAgency</vt:lpwstr>
      </vt:variant>
      <vt:variant>
        <vt:i4>1572904</vt:i4>
      </vt:variant>
      <vt:variant>
        <vt:i4>51</vt:i4>
      </vt:variant>
      <vt:variant>
        <vt:i4>0</vt:i4>
      </vt:variant>
      <vt:variant>
        <vt:i4>5</vt:i4>
      </vt:variant>
      <vt:variant>
        <vt:lpwstr/>
      </vt:variant>
      <vt:variant>
        <vt:lpwstr>_Agency_Basic_Information</vt:lpwstr>
      </vt:variant>
      <vt:variant>
        <vt:i4>1310772</vt:i4>
      </vt:variant>
      <vt:variant>
        <vt:i4>44</vt:i4>
      </vt:variant>
      <vt:variant>
        <vt:i4>0</vt:i4>
      </vt:variant>
      <vt:variant>
        <vt:i4>5</vt:i4>
      </vt:variant>
      <vt:variant>
        <vt:lpwstr/>
      </vt:variant>
      <vt:variant>
        <vt:lpwstr>_Toc327861686</vt:lpwstr>
      </vt:variant>
      <vt:variant>
        <vt:i4>1310772</vt:i4>
      </vt:variant>
      <vt:variant>
        <vt:i4>38</vt:i4>
      </vt:variant>
      <vt:variant>
        <vt:i4>0</vt:i4>
      </vt:variant>
      <vt:variant>
        <vt:i4>5</vt:i4>
      </vt:variant>
      <vt:variant>
        <vt:lpwstr/>
      </vt:variant>
      <vt:variant>
        <vt:lpwstr>_Toc327861685</vt:lpwstr>
      </vt:variant>
      <vt:variant>
        <vt:i4>1310772</vt:i4>
      </vt:variant>
      <vt:variant>
        <vt:i4>32</vt:i4>
      </vt:variant>
      <vt:variant>
        <vt:i4>0</vt:i4>
      </vt:variant>
      <vt:variant>
        <vt:i4>5</vt:i4>
      </vt:variant>
      <vt:variant>
        <vt:lpwstr/>
      </vt:variant>
      <vt:variant>
        <vt:lpwstr>_Toc327861684</vt:lpwstr>
      </vt:variant>
      <vt:variant>
        <vt:i4>1310772</vt:i4>
      </vt:variant>
      <vt:variant>
        <vt:i4>26</vt:i4>
      </vt:variant>
      <vt:variant>
        <vt:i4>0</vt:i4>
      </vt:variant>
      <vt:variant>
        <vt:i4>5</vt:i4>
      </vt:variant>
      <vt:variant>
        <vt:lpwstr/>
      </vt:variant>
      <vt:variant>
        <vt:lpwstr>_Toc327861683</vt:lpwstr>
      </vt:variant>
      <vt:variant>
        <vt:i4>1310772</vt:i4>
      </vt:variant>
      <vt:variant>
        <vt:i4>20</vt:i4>
      </vt:variant>
      <vt:variant>
        <vt:i4>0</vt:i4>
      </vt:variant>
      <vt:variant>
        <vt:i4>5</vt:i4>
      </vt:variant>
      <vt:variant>
        <vt:lpwstr/>
      </vt:variant>
      <vt:variant>
        <vt:lpwstr>_Toc327861682</vt:lpwstr>
      </vt:variant>
      <vt:variant>
        <vt:i4>1310772</vt:i4>
      </vt:variant>
      <vt:variant>
        <vt:i4>14</vt:i4>
      </vt:variant>
      <vt:variant>
        <vt:i4>0</vt:i4>
      </vt:variant>
      <vt:variant>
        <vt:i4>5</vt:i4>
      </vt:variant>
      <vt:variant>
        <vt:lpwstr/>
      </vt:variant>
      <vt:variant>
        <vt:lpwstr>_Toc327861681</vt:lpwstr>
      </vt:variant>
      <vt:variant>
        <vt:i4>1310772</vt:i4>
      </vt:variant>
      <vt:variant>
        <vt:i4>8</vt:i4>
      </vt:variant>
      <vt:variant>
        <vt:i4>0</vt:i4>
      </vt:variant>
      <vt:variant>
        <vt:i4>5</vt:i4>
      </vt:variant>
      <vt:variant>
        <vt:lpwstr/>
      </vt:variant>
      <vt:variant>
        <vt:lpwstr>_Toc327861680</vt:lpwstr>
      </vt:variant>
      <vt:variant>
        <vt:i4>1769524</vt:i4>
      </vt:variant>
      <vt:variant>
        <vt:i4>2</vt:i4>
      </vt:variant>
      <vt:variant>
        <vt:i4>0</vt:i4>
      </vt:variant>
      <vt:variant>
        <vt:i4>5</vt:i4>
      </vt:variant>
      <vt:variant>
        <vt:lpwstr/>
      </vt:variant>
      <vt:variant>
        <vt:lpwstr>_Toc327861679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Fsoft</dc:creator>
  <cp:keywords>Create Update Agency</cp:keywords>
  <dc:description/>
  <cp:lastModifiedBy>Nguyen Thanh Huyen (HO-CNTT-DEV)</cp:lastModifiedBy>
  <cp:revision>40</cp:revision>
  <cp:lastPrinted>2006-12-16T03:22:00Z</cp:lastPrinted>
  <dcterms:created xsi:type="dcterms:W3CDTF">2018-04-18T06:54:00Z</dcterms:created>
  <dcterms:modified xsi:type="dcterms:W3CDTF">2019-05-17T03:27:00Z</dcterms:modified>
  <cp:category>Requirement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OVM</vt:lpwstr>
  </property>
  <property fmtid="{D5CDD505-2E9C-101B-9397-08002B2CF9AE}" pid="3" name="Document Code">
    <vt:lpwstr>06BE-BM/PM/OVM-SRS/FSOFT</vt:lpwstr>
  </property>
  <property fmtid="{D5CDD505-2E9C-101B-9397-08002B2CF9AE}" pid="4" name="Location">
    <vt:lpwstr>Minneapolis</vt:lpwstr>
  </property>
  <property fmtid="{D5CDD505-2E9C-101B-9397-08002B2CF9AE}" pid="5" name="Version">
    <vt:lpwstr>0.1</vt:lpwstr>
  </property>
  <property fmtid="{D5CDD505-2E9C-101B-9397-08002B2CF9AE}" pid="6" name="_TentativeReviewCycleID">
    <vt:i4>-1985006145</vt:i4>
  </property>
  <property fmtid="{D5CDD505-2E9C-101B-9397-08002B2CF9AE}" pid="7" name="_ReviewCycleID">
    <vt:i4>-1985006145</vt:i4>
  </property>
  <property fmtid="{D5CDD505-2E9C-101B-9397-08002B2CF9AE}" pid="8" name="_NewReviewCycle">
    <vt:lpwstr/>
  </property>
  <property fmtid="{D5CDD505-2E9C-101B-9397-08002B2CF9AE}" pid="9" name="_EmailEntryID">
    <vt:lpwstr>00000000A0680704EC72DE4490CB63A7D14DAB2564564700</vt:lpwstr>
  </property>
  <property fmtid="{D5CDD505-2E9C-101B-9397-08002B2CF9AE}" pid="10" name="_EmailStoreID">
    <vt:lpwstr>0000000038A1BB1005E5101AA1BB08002B2A56C200006D737073742E646C6C00000000004E495441F9BFB80100AA0037D96E0000000044003A005C0044006F00630075006D0065006E00740073005C0050006500720073006F006E0061006C005C006D00610069006C0062006F0078002E007000730074000000</vt:lpwstr>
  </property>
  <property fmtid="{D5CDD505-2E9C-101B-9397-08002B2CF9AE}" pid="11" name="ContentType">
    <vt:lpwstr>Document</vt:lpwstr>
  </property>
  <property fmtid="{D5CDD505-2E9C-101B-9397-08002B2CF9AE}" pid="12" name="ContentTypeId">
    <vt:lpwstr>0x010100924CBDA733A3C345BCBCECDC286C8143</vt:lpwstr>
  </property>
  <property fmtid="{D5CDD505-2E9C-101B-9397-08002B2CF9AE}" pid="13" name="_ReviewingToolsShownOnce">
    <vt:lpwstr/>
  </property>
</Properties>
</file>